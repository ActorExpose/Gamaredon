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4E0" w:rsidRPr="003D7310" w:rsidRDefault="002E54E0" w:rsidP="002E54E0">
      <w:pPr>
        <w:pStyle w:val="a7"/>
        <w:pBdr>
          <w:bottom w:val="single" w:sz="4" w:space="1" w:color="auto"/>
        </w:pBdr>
        <w:spacing w:before="60" w:after="60"/>
        <w:ind w:left="5385" w:right="-2" w:firstLine="279"/>
        <w:jc w:val="both"/>
        <w:rPr>
          <w:b/>
          <w:color w:val="000000"/>
          <w:sz w:val="28"/>
          <w:szCs w:val="28"/>
        </w:rPr>
      </w:pPr>
      <w:r w:rsidRPr="003D7310">
        <w:rPr>
          <w:b/>
          <w:color w:val="000000"/>
          <w:sz w:val="28"/>
          <w:szCs w:val="28"/>
        </w:rPr>
        <w:t>Міністерство інфраструктури України</w:t>
      </w:r>
    </w:p>
    <w:p w:rsidR="002E54E0" w:rsidRPr="003D7310" w:rsidRDefault="002E54E0" w:rsidP="002E54E0">
      <w:pPr>
        <w:pStyle w:val="a7"/>
        <w:spacing w:before="60" w:after="60"/>
        <w:ind w:left="5106" w:right="-2" w:firstLine="558"/>
        <w:jc w:val="both"/>
        <w:rPr>
          <w:b/>
          <w:szCs w:val="28"/>
        </w:rPr>
      </w:pPr>
      <w:r w:rsidRPr="003D7310">
        <w:rPr>
          <w:b/>
          <w:szCs w:val="28"/>
        </w:rPr>
        <w:t>01135, м. Київ, пр. Перемоги, 14</w:t>
      </w:r>
    </w:p>
    <w:p w:rsidR="002E54E0" w:rsidRPr="00254525" w:rsidRDefault="002E54E0" w:rsidP="002E54E0">
      <w:pPr>
        <w:rPr>
          <w:sz w:val="22"/>
          <w:szCs w:val="22"/>
        </w:rPr>
      </w:pPr>
    </w:p>
    <w:p w:rsidR="002E54E0" w:rsidRDefault="002E54E0" w:rsidP="002E54E0">
      <w:pPr>
        <w:jc w:val="center"/>
        <w:rPr>
          <w:sz w:val="28"/>
          <w:szCs w:val="28"/>
        </w:rPr>
      </w:pPr>
      <w:r w:rsidRPr="00254525">
        <w:rPr>
          <w:b/>
        </w:rPr>
        <w:t>ІНФОРМАЦІЯЩОДО ФАКТІВ ЗАХОДЖЕНЬ СУДЕН ПІД ІНОЗЕМНИМ ПРАПОРОМ</w:t>
      </w:r>
    </w:p>
    <w:p w:rsidR="002E54E0" w:rsidRPr="00254525" w:rsidRDefault="002E54E0" w:rsidP="002E54E0">
      <w:pPr>
        <w:rPr>
          <w:b/>
        </w:rPr>
      </w:pPr>
      <w:r w:rsidRPr="00254525">
        <w:rPr>
          <w:b/>
        </w:rPr>
        <w:t>ДО ПОРТІВ ТА ТЕРМІНАЛІВ АВТОНОМНОЇ РЕСПУБЛІКИ КРИМ ТА М. СЕВАСТОПОЛЬ</w:t>
      </w:r>
    </w:p>
    <w:p w:rsidR="002E54E0" w:rsidRPr="002E54E0" w:rsidRDefault="002E54E0" w:rsidP="002E54E0">
      <w:pPr>
        <w:rPr>
          <w:b/>
          <w:sz w:val="22"/>
          <w:szCs w:val="22"/>
          <w:lang w:val="en-US"/>
        </w:rPr>
      </w:pPr>
      <w:r w:rsidRPr="00254525">
        <w:rPr>
          <w:b/>
          <w:sz w:val="22"/>
          <w:szCs w:val="22"/>
        </w:rPr>
        <w:t xml:space="preserve">на </w:t>
      </w:r>
      <w:r>
        <w:rPr>
          <w:b/>
          <w:sz w:val="22"/>
          <w:szCs w:val="22"/>
        </w:rPr>
        <w:t>27</w:t>
      </w:r>
      <w:bookmarkStart w:id="0" w:name="_GoBack"/>
      <w:bookmarkEnd w:id="0"/>
      <w:r w:rsidRPr="00BC45E5">
        <w:rPr>
          <w:b/>
          <w:sz w:val="22"/>
          <w:szCs w:val="22"/>
        </w:rPr>
        <w:t>.</w:t>
      </w:r>
      <w:r>
        <w:rPr>
          <w:b/>
          <w:sz w:val="22"/>
          <w:szCs w:val="22"/>
          <w:lang w:val="en-US"/>
        </w:rPr>
        <w:t>01</w:t>
      </w:r>
      <w:r>
        <w:rPr>
          <w:b/>
          <w:sz w:val="22"/>
          <w:szCs w:val="22"/>
        </w:rPr>
        <w:t>.20</w:t>
      </w:r>
      <w:r w:rsidRPr="00BC45E5">
        <w:rPr>
          <w:b/>
          <w:sz w:val="22"/>
          <w:szCs w:val="22"/>
        </w:rPr>
        <w:t>2</w:t>
      </w:r>
      <w:r>
        <w:rPr>
          <w:b/>
          <w:sz w:val="22"/>
          <w:szCs w:val="22"/>
          <w:lang w:val="en-US"/>
        </w:rPr>
        <w:t>2</w:t>
      </w:r>
    </w:p>
    <w:p w:rsidR="002E54E0" w:rsidRPr="00254525" w:rsidRDefault="002E54E0" w:rsidP="002E54E0">
      <w:pPr>
        <w:jc w:val="center"/>
        <w:rPr>
          <w:b/>
          <w:sz w:val="22"/>
          <w:szCs w:val="22"/>
        </w:rPr>
      </w:pPr>
    </w:p>
    <w:tbl>
      <w:tblPr>
        <w:tblStyle w:val="aff"/>
        <w:tblW w:w="11199" w:type="dxa"/>
        <w:tblInd w:w="-1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tblPr>
      <w:tblGrid>
        <w:gridCol w:w="851"/>
        <w:gridCol w:w="1276"/>
        <w:gridCol w:w="3260"/>
        <w:gridCol w:w="5812"/>
      </w:tblGrid>
      <w:tr w:rsidR="002E54E0" w:rsidRPr="00426424" w:rsidTr="00966C86">
        <w:trPr>
          <w:trHeight w:val="297"/>
        </w:trPr>
        <w:tc>
          <w:tcPr>
            <w:tcW w:w="851" w:type="dxa"/>
            <w:tcBorders>
              <w:top w:val="double" w:sz="4" w:space="0" w:color="auto"/>
              <w:left w:val="double" w:sz="4" w:space="0" w:color="auto"/>
              <w:bottom w:val="double" w:sz="4" w:space="0" w:color="auto"/>
              <w:right w:val="double" w:sz="4" w:space="0" w:color="auto"/>
            </w:tcBorders>
            <w:vAlign w:val="center"/>
          </w:tcPr>
          <w:p w:rsidR="002E54E0" w:rsidRPr="00426424" w:rsidRDefault="002E54E0" w:rsidP="00966C86">
            <w:pPr>
              <w:tabs>
                <w:tab w:val="left" w:pos="3345"/>
              </w:tabs>
              <w:rPr>
                <w:b/>
              </w:rPr>
            </w:pPr>
            <w:r w:rsidRPr="00426424">
              <w:rPr>
                <w:b/>
              </w:rPr>
              <w:t>№п/п</w:t>
            </w:r>
          </w:p>
        </w:tc>
        <w:tc>
          <w:tcPr>
            <w:tcW w:w="1276" w:type="dxa"/>
            <w:tcBorders>
              <w:top w:val="double" w:sz="4" w:space="0" w:color="auto"/>
              <w:left w:val="double" w:sz="4" w:space="0" w:color="auto"/>
              <w:bottom w:val="double" w:sz="4" w:space="0" w:color="auto"/>
              <w:right w:val="double" w:sz="4" w:space="0" w:color="auto"/>
            </w:tcBorders>
            <w:vAlign w:val="center"/>
          </w:tcPr>
          <w:p w:rsidR="002E54E0" w:rsidRDefault="002E54E0" w:rsidP="00966C86">
            <w:pPr>
              <w:tabs>
                <w:tab w:val="left" w:pos="3345"/>
              </w:tabs>
              <w:rPr>
                <w:b/>
              </w:rPr>
            </w:pPr>
            <w:r w:rsidRPr="00426424">
              <w:rPr>
                <w:b/>
                <w:lang w:val="en-US"/>
              </w:rPr>
              <w:t>IMO</w:t>
            </w:r>
            <w:r>
              <w:rPr>
                <w:b/>
              </w:rPr>
              <w:t>/</w:t>
            </w:r>
          </w:p>
          <w:p w:rsidR="002E54E0" w:rsidRPr="00426424" w:rsidRDefault="002E54E0" w:rsidP="00966C86">
            <w:pPr>
              <w:tabs>
                <w:tab w:val="left" w:pos="3345"/>
              </w:tabs>
              <w:rPr>
                <w:b/>
              </w:rPr>
            </w:pPr>
            <w:r w:rsidRPr="00426424">
              <w:rPr>
                <w:b/>
                <w:lang w:val="en-US"/>
              </w:rPr>
              <w:t>MMSI</w:t>
            </w:r>
          </w:p>
        </w:tc>
        <w:tc>
          <w:tcPr>
            <w:tcW w:w="3260" w:type="dxa"/>
            <w:tcBorders>
              <w:top w:val="double" w:sz="4" w:space="0" w:color="auto"/>
              <w:left w:val="double" w:sz="4" w:space="0" w:color="auto"/>
              <w:bottom w:val="double" w:sz="4" w:space="0" w:color="auto"/>
              <w:right w:val="double" w:sz="4" w:space="0" w:color="auto"/>
            </w:tcBorders>
            <w:vAlign w:val="center"/>
          </w:tcPr>
          <w:p w:rsidR="002E54E0" w:rsidRPr="00426424" w:rsidRDefault="002E54E0" w:rsidP="00966C86">
            <w:pPr>
              <w:tabs>
                <w:tab w:val="left" w:pos="3345"/>
              </w:tabs>
              <w:jc w:val="center"/>
              <w:rPr>
                <w:b/>
              </w:rPr>
            </w:pPr>
            <w:r w:rsidRPr="00426424">
              <w:rPr>
                <w:b/>
              </w:rPr>
              <w:t>Назва судна</w:t>
            </w:r>
          </w:p>
        </w:tc>
        <w:tc>
          <w:tcPr>
            <w:tcW w:w="5812" w:type="dxa"/>
            <w:tcBorders>
              <w:top w:val="double" w:sz="4" w:space="0" w:color="auto"/>
              <w:left w:val="double" w:sz="4" w:space="0" w:color="auto"/>
              <w:bottom w:val="double" w:sz="4" w:space="0" w:color="auto"/>
              <w:right w:val="double" w:sz="4" w:space="0" w:color="auto"/>
            </w:tcBorders>
            <w:vAlign w:val="center"/>
          </w:tcPr>
          <w:p w:rsidR="002E54E0" w:rsidRPr="00426424" w:rsidRDefault="002E54E0" w:rsidP="00966C86">
            <w:pPr>
              <w:jc w:val="center"/>
              <w:rPr>
                <w:b/>
              </w:rPr>
            </w:pPr>
            <w:r w:rsidRPr="00426424">
              <w:rPr>
                <w:b/>
              </w:rPr>
              <w:t>Прапор</w:t>
            </w:r>
            <w:r>
              <w:rPr>
                <w:b/>
              </w:rPr>
              <w:t>/Дата заходу/Джерело інформації</w:t>
            </w:r>
          </w:p>
        </w:tc>
      </w:tr>
      <w:tr w:rsidR="002E54E0" w:rsidRPr="00D20DA0" w:rsidTr="00966C86">
        <w:trPr>
          <w:trHeight w:val="210"/>
        </w:trPr>
        <w:tc>
          <w:tcPr>
            <w:tcW w:w="11199" w:type="dxa"/>
            <w:gridSpan w:val="4"/>
            <w:tcBorders>
              <w:top w:val="double" w:sz="4" w:space="0" w:color="auto"/>
              <w:left w:val="double" w:sz="4" w:space="0" w:color="auto"/>
              <w:bottom w:val="single" w:sz="6" w:space="0" w:color="auto"/>
              <w:right w:val="double" w:sz="4" w:space="0" w:color="auto"/>
            </w:tcBorders>
            <w:vAlign w:val="center"/>
          </w:tcPr>
          <w:p w:rsidR="002E54E0" w:rsidRPr="00D20DA0" w:rsidRDefault="002E54E0" w:rsidP="00966C86">
            <w:pPr>
              <w:tabs>
                <w:tab w:val="left" w:pos="3345"/>
              </w:tabs>
              <w:jc w:val="center"/>
              <w:rPr>
                <w:b/>
                <w:sz w:val="28"/>
                <w:szCs w:val="28"/>
              </w:rPr>
            </w:pPr>
            <w:r w:rsidRPr="00D20DA0">
              <w:rPr>
                <w:b/>
                <w:sz w:val="28"/>
                <w:szCs w:val="28"/>
              </w:rPr>
              <w:t xml:space="preserve">Керч </w:t>
            </w:r>
          </w:p>
        </w:tc>
      </w:tr>
      <w:tr w:rsidR="002E54E0" w:rsidRPr="00D20DA0" w:rsidTr="00966C86">
        <w:trPr>
          <w:trHeight w:val="126"/>
        </w:trPr>
        <w:tc>
          <w:tcPr>
            <w:tcW w:w="851" w:type="dxa"/>
            <w:tcBorders>
              <w:top w:val="double" w:sz="4" w:space="0" w:color="auto"/>
              <w:left w:val="double" w:sz="4" w:space="0" w:color="auto"/>
              <w:bottom w:val="single" w:sz="6"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169" w:hanging="211"/>
              <w:jc w:val="center"/>
            </w:pPr>
          </w:p>
        </w:tc>
        <w:tc>
          <w:tcPr>
            <w:tcW w:w="1276" w:type="dxa"/>
            <w:tcBorders>
              <w:top w:val="double" w:sz="4" w:space="0" w:color="auto"/>
              <w:left w:val="single" w:sz="6" w:space="0" w:color="auto"/>
              <w:bottom w:val="single" w:sz="6" w:space="0" w:color="auto"/>
              <w:right w:val="single" w:sz="6" w:space="0" w:color="auto"/>
            </w:tcBorders>
            <w:vAlign w:val="center"/>
          </w:tcPr>
          <w:p w:rsidR="002E54E0" w:rsidRPr="00D20DA0" w:rsidRDefault="002E54E0" w:rsidP="00966C86">
            <w:pPr>
              <w:jc w:val="center"/>
              <w:rPr>
                <w:bCs/>
              </w:rPr>
            </w:pPr>
            <w:r w:rsidRPr="00D20DA0">
              <w:rPr>
                <w:bCs/>
              </w:rPr>
              <w:t>7615610</w:t>
            </w:r>
          </w:p>
        </w:tc>
        <w:tc>
          <w:tcPr>
            <w:tcW w:w="3260" w:type="dxa"/>
            <w:tcBorders>
              <w:top w:val="double" w:sz="4" w:space="0" w:color="auto"/>
              <w:left w:val="single" w:sz="6" w:space="0" w:color="auto"/>
              <w:bottom w:val="single" w:sz="6" w:space="0" w:color="auto"/>
              <w:right w:val="single" w:sz="6" w:space="0" w:color="auto"/>
            </w:tcBorders>
            <w:vAlign w:val="center"/>
          </w:tcPr>
          <w:p w:rsidR="002E54E0" w:rsidRPr="00D20DA0" w:rsidRDefault="002E54E0" w:rsidP="00966C86">
            <w:pPr>
              <w:rPr>
                <w:bCs/>
              </w:rPr>
            </w:pPr>
            <w:r w:rsidRPr="00D20DA0">
              <w:rPr>
                <w:bCs/>
              </w:rPr>
              <w:t>MIUS (суховантаж)</w:t>
            </w:r>
          </w:p>
        </w:tc>
        <w:tc>
          <w:tcPr>
            <w:tcW w:w="5812" w:type="dxa"/>
            <w:tcBorders>
              <w:top w:val="double" w:sz="4" w:space="0" w:color="auto"/>
              <w:left w:val="single" w:sz="6" w:space="0" w:color="auto"/>
              <w:bottom w:val="single" w:sz="6" w:space="0" w:color="auto"/>
              <w:right w:val="double" w:sz="4" w:space="0" w:color="auto"/>
            </w:tcBorders>
            <w:vAlign w:val="center"/>
          </w:tcPr>
          <w:p w:rsidR="002E54E0" w:rsidRPr="00D20DA0" w:rsidRDefault="002E54E0" w:rsidP="00966C86">
            <w:pPr>
              <w:tabs>
                <w:tab w:val="left" w:pos="2371"/>
                <w:tab w:val="left" w:pos="2513"/>
              </w:tabs>
              <w:rPr>
                <w:bCs/>
              </w:rPr>
            </w:pPr>
            <w:r w:rsidRPr="00D20DA0">
              <w:rPr>
                <w:bCs/>
              </w:rPr>
              <w:t>Russian Federation</w:t>
            </w:r>
            <w:r>
              <w:rPr>
                <w:bCs/>
              </w:rPr>
              <w:t>. 12.04.15</w:t>
            </w:r>
            <w:r w:rsidRPr="00D20DA0">
              <w:rPr>
                <w:bCs/>
              </w:rPr>
              <w:t>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7618272</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LIMAN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 20.02.17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8116180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GOODNESS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Malta</w:t>
            </w:r>
          </w:p>
        </w:tc>
      </w:tr>
      <w:tr w:rsidR="002E54E0" w:rsidRPr="00D20DA0" w:rsidTr="00966C86">
        <w:trPr>
          <w:trHeight w:val="212"/>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169" w:hanging="211"/>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8016835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MARIANA(MARIA) (</w:t>
            </w:r>
            <w:hyperlink r:id="rId9" w:history="1">
              <w:r w:rsidRPr="00E551D5">
                <w:rPr>
                  <w:rStyle w:val="af9"/>
                </w:rPr>
                <w:t xml:space="preserve">танкер) </w:t>
              </w:r>
            </w:hyperlink>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2E54E0">
              <w:rPr>
                <w:color w:val="000000"/>
                <w:lang w:val="en-US" w:eastAsia="uk-UA"/>
              </w:rPr>
              <w:t>Mongolia</w:t>
            </w:r>
            <w:r w:rsidRPr="002E54E0">
              <w:rPr>
                <w:bCs/>
                <w:lang w:val="en-US"/>
              </w:rPr>
              <w:t xml:space="preserve"> (</w:t>
            </w:r>
            <w:r w:rsidRPr="00E551D5">
              <w:rPr>
                <w:bCs/>
                <w:lang w:val="en-US"/>
              </w:rPr>
              <w:t>SierraLeone</w:t>
            </w:r>
            <w:r w:rsidRPr="002E54E0">
              <w:rPr>
                <w:bCs/>
                <w:lang w:val="en-US"/>
              </w:rPr>
              <w:t>).</w:t>
            </w:r>
            <w:r w:rsidRPr="00E551D5">
              <w:rPr>
                <w:bCs/>
              </w:rPr>
              <w:t>Назва</w:t>
            </w:r>
            <w:r w:rsidRPr="002E54E0">
              <w:rPr>
                <w:bCs/>
                <w:lang w:val="en-US"/>
              </w:rPr>
              <w:t xml:space="preserve"> </w:t>
            </w:r>
            <w:r w:rsidRPr="00E551D5">
              <w:rPr>
                <w:bCs/>
              </w:rPr>
              <w:t>судна</w:t>
            </w:r>
            <w:r w:rsidRPr="002E54E0">
              <w:rPr>
                <w:bCs/>
                <w:lang w:val="en-US"/>
              </w:rPr>
              <w:t xml:space="preserve"> – «MARIA». </w:t>
            </w:r>
            <w:r w:rsidRPr="00E551D5">
              <w:rPr>
                <w:bCs/>
              </w:rPr>
              <w:t xml:space="preserve">05.03.15, 03.02, 11.03.16ВМС ЗСУ </w:t>
            </w:r>
          </w:p>
        </w:tc>
      </w:tr>
      <w:tr w:rsidR="002E54E0" w:rsidRPr="00D20DA0" w:rsidTr="00966C86">
        <w:trPr>
          <w:trHeight w:val="273"/>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9003043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SYNATLAS</w:t>
            </w:r>
            <w:r w:rsidRPr="00E551D5">
              <w:rPr>
                <w:bCs/>
              </w:rPr>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Italy</w:t>
            </w:r>
            <w:r w:rsidRPr="00E551D5">
              <w:rPr>
                <w:bCs/>
              </w:rPr>
              <w:t>. 10.06, 30.07, 01.08, 09.10.14 ВМС ЗСУ</w:t>
            </w:r>
          </w:p>
        </w:tc>
      </w:tr>
      <w:tr w:rsidR="002E54E0" w:rsidRPr="00D20DA0" w:rsidTr="00966C86">
        <w:trPr>
          <w:trHeight w:val="268"/>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9620267</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FENIKS</w:t>
            </w:r>
            <w:r w:rsidRPr="00E551D5">
              <w:rPr>
                <w:bCs/>
              </w:rPr>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21.07.14 ВМС ЗСУ</w:t>
            </w:r>
          </w:p>
        </w:tc>
      </w:tr>
      <w:tr w:rsidR="002E54E0" w:rsidRPr="00D20DA0" w:rsidTr="00966C86">
        <w:trPr>
          <w:trHeight w:val="167"/>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8716954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ROBUR</w:t>
            </w:r>
            <w:hyperlink r:id="rId10" w:history="1">
              <w:r w:rsidRPr="00E551D5">
                <w:rPr>
                  <w:rStyle w:val="af9"/>
                </w:rPr>
                <w:t>РО-РО</w:t>
              </w:r>
            </w:hyperlink>
            <w:r w:rsidRPr="00E551D5">
              <w:rPr>
                <w:bCs/>
              </w:rPr>
              <w:t>зміна назви</w:t>
            </w:r>
          </w:p>
          <w:p w:rsidR="002E54E0" w:rsidRPr="00E551D5" w:rsidRDefault="002E54E0" w:rsidP="00966C86">
            <w:pPr>
              <w:rPr>
                <w:bCs/>
              </w:rPr>
            </w:pPr>
            <w:r w:rsidRPr="00E551D5">
              <w:rPr>
                <w:bCs/>
              </w:rPr>
              <w:t>ALEKSANDR TKACHENKO</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20.08, 24.08.15; 11.03, 13.03.16 ВМС ЗСУ</w:t>
            </w:r>
          </w:p>
        </w:tc>
      </w:tr>
      <w:tr w:rsidR="002E54E0" w:rsidRPr="002E54E0" w:rsidTr="00966C86">
        <w:trPr>
          <w:trHeight w:val="242"/>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8811766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TOMSON GAS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2E54E0">
              <w:rPr>
                <w:bCs/>
                <w:lang w:val="en-US"/>
              </w:rPr>
              <w:t xml:space="preserve">Republic of Panama. 28.07, 24.02, 19.03, 07.05, 20.05.15. </w:t>
            </w:r>
            <w:r w:rsidRPr="00E551D5">
              <w:rPr>
                <w:bCs/>
              </w:rPr>
              <w:t>Країна</w:t>
            </w:r>
            <w:r w:rsidRPr="002E54E0">
              <w:rPr>
                <w:bCs/>
                <w:lang w:val="en-US"/>
              </w:rPr>
              <w:t xml:space="preserve"> </w:t>
            </w:r>
            <w:r w:rsidRPr="00E551D5">
              <w:rPr>
                <w:bCs/>
              </w:rPr>
              <w:t>власник</w:t>
            </w:r>
            <w:r w:rsidRPr="002E54E0">
              <w:rPr>
                <w:bCs/>
                <w:lang w:val="en-US"/>
              </w:rPr>
              <w:t xml:space="preserve"> United Arab Emirates </w:t>
            </w:r>
            <w:r w:rsidRPr="00E551D5">
              <w:rPr>
                <w:bCs/>
              </w:rPr>
              <w:t>ВМС</w:t>
            </w:r>
            <w:r w:rsidRPr="002E54E0">
              <w:rPr>
                <w:bCs/>
                <w:lang w:val="en-US"/>
              </w:rPr>
              <w:t xml:space="preserve"> </w:t>
            </w:r>
            <w:r w:rsidRPr="00E551D5">
              <w:rPr>
                <w:bCs/>
              </w:rPr>
              <w:t>ЗСУ</w:t>
            </w:r>
            <w:r w:rsidRPr="002E54E0">
              <w:rPr>
                <w:bCs/>
                <w:lang w:val="en-US"/>
              </w:rPr>
              <w:t xml:space="preserve"> 29.03.18</w:t>
            </w:r>
          </w:p>
        </w:tc>
      </w:tr>
      <w:tr w:rsidR="002E54E0" w:rsidRPr="00D20DA0" w:rsidTr="00966C86">
        <w:trPr>
          <w:trHeight w:val="112"/>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9"/>
              </w:numPr>
              <w:tabs>
                <w:tab w:val="left" w:pos="3345"/>
              </w:tabs>
              <w:spacing w:after="0" w:line="240" w:lineRule="auto"/>
              <w:ind w:left="169" w:hanging="211"/>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center"/>
              <w:rPr>
                <w:bCs/>
              </w:rPr>
            </w:pPr>
            <w:r w:rsidRPr="00AF5D3B">
              <w:rPr>
                <w:bCs/>
              </w:rPr>
              <w:t>7711763</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rPr>
                <w:bCs/>
              </w:rPr>
            </w:pPr>
            <w:r w:rsidRPr="00AF5D3B">
              <w:rPr>
                <w:bCs/>
              </w:rPr>
              <w:t>CONRO TRADER (РО-РО)</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AF5D3B" w:rsidRDefault="002E54E0" w:rsidP="00966C86">
            <w:pPr>
              <w:tabs>
                <w:tab w:val="left" w:pos="2371"/>
                <w:tab w:val="left" w:pos="2513"/>
              </w:tabs>
              <w:rPr>
                <w:bCs/>
              </w:rPr>
            </w:pPr>
            <w:r w:rsidRPr="00AF5D3B">
              <w:rPr>
                <w:bCs/>
                <w:lang w:val="en-US"/>
              </w:rPr>
              <w:t>RussianFederation</w:t>
            </w:r>
            <w:r w:rsidRPr="00AF5D3B">
              <w:rPr>
                <w:bCs/>
              </w:rPr>
              <w:t>.08.10, 03.12.17, 03.10.19 ВМС ЗСУ, 12.02.19 «ДУ Держгідрографія»</w:t>
            </w:r>
          </w:p>
        </w:tc>
      </w:tr>
      <w:tr w:rsidR="002E54E0" w:rsidRPr="00D20DA0" w:rsidTr="00966C86">
        <w:trPr>
          <w:trHeight w:val="182"/>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273359210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LIDER (буксир)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250"/>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7925168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VIKING</w:t>
            </w:r>
            <w:r w:rsidRPr="00E551D5">
              <w:rPr>
                <w:bCs/>
              </w:rPr>
              <w:t>(NEMAN)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lang w:val="en-US"/>
              </w:rPr>
            </w:pPr>
            <w:r w:rsidRPr="00E551D5">
              <w:rPr>
                <w:bCs/>
                <w:lang w:val="en-US"/>
              </w:rPr>
              <w:t>RussianFederation</w:t>
            </w:r>
            <w:r w:rsidRPr="002E54E0">
              <w:rPr>
                <w:bCs/>
                <w:lang w:val="en-US"/>
              </w:rPr>
              <w:t xml:space="preserve">. </w:t>
            </w:r>
            <w:r w:rsidRPr="00E551D5">
              <w:rPr>
                <w:bCs/>
              </w:rPr>
              <w:t>Назва</w:t>
            </w:r>
            <w:r w:rsidRPr="002E54E0">
              <w:rPr>
                <w:bCs/>
                <w:lang w:val="en-US"/>
              </w:rPr>
              <w:t xml:space="preserve"> </w:t>
            </w:r>
            <w:r w:rsidRPr="00E551D5">
              <w:rPr>
                <w:bCs/>
              </w:rPr>
              <w:t>судна</w:t>
            </w:r>
            <w:r w:rsidRPr="002E54E0">
              <w:rPr>
                <w:bCs/>
                <w:lang w:val="en-US"/>
              </w:rPr>
              <w:t xml:space="preserve"> - </w:t>
            </w:r>
            <w:r w:rsidRPr="00E551D5">
              <w:rPr>
                <w:bCs/>
                <w:lang w:val="en-US"/>
              </w:rPr>
              <w:t>NEMAN</w:t>
            </w:r>
            <w:r w:rsidRPr="002E54E0">
              <w:rPr>
                <w:bCs/>
                <w:lang w:val="en-US"/>
              </w:rPr>
              <w:t>(</w:t>
            </w:r>
            <w:r w:rsidRPr="00E551D5">
              <w:rPr>
                <w:bCs/>
              </w:rPr>
              <w:t>ВМС</w:t>
            </w:r>
            <w:r w:rsidRPr="002E54E0">
              <w:rPr>
                <w:bCs/>
                <w:lang w:val="en-US"/>
              </w:rPr>
              <w:t xml:space="preserve"> </w:t>
            </w:r>
            <w:r w:rsidRPr="00E551D5">
              <w:rPr>
                <w:bCs/>
              </w:rPr>
              <w:t>ЗСУ</w:t>
            </w:r>
            <w:r w:rsidRPr="002E54E0">
              <w:rPr>
                <w:bCs/>
                <w:lang w:val="en-US"/>
              </w:rPr>
              <w:t xml:space="preserve"> 30.09.16</w:t>
            </w:r>
            <w:r w:rsidRPr="00E551D5">
              <w:rPr>
                <w:bCs/>
                <w:lang w:val="en-US"/>
              </w:rPr>
              <w:t>)</w:t>
            </w:r>
          </w:p>
          <w:p w:rsidR="002E54E0" w:rsidRPr="00E551D5" w:rsidRDefault="002E54E0" w:rsidP="00966C86">
            <w:pPr>
              <w:tabs>
                <w:tab w:val="left" w:pos="2371"/>
                <w:tab w:val="left" w:pos="2513"/>
              </w:tabs>
              <w:rPr>
                <w:bCs/>
              </w:rPr>
            </w:pPr>
            <w:r w:rsidRPr="00E551D5">
              <w:rPr>
                <w:bCs/>
              </w:rPr>
              <w:t>21.07.14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9605BF"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8706040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POSEIDONEXPRESS</w:t>
            </w:r>
            <w:r>
              <w:rPr>
                <w:bCs/>
              </w:rPr>
              <w:t xml:space="preserve"> (пасажир.</w:t>
            </w:r>
            <w:r w:rsidRPr="00E551D5">
              <w:rPr>
                <w:bCs/>
              </w:rPr>
              <w: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Belize</w:t>
            </w:r>
            <w:r w:rsidRPr="00E551D5">
              <w:rPr>
                <w:bCs/>
              </w:rPr>
              <w:t>. 01.05.14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9605BF"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6603177</w:t>
            </w:r>
            <w:r>
              <w:rPr>
                <w:bCs/>
              </w:rPr>
              <w:t xml:space="preserve"> / 273438290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MEE</w:t>
            </w:r>
            <w:r w:rsidRPr="00E551D5">
              <w:rPr>
                <w:bCs/>
              </w:rPr>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lang w:val="en-US"/>
              </w:rPr>
            </w:pPr>
            <w:r w:rsidRPr="00E551D5">
              <w:rPr>
                <w:bCs/>
                <w:lang w:val="en-US"/>
              </w:rPr>
              <w:t xml:space="preserve">Russian Federation. </w:t>
            </w:r>
            <w:r w:rsidRPr="00E551D5">
              <w:rPr>
                <w:bCs/>
              </w:rPr>
              <w:t>22.08, 21.09, 08.10, 12.10, 22.10.17</w:t>
            </w:r>
            <w:r>
              <w:rPr>
                <w:bCs/>
              </w:rPr>
              <w:t>, 01.03.20</w:t>
            </w:r>
            <w:r w:rsidRPr="00E551D5">
              <w:rPr>
                <w:bCs/>
              </w:rPr>
              <w:t>ВМС ЗСУ</w:t>
            </w:r>
          </w:p>
        </w:tc>
      </w:tr>
      <w:tr w:rsidR="002E54E0" w:rsidRPr="00D20DA0" w:rsidTr="00966C86">
        <w:trPr>
          <w:trHeight w:val="78"/>
        </w:trPr>
        <w:tc>
          <w:tcPr>
            <w:tcW w:w="851" w:type="dxa"/>
            <w:tcBorders>
              <w:top w:val="single" w:sz="6" w:space="0" w:color="auto"/>
              <w:left w:val="double" w:sz="4" w:space="0" w:color="auto"/>
              <w:bottom w:val="single" w:sz="4" w:space="0" w:color="auto"/>
              <w:right w:val="single" w:sz="6" w:space="0" w:color="auto"/>
            </w:tcBorders>
            <w:vAlign w:val="center"/>
          </w:tcPr>
          <w:p w:rsidR="002E54E0" w:rsidRPr="00035250"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8311883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PETERSBURG</w:t>
            </w:r>
            <w:r w:rsidRPr="00E551D5">
              <w:rPr>
                <w:bCs/>
              </w:rPr>
              <w:t xml:space="preserve"> (пасажир.)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p>
        </w:tc>
      </w:tr>
      <w:tr w:rsidR="002E54E0" w:rsidRPr="00D20DA0" w:rsidTr="00966C86">
        <w:trPr>
          <w:trHeight w:val="285"/>
        </w:trPr>
        <w:tc>
          <w:tcPr>
            <w:tcW w:w="851" w:type="dxa"/>
            <w:tcBorders>
              <w:top w:val="single" w:sz="6" w:space="0" w:color="auto"/>
              <w:left w:val="double" w:sz="4" w:space="0" w:color="auto"/>
              <w:bottom w:val="single" w:sz="4" w:space="0" w:color="auto"/>
              <w:right w:val="single" w:sz="6" w:space="0" w:color="auto"/>
            </w:tcBorders>
            <w:vAlign w:val="center"/>
          </w:tcPr>
          <w:p w:rsidR="002E54E0" w:rsidRPr="00035250" w:rsidRDefault="002E54E0" w:rsidP="002E54E0">
            <w:pPr>
              <w:pStyle w:val="afa"/>
              <w:numPr>
                <w:ilvl w:val="0"/>
                <w:numId w:val="9"/>
              </w:numPr>
              <w:tabs>
                <w:tab w:val="left" w:pos="3345"/>
              </w:tabs>
              <w:spacing w:after="0" w:line="240" w:lineRule="auto"/>
              <w:ind w:left="169" w:hanging="211"/>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7639642</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MYROSE</w:t>
            </w:r>
            <w:r w:rsidRPr="00E551D5">
              <w:rPr>
                <w:bCs/>
              </w:rPr>
              <w:t xml:space="preserve">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CookIslands</w:t>
            </w:r>
            <w:r w:rsidRPr="00E551D5">
              <w:rPr>
                <w:bCs/>
              </w:rPr>
              <w:t xml:space="preserve"> зміна країни прапора на </w:t>
            </w:r>
            <w:r w:rsidRPr="00E551D5">
              <w:rPr>
                <w:bCs/>
                <w:lang w:val="en-US"/>
              </w:rPr>
              <w:t>Moldova</w:t>
            </w:r>
            <w:r w:rsidRPr="00F15D8E">
              <w:rPr>
                <w:bCs/>
              </w:rPr>
              <w:t xml:space="preserve"> (</w:t>
            </w:r>
            <w:r w:rsidRPr="00E551D5">
              <w:rPr>
                <w:bCs/>
                <w:lang w:val="en-US"/>
              </w:rPr>
              <w:t>Republicof</w:t>
            </w:r>
            <w:r w:rsidRPr="00F15D8E">
              <w:rPr>
                <w:bCs/>
              </w:rPr>
              <w:t>)</w:t>
            </w:r>
            <w:r w:rsidRPr="00E551D5">
              <w:rPr>
                <w:bCs/>
              </w:rPr>
              <w:t>01.08.14, 03.06.15 ВМС ЗСУ</w:t>
            </w:r>
          </w:p>
        </w:tc>
      </w:tr>
      <w:tr w:rsidR="002E54E0" w:rsidRPr="00D20DA0" w:rsidTr="00966C86">
        <w:trPr>
          <w:trHeight w:val="216"/>
        </w:trPr>
        <w:tc>
          <w:tcPr>
            <w:tcW w:w="851" w:type="dxa"/>
            <w:tcBorders>
              <w:top w:val="single" w:sz="6" w:space="0" w:color="auto"/>
              <w:left w:val="double" w:sz="4" w:space="0" w:color="auto"/>
              <w:bottom w:val="single" w:sz="4" w:space="0" w:color="auto"/>
              <w:right w:val="single" w:sz="6" w:space="0" w:color="auto"/>
            </w:tcBorders>
            <w:vAlign w:val="center"/>
          </w:tcPr>
          <w:p w:rsidR="002E54E0" w:rsidRPr="00F15D8E" w:rsidRDefault="002E54E0" w:rsidP="002E54E0">
            <w:pPr>
              <w:pStyle w:val="afa"/>
              <w:numPr>
                <w:ilvl w:val="0"/>
                <w:numId w:val="9"/>
              </w:numPr>
              <w:tabs>
                <w:tab w:val="left" w:pos="3345"/>
              </w:tabs>
              <w:spacing w:after="0" w:line="240" w:lineRule="auto"/>
              <w:ind w:left="169" w:hanging="211"/>
              <w:jc w:val="center"/>
              <w:rPr>
                <w:b/>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lang w:val="en-US"/>
              </w:rPr>
            </w:pPr>
            <w:r w:rsidRPr="00E551D5">
              <w:rPr>
                <w:bCs/>
                <w:lang w:val="en-US"/>
              </w:rPr>
              <w:t>9394480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5A7B93" w:rsidRDefault="002E54E0" w:rsidP="00966C86">
            <w:pPr>
              <w:rPr>
                <w:bCs/>
              </w:rPr>
            </w:pPr>
            <w:r w:rsidRPr="00E551D5">
              <w:rPr>
                <w:bCs/>
                <w:lang w:val="en-US"/>
              </w:rPr>
              <w:t>TIGRAN MARTIROSYAN</w:t>
            </w:r>
            <w:r>
              <w:rPr>
                <w:bCs/>
              </w:rPr>
              <w:t>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  29.08.16, 10.01, 25.11.18</w:t>
            </w:r>
            <w:r>
              <w:rPr>
                <w:bCs/>
              </w:rPr>
              <w:t xml:space="preserve">, 20.06.21 </w:t>
            </w:r>
            <w:r w:rsidRPr="00E551D5">
              <w:rPr>
                <w:bCs/>
              </w:rPr>
              <w:t>ВМС ЗСУ</w:t>
            </w:r>
          </w:p>
        </w:tc>
      </w:tr>
      <w:tr w:rsidR="002E54E0" w:rsidRPr="00D20DA0" w:rsidTr="00966C86">
        <w:trPr>
          <w:trHeight w:val="75"/>
        </w:trPr>
        <w:tc>
          <w:tcPr>
            <w:tcW w:w="851" w:type="dxa"/>
            <w:tcBorders>
              <w:top w:val="single" w:sz="6" w:space="0" w:color="auto"/>
              <w:left w:val="double" w:sz="4" w:space="0" w:color="auto"/>
              <w:bottom w:val="single" w:sz="4" w:space="0" w:color="auto"/>
              <w:right w:val="single" w:sz="6" w:space="0" w:color="auto"/>
            </w:tcBorders>
            <w:vAlign w:val="center"/>
          </w:tcPr>
          <w:p w:rsidR="002E54E0" w:rsidRPr="002A6515"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8230053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DAY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Saint Kitts and Nevis</w:t>
            </w:r>
          </w:p>
        </w:tc>
      </w:tr>
      <w:tr w:rsidR="002E54E0" w:rsidRPr="002E54E0" w:rsidTr="00966C86">
        <w:trPr>
          <w:trHeight w:val="115"/>
        </w:trPr>
        <w:tc>
          <w:tcPr>
            <w:tcW w:w="851" w:type="dxa"/>
            <w:tcBorders>
              <w:top w:val="single" w:sz="6" w:space="0" w:color="auto"/>
              <w:left w:val="double" w:sz="4" w:space="0" w:color="auto"/>
              <w:bottom w:val="single" w:sz="4" w:space="0" w:color="auto"/>
              <w:right w:val="single" w:sz="6" w:space="0" w:color="auto"/>
            </w:tcBorders>
            <w:vAlign w:val="center"/>
          </w:tcPr>
          <w:p w:rsidR="002E54E0" w:rsidRPr="002A6515"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9210294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SUDKAP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2E54E0">
              <w:rPr>
                <w:bCs/>
                <w:lang w:val="en-US"/>
              </w:rPr>
              <w:t xml:space="preserve">Antigua and Barbuda. 24.07.14 </w:t>
            </w:r>
            <w:r w:rsidRPr="00E551D5">
              <w:rPr>
                <w:bCs/>
              </w:rPr>
              <w:t>ВМС</w:t>
            </w:r>
            <w:r w:rsidRPr="002E54E0">
              <w:rPr>
                <w:bCs/>
                <w:lang w:val="en-US"/>
              </w:rPr>
              <w:t xml:space="preserve"> </w:t>
            </w:r>
            <w:r w:rsidRPr="00E551D5">
              <w:rPr>
                <w:bCs/>
              </w:rPr>
              <w:t>ЗСУ</w:t>
            </w:r>
          </w:p>
        </w:tc>
      </w:tr>
      <w:tr w:rsidR="002E54E0" w:rsidRPr="002E54E0" w:rsidTr="00966C86">
        <w:trPr>
          <w:trHeight w:val="270"/>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8215649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ADNAN H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2E54E0">
              <w:rPr>
                <w:bCs/>
                <w:lang w:val="en-US"/>
              </w:rPr>
              <w:t>Togolese Republic. 19.09, 27.11.17</w:t>
            </w:r>
            <w:r w:rsidRPr="00E551D5">
              <w:rPr>
                <w:bCs/>
              </w:rPr>
              <w:t>БФ</w:t>
            </w:r>
            <w:r w:rsidRPr="002E54E0">
              <w:rPr>
                <w:bCs/>
                <w:lang w:val="en-US"/>
              </w:rPr>
              <w:t xml:space="preserve"> «</w:t>
            </w:r>
            <w:r w:rsidRPr="00E551D5">
              <w:rPr>
                <w:bCs/>
              </w:rPr>
              <w:t>Майдан</w:t>
            </w:r>
            <w:r w:rsidRPr="002E54E0">
              <w:rPr>
                <w:bCs/>
                <w:lang w:val="en-US"/>
              </w:rPr>
              <w:t xml:space="preserve"> </w:t>
            </w:r>
            <w:r w:rsidRPr="00E551D5">
              <w:rPr>
                <w:bCs/>
              </w:rPr>
              <w:t>ЗС</w:t>
            </w:r>
            <w:r w:rsidRPr="002E54E0">
              <w:rPr>
                <w:bCs/>
                <w:lang w:val="en-US"/>
              </w:rPr>
              <w:t xml:space="preserve">».  </w:t>
            </w:r>
            <w:r w:rsidRPr="00E551D5">
              <w:rPr>
                <w:bCs/>
              </w:rPr>
              <w:t>Країна</w:t>
            </w:r>
            <w:r w:rsidRPr="002E54E0">
              <w:rPr>
                <w:bCs/>
                <w:lang w:val="en-US"/>
              </w:rPr>
              <w:t xml:space="preserve"> </w:t>
            </w:r>
            <w:r w:rsidRPr="00E551D5">
              <w:rPr>
                <w:bCs/>
              </w:rPr>
              <w:t>власник</w:t>
            </w:r>
            <w:r w:rsidRPr="002E54E0">
              <w:rPr>
                <w:bCs/>
                <w:lang w:val="en-US"/>
              </w:rPr>
              <w:t xml:space="preserve"> MARSHALL ISLANDS</w:t>
            </w:r>
            <w:r w:rsidRPr="00E551D5">
              <w:rPr>
                <w:bCs/>
              </w:rPr>
              <w:t>ВМС</w:t>
            </w:r>
            <w:r w:rsidRPr="002E54E0">
              <w:rPr>
                <w:bCs/>
                <w:lang w:val="en-US"/>
              </w:rPr>
              <w:t xml:space="preserve"> </w:t>
            </w:r>
            <w:r w:rsidRPr="00E551D5">
              <w:rPr>
                <w:bCs/>
              </w:rPr>
              <w:t>ЗСУ</w:t>
            </w:r>
            <w:r w:rsidRPr="002E54E0">
              <w:rPr>
                <w:bCs/>
                <w:lang w:val="en-US"/>
              </w:rPr>
              <w:t xml:space="preserve"> 29.03.18</w:t>
            </w:r>
          </w:p>
        </w:tc>
      </w:tr>
      <w:tr w:rsidR="002E54E0" w:rsidRPr="002E54E0" w:rsidTr="00966C86">
        <w:trPr>
          <w:trHeight w:val="230"/>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b/>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174082" w:rsidRDefault="002E54E0" w:rsidP="00966C86">
            <w:pPr>
              <w:jc w:val="center"/>
              <w:rPr>
                <w:bCs/>
              </w:rPr>
            </w:pPr>
            <w:r w:rsidRPr="00174082">
              <w:rPr>
                <w:bCs/>
              </w:rPr>
              <w:t>8841474 / 273440900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174082" w:rsidRDefault="002E54E0" w:rsidP="00966C86">
            <w:pPr>
              <w:rPr>
                <w:bCs/>
              </w:rPr>
            </w:pPr>
            <w:r w:rsidRPr="00174082">
              <w:rPr>
                <w:bCs/>
              </w:rPr>
              <w:t>PETROVSK (пором)</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2E54E0">
              <w:rPr>
                <w:bCs/>
                <w:lang w:val="en-US"/>
              </w:rPr>
              <w:t>Russian Federation. 17.12.17, 30.04, 10.09.19</w:t>
            </w:r>
          </w:p>
          <w:p w:rsidR="002E54E0" w:rsidRPr="002E54E0" w:rsidRDefault="002E54E0" w:rsidP="00966C86">
            <w:pPr>
              <w:tabs>
                <w:tab w:val="left" w:pos="2371"/>
                <w:tab w:val="left" w:pos="2513"/>
              </w:tabs>
              <w:rPr>
                <w:bCs/>
                <w:lang w:val="en-US"/>
              </w:rPr>
            </w:pPr>
            <w:r w:rsidRPr="00174082">
              <w:rPr>
                <w:bCs/>
              </w:rPr>
              <w:t>ДУ</w:t>
            </w:r>
            <w:r w:rsidRPr="002E54E0">
              <w:rPr>
                <w:bCs/>
                <w:lang w:val="en-US"/>
              </w:rPr>
              <w:t xml:space="preserve"> </w:t>
            </w:r>
            <w:r w:rsidRPr="00174082">
              <w:rPr>
                <w:bCs/>
              </w:rPr>
              <w:t>Держгідрографія</w:t>
            </w:r>
            <w:r w:rsidRPr="002E54E0">
              <w:rPr>
                <w:bCs/>
                <w:lang w:val="en-US"/>
              </w:rPr>
              <w:t xml:space="preserve">, 10.01,11.01.18, 16.06.19 </w:t>
            </w:r>
            <w:r w:rsidRPr="00174082">
              <w:rPr>
                <w:bCs/>
              </w:rPr>
              <w:t>ВМС</w:t>
            </w:r>
            <w:r w:rsidRPr="002E54E0">
              <w:rPr>
                <w:bCs/>
                <w:lang w:val="en-US"/>
              </w:rPr>
              <w:t xml:space="preserve"> </w:t>
            </w:r>
            <w:r w:rsidRPr="00174082">
              <w:rPr>
                <w:bCs/>
              </w:rPr>
              <w:t>ЗСУ</w:t>
            </w:r>
          </w:p>
        </w:tc>
      </w:tr>
      <w:tr w:rsidR="002E54E0" w:rsidRPr="002E54E0" w:rsidTr="00966C86">
        <w:trPr>
          <w:trHeight w:val="218"/>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8841450 / 273447280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ANNENKOV (пором)</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2E54E0">
              <w:rPr>
                <w:bCs/>
                <w:lang w:val="en-US"/>
              </w:rPr>
              <w:t>Russian Federation. 31.01, 31.05.16, 16.06.19</w:t>
            </w:r>
            <w:r w:rsidRPr="00E551D5">
              <w:rPr>
                <w:bCs/>
              </w:rPr>
              <w:t>ВМС</w:t>
            </w:r>
            <w:r w:rsidRPr="002E54E0">
              <w:rPr>
                <w:bCs/>
                <w:lang w:val="en-US"/>
              </w:rPr>
              <w:t xml:space="preserve"> </w:t>
            </w:r>
            <w:r w:rsidRPr="00E551D5">
              <w:rPr>
                <w:bCs/>
              </w:rPr>
              <w:t>ЗСУ</w:t>
            </w:r>
            <w:r w:rsidRPr="002E54E0">
              <w:rPr>
                <w:bCs/>
                <w:lang w:val="en-US"/>
              </w:rPr>
              <w:t xml:space="preserve">, 03.05.19 </w:t>
            </w:r>
            <w:r w:rsidRPr="00E551D5">
              <w:rPr>
                <w:bCs/>
              </w:rPr>
              <w:t>ДУ</w:t>
            </w:r>
            <w:r w:rsidRPr="002E54E0">
              <w:rPr>
                <w:bCs/>
                <w:lang w:val="en-US"/>
              </w:rPr>
              <w:t xml:space="preserve"> </w:t>
            </w:r>
            <w:r w:rsidRPr="00E551D5">
              <w:rPr>
                <w:bCs/>
              </w:rPr>
              <w:t>Держгідрографія</w:t>
            </w:r>
          </w:p>
        </w:tc>
      </w:tr>
      <w:tr w:rsidR="002E54E0" w:rsidRPr="002E54E0" w:rsidTr="00966C86">
        <w:trPr>
          <w:trHeight w:val="336"/>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b/>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9711250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NIKOLAY AKSENENKO (пором)</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2E54E0">
              <w:rPr>
                <w:bCs/>
                <w:lang w:val="en-US"/>
              </w:rPr>
              <w:t xml:space="preserve">Russian Federation. 16.05.17 </w:t>
            </w:r>
            <w:r w:rsidRPr="00E551D5">
              <w:rPr>
                <w:bCs/>
              </w:rPr>
              <w:t>ВМС</w:t>
            </w:r>
            <w:r w:rsidRPr="002E54E0">
              <w:rPr>
                <w:bCs/>
                <w:lang w:val="en-US"/>
              </w:rPr>
              <w:t xml:space="preserve"> </w:t>
            </w:r>
            <w:r w:rsidRPr="00E551D5">
              <w:rPr>
                <w:bCs/>
              </w:rPr>
              <w:t>ЗСУ</w:t>
            </w:r>
            <w:r w:rsidRPr="002E54E0">
              <w:rPr>
                <w:bCs/>
                <w:lang w:val="en-US"/>
              </w:rPr>
              <w:t>,01.04.18</w:t>
            </w:r>
          </w:p>
          <w:p w:rsidR="002E54E0" w:rsidRPr="002E54E0" w:rsidRDefault="002E54E0" w:rsidP="00966C86">
            <w:pPr>
              <w:tabs>
                <w:tab w:val="left" w:pos="2371"/>
                <w:tab w:val="left" w:pos="2513"/>
              </w:tabs>
              <w:rPr>
                <w:bCs/>
                <w:lang w:val="en-US"/>
              </w:rPr>
            </w:pPr>
            <w:r w:rsidRPr="00E551D5">
              <w:rPr>
                <w:bCs/>
              </w:rPr>
              <w:t>ДУ</w:t>
            </w:r>
            <w:r w:rsidRPr="002E54E0">
              <w:rPr>
                <w:bCs/>
                <w:lang w:val="en-US"/>
              </w:rPr>
              <w:t xml:space="preserve"> «</w:t>
            </w:r>
            <w:r w:rsidRPr="00E551D5">
              <w:rPr>
                <w:bCs/>
              </w:rPr>
              <w:t>Держгідрографія</w:t>
            </w:r>
            <w:r w:rsidRPr="002E54E0">
              <w:rPr>
                <w:bCs/>
                <w:lang w:val="en-US"/>
              </w:rPr>
              <w:t>»</w:t>
            </w:r>
          </w:p>
        </w:tc>
      </w:tr>
      <w:tr w:rsidR="002E54E0" w:rsidRPr="00D20DA0" w:rsidTr="00966C86">
        <w:trPr>
          <w:trHeight w:val="173"/>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6523951</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SEVA</w:t>
            </w:r>
            <w:r w:rsidRPr="00E551D5">
              <w:rPr>
                <w:bCs/>
                <w:lang w:val="en-US"/>
              </w:rPr>
              <w:t>ST</w:t>
            </w:r>
            <w:r w:rsidRPr="00E551D5">
              <w:rPr>
                <w:bCs/>
              </w:rPr>
              <w:t>OPOL (пором)</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 28.03, 12.05.15 ВМС ЗСУ</w:t>
            </w:r>
          </w:p>
        </w:tc>
      </w:tr>
      <w:tr w:rsidR="002E54E0" w:rsidRPr="002E54E0" w:rsidTr="00966C86">
        <w:trPr>
          <w:trHeight w:val="77"/>
        </w:trPr>
        <w:tc>
          <w:tcPr>
            <w:tcW w:w="851" w:type="dxa"/>
            <w:tcBorders>
              <w:top w:val="single" w:sz="6" w:space="0" w:color="auto"/>
              <w:left w:val="double" w:sz="4" w:space="0" w:color="auto"/>
              <w:bottom w:val="single" w:sz="4" w:space="0" w:color="auto"/>
              <w:right w:val="single" w:sz="6" w:space="0" w:color="auto"/>
            </w:tcBorders>
            <w:vAlign w:val="center"/>
          </w:tcPr>
          <w:p w:rsidR="002E54E0" w:rsidRPr="00202416"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8611659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IONAS (пором)</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2E54E0">
              <w:rPr>
                <w:bCs/>
                <w:lang w:val="en-US"/>
              </w:rPr>
              <w:t xml:space="preserve">Republic of Cyprus. 15.10, 22.10.14 </w:t>
            </w:r>
            <w:r w:rsidRPr="00E551D5">
              <w:rPr>
                <w:bCs/>
              </w:rPr>
              <w:t>ВМС</w:t>
            </w:r>
            <w:r w:rsidRPr="002E54E0">
              <w:rPr>
                <w:bCs/>
                <w:lang w:val="en-US"/>
              </w:rPr>
              <w:t xml:space="preserve"> </w:t>
            </w:r>
            <w:r w:rsidRPr="00E551D5">
              <w:rPr>
                <w:bCs/>
              </w:rPr>
              <w:t>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8726715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SOMERI (буксир)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 13.07, 23.07, 16.08.16 ВМС ЗСУ</w:t>
            </w:r>
          </w:p>
        </w:tc>
      </w:tr>
      <w:tr w:rsidR="002E54E0" w:rsidRPr="00D20DA0" w:rsidTr="00966C86">
        <w:trPr>
          <w:trHeight w:val="200"/>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9144976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SOCHI-1 (пасажирське)</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15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8902266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STS STAR (буксир)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Belize</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273426040</w:t>
            </w:r>
          </w:p>
          <w:p w:rsidR="002E54E0" w:rsidRPr="00E551D5" w:rsidRDefault="002E54E0" w:rsidP="00966C86">
            <w:pPr>
              <w:ind w:right="-112"/>
              <w:rPr>
                <w:bCs/>
                <w:sz w:val="18"/>
                <w:szCs w:val="18"/>
              </w:rPr>
            </w:pPr>
            <w:r w:rsidRPr="00E551D5">
              <w:rPr>
                <w:bCs/>
                <w:sz w:val="18"/>
                <w:szCs w:val="18"/>
                <w:lang w:val="en-US"/>
              </w:rPr>
              <w:t>IMO</w:t>
            </w:r>
            <w:r w:rsidRPr="00E551D5">
              <w:rPr>
                <w:bCs/>
                <w:sz w:val="18"/>
                <w:szCs w:val="18"/>
              </w:rPr>
              <w:t>8947955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ABRAMTSEVO (суховант)</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 08.09, 25.10, 29.10.17ВМС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8888513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SOCHI-2 (пасажирське)</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t>9489223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lang w:val="en-US"/>
              </w:rPr>
              <w:t>CHCLARE</w:t>
            </w:r>
            <w:r w:rsidRPr="00E551D5">
              <w:t>(09.07.2014)</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Korea (KR)</w:t>
            </w:r>
          </w:p>
        </w:tc>
      </w:tr>
      <w:tr w:rsidR="002E54E0" w:rsidRPr="00D20DA0" w:rsidTr="00966C86">
        <w:trPr>
          <w:trHeight w:val="94"/>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rPr>
                <w:bCs/>
              </w:rPr>
              <w:t>9632088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r w:rsidRPr="00E551D5">
              <w:rPr>
                <w:lang w:val="en-US"/>
              </w:rPr>
              <w:t>ISTRA</w:t>
            </w:r>
            <w:r w:rsidRPr="00E551D5">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 10.08.16 ВМС ЗСУ</w:t>
            </w:r>
          </w:p>
        </w:tc>
      </w:tr>
      <w:tr w:rsidR="002E54E0" w:rsidRPr="00D20DA0" w:rsidTr="00966C86">
        <w:trPr>
          <w:trHeight w:val="75"/>
        </w:trPr>
        <w:tc>
          <w:tcPr>
            <w:tcW w:w="851" w:type="dxa"/>
            <w:tcBorders>
              <w:top w:val="single" w:sz="6" w:space="0" w:color="auto"/>
              <w:left w:val="double" w:sz="4" w:space="0" w:color="auto"/>
              <w:bottom w:val="single" w:sz="4" w:space="0" w:color="auto"/>
              <w:right w:val="single" w:sz="6" w:space="0" w:color="auto"/>
            </w:tcBorders>
            <w:vAlign w:val="center"/>
          </w:tcPr>
          <w:p w:rsidR="002E54E0" w:rsidRPr="00EE62E8"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9411874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r w:rsidRPr="00E551D5">
              <w:rPr>
                <w:bCs/>
              </w:rPr>
              <w:t>BFI-1 (пором вантажний)</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 23.10, 15.06.14 ВМС ЗСУ</w:t>
            </w:r>
          </w:p>
        </w:tc>
      </w:tr>
      <w:tr w:rsidR="002E54E0" w:rsidRPr="00D20DA0" w:rsidTr="00966C86">
        <w:trPr>
          <w:trHeight w:val="107"/>
        </w:trPr>
        <w:tc>
          <w:tcPr>
            <w:tcW w:w="851" w:type="dxa"/>
            <w:tcBorders>
              <w:top w:val="single" w:sz="6" w:space="0" w:color="auto"/>
              <w:left w:val="double" w:sz="4" w:space="0" w:color="auto"/>
              <w:bottom w:val="single" w:sz="4" w:space="0" w:color="auto"/>
              <w:right w:val="single" w:sz="6" w:space="0" w:color="auto"/>
            </w:tcBorders>
            <w:vAlign w:val="center"/>
          </w:tcPr>
          <w:p w:rsidR="002E54E0" w:rsidRPr="00EE62E8"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9133393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UNICOM ALPHA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 12.07.17</w:t>
            </w:r>
            <w:r>
              <w:rPr>
                <w:bCs/>
              </w:rPr>
              <w:t>, 01.05.20</w:t>
            </w:r>
            <w:r w:rsidRPr="00E551D5">
              <w:rPr>
                <w:bCs/>
              </w:rPr>
              <w:t>ВМС ЗСУ</w:t>
            </w:r>
          </w:p>
        </w:tc>
      </w:tr>
      <w:tr w:rsidR="002E54E0" w:rsidRPr="00D20DA0" w:rsidTr="00966C86">
        <w:trPr>
          <w:trHeight w:val="199"/>
        </w:trPr>
        <w:tc>
          <w:tcPr>
            <w:tcW w:w="851" w:type="dxa"/>
            <w:tcBorders>
              <w:top w:val="single" w:sz="6" w:space="0" w:color="auto"/>
              <w:left w:val="double" w:sz="4" w:space="0" w:color="auto"/>
              <w:bottom w:val="single" w:sz="4" w:space="0" w:color="auto"/>
              <w:right w:val="single" w:sz="6" w:space="0" w:color="auto"/>
            </w:tcBorders>
            <w:vAlign w:val="center"/>
          </w:tcPr>
          <w:p w:rsidR="002E54E0" w:rsidRPr="00D3398C"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7422180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SNOW WHITE (суховант.)</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Sierra Leone. 09.09.17 БФ «Майдан ЗС»</w:t>
            </w:r>
          </w:p>
        </w:tc>
      </w:tr>
      <w:tr w:rsidR="002E54E0" w:rsidRPr="00D20DA0" w:rsidTr="00966C86">
        <w:trPr>
          <w:trHeight w:val="24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9624809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KNEBWORTH</w:t>
            </w:r>
            <w:r w:rsidRPr="00E551D5">
              <w:rPr>
                <w:bCs/>
              </w:rPr>
              <w:t xml:space="preserve"> (30.05.14) тан.</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Singapore</w:t>
            </w:r>
          </w:p>
        </w:tc>
      </w:tr>
      <w:tr w:rsidR="002E54E0" w:rsidRPr="00D20DA0" w:rsidTr="00966C86">
        <w:trPr>
          <w:trHeight w:val="53"/>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273355350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VOLGONEFT</w:t>
            </w:r>
            <w:r w:rsidRPr="00E551D5">
              <w:rPr>
                <w:bCs/>
              </w:rPr>
              <w:t xml:space="preserve"> 114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7727425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lang w:eastAsia="uk-UA"/>
              </w:rPr>
              <w:t>OSTFOLD</w:t>
            </w:r>
            <w:r w:rsidRPr="00E551D5">
              <w:rPr>
                <w:bCs/>
              </w:rPr>
              <w:t xml:space="preserve"> (KRYM) (пором)</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Palau</w:t>
            </w:r>
            <w:r w:rsidRPr="00E551D5">
              <w:rPr>
                <w:bCs/>
              </w:rPr>
              <w:t>.ДУ «Держгідрографія» змінено прапор на Росія. 12.07.17 ВМС ЗСУ 06.10.16 (щоденно).</w:t>
            </w:r>
          </w:p>
        </w:tc>
      </w:tr>
      <w:tr w:rsidR="002E54E0" w:rsidRPr="00D20DA0" w:rsidTr="00966C86">
        <w:trPr>
          <w:trHeight w:val="241"/>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t>9500326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ind w:right="-111"/>
              <w:rPr>
                <w:bCs/>
              </w:rPr>
            </w:pPr>
            <w:r w:rsidRPr="00E551D5">
              <w:t>NIKOLAY USTINOV (сухован)</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pPr>
            <w:r w:rsidRPr="00E551D5">
              <w:t xml:space="preserve">Sierra Leone. </w:t>
            </w:r>
            <w:r w:rsidRPr="00E551D5">
              <w:rPr>
                <w:bCs/>
              </w:rPr>
              <w:t>26.11.14  ВМС ЗСУ</w:t>
            </w:r>
          </w:p>
        </w:tc>
      </w:tr>
      <w:tr w:rsidR="002E54E0" w:rsidRPr="00D20DA0" w:rsidTr="00966C86">
        <w:trPr>
          <w:trHeight w:val="269"/>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8012114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r w:rsidRPr="00E551D5">
              <w:rPr>
                <w:lang w:val="en-US"/>
              </w:rPr>
              <w:t>TALA</w:t>
            </w:r>
            <w:r w:rsidRPr="00E551D5">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pPr>
            <w:r w:rsidRPr="00E551D5">
              <w:t>Panama.</w:t>
            </w:r>
            <w:r w:rsidRPr="00E551D5">
              <w:rPr>
                <w:bCs/>
              </w:rPr>
              <w:t xml:space="preserve">Прапор – Монголія, судновласник/оператор – Туреччина. 04.01.18БФ «Майдан ЗС»  </w:t>
            </w:r>
          </w:p>
        </w:tc>
      </w:tr>
      <w:tr w:rsidR="002E54E0" w:rsidRPr="00D20DA0" w:rsidTr="00966C86">
        <w:trPr>
          <w:trHeight w:val="173"/>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rPr>
                <w:bCs/>
              </w:rPr>
              <w:t>8857265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r w:rsidRPr="00E551D5">
              <w:rPr>
                <w:lang w:val="en-US"/>
              </w:rPr>
              <w:t>OKHTA</w:t>
            </w:r>
            <w:r w:rsidRPr="00E551D5">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 13.11.15 ВМС ЗСУ</w:t>
            </w:r>
          </w:p>
        </w:tc>
      </w:tr>
      <w:tr w:rsidR="002E54E0" w:rsidRPr="00D20DA0" w:rsidTr="00966C86">
        <w:trPr>
          <w:trHeight w:val="893"/>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07226A" w:rsidRDefault="002E54E0" w:rsidP="00966C86">
            <w:pPr>
              <w:jc w:val="center"/>
              <w:rPr>
                <w:bCs/>
              </w:rPr>
            </w:pPr>
            <w:r w:rsidRPr="0007226A">
              <w:rPr>
                <w:bCs/>
              </w:rPr>
              <w:t>8986884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07226A" w:rsidRDefault="002E54E0" w:rsidP="00966C86">
            <w:pPr>
              <w:rPr>
                <w:bCs/>
                <w:kern w:val="36"/>
                <w:lang w:eastAsia="uk-UA"/>
              </w:rPr>
            </w:pPr>
            <w:r w:rsidRPr="0007226A">
              <w:rPr>
                <w:bCs/>
                <w:kern w:val="36"/>
                <w:lang w:eastAsia="uk-UA"/>
              </w:rPr>
              <w:t>PRANIK</w:t>
            </w:r>
          </w:p>
          <w:p w:rsidR="002E54E0" w:rsidRPr="0007226A" w:rsidRDefault="002E54E0" w:rsidP="00966C86">
            <w:pPr>
              <w:rPr>
                <w:bCs/>
              </w:rPr>
            </w:pPr>
            <w:r w:rsidRPr="0007226A">
              <w:rPr>
                <w:bCs/>
                <w:kern w:val="36"/>
                <w:lang w:eastAsia="uk-UA"/>
              </w:rPr>
              <w:t>(</w:t>
            </w:r>
            <w:r w:rsidRPr="0007226A">
              <w:rPr>
                <w:lang w:val="en-US"/>
              </w:rPr>
              <w:t>NEFTERUDOVOZ</w:t>
            </w:r>
            <w:r w:rsidRPr="0007226A">
              <w:t>–2</w:t>
            </w:r>
            <w:r w:rsidRPr="0007226A">
              <w:rPr>
                <w:bCs/>
                <w:kern w:val="36"/>
                <w:lang w:eastAsia="uk-UA"/>
              </w:rPr>
              <w:t>), (</w:t>
            </w:r>
            <w:r w:rsidRPr="0007226A">
              <w:rPr>
                <w:rStyle w:val="af7"/>
                <w:lang w:val="en-US"/>
              </w:rPr>
              <w:t>NIKOLAYSUTYRIN</w:t>
            </w:r>
            <w:r w:rsidRPr="0007226A">
              <w:rPr>
                <w:rStyle w:val="af7"/>
              </w:rPr>
              <w: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07226A" w:rsidRDefault="002E54E0" w:rsidP="00966C86">
            <w:pPr>
              <w:tabs>
                <w:tab w:val="left" w:pos="2371"/>
                <w:tab w:val="left" w:pos="2513"/>
              </w:tabs>
              <w:rPr>
                <w:bCs/>
              </w:rPr>
            </w:pPr>
            <w:r w:rsidRPr="0007226A">
              <w:rPr>
                <w:bCs/>
                <w:lang w:val="en-US"/>
              </w:rPr>
              <w:t>RussianFederat</w:t>
            </w:r>
            <w:r w:rsidRPr="0007226A">
              <w:rPr>
                <w:bCs/>
              </w:rPr>
              <w:t xml:space="preserve">.БФ «Майдан ЗС» </w:t>
            </w:r>
            <w:r w:rsidRPr="0007226A">
              <w:t xml:space="preserve">07.01.18 пішов на Кавказ 451 під завант.08.01.18 (ільменіт з Кавказ 451 з </w:t>
            </w:r>
            <w:r w:rsidRPr="0007226A">
              <w:rPr>
                <w:lang w:val="en-US"/>
              </w:rPr>
              <w:t>ECEGIMO</w:t>
            </w:r>
            <w:r w:rsidRPr="0007226A">
              <w:t xml:space="preserve">8404460) 10.01, 12.01.18 (ільменіт з рейду Кавказ з </w:t>
            </w:r>
            <w:r w:rsidRPr="0007226A">
              <w:rPr>
                <w:lang w:val="en-US"/>
              </w:rPr>
              <w:t>NEFTERUDOVOZ</w:t>
            </w:r>
            <w:r w:rsidRPr="0007226A">
              <w:t>-45</w:t>
            </w:r>
            <w:r w:rsidRPr="0007226A">
              <w:rPr>
                <w:lang w:val="en-US"/>
              </w:rPr>
              <w:t>MIMO</w:t>
            </w:r>
            <w:r w:rsidRPr="0007226A">
              <w:t>8138712)</w:t>
            </w:r>
            <w:r w:rsidRPr="0007226A">
              <w:rPr>
                <w:bCs/>
              </w:rPr>
              <w:t>08, 11, 25, 27.11.17  БФ «Майдан ЗС»</w:t>
            </w:r>
          </w:p>
        </w:tc>
      </w:tr>
      <w:tr w:rsidR="002E54E0" w:rsidRPr="002E54E0" w:rsidTr="00966C86">
        <w:trPr>
          <w:trHeight w:val="147"/>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9139945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kern w:val="36"/>
                <w:lang w:eastAsia="uk-UA"/>
              </w:rPr>
            </w:pPr>
            <w:r w:rsidRPr="00E551D5">
              <w:rPr>
                <w:bCs/>
                <w:kern w:val="36"/>
                <w:lang w:val="en-US" w:eastAsia="uk-UA"/>
              </w:rPr>
              <w:t>GASPACU</w:t>
            </w:r>
            <w:r w:rsidRPr="00E551D5">
              <w:rPr>
                <w:bCs/>
                <w:kern w:val="36"/>
                <w:lang w:eastAsia="uk-UA"/>
              </w:rPr>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lang w:val="en-US" w:eastAsia="uk-UA"/>
              </w:rPr>
            </w:pPr>
            <w:r w:rsidRPr="002E54E0">
              <w:rPr>
                <w:lang w:val="en-US" w:eastAsia="uk-UA"/>
              </w:rPr>
              <w:t>Marshall Islands (</w:t>
            </w:r>
            <w:r w:rsidRPr="00E551D5">
              <w:rPr>
                <w:lang w:val="en-US" w:eastAsia="uk-UA"/>
              </w:rPr>
              <w:t>MH</w:t>
            </w:r>
            <w:r w:rsidRPr="002E54E0">
              <w:rPr>
                <w:lang w:val="en-US" w:eastAsia="uk-UA"/>
              </w:rPr>
              <w:t xml:space="preserve">). </w:t>
            </w:r>
            <w:r w:rsidRPr="002E54E0">
              <w:rPr>
                <w:bCs/>
                <w:lang w:val="en-US"/>
              </w:rPr>
              <w:t xml:space="preserve">30.10.14 </w:t>
            </w:r>
            <w:r w:rsidRPr="00E551D5">
              <w:rPr>
                <w:bCs/>
              </w:rPr>
              <w:t>ВМС</w:t>
            </w:r>
            <w:r w:rsidRPr="002E54E0">
              <w:rPr>
                <w:bCs/>
                <w:lang w:val="en-US"/>
              </w:rPr>
              <w:t xml:space="preserve"> </w:t>
            </w:r>
            <w:r w:rsidRPr="00E551D5">
              <w:rPr>
                <w:bCs/>
              </w:rPr>
              <w:t>ЗСУ</w:t>
            </w:r>
          </w:p>
        </w:tc>
      </w:tr>
      <w:tr w:rsidR="002E54E0" w:rsidRPr="00D20DA0" w:rsidTr="00966C86">
        <w:trPr>
          <w:trHeight w:val="320"/>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8852784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lang w:eastAsia="uk-UA"/>
              </w:rPr>
            </w:pPr>
            <w:r w:rsidRPr="00E551D5">
              <w:rPr>
                <w:bCs/>
                <w:kern w:val="36"/>
                <w:lang w:val="en-US" w:eastAsia="uk-UA"/>
              </w:rPr>
              <w:t>DELAWARE</w:t>
            </w:r>
            <w:r w:rsidRPr="00E551D5">
              <w:rPr>
                <w:lang w:eastAsia="uk-UA"/>
              </w:rPr>
              <w:t>(VOLGO-DON 5079)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w:t>
            </w:r>
            <w:r w:rsidRPr="00E551D5">
              <w:rPr>
                <w:bCs/>
              </w:rPr>
              <w:t>ian Federation. 25.05.15ВМС ЗСУ</w:t>
            </w:r>
          </w:p>
        </w:tc>
      </w:tr>
      <w:tr w:rsidR="002E54E0" w:rsidRPr="00D20DA0" w:rsidTr="00966C86">
        <w:trPr>
          <w:trHeight w:val="303"/>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8800298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kern w:val="36"/>
                <w:lang w:eastAsia="uk-UA"/>
              </w:rPr>
            </w:pPr>
            <w:r w:rsidRPr="00E551D5">
              <w:rPr>
                <w:bCs/>
                <w:kern w:val="36"/>
                <w:lang w:val="en-US" w:eastAsia="uk-UA"/>
              </w:rPr>
              <w:t>BLUEWAY</w:t>
            </w:r>
            <w:r w:rsidRPr="00E551D5">
              <w:rPr>
                <w:bCs/>
                <w:kern w:val="36"/>
                <w:lang w:eastAsia="uk-UA"/>
              </w:rPr>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Panama</w:t>
            </w:r>
            <w:r w:rsidRPr="00E551D5">
              <w:rPr>
                <w:bCs/>
              </w:rPr>
              <w:t xml:space="preserve"> (</w:t>
            </w:r>
            <w:r w:rsidRPr="00E551D5">
              <w:rPr>
                <w:bCs/>
                <w:lang w:val="en-US"/>
              </w:rPr>
              <w:t>Republicof</w:t>
            </w:r>
            <w:r w:rsidRPr="00E551D5">
              <w:rPr>
                <w:bCs/>
              </w:rPr>
              <w:t>) прапор – Монголія,судновл./опер. Сирія.</w:t>
            </w:r>
          </w:p>
          <w:p w:rsidR="002E54E0" w:rsidRPr="00E551D5" w:rsidRDefault="002E54E0" w:rsidP="00966C86">
            <w:pPr>
              <w:tabs>
                <w:tab w:val="left" w:pos="2371"/>
                <w:tab w:val="left" w:pos="2513"/>
              </w:tabs>
              <w:rPr>
                <w:bCs/>
              </w:rPr>
            </w:pPr>
            <w:r w:rsidRPr="00E551D5">
              <w:rPr>
                <w:bCs/>
              </w:rPr>
              <w:t>20.02.17 БФ «Майдан ЗС»,23.10.14 ВМС ЗСУ</w:t>
            </w:r>
          </w:p>
        </w:tc>
      </w:tr>
      <w:tr w:rsidR="002E54E0" w:rsidRPr="00D20DA0" w:rsidTr="00966C86">
        <w:trPr>
          <w:trHeight w:val="93"/>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9410428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PITER (буксир)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267"/>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7113210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PERA</w:t>
            </w:r>
            <w:r w:rsidRPr="00E551D5">
              <w:rPr>
                <w:bCs/>
              </w:rPr>
              <w:t xml:space="preserve"> (PETR) (суховант.)</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SierraLeone</w:t>
            </w:r>
            <w:r w:rsidRPr="00E551D5">
              <w:rPr>
                <w:bCs/>
              </w:rPr>
              <w:t>.Назва судна – PETR(ВМС ЗСУ 30.09.16), 05.12.14, 20.12.14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273199000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KAPITANKHANAKHBEEV</w:t>
            </w:r>
            <w:r w:rsidRPr="00E551D5">
              <w:rPr>
                <w:bCs/>
              </w:rPr>
              <w:t xml:space="preserve"> (буксир)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p>
        </w:tc>
      </w:tr>
      <w:tr w:rsidR="002E54E0" w:rsidRPr="00D20DA0" w:rsidTr="00966C86">
        <w:trPr>
          <w:trHeight w:val="57"/>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9435337</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KURARIVER</w:t>
            </w:r>
            <w:r w:rsidRPr="00E551D5">
              <w:rPr>
                <w:bCs/>
              </w:rPr>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24.12.14  ВМС ЗСУ</w:t>
            </w:r>
          </w:p>
        </w:tc>
      </w:tr>
      <w:tr w:rsidR="002E54E0" w:rsidRPr="00D20DA0" w:rsidTr="00966C86">
        <w:trPr>
          <w:trHeight w:val="89"/>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9412323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lang w:val="en-US"/>
              </w:rPr>
              <w:t>MELWILL</w:t>
            </w:r>
            <w:r w:rsidRPr="00E551D5">
              <w:t>(суховантаж)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Moldova (Republic of)</w:t>
            </w:r>
          </w:p>
        </w:tc>
      </w:tr>
      <w:tr w:rsidR="002E54E0" w:rsidRPr="00D20DA0" w:rsidTr="00966C86">
        <w:trPr>
          <w:trHeight w:val="103"/>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9035369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r w:rsidRPr="00E551D5">
              <w:rPr>
                <w:bCs/>
              </w:rPr>
              <w:t>BROTHERS-3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 15.04.15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7928794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ST</w:t>
            </w:r>
            <w:r w:rsidRPr="00E551D5">
              <w:rPr>
                <w:bCs/>
              </w:rPr>
              <w:t>.</w:t>
            </w:r>
            <w:r w:rsidRPr="00E551D5">
              <w:rPr>
                <w:bCs/>
                <w:lang w:val="en-US"/>
              </w:rPr>
              <w:t>FILIP</w:t>
            </w:r>
            <w:r w:rsidRPr="00E551D5">
              <w:rPr>
                <w:bCs/>
              </w:rPr>
              <w:t xml:space="preserve">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Comoros</w:t>
            </w:r>
            <w:r w:rsidRPr="00E551D5">
              <w:rPr>
                <w:bCs/>
              </w:rPr>
              <w:t xml:space="preserve"> (</w:t>
            </w:r>
            <w:r w:rsidRPr="00E551D5">
              <w:rPr>
                <w:bCs/>
                <w:lang w:val="en-US"/>
              </w:rPr>
              <w:t>Unionofthe</w:t>
            </w:r>
            <w:r w:rsidRPr="00E551D5">
              <w:rPr>
                <w:bCs/>
              </w:rPr>
              <w:t>). 02.01.15  ВМС ЗСУ</w:t>
            </w:r>
          </w:p>
        </w:tc>
      </w:tr>
      <w:tr w:rsidR="002E54E0" w:rsidRPr="00D20DA0" w:rsidTr="00966C86">
        <w:trPr>
          <w:trHeight w:val="136"/>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9278959</w:t>
            </w:r>
            <w:r>
              <w:rPr>
                <w:bCs/>
              </w:rPr>
              <w:t xml:space="preserve"> / </w:t>
            </w:r>
            <w:r w:rsidRPr="00C85BA9">
              <w:rPr>
                <w:color w:val="000000"/>
              </w:rPr>
              <w:t>273442410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NIZHNIYNOVGOROD</w:t>
            </w:r>
            <w:r w:rsidRPr="00E551D5">
              <w:rPr>
                <w:bCs/>
              </w:rPr>
              <w:t xml:space="preserve"> (</w:t>
            </w:r>
            <w:r>
              <w:rPr>
                <w:bCs/>
              </w:rPr>
              <w:t>танкер</w:t>
            </w:r>
            <w:r w:rsidRPr="00E551D5">
              <w:rPr>
                <w:bCs/>
              </w:rPr>
              <w: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8872617</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lang w:val="en-US"/>
              </w:rPr>
              <w:t>STARSHINADEROVN</w:t>
            </w:r>
            <w:r w:rsidRPr="00E551D5">
              <w:rPr>
                <w:bCs/>
              </w:rPr>
              <w:t>.</w:t>
            </w:r>
            <w:r w:rsidRPr="00E551D5">
              <w:rPr>
                <w:bCs/>
                <w:lang w:val="en-US"/>
              </w:rPr>
              <w:t>G</w:t>
            </w:r>
            <w:r w:rsidRPr="00E551D5">
              <w:rPr>
                <w:bCs/>
              </w:rPr>
              <w: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Tanzania (United Republic of)</w:t>
            </w:r>
          </w:p>
        </w:tc>
      </w:tr>
      <w:tr w:rsidR="002E54E0" w:rsidRPr="00D20DA0" w:rsidTr="00966C86">
        <w:trPr>
          <w:trHeight w:val="77"/>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273451430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BYSTRYY (буксир)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247"/>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8727563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lang w:val="en-US"/>
              </w:rPr>
            </w:pPr>
            <w:r w:rsidRPr="00E551D5">
              <w:t>ALEKSANDR ZINOVYEV</w:t>
            </w:r>
          </w:p>
          <w:p w:rsidR="002E54E0" w:rsidRPr="00E551D5" w:rsidRDefault="002E54E0" w:rsidP="00966C86">
            <w:pPr>
              <w:rPr>
                <w:bCs/>
              </w:rPr>
            </w:pPr>
            <w:r w:rsidRPr="00E551D5">
              <w:rPr>
                <w:lang w:val="en-US"/>
              </w:rPr>
              <w:t>(</w:t>
            </w:r>
            <w:r w:rsidRPr="00E551D5">
              <w:rPr>
                <w:bCs/>
              </w:rPr>
              <w:t>CHERNOMORETS-39</w:t>
            </w:r>
            <w:r w:rsidRPr="00E551D5">
              <w:rPr>
                <w:lang w:val="en-US"/>
              </w:rPr>
              <w:t>)</w:t>
            </w:r>
            <w:r w:rsidRPr="00E551D5">
              <w:t xml:space="preserve"> кран</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2E54E0" w:rsidTr="00966C86">
        <w:trPr>
          <w:trHeight w:val="261"/>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8521488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BLUE STREAM</w:t>
            </w:r>
            <w:r w:rsidRPr="00E551D5">
              <w:rPr>
                <w:lang w:val="en-US"/>
              </w:rPr>
              <w:t>(</w:t>
            </w:r>
            <w:r w:rsidRPr="00E551D5">
              <w:t>LPGтанкер)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2E54E0">
              <w:rPr>
                <w:bCs/>
                <w:lang w:val="en-US"/>
              </w:rPr>
              <w:t xml:space="preserve">Saint Kitts and Nevis. 17.01.15 </w:t>
            </w:r>
            <w:r w:rsidRPr="00E551D5">
              <w:rPr>
                <w:bCs/>
              </w:rPr>
              <w:t>ВМС</w:t>
            </w:r>
            <w:r w:rsidRPr="002E54E0">
              <w:rPr>
                <w:bCs/>
                <w:lang w:val="en-US"/>
              </w:rPr>
              <w:t xml:space="preserve"> </w:t>
            </w:r>
            <w:r w:rsidRPr="00E551D5">
              <w:rPr>
                <w:bCs/>
              </w:rPr>
              <w:t>ЗСУ</w:t>
            </w:r>
          </w:p>
        </w:tc>
      </w:tr>
      <w:tr w:rsidR="002E54E0" w:rsidRPr="00D20DA0" w:rsidTr="00966C86">
        <w:trPr>
          <w:trHeight w:val="356"/>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7713175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r w:rsidRPr="00E551D5">
              <w:t>ATLAS SEMA (31.05-02.06.2014)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t>Туреччина</w:t>
            </w:r>
          </w:p>
        </w:tc>
      </w:tr>
      <w:tr w:rsidR="002E54E0" w:rsidRPr="00D20DA0" w:rsidTr="00966C86">
        <w:trPr>
          <w:trHeight w:val="151"/>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9722168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r w:rsidRPr="00E551D5">
              <w:t>ATLAS DOUBLE (плавкран)</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pPr>
            <w:r w:rsidRPr="00E551D5">
              <w:t>Belize(вих.</w:t>
            </w:r>
            <w:r w:rsidRPr="00E551D5">
              <w:rPr>
                <w:color w:val="000000"/>
              </w:rPr>
              <w:t>27.07.2014</w:t>
            </w:r>
            <w:r w:rsidRPr="00E551D5">
              <w:t>)</w:t>
            </w:r>
          </w:p>
        </w:tc>
      </w:tr>
      <w:tr w:rsidR="002E54E0" w:rsidRPr="002E54E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7822184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r w:rsidRPr="00E551D5">
              <w:t xml:space="preserve">SEVASTOPOL (пором) </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lang w:val="en-US"/>
              </w:rPr>
            </w:pPr>
            <w:r w:rsidRPr="002E54E0">
              <w:rPr>
                <w:lang w:val="en-US"/>
              </w:rPr>
              <w:t xml:space="preserve">Palau (Republic of). </w:t>
            </w:r>
            <w:r w:rsidRPr="002E54E0">
              <w:rPr>
                <w:bCs/>
                <w:lang w:val="en-US"/>
              </w:rPr>
              <w:t xml:space="preserve">13.04.15  </w:t>
            </w:r>
            <w:r w:rsidRPr="00E551D5">
              <w:rPr>
                <w:bCs/>
              </w:rPr>
              <w:t>ВМС</w:t>
            </w:r>
            <w:r w:rsidRPr="002E54E0">
              <w:rPr>
                <w:bCs/>
                <w:lang w:val="en-US"/>
              </w:rPr>
              <w:t xml:space="preserve"> </w:t>
            </w:r>
            <w:r w:rsidRPr="00E551D5">
              <w:rPr>
                <w:bCs/>
              </w:rPr>
              <w:t>ЗСУ</w:t>
            </w:r>
          </w:p>
        </w:tc>
      </w:tr>
      <w:tr w:rsidR="002E54E0" w:rsidRPr="00D20DA0" w:rsidTr="00966C86">
        <w:trPr>
          <w:trHeight w:val="143"/>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8867026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lang w:val="en-US"/>
              </w:rPr>
            </w:pPr>
            <w:r w:rsidRPr="00E551D5">
              <w:t>ASPRO</w:t>
            </w:r>
            <w:r w:rsidRPr="00E551D5">
              <w:rPr>
                <w:lang w:val="en-US"/>
              </w:rPr>
              <w:t xml:space="preserve"> (</w:t>
            </w:r>
            <w:r w:rsidRPr="00E551D5">
              <w:rPr>
                <w:color w:val="000000"/>
                <w:shd w:val="clear" w:color="auto" w:fill="FFFFFF"/>
              </w:rPr>
              <w:t>14.05.</w:t>
            </w:r>
            <w:r w:rsidRPr="00E551D5">
              <w:rPr>
                <w:color w:val="000000"/>
                <w:shd w:val="clear" w:color="auto" w:fill="FFFFFF"/>
                <w:lang w:val="en-US"/>
              </w:rPr>
              <w:t>-16.05.</w:t>
            </w:r>
            <w:r w:rsidRPr="00E551D5">
              <w:rPr>
                <w:color w:val="000000"/>
                <w:shd w:val="clear" w:color="auto" w:fill="FFFFFF"/>
              </w:rPr>
              <w:t>2014</w:t>
            </w:r>
            <w:r w:rsidRPr="00E551D5">
              <w:rPr>
                <w:lang w:val="en-US"/>
              </w:rPr>
              <w: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pPr>
            <w:r w:rsidRPr="00E551D5">
              <w:t>Cambodia (Kingdom of)</w:t>
            </w:r>
          </w:p>
        </w:tc>
      </w:tr>
      <w:tr w:rsidR="002E54E0" w:rsidRPr="00D20DA0" w:rsidTr="00966C86">
        <w:trPr>
          <w:trHeight w:val="156"/>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lang w:val="en-US"/>
              </w:rPr>
            </w:pPr>
            <w:r w:rsidRPr="00E551D5">
              <w:rPr>
                <w:bCs/>
              </w:rPr>
              <w:t>273445900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OTA-947 (буксир)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47"/>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273453660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SIRIUS 1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550"/>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8899720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LPG/C BRIZ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jc w:val="both"/>
              <w:rPr>
                <w:bCs/>
              </w:rPr>
            </w:pPr>
            <w:r w:rsidRPr="00E551D5">
              <w:rPr>
                <w:bCs/>
                <w:lang w:val="en-US"/>
              </w:rPr>
              <w:t>BulgariaRepublicof</w:t>
            </w:r>
            <w:r w:rsidRPr="00E551D5">
              <w:rPr>
                <w:bCs/>
              </w:rPr>
              <w:t xml:space="preserve"> назва–</w:t>
            </w:r>
            <w:r w:rsidRPr="00E551D5">
              <w:rPr>
                <w:bCs/>
                <w:lang w:val="en-US"/>
              </w:rPr>
              <w:t>BRIZ</w:t>
            </w:r>
            <w:r w:rsidRPr="00E551D5">
              <w:rPr>
                <w:bCs/>
              </w:rPr>
              <w:t xml:space="preserve"> прапор Росія судновлас./опер. Росія  БФ «Майдан ЗС» 14.11.16.Дата заходж.13.03.17 ВМС ЗСУ</w:t>
            </w:r>
          </w:p>
        </w:tc>
      </w:tr>
      <w:tr w:rsidR="002E54E0" w:rsidRPr="00D20DA0" w:rsidTr="00966C86">
        <w:trPr>
          <w:trHeight w:val="78"/>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8020147</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rPr>
                <w:bCs/>
              </w:rPr>
            </w:pPr>
            <w:r w:rsidRPr="00E551D5">
              <w:rPr>
                <w:bCs/>
              </w:rPr>
              <w:t>ANTEY (буксир)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253"/>
        </w:trPr>
        <w:tc>
          <w:tcPr>
            <w:tcW w:w="851" w:type="dxa"/>
            <w:tcBorders>
              <w:top w:val="single" w:sz="6" w:space="0" w:color="auto"/>
              <w:left w:val="double" w:sz="4" w:space="0" w:color="auto"/>
              <w:bottom w:val="single" w:sz="4" w:space="0" w:color="auto"/>
              <w:right w:val="single" w:sz="6" w:space="0" w:color="auto"/>
            </w:tcBorders>
            <w:vAlign w:val="center"/>
          </w:tcPr>
          <w:p w:rsidR="002E54E0" w:rsidRPr="00E53F3B"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9554638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r w:rsidRPr="00E551D5">
              <w:rPr>
                <w:lang w:val="en-US"/>
              </w:rPr>
              <w:t>GLIKOFILOYSAII</w:t>
            </w:r>
            <w:r w:rsidRPr="00E551D5">
              <w:t xml:space="preserve">  (ро-ро)</w:t>
            </w:r>
          </w:p>
          <w:p w:rsidR="002E54E0" w:rsidRPr="00E551D5" w:rsidRDefault="002E54E0" w:rsidP="00966C86">
            <w:r w:rsidRPr="00E551D5">
              <w:t>(</w:t>
            </w:r>
            <w:r w:rsidRPr="00E551D5">
              <w:rPr>
                <w:lang w:val="en-US"/>
              </w:rPr>
              <w:t>MAJORCHAPICHEV</w:t>
            </w:r>
            <w:r w:rsidRPr="00E551D5">
              <w:t xml:space="preserve">) </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E94A37"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9260926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r w:rsidRPr="00E551D5">
              <w:rPr>
                <w:lang w:val="en-US"/>
              </w:rPr>
              <w:t>BRAVYY</w:t>
            </w:r>
            <w:r w:rsidRPr="00E551D5">
              <w:t xml:space="preserve"> (буксир)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40"/>
        </w:trPr>
        <w:tc>
          <w:tcPr>
            <w:tcW w:w="851" w:type="dxa"/>
            <w:tcBorders>
              <w:top w:val="single" w:sz="6" w:space="0" w:color="auto"/>
              <w:left w:val="double" w:sz="4" w:space="0" w:color="auto"/>
              <w:bottom w:val="single" w:sz="4" w:space="0" w:color="auto"/>
              <w:right w:val="single" w:sz="6" w:space="0" w:color="auto"/>
            </w:tcBorders>
            <w:vAlign w:val="center"/>
          </w:tcPr>
          <w:p w:rsidR="002E54E0" w:rsidRPr="00E94A37"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lang w:val="en-US"/>
              </w:rPr>
            </w:pPr>
            <w:r w:rsidRPr="00E551D5">
              <w:rPr>
                <w:bCs/>
                <w:lang w:val="en-US"/>
              </w:rPr>
              <w:t>9100190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r w:rsidRPr="00E551D5">
              <w:rPr>
                <w:lang w:val="en-US"/>
              </w:rPr>
              <w:t>KUDMA 4</w:t>
            </w:r>
            <w:r w:rsidRPr="00E551D5">
              <w:t xml:space="preserve">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Russian Federation.07.10.16</w:t>
            </w:r>
            <w:r w:rsidRPr="00E551D5">
              <w:rPr>
                <w:bCs/>
                <w:lang w:val="en-US"/>
              </w:rPr>
              <w:t>,</w:t>
            </w:r>
            <w:r w:rsidRPr="00E551D5">
              <w:rPr>
                <w:bCs/>
              </w:rPr>
              <w:t>26.04.17,</w:t>
            </w:r>
            <w:r w:rsidRPr="00E551D5">
              <w:rPr>
                <w:bCs/>
                <w:lang w:val="en-US"/>
              </w:rPr>
              <w:t xml:space="preserve"> 22.02.</w:t>
            </w:r>
            <w:r w:rsidRPr="00E551D5">
              <w:rPr>
                <w:bCs/>
              </w:rPr>
              <w:t>19ВМС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9545522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r w:rsidRPr="00E551D5">
              <w:rPr>
                <w:bCs/>
              </w:rPr>
              <w:t>YENER C</w:t>
            </w:r>
            <w:r w:rsidRPr="00E551D5">
              <w:t>пором типу ро-ро</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xml:space="preserve">.01.12-03.12,16.12, 29.12.17, 01.04, 13.04, </w:t>
            </w:r>
            <w:r w:rsidRPr="00E551D5">
              <w:rPr>
                <w:bCs/>
              </w:rPr>
              <w:lastRenderedPageBreak/>
              <w:t xml:space="preserve">24.04-26.04, 29.04, 01.05, 03.05-06.05, 16.05-19.05, 22.05, 24.05, 25.05, 28.05, 31.05, 03.06-05.06, 08.06, 09.06, 12.06-16.06, 18.06–20.06, 22.06, 23.06, 28.06-30.06, 06.07-13.07, 25.07-07.08, 12.08-18.08, 20.08-22.08, 24.08-05.09, 13.09, </w:t>
            </w:r>
            <w:r w:rsidRPr="00E551D5">
              <w:rPr>
                <w:bCs/>
                <w:lang w:val="en-US"/>
              </w:rPr>
              <w:t>19.09, 21.09-23.09, 09.10, 14.</w:t>
            </w:r>
            <w:r w:rsidRPr="00E551D5">
              <w:rPr>
                <w:bCs/>
              </w:rPr>
              <w:t>10, 15.10, 19.10, 28.10- 30.</w:t>
            </w:r>
            <w:r w:rsidRPr="00E551D5">
              <w:rPr>
                <w:bCs/>
                <w:lang w:val="en-US"/>
              </w:rPr>
              <w:t>10.</w:t>
            </w:r>
            <w:r w:rsidRPr="00E551D5">
              <w:rPr>
                <w:bCs/>
              </w:rPr>
              <w:t>18ДУ «Держгідрографія»</w:t>
            </w:r>
          </w:p>
        </w:tc>
      </w:tr>
      <w:tr w:rsidR="002E54E0" w:rsidRPr="00D20DA0" w:rsidTr="00966C86">
        <w:trPr>
          <w:trHeight w:val="153"/>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9327176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rPr>
                <w:bCs/>
              </w:rPr>
            </w:pPr>
            <w:r w:rsidRPr="00E551D5">
              <w:rPr>
                <w:bCs/>
                <w:lang w:val="en-US"/>
              </w:rPr>
              <w:t>ULUSSKY</w:t>
            </w:r>
            <w:r w:rsidRPr="00E551D5">
              <w:rPr>
                <w:bCs/>
              </w:rPr>
              <w:t xml:space="preserve"> (суховантаж)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8834615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rPr>
                <w:bCs/>
              </w:rPr>
            </w:pPr>
            <w:r w:rsidRPr="00E551D5">
              <w:rPr>
                <w:bCs/>
                <w:lang w:val="en-US"/>
              </w:rPr>
              <w:t>NEFTERUDOVOZ</w:t>
            </w:r>
            <w:r w:rsidRPr="00E551D5">
              <w:rPr>
                <w:bCs/>
              </w:rPr>
              <w:t>-59</w:t>
            </w:r>
            <w:r w:rsidRPr="00E551D5">
              <w:rPr>
                <w:bCs/>
                <w:lang w:val="en-US"/>
              </w:rPr>
              <w:t>M</w:t>
            </w:r>
            <w:r w:rsidRPr="00E551D5">
              <w:rPr>
                <w:bCs/>
              </w:rPr>
              <w:t xml:space="preserve"> (тан.)</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w:t>
            </w:r>
            <w:r w:rsidRPr="00E551D5">
              <w:rPr>
                <w:bCs/>
              </w:rPr>
              <w:t>deration. 07.09.17 ВМС ЗСУ</w:t>
            </w:r>
          </w:p>
        </w:tc>
      </w:tr>
      <w:tr w:rsidR="002E54E0" w:rsidRPr="00D20DA0" w:rsidTr="00966C86">
        <w:trPr>
          <w:trHeight w:val="149"/>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8711849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rPr>
                <w:bCs/>
              </w:rPr>
            </w:pPr>
            <w:r w:rsidRPr="00E551D5">
              <w:rPr>
                <w:bCs/>
              </w:rPr>
              <w:t>RENE (танкер)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89"/>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273345200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rPr>
                <w:bCs/>
              </w:rPr>
            </w:pPr>
            <w:r w:rsidRPr="00E551D5">
              <w:rPr>
                <w:bCs/>
              </w:rPr>
              <w:t>NEFTERUDOVOZ-36M</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 03.08, 10.08.16 ВМС ЗСУ</w:t>
            </w:r>
          </w:p>
        </w:tc>
      </w:tr>
      <w:tr w:rsidR="002E54E0" w:rsidRPr="00D20DA0" w:rsidTr="00966C86">
        <w:trPr>
          <w:trHeight w:val="4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9155262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rPr>
                <w:bCs/>
              </w:rPr>
            </w:pPr>
            <w:r w:rsidRPr="00E551D5">
              <w:rPr>
                <w:bCs/>
              </w:rPr>
              <w:t>SOLL TEMRYUK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E94A37"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pStyle w:val="1"/>
              <w:jc w:val="center"/>
              <w:outlineLvl w:val="0"/>
              <w:rPr>
                <w:b w:val="0"/>
                <w:bCs w:val="0"/>
                <w:sz w:val="20"/>
                <w:szCs w:val="20"/>
              </w:rPr>
            </w:pPr>
            <w:r w:rsidRPr="00E551D5">
              <w:rPr>
                <w:b w:val="0"/>
                <w:bCs w:val="0"/>
                <w:sz w:val="20"/>
                <w:szCs w:val="20"/>
              </w:rPr>
              <w:t>5379315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rPr>
                <w:bCs/>
              </w:rPr>
            </w:pPr>
            <w:r w:rsidRPr="00E551D5">
              <w:rPr>
                <w:bCs/>
                <w:color w:val="222222"/>
              </w:rPr>
              <w:t>TN 1 (</w:t>
            </w:r>
            <w:r w:rsidRPr="00E551D5">
              <w:rPr>
                <w:bCs/>
                <w:color w:val="222222"/>
                <w:lang w:val="en-US"/>
              </w:rPr>
              <w:t>VARYAG</w:t>
            </w:r>
            <w:r w:rsidRPr="00E551D5">
              <w:rPr>
                <w:bCs/>
                <w:color w:val="222222"/>
              </w:rPr>
              <w:t>) (танкер)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 20.02,01.09.17, 08.02.19 ВМС ЗСУ</w:t>
            </w:r>
          </w:p>
        </w:tc>
      </w:tr>
      <w:tr w:rsidR="002E54E0" w:rsidRPr="00D20DA0" w:rsidTr="00966C86">
        <w:trPr>
          <w:trHeight w:val="584"/>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pStyle w:val="1"/>
              <w:jc w:val="center"/>
              <w:outlineLvl w:val="0"/>
              <w:rPr>
                <w:b w:val="0"/>
                <w:bCs w:val="0"/>
                <w:sz w:val="20"/>
                <w:szCs w:val="20"/>
              </w:rPr>
            </w:pPr>
            <w:r w:rsidRPr="00E551D5">
              <w:rPr>
                <w:b w:val="0"/>
                <w:bCs w:val="0"/>
                <w:sz w:val="20"/>
                <w:szCs w:val="20"/>
              </w:rPr>
              <w:t>8133669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rPr>
                <w:bCs/>
                <w:color w:val="000000" w:themeColor="text1"/>
              </w:rPr>
            </w:pPr>
            <w:r w:rsidRPr="00E551D5">
              <w:rPr>
                <w:bCs/>
                <w:color w:val="000000" w:themeColor="text1"/>
                <w:lang w:val="en-US"/>
              </w:rPr>
              <w:t>VALERIYGLUKHOV</w:t>
            </w:r>
          </w:p>
          <w:p w:rsidR="002E54E0" w:rsidRPr="00E551D5" w:rsidRDefault="002E54E0" w:rsidP="00966C86">
            <w:pPr>
              <w:rPr>
                <w:bCs/>
                <w:color w:val="222222"/>
              </w:rPr>
            </w:pPr>
            <w:r w:rsidRPr="00E551D5">
              <w:rPr>
                <w:rStyle w:val="af7"/>
                <w:color w:val="000000" w:themeColor="text1"/>
                <w:lang w:val="en-US"/>
              </w:rPr>
              <w:t>NEFTERUDOVOZ</w:t>
            </w:r>
            <w:r w:rsidRPr="00E551D5">
              <w:rPr>
                <w:rStyle w:val="af7"/>
                <w:color w:val="000000" w:themeColor="text1"/>
              </w:rPr>
              <w:t xml:space="preserve"> 43</w:t>
            </w:r>
            <w:r w:rsidRPr="00E551D5">
              <w:rPr>
                <w:rStyle w:val="af7"/>
                <w:color w:val="000000" w:themeColor="text1"/>
                <w:lang w:val="en-US"/>
              </w:rPr>
              <w:t>M</w:t>
            </w:r>
            <w:r w:rsidRPr="00E551D5">
              <w:rPr>
                <w:bCs/>
                <w:color w:val="000000" w:themeColor="text1"/>
              </w:rPr>
              <w:t>(тан.</w:t>
            </w:r>
            <w:r w:rsidRPr="00E551D5">
              <w:rPr>
                <w:bCs/>
                <w:color w:val="222222"/>
              </w:rPr>
              <w: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Змінено назву  БФ «Майдан ЗС» 05.10.15</w:t>
            </w:r>
          </w:p>
        </w:tc>
      </w:tr>
      <w:tr w:rsidR="002E54E0" w:rsidRPr="00D20DA0" w:rsidTr="00966C86">
        <w:trPr>
          <w:trHeight w:val="15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pStyle w:val="1"/>
              <w:jc w:val="center"/>
              <w:outlineLvl w:val="0"/>
              <w:rPr>
                <w:b w:val="0"/>
                <w:bCs w:val="0"/>
                <w:color w:val="000000" w:themeColor="text1"/>
                <w:sz w:val="20"/>
                <w:szCs w:val="20"/>
              </w:rPr>
            </w:pPr>
            <w:r w:rsidRPr="00E551D5">
              <w:rPr>
                <w:b w:val="0"/>
                <w:color w:val="000000" w:themeColor="text1"/>
                <w:sz w:val="20"/>
                <w:szCs w:val="20"/>
              </w:rPr>
              <w:t>273372630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rPr>
                <w:bCs/>
                <w:color w:val="000000" w:themeColor="text1"/>
              </w:rPr>
            </w:pPr>
            <w:r w:rsidRPr="00E551D5">
              <w:rPr>
                <w:bCs/>
                <w:color w:val="000000" w:themeColor="text1"/>
              </w:rPr>
              <w:t>GEORGIY BABENKO (букс.)</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color w:val="000000" w:themeColor="text1"/>
              </w:rPr>
            </w:pPr>
            <w:r w:rsidRPr="00E551D5">
              <w:rPr>
                <w:bCs/>
                <w:color w:val="000000" w:themeColor="text1"/>
              </w:rPr>
              <w:t>Russian Federation.</w:t>
            </w:r>
          </w:p>
        </w:tc>
      </w:tr>
      <w:tr w:rsidR="002E54E0" w:rsidRPr="00D20DA0" w:rsidTr="00966C86">
        <w:trPr>
          <w:trHeight w:val="466"/>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pStyle w:val="1"/>
              <w:jc w:val="center"/>
              <w:outlineLvl w:val="0"/>
              <w:rPr>
                <w:b w:val="0"/>
                <w:color w:val="000000" w:themeColor="text1"/>
                <w:sz w:val="20"/>
                <w:szCs w:val="20"/>
              </w:rPr>
            </w:pPr>
            <w:r w:rsidRPr="00E551D5">
              <w:rPr>
                <w:b w:val="0"/>
                <w:color w:val="000000" w:themeColor="text1"/>
                <w:sz w:val="20"/>
                <w:szCs w:val="20"/>
              </w:rPr>
              <w:t>9617923</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rPr>
                <w:bCs/>
                <w:color w:val="000000" w:themeColor="text1"/>
              </w:rPr>
            </w:pPr>
            <w:r w:rsidRPr="00E551D5">
              <w:rPr>
                <w:bCs/>
                <w:color w:val="000000" w:themeColor="text1"/>
              </w:rPr>
              <w:t>MARIA (пором типу ро-ро)</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01.12, 03.12, 16.12, 28.12.17, 13.04, 17.04, 22.04, 24.04 -26.04, 01.05, 05.05, 16.05-18.05, 21.05-25.05, 28.05, 31.05, 03.06-06.06, 08.06-10.06, 12.06-16.06, 18.06, 20.06, 22.06, 23.06, 27.06-29.06, 04.07-14.07, 24.07-08.08, 12.08-18.08, 20.08 – 02.09, 04.09, 05.09, 12.09, 13.09, 19.09-22.09, 24.09.18</w:t>
            </w:r>
          </w:p>
          <w:p w:rsidR="002E54E0" w:rsidRPr="00E551D5" w:rsidRDefault="002E54E0" w:rsidP="00966C86">
            <w:pPr>
              <w:tabs>
                <w:tab w:val="left" w:pos="2371"/>
                <w:tab w:val="left" w:pos="2513"/>
              </w:tabs>
              <w:rPr>
                <w:bCs/>
              </w:rPr>
            </w:pPr>
            <w:r w:rsidRPr="00E551D5">
              <w:rPr>
                <w:bCs/>
              </w:rPr>
              <w:t>ДУ «Держгідрографія»</w:t>
            </w:r>
          </w:p>
        </w:tc>
      </w:tr>
      <w:tr w:rsidR="002E54E0" w:rsidRPr="00D20DA0" w:rsidTr="00966C86">
        <w:trPr>
          <w:trHeight w:val="307"/>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color w:val="222222"/>
              </w:rPr>
            </w:pPr>
            <w:r w:rsidRPr="00E551D5">
              <w:rPr>
                <w:bCs/>
              </w:rPr>
              <w:t>8891089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ind w:right="-111"/>
              <w:rPr>
                <w:bCs/>
                <w:color w:val="222222"/>
              </w:rPr>
            </w:pPr>
            <w:r w:rsidRPr="00E551D5">
              <w:rPr>
                <w:bCs/>
              </w:rPr>
              <w:t>CHERNOMORETC 8плавкран</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222"/>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486639"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rPr>
                <w:bCs/>
              </w:rPr>
            </w:pPr>
            <w:r w:rsidRPr="00C772C6">
              <w:rPr>
                <w:bCs/>
              </w:rPr>
              <w:t>273378480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rPr>
                <w:bCs/>
              </w:rPr>
            </w:pPr>
            <w:r w:rsidRPr="00C772C6">
              <w:rPr>
                <w:bCs/>
              </w:rPr>
              <w:t xml:space="preserve">MITRIDAT (лоцманське) </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772C6" w:rsidRDefault="002E54E0" w:rsidP="00966C86">
            <w:pPr>
              <w:tabs>
                <w:tab w:val="left" w:pos="2371"/>
                <w:tab w:val="left" w:pos="2513"/>
              </w:tabs>
              <w:rPr>
                <w:bCs/>
                <w:lang w:val="en-US"/>
              </w:rPr>
            </w:pPr>
            <w:r w:rsidRPr="00C772C6">
              <w:rPr>
                <w:bCs/>
                <w:lang w:val="en-US"/>
              </w:rPr>
              <w:t>RussianFederat</w:t>
            </w:r>
            <w:r w:rsidRPr="00C772C6">
              <w:rPr>
                <w:bCs/>
              </w:rPr>
              <w:t xml:space="preserve">. 08.10, 28.12, 29.12.17, 04.05, 17.05, 04.06, 05.06, 08.06, 09.06, 13.06, 14.06, 19.06-23.06, 28.06, 29.06, 07.07-10.07, 12.07, 13.07, 29.07, 31.07, 04.08, 05.08, 15.08, 16.08, 18.08, 21.08, 26.08-31.08, 05.09, 13.09, 20.09, 22.09, 23.09, 29.10, 30.10.18, 09.03, 29.04, 28.05, 04.06, 19.06, 27.06, 25.07, 09.08, 15.08,  </w:t>
            </w:r>
            <w:r w:rsidRPr="00C772C6">
              <w:rPr>
                <w:bCs/>
                <w:lang w:val="en-US"/>
              </w:rPr>
              <w:t>22.08, 27.</w:t>
            </w:r>
            <w:r w:rsidRPr="00C772C6">
              <w:rPr>
                <w:bCs/>
              </w:rPr>
              <w:t>08, 03.</w:t>
            </w:r>
            <w:r w:rsidRPr="00C772C6">
              <w:rPr>
                <w:bCs/>
                <w:lang w:val="en-US"/>
              </w:rPr>
              <w:t>09, 28.</w:t>
            </w:r>
            <w:r w:rsidRPr="00C772C6">
              <w:rPr>
                <w:bCs/>
              </w:rPr>
              <w:t>09, 03.10, 04.11.19</w:t>
            </w:r>
            <w:r w:rsidRPr="00C772C6">
              <w:rPr>
                <w:bCs/>
                <w:lang w:val="en-US"/>
              </w:rPr>
              <w:t>, 03.03, 06.</w:t>
            </w:r>
            <w:r w:rsidRPr="00C772C6">
              <w:rPr>
                <w:bCs/>
              </w:rPr>
              <w:t>06, 24.06, 11.08, 18.08, 29.08, 01.09.20ДУ Держгідрографія»</w:t>
            </w:r>
          </w:p>
        </w:tc>
      </w:tr>
      <w:tr w:rsidR="002E54E0" w:rsidRPr="00D20DA0" w:rsidTr="00966C86">
        <w:trPr>
          <w:trHeight w:val="19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7008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rPr>
                <w:bCs/>
              </w:rPr>
            </w:pPr>
            <w:r w:rsidRPr="00C772C6">
              <w:rPr>
                <w:bCs/>
              </w:rPr>
              <w:t>8887480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both"/>
              <w:rPr>
                <w:bCs/>
              </w:rPr>
            </w:pPr>
            <w:r w:rsidRPr="00C772C6">
              <w:rPr>
                <w:bCs/>
              </w:rPr>
              <w:t>ZHADEIT (суховантаж)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772C6" w:rsidRDefault="002E54E0" w:rsidP="00966C86">
            <w:pPr>
              <w:tabs>
                <w:tab w:val="left" w:pos="2371"/>
                <w:tab w:val="left" w:pos="2513"/>
              </w:tabs>
              <w:rPr>
                <w:bCs/>
              </w:rPr>
            </w:pPr>
            <w:r w:rsidRPr="00C772C6">
              <w:rPr>
                <w:bCs/>
              </w:rPr>
              <w:t>Russian Federation</w:t>
            </w:r>
          </w:p>
        </w:tc>
      </w:tr>
      <w:tr w:rsidR="002E54E0" w:rsidRPr="002E54E0" w:rsidTr="00966C86">
        <w:trPr>
          <w:trHeight w:val="217"/>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7008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rPr>
                <w:bCs/>
              </w:rPr>
            </w:pPr>
            <w:r w:rsidRPr="00C772C6">
              <w:rPr>
                <w:bCs/>
              </w:rPr>
              <w:t>8012853</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both"/>
              <w:rPr>
                <w:bCs/>
              </w:rPr>
            </w:pPr>
            <w:r w:rsidRPr="00C772C6">
              <w:rPr>
                <w:bCs/>
              </w:rPr>
              <w:t>POLARIS (</w:t>
            </w:r>
            <w:r w:rsidRPr="00C772C6">
              <w:rPr>
                <w:bCs/>
                <w:lang w:val="en-US"/>
              </w:rPr>
              <w:t>LPG</w:t>
            </w:r>
            <w:r w:rsidRPr="00C772C6">
              <w:rPr>
                <w:bCs/>
              </w:rPr>
              <w:t xml:space="preserve"> 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Bulgaria (Republic of). 26.12, 19.03.16  </w:t>
            </w:r>
            <w:r w:rsidRPr="00C772C6">
              <w:rPr>
                <w:bCs/>
              </w:rPr>
              <w:t>ВМС</w:t>
            </w:r>
            <w:r w:rsidRPr="002E54E0">
              <w:rPr>
                <w:bCs/>
                <w:lang w:val="en-US"/>
              </w:rPr>
              <w:t xml:space="preserve"> </w:t>
            </w:r>
            <w:r w:rsidRPr="00C772C6">
              <w:rPr>
                <w:bCs/>
              </w:rPr>
              <w:t>ЗСУ</w:t>
            </w:r>
          </w:p>
        </w:tc>
      </w:tr>
      <w:tr w:rsidR="002E54E0" w:rsidRPr="00D20DA0" w:rsidTr="00966C86">
        <w:trPr>
          <w:trHeight w:val="141"/>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rPr>
                <w:bCs/>
              </w:rPr>
            </w:pPr>
            <w:r w:rsidRPr="00C772C6">
              <w:rPr>
                <w:bCs/>
              </w:rPr>
              <w:t>9638991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both"/>
              <w:rPr>
                <w:bCs/>
              </w:rPr>
            </w:pPr>
            <w:r w:rsidRPr="00C772C6">
              <w:rPr>
                <w:bCs/>
                <w:lang w:val="en-US"/>
              </w:rPr>
              <w:t>TEMRYK</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772C6" w:rsidRDefault="002E54E0" w:rsidP="00966C86">
            <w:pPr>
              <w:tabs>
                <w:tab w:val="left" w:pos="2371"/>
                <w:tab w:val="left" w:pos="2513"/>
              </w:tabs>
              <w:rPr>
                <w:bCs/>
              </w:rPr>
            </w:pPr>
            <w:r w:rsidRPr="00C772C6">
              <w:rPr>
                <w:bCs/>
                <w:lang w:val="en-US"/>
              </w:rPr>
              <w:t>RussianFederation</w:t>
            </w:r>
          </w:p>
        </w:tc>
      </w:tr>
      <w:tr w:rsidR="002E54E0" w:rsidRPr="00D20DA0" w:rsidTr="00966C86">
        <w:trPr>
          <w:trHeight w:val="294"/>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7008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rPr>
                <w:bCs/>
              </w:rPr>
            </w:pPr>
            <w:r w:rsidRPr="00C772C6">
              <w:rPr>
                <w:bCs/>
              </w:rPr>
              <w:t>273372920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both"/>
              <w:rPr>
                <w:bCs/>
              </w:rPr>
            </w:pPr>
            <w:r w:rsidRPr="00C772C6">
              <w:rPr>
                <w:bCs/>
                <w:lang w:val="en-US"/>
              </w:rPr>
              <w:t>ELTIGEN</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772C6" w:rsidRDefault="002E54E0" w:rsidP="00966C86">
            <w:pPr>
              <w:tabs>
                <w:tab w:val="left" w:pos="2371"/>
                <w:tab w:val="left" w:pos="2513"/>
              </w:tabs>
              <w:rPr>
                <w:bCs/>
              </w:rPr>
            </w:pPr>
            <w:r w:rsidRPr="00C772C6">
              <w:rPr>
                <w:bCs/>
                <w:lang w:val="en-US"/>
              </w:rPr>
              <w:t>RussianFederation</w:t>
            </w:r>
            <w:r w:rsidRPr="00C772C6">
              <w:rPr>
                <w:bCs/>
              </w:rPr>
              <w:t>.10.09, 28.12.17, 29.04, 04.05, 17.05, 19.05,24.05, 03.06, 04.06, 06.06, 09.06, 12.06, 14.08, 15.08, 27.08-01.09, 03.</w:t>
            </w:r>
            <w:r w:rsidRPr="00C772C6">
              <w:rPr>
                <w:bCs/>
                <w:lang w:val="en-US"/>
              </w:rPr>
              <w:t>09, 05.09, 13.</w:t>
            </w:r>
            <w:r w:rsidRPr="00C772C6">
              <w:rPr>
                <w:bCs/>
              </w:rPr>
              <w:t>09, 19.</w:t>
            </w:r>
            <w:r w:rsidRPr="00C772C6">
              <w:rPr>
                <w:bCs/>
                <w:lang w:val="en-US"/>
              </w:rPr>
              <w:t>09-21.09, 23.09, 08.</w:t>
            </w:r>
            <w:r w:rsidRPr="00C772C6">
              <w:rPr>
                <w:bCs/>
              </w:rPr>
              <w:t>10, 15.10, 20.10, 29.10.18ДУ «Держгідрографія»</w:t>
            </w:r>
          </w:p>
        </w:tc>
      </w:tr>
      <w:tr w:rsidR="002E54E0" w:rsidRPr="00D20DA0" w:rsidTr="00966C86">
        <w:trPr>
          <w:trHeight w:val="24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EA4DA4"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C6059" w:rsidRDefault="002E54E0" w:rsidP="00966C86">
            <w:pPr>
              <w:jc w:val="center"/>
              <w:rPr>
                <w:bCs/>
                <w:lang w:val="en-US"/>
              </w:rPr>
            </w:pPr>
            <w:r w:rsidRPr="00BC6059">
              <w:rPr>
                <w:bCs/>
              </w:rPr>
              <w:t>8331625</w:t>
            </w:r>
            <w:r w:rsidRPr="00BC6059">
              <w:rPr>
                <w:bCs/>
                <w:lang w:val="en-US"/>
              </w:rPr>
              <w:t xml:space="preserve"> / 273375330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C6059" w:rsidRDefault="002E54E0" w:rsidP="00966C86">
            <w:pPr>
              <w:jc w:val="both"/>
              <w:rPr>
                <w:bCs/>
              </w:rPr>
            </w:pPr>
            <w:r w:rsidRPr="00BC6059">
              <w:rPr>
                <w:bCs/>
                <w:lang w:val="en-US"/>
              </w:rPr>
              <w:t>NIKOLAYDMITRIEV</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C6059" w:rsidRDefault="002E54E0" w:rsidP="00966C86">
            <w:pPr>
              <w:tabs>
                <w:tab w:val="left" w:pos="2371"/>
                <w:tab w:val="left" w:pos="2513"/>
              </w:tabs>
              <w:rPr>
                <w:bCs/>
              </w:rPr>
            </w:pPr>
            <w:r w:rsidRPr="00BC6059">
              <w:rPr>
                <w:bCs/>
                <w:lang w:val="en-US"/>
              </w:rPr>
              <w:t>RussianFederation</w:t>
            </w:r>
            <w:r w:rsidRPr="00BC6059">
              <w:rPr>
                <w:bCs/>
              </w:rPr>
              <w:t>. 08.10, 02</w:t>
            </w:r>
            <w:r w:rsidRPr="00BC6059">
              <w:rPr>
                <w:bCs/>
                <w:lang w:val="en-US"/>
              </w:rPr>
              <w:t>.12</w:t>
            </w:r>
            <w:r w:rsidRPr="00BC6059">
              <w:rPr>
                <w:bCs/>
              </w:rPr>
              <w:t>, 28.12.17</w:t>
            </w:r>
            <w:r w:rsidRPr="00BC6059">
              <w:rPr>
                <w:bCs/>
                <w:lang w:val="en-US"/>
              </w:rPr>
              <w:t>, 30.04, 04.05, 28.05</w:t>
            </w:r>
            <w:r w:rsidRPr="00BC6059">
              <w:rPr>
                <w:bCs/>
              </w:rPr>
              <w:t>, 12.06, 20.06, 27.</w:t>
            </w:r>
            <w:r w:rsidRPr="00BC6059">
              <w:rPr>
                <w:bCs/>
                <w:lang w:val="en-US"/>
              </w:rPr>
              <w:t>06, 22.07, 29.07, 09.08, 14.08, 22.08, 27.</w:t>
            </w:r>
            <w:r w:rsidRPr="00BC6059">
              <w:rPr>
                <w:bCs/>
              </w:rPr>
              <w:t>08, 04.</w:t>
            </w:r>
            <w:r w:rsidRPr="00BC6059">
              <w:rPr>
                <w:bCs/>
                <w:lang w:val="en-US"/>
              </w:rPr>
              <w:t>09.19, 10.</w:t>
            </w:r>
            <w:r w:rsidRPr="00BC6059">
              <w:rPr>
                <w:bCs/>
              </w:rPr>
              <w:t>07.21 ДУ Держгідрографія»</w:t>
            </w:r>
          </w:p>
        </w:tc>
      </w:tr>
      <w:tr w:rsidR="002E54E0" w:rsidRPr="00D20DA0" w:rsidTr="00966C86">
        <w:trPr>
          <w:trHeight w:val="337"/>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7008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rPr>
                <w:bCs/>
              </w:rPr>
            </w:pPr>
            <w:r w:rsidRPr="00C772C6">
              <w:rPr>
                <w:bCs/>
              </w:rPr>
              <w:t>7741017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both"/>
              <w:rPr>
                <w:bCs/>
              </w:rPr>
            </w:pPr>
            <w:r w:rsidRPr="00C772C6">
              <w:rPr>
                <w:bCs/>
                <w:lang w:val="en-US"/>
              </w:rPr>
              <w:t>KERCHENSKIY</w:t>
            </w:r>
            <w:r w:rsidRPr="00C772C6">
              <w:rPr>
                <w:bCs/>
              </w:rPr>
              <w:t xml:space="preserve"> 2</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772C6" w:rsidRDefault="002E54E0" w:rsidP="00966C86">
            <w:pPr>
              <w:tabs>
                <w:tab w:val="left" w:pos="2371"/>
                <w:tab w:val="left" w:pos="2513"/>
              </w:tabs>
              <w:rPr>
                <w:bCs/>
              </w:rPr>
            </w:pPr>
            <w:r w:rsidRPr="00C772C6">
              <w:rPr>
                <w:bCs/>
                <w:lang w:val="en-US"/>
              </w:rPr>
              <w:t>RussianFederation</w:t>
            </w:r>
            <w:r w:rsidRPr="00C772C6">
              <w:rPr>
                <w:bCs/>
              </w:rPr>
              <w:t xml:space="preserve">. 01-03.12.17; 10.12, 28.12, 29.12.17, 05.06, 20.06-23.06, 28.06, 06.07-14.07, 25.07-07.08, 12.08-18.08, </w:t>
            </w:r>
            <w:r w:rsidRPr="00C772C6">
              <w:rPr>
                <w:bCs/>
                <w:lang w:val="en-US"/>
              </w:rPr>
              <w:t>20.08-</w:t>
            </w:r>
            <w:r w:rsidRPr="00C772C6">
              <w:rPr>
                <w:bCs/>
              </w:rPr>
              <w:t xml:space="preserve">22.08, 24.08-01.09, </w:t>
            </w:r>
            <w:r w:rsidRPr="00C772C6">
              <w:rPr>
                <w:bCs/>
                <w:lang w:val="en-US"/>
              </w:rPr>
              <w:t>20.09, 21.09.</w:t>
            </w:r>
            <w:r w:rsidRPr="00C772C6">
              <w:rPr>
                <w:bCs/>
              </w:rPr>
              <w:t>18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7008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rPr>
                <w:bCs/>
              </w:rPr>
            </w:pPr>
            <w:r w:rsidRPr="00C772C6">
              <w:rPr>
                <w:bCs/>
              </w:rPr>
              <w:t>8725565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both"/>
              <w:rPr>
                <w:bCs/>
              </w:rPr>
            </w:pPr>
            <w:r w:rsidRPr="00C772C6">
              <w:rPr>
                <w:bCs/>
                <w:lang w:val="en-US"/>
              </w:rPr>
              <w:t>EYSK</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772C6" w:rsidRDefault="002E54E0" w:rsidP="00966C86">
            <w:pPr>
              <w:tabs>
                <w:tab w:val="left" w:pos="2371"/>
                <w:tab w:val="left" w:pos="2513"/>
              </w:tabs>
              <w:rPr>
                <w:bCs/>
              </w:rPr>
            </w:pPr>
            <w:r w:rsidRPr="00C772C6">
              <w:rPr>
                <w:bCs/>
                <w:lang w:val="en-US"/>
              </w:rPr>
              <w:t>RussianFederation</w:t>
            </w:r>
            <w:r w:rsidRPr="00C772C6">
              <w:rPr>
                <w:bCs/>
              </w:rPr>
              <w:t>. 03.12, 17.12.17, 17.04, 24.04, 25.04, 01.05, 04.05–06.05, 16.05-19.05, 21.05-25.05, 31.05, 03.06-06.06, 08.06, 09.06, 11.06-16.06, 18.06, 19.06, 31.08-05.09, 13.09, 14.09, 19.09 – 23.</w:t>
            </w:r>
            <w:r w:rsidRPr="00C772C6">
              <w:rPr>
                <w:bCs/>
                <w:lang w:val="en-US"/>
              </w:rPr>
              <w:t>09.</w:t>
            </w:r>
            <w:r w:rsidRPr="00C772C6">
              <w:rPr>
                <w:bCs/>
              </w:rPr>
              <w:t>18 ДУ «Держгідрографія»</w:t>
            </w:r>
          </w:p>
        </w:tc>
      </w:tr>
      <w:tr w:rsidR="002E54E0" w:rsidRPr="00D20DA0" w:rsidTr="00966C86">
        <w:trPr>
          <w:trHeight w:val="398"/>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486639"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rPr>
                <w:bCs/>
              </w:rPr>
            </w:pPr>
            <w:r w:rsidRPr="00C772C6">
              <w:rPr>
                <w:bCs/>
              </w:rPr>
              <w:t>8929795 / 273374330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both"/>
              <w:rPr>
                <w:bCs/>
              </w:rPr>
            </w:pPr>
            <w:r w:rsidRPr="00C772C6">
              <w:rPr>
                <w:bCs/>
                <w:lang w:val="en-US"/>
              </w:rPr>
              <w:t>VIKTORLYAGIN</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772C6" w:rsidRDefault="002E54E0" w:rsidP="00966C86">
            <w:pPr>
              <w:tabs>
                <w:tab w:val="left" w:pos="2371"/>
                <w:tab w:val="left" w:pos="2513"/>
              </w:tabs>
              <w:rPr>
                <w:bCs/>
              </w:rPr>
            </w:pPr>
            <w:r w:rsidRPr="00C772C6">
              <w:rPr>
                <w:bCs/>
                <w:lang w:val="en-US"/>
              </w:rPr>
              <w:t>RussianFederation</w:t>
            </w:r>
            <w:r w:rsidRPr="00C772C6">
              <w:rPr>
                <w:bCs/>
              </w:rPr>
              <w:t>. 03.12, 17.12, 29.12.17, 04.04, 05.04, 16.06, 18.08, 21.</w:t>
            </w:r>
            <w:r w:rsidRPr="00C772C6">
              <w:rPr>
                <w:bCs/>
                <w:lang w:val="en-US"/>
              </w:rPr>
              <w:t>08, 22.08, 24.08-26.08, 28.</w:t>
            </w:r>
            <w:r w:rsidRPr="00C772C6">
              <w:rPr>
                <w:bCs/>
              </w:rPr>
              <w:t>08, 29.08, 01.09, 03.09-05.09.18</w:t>
            </w:r>
            <w:r w:rsidRPr="00C772C6">
              <w:rPr>
                <w:bCs/>
                <w:lang w:val="en-US"/>
              </w:rPr>
              <w:t xml:space="preserve">, 12.02, 26.07, 29.07, 08.08, 16.08, 24.08, </w:t>
            </w:r>
            <w:r w:rsidRPr="00C772C6">
              <w:rPr>
                <w:bCs/>
                <w:lang w:val="en-US"/>
              </w:rPr>
              <w:lastRenderedPageBreak/>
              <w:t>27.</w:t>
            </w:r>
            <w:r w:rsidRPr="00C772C6">
              <w:rPr>
                <w:bCs/>
              </w:rPr>
              <w:t xml:space="preserve">08, </w:t>
            </w:r>
            <w:r w:rsidRPr="00C772C6">
              <w:rPr>
                <w:bCs/>
                <w:lang w:val="en-US"/>
              </w:rPr>
              <w:t>03.09</w:t>
            </w:r>
            <w:r w:rsidRPr="00C772C6">
              <w:rPr>
                <w:bCs/>
              </w:rPr>
              <w:t>, 28.09, 03.10, 16.</w:t>
            </w:r>
            <w:r w:rsidRPr="00C772C6">
              <w:rPr>
                <w:bCs/>
                <w:lang w:val="en-US"/>
              </w:rPr>
              <w:t>10</w:t>
            </w:r>
            <w:r w:rsidRPr="00C772C6">
              <w:rPr>
                <w:bCs/>
              </w:rPr>
              <w:t>, 08.11.19, 20.05, 02.07, 10.08, 18.08, 31.08.20</w:t>
            </w:r>
          </w:p>
          <w:p w:rsidR="002E54E0" w:rsidRPr="00C772C6" w:rsidRDefault="002E54E0" w:rsidP="00966C86">
            <w:pPr>
              <w:tabs>
                <w:tab w:val="left" w:pos="2371"/>
                <w:tab w:val="left" w:pos="2513"/>
              </w:tabs>
              <w:rPr>
                <w:bCs/>
              </w:rPr>
            </w:pPr>
            <w:r w:rsidRPr="00C772C6">
              <w:rPr>
                <w:bCs/>
              </w:rPr>
              <w:t>ДУ «Держгідрографія»</w:t>
            </w:r>
          </w:p>
        </w:tc>
      </w:tr>
      <w:tr w:rsidR="002E54E0" w:rsidRPr="00D20DA0" w:rsidTr="00966C86">
        <w:trPr>
          <w:trHeight w:val="81"/>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7008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012EF5" w:rsidRDefault="002E54E0" w:rsidP="00966C86">
            <w:pPr>
              <w:jc w:val="center"/>
              <w:rPr>
                <w:bCs/>
              </w:rPr>
            </w:pPr>
            <w:r w:rsidRPr="00012EF5">
              <w:rPr>
                <w:bCs/>
              </w:rPr>
              <w:t>7000712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012EF5" w:rsidRDefault="002E54E0" w:rsidP="00966C86">
            <w:pPr>
              <w:jc w:val="both"/>
              <w:rPr>
                <w:bCs/>
              </w:rPr>
            </w:pPr>
            <w:r w:rsidRPr="00012EF5">
              <w:rPr>
                <w:bCs/>
                <w:lang w:val="en-US"/>
              </w:rPr>
              <w:t>TORRES</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012EF5" w:rsidRDefault="002E54E0" w:rsidP="00966C86">
            <w:pPr>
              <w:tabs>
                <w:tab w:val="left" w:pos="2371"/>
                <w:tab w:val="left" w:pos="2513"/>
              </w:tabs>
              <w:rPr>
                <w:bCs/>
              </w:rPr>
            </w:pPr>
            <w:r w:rsidRPr="00012EF5">
              <w:rPr>
                <w:bCs/>
                <w:lang w:val="en-US"/>
              </w:rPr>
              <w:t>RussianFederation</w:t>
            </w:r>
          </w:p>
        </w:tc>
      </w:tr>
      <w:tr w:rsidR="002E54E0" w:rsidRPr="00D20DA0" w:rsidTr="00966C86">
        <w:trPr>
          <w:trHeight w:val="252"/>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636A9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center"/>
              <w:rPr>
                <w:bCs/>
                <w:lang w:val="en-US"/>
              </w:rPr>
            </w:pPr>
            <w:r w:rsidRPr="00636A99">
              <w:rPr>
                <w:bCs/>
              </w:rPr>
              <w:t>8725503</w:t>
            </w:r>
            <w:r w:rsidRPr="00636A99">
              <w:rPr>
                <w:bCs/>
                <w:lang w:val="en-US"/>
              </w:rPr>
              <w:t xml:space="preserve"> / </w:t>
            </w:r>
            <w:r w:rsidRPr="00636A99">
              <w:rPr>
                <w:bCs/>
              </w:rPr>
              <w:t>273452950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both"/>
              <w:rPr>
                <w:bCs/>
              </w:rPr>
            </w:pPr>
            <w:r w:rsidRPr="00636A99">
              <w:rPr>
                <w:bCs/>
                <w:lang w:val="en-US"/>
              </w:rPr>
              <w:t>KLEMEZ</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36A99" w:rsidRDefault="002E54E0" w:rsidP="00966C86">
            <w:pPr>
              <w:tabs>
                <w:tab w:val="left" w:pos="2371"/>
                <w:tab w:val="left" w:pos="2513"/>
              </w:tabs>
              <w:rPr>
                <w:bCs/>
              </w:rPr>
            </w:pPr>
            <w:r w:rsidRPr="00636A99">
              <w:rPr>
                <w:bCs/>
                <w:lang w:val="en-US"/>
              </w:rPr>
              <w:t>RussianFederation</w:t>
            </w:r>
            <w:r w:rsidRPr="00636A99">
              <w:rPr>
                <w:bCs/>
              </w:rPr>
              <w:t>. 03.12.17, 01.05, 18.05, 22.05, 31.05, 03.06, 04.06, 09.06, 14.06, 15.06, 20.06, 28.06, 07.07, 10.07, 29.07, 05.08, 07.08, 16.08, 17.08, 22.08, 24.08, 25.08.</w:t>
            </w:r>
            <w:r w:rsidRPr="00636A99">
              <w:rPr>
                <w:bCs/>
                <w:lang w:val="en-US"/>
              </w:rPr>
              <w:t>18, 04.</w:t>
            </w:r>
            <w:r w:rsidRPr="00636A99">
              <w:rPr>
                <w:bCs/>
              </w:rPr>
              <w:t>05.19, 13.07, 15.07.21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636A9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center"/>
              <w:rPr>
                <w:bCs/>
              </w:rPr>
            </w:pPr>
            <w:r w:rsidRPr="00636A99">
              <w:rPr>
                <w:bCs/>
              </w:rPr>
              <w:t>8136271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both"/>
              <w:rPr>
                <w:bCs/>
              </w:rPr>
            </w:pPr>
            <w:r w:rsidRPr="00636A99">
              <w:rPr>
                <w:bCs/>
                <w:lang w:val="en-US"/>
              </w:rPr>
              <w:t>ARGUS</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36A99" w:rsidRDefault="002E54E0" w:rsidP="00966C86">
            <w:pPr>
              <w:tabs>
                <w:tab w:val="left" w:pos="2371"/>
                <w:tab w:val="left" w:pos="2513"/>
              </w:tabs>
              <w:rPr>
                <w:bCs/>
              </w:rPr>
            </w:pPr>
            <w:r w:rsidRPr="00636A99">
              <w:rPr>
                <w:bCs/>
                <w:lang w:val="en-US"/>
              </w:rPr>
              <w:t>RussianFederation</w:t>
            </w:r>
            <w:r w:rsidRPr="00636A99">
              <w:rPr>
                <w:bCs/>
              </w:rPr>
              <w:t>. 10.06.15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636A9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center"/>
              <w:rPr>
                <w:bCs/>
              </w:rPr>
            </w:pPr>
            <w:r w:rsidRPr="00636A99">
              <w:rPr>
                <w:bCs/>
              </w:rPr>
              <w:t>8721078</w:t>
            </w:r>
          </w:p>
          <w:p w:rsidR="002E54E0" w:rsidRPr="00636A99" w:rsidRDefault="002E54E0" w:rsidP="00966C86">
            <w:pPr>
              <w:jc w:val="center"/>
              <w:rPr>
                <w:lang w:val="en-US"/>
              </w:rPr>
            </w:pPr>
            <w:r w:rsidRPr="00636A99">
              <w:rPr>
                <w:color w:val="000000"/>
                <w:lang w:eastAsia="uk-UA"/>
              </w:rPr>
              <w:t>(8724078)</w:t>
            </w:r>
            <w:r w:rsidRPr="00636A99">
              <w:rPr>
                <w:color w:val="000000"/>
                <w:lang w:val="en-US" w:eastAsia="uk-UA"/>
              </w:rPr>
              <w:t xml:space="preserve"> / 273376330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both"/>
              <w:rPr>
                <w:bCs/>
              </w:rPr>
            </w:pPr>
            <w:r w:rsidRPr="00636A99">
              <w:rPr>
                <w:bCs/>
                <w:lang w:val="en-US"/>
              </w:rPr>
              <w:t>PELAMIDA (</w:t>
            </w:r>
            <w:r w:rsidRPr="00636A99">
              <w:rPr>
                <w:bCs/>
              </w:rPr>
              <w:t>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36A99" w:rsidRDefault="002E54E0" w:rsidP="00966C86">
            <w:pPr>
              <w:tabs>
                <w:tab w:val="left" w:pos="2371"/>
                <w:tab w:val="left" w:pos="2513"/>
              </w:tabs>
              <w:rPr>
                <w:bCs/>
              </w:rPr>
            </w:pPr>
            <w:r w:rsidRPr="00636A99">
              <w:rPr>
                <w:bCs/>
                <w:lang w:val="en-US"/>
              </w:rPr>
              <w:t>RussianFederation</w:t>
            </w:r>
            <w:r w:rsidRPr="00636A99">
              <w:rPr>
                <w:bCs/>
              </w:rPr>
              <w:t>. 02.12.17, 25.04, 05.05, 03.06, 09.06, 28.06, 10.07, 12.08, 17.08, 26.08, 21.09.18, 29.04, 01.06, 16.10.19, 11.08, 22.08, 26.08, 17.09.20, 01.07, 11.07, 15.07-16.07.21ДУ «Держгідрографія», 23.03, 03.04, 16.04, 25.04, 01.06, 09.06, 23.06, 11.07, 25.07, 10.09, 27.09, 03.10, 12.10, 19.10.18, 17.01, 10.03, 05.04, 26.04, 11.07, 29.07.19</w:t>
            </w:r>
            <w:r>
              <w:rPr>
                <w:bCs/>
              </w:rPr>
              <w:t>, 23.03, 09.10.21</w:t>
            </w:r>
            <w:r w:rsidRPr="00636A99">
              <w:rPr>
                <w:bCs/>
              </w:rPr>
              <w:t>ВМС ЗСУ</w:t>
            </w:r>
          </w:p>
        </w:tc>
      </w:tr>
      <w:tr w:rsidR="002E54E0" w:rsidRPr="00D20DA0" w:rsidTr="00966C86">
        <w:trPr>
          <w:trHeight w:val="119"/>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636A9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center"/>
              <w:rPr>
                <w:bCs/>
              </w:rPr>
            </w:pPr>
            <w:r w:rsidRPr="00636A99">
              <w:rPr>
                <w:bCs/>
              </w:rPr>
              <w:t>9677507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both"/>
              <w:rPr>
                <w:bCs/>
              </w:rPr>
            </w:pPr>
            <w:r w:rsidRPr="00636A99">
              <w:rPr>
                <w:bCs/>
                <w:lang w:val="en-US"/>
              </w:rPr>
              <w:t>PORTOVYI</w:t>
            </w:r>
            <w:r w:rsidRPr="00636A99">
              <w:rPr>
                <w:bCs/>
              </w:rPr>
              <w:t xml:space="preserve"> 101</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36A99" w:rsidRDefault="002E54E0" w:rsidP="00966C86">
            <w:pPr>
              <w:tabs>
                <w:tab w:val="left" w:pos="2371"/>
                <w:tab w:val="left" w:pos="2513"/>
              </w:tabs>
              <w:rPr>
                <w:bCs/>
              </w:rPr>
            </w:pPr>
            <w:r w:rsidRPr="00636A99">
              <w:rPr>
                <w:bCs/>
                <w:lang w:val="en-US"/>
              </w:rPr>
              <w:t>RussianFederation</w:t>
            </w:r>
          </w:p>
        </w:tc>
      </w:tr>
      <w:tr w:rsidR="002E54E0" w:rsidRPr="00D20DA0" w:rsidTr="00966C86">
        <w:trPr>
          <w:trHeight w:val="151"/>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636A9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center"/>
              <w:rPr>
                <w:bCs/>
              </w:rPr>
            </w:pPr>
            <w:r w:rsidRPr="00636A99">
              <w:rPr>
                <w:bCs/>
              </w:rPr>
              <w:t>273371630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both"/>
              <w:rPr>
                <w:bCs/>
              </w:rPr>
            </w:pPr>
            <w:r w:rsidRPr="00636A99">
              <w:rPr>
                <w:bCs/>
                <w:lang w:val="en-US"/>
              </w:rPr>
              <w:t>VERNIY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36A99" w:rsidRDefault="002E54E0" w:rsidP="00966C86">
            <w:pPr>
              <w:tabs>
                <w:tab w:val="left" w:pos="2371"/>
                <w:tab w:val="left" w:pos="2513"/>
              </w:tabs>
              <w:rPr>
                <w:bCs/>
                <w:lang w:val="en-US"/>
              </w:rPr>
            </w:pPr>
            <w:r w:rsidRPr="00636A99">
              <w:rPr>
                <w:bCs/>
                <w:lang w:val="en-US"/>
              </w:rPr>
              <w:t>RussianFederation</w:t>
            </w:r>
          </w:p>
        </w:tc>
      </w:tr>
      <w:tr w:rsidR="002E54E0" w:rsidRPr="00D20DA0" w:rsidTr="00966C86">
        <w:trPr>
          <w:trHeight w:val="41"/>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636A99"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center"/>
              <w:rPr>
                <w:bCs/>
                <w:lang w:val="en-US"/>
              </w:rPr>
            </w:pPr>
            <w:r w:rsidRPr="00636A99">
              <w:rPr>
                <w:bCs/>
                <w:lang w:val="en-US"/>
              </w:rPr>
              <w:t>273377330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both"/>
              <w:rPr>
                <w:bCs/>
                <w:lang w:val="en-US"/>
              </w:rPr>
            </w:pPr>
            <w:r w:rsidRPr="00636A99">
              <w:rPr>
                <w:bCs/>
                <w:lang w:val="en-US"/>
              </w:rPr>
              <w:t>PINGVIN</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36A99" w:rsidRDefault="002E54E0" w:rsidP="00966C86">
            <w:pPr>
              <w:tabs>
                <w:tab w:val="left" w:pos="2371"/>
                <w:tab w:val="left" w:pos="2513"/>
              </w:tabs>
              <w:rPr>
                <w:bCs/>
                <w:lang w:val="en-US"/>
              </w:rPr>
            </w:pPr>
            <w:r w:rsidRPr="00636A99">
              <w:rPr>
                <w:bCs/>
                <w:lang w:val="en-US"/>
              </w:rPr>
              <w:t>Russian Federation 12.07.</w:t>
            </w:r>
            <w:r w:rsidRPr="00636A99">
              <w:rPr>
                <w:bCs/>
              </w:rPr>
              <w:t>21 ДУ «Держгідрографія»</w:t>
            </w:r>
          </w:p>
        </w:tc>
      </w:tr>
      <w:tr w:rsidR="002E54E0" w:rsidRPr="00D20DA0" w:rsidTr="00966C86">
        <w:trPr>
          <w:trHeight w:val="87"/>
        </w:trPr>
        <w:tc>
          <w:tcPr>
            <w:tcW w:w="851" w:type="dxa"/>
            <w:tcBorders>
              <w:top w:val="single" w:sz="6" w:space="0" w:color="auto"/>
              <w:left w:val="double" w:sz="4" w:space="0" w:color="auto"/>
              <w:bottom w:val="single" w:sz="4" w:space="0" w:color="auto"/>
              <w:right w:val="single" w:sz="6" w:space="0" w:color="auto"/>
            </w:tcBorders>
            <w:vAlign w:val="center"/>
          </w:tcPr>
          <w:p w:rsidR="002E54E0" w:rsidRPr="00770089"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center"/>
              <w:rPr>
                <w:bCs/>
                <w:lang w:val="en-US"/>
              </w:rPr>
            </w:pPr>
            <w:r w:rsidRPr="0053342F">
              <w:rPr>
                <w:bCs/>
                <w:lang w:val="en-US"/>
              </w:rPr>
              <w:t>273378920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both"/>
              <w:rPr>
                <w:bCs/>
                <w:lang w:val="en-US"/>
              </w:rPr>
            </w:pPr>
            <w:r w:rsidRPr="0053342F">
              <w:rPr>
                <w:bCs/>
                <w:lang w:val="en-US"/>
              </w:rPr>
              <w:t>BORA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53342F" w:rsidRDefault="002E54E0" w:rsidP="00966C86">
            <w:pPr>
              <w:tabs>
                <w:tab w:val="left" w:pos="2371"/>
                <w:tab w:val="left" w:pos="2513"/>
              </w:tabs>
              <w:rPr>
                <w:bCs/>
                <w:lang w:val="en-US"/>
              </w:rPr>
            </w:pPr>
            <w:r w:rsidRPr="0053342F">
              <w:rPr>
                <w:bCs/>
                <w:lang w:val="en-US"/>
              </w:rPr>
              <w:t>Russian Federation</w:t>
            </w:r>
          </w:p>
        </w:tc>
      </w:tr>
      <w:tr w:rsidR="002E54E0" w:rsidRPr="00D20DA0" w:rsidTr="00966C86">
        <w:trPr>
          <w:trHeight w:val="4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70089"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center"/>
              <w:rPr>
                <w:bCs/>
                <w:lang w:val="en-US"/>
              </w:rPr>
            </w:pPr>
            <w:r w:rsidRPr="0053342F">
              <w:rPr>
                <w:bCs/>
                <w:lang w:val="en-US"/>
              </w:rPr>
              <w:t>273379920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both"/>
              <w:rPr>
                <w:bCs/>
                <w:lang w:val="en-US"/>
              </w:rPr>
            </w:pPr>
            <w:r w:rsidRPr="0053342F">
              <w:rPr>
                <w:bCs/>
                <w:lang w:val="en-US"/>
              </w:rPr>
              <w:t>NERPA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53342F" w:rsidRDefault="002E54E0" w:rsidP="00966C86">
            <w:pPr>
              <w:tabs>
                <w:tab w:val="left" w:pos="2371"/>
                <w:tab w:val="left" w:pos="2513"/>
              </w:tabs>
              <w:rPr>
                <w:bCs/>
                <w:lang w:val="en-US"/>
              </w:rPr>
            </w:pPr>
            <w:r w:rsidRPr="0053342F">
              <w:rPr>
                <w:bCs/>
                <w:lang w:val="en-US"/>
              </w:rPr>
              <w:t>Russian Federation</w:t>
            </w:r>
          </w:p>
        </w:tc>
      </w:tr>
      <w:tr w:rsidR="002E54E0" w:rsidRPr="00D20DA0" w:rsidTr="00966C86">
        <w:trPr>
          <w:trHeight w:val="4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7008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center"/>
              <w:rPr>
                <w:bCs/>
                <w:lang w:val="en-US"/>
              </w:rPr>
            </w:pPr>
            <w:r w:rsidRPr="0053342F">
              <w:rPr>
                <w:bCs/>
                <w:lang w:val="en-US"/>
              </w:rPr>
              <w:t>8897564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both"/>
              <w:rPr>
                <w:bCs/>
                <w:lang w:val="en-US"/>
              </w:rPr>
            </w:pPr>
            <w:r w:rsidRPr="0053342F">
              <w:rPr>
                <w:bCs/>
                <w:lang w:val="en-US"/>
              </w:rPr>
              <w:t>OLEG KUVAEV</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53342F" w:rsidRDefault="002E54E0" w:rsidP="00966C86">
            <w:pPr>
              <w:tabs>
                <w:tab w:val="left" w:pos="2371"/>
                <w:tab w:val="left" w:pos="2513"/>
              </w:tabs>
              <w:rPr>
                <w:bCs/>
                <w:lang w:val="en-US"/>
              </w:rPr>
            </w:pPr>
            <w:r w:rsidRPr="0053342F">
              <w:rPr>
                <w:bCs/>
                <w:lang w:val="en-US"/>
              </w:rPr>
              <w:t>Russian Federation</w:t>
            </w:r>
          </w:p>
        </w:tc>
      </w:tr>
      <w:tr w:rsidR="002E54E0" w:rsidRPr="00D20DA0" w:rsidTr="00966C86">
        <w:trPr>
          <w:trHeight w:val="54"/>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center"/>
              <w:rPr>
                <w:bCs/>
              </w:rPr>
            </w:pPr>
            <w:r w:rsidRPr="0053342F">
              <w:rPr>
                <w:bCs/>
              </w:rPr>
              <w:t>273345720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both"/>
              <w:rPr>
                <w:bCs/>
                <w:lang w:val="en-US"/>
              </w:rPr>
            </w:pPr>
            <w:r w:rsidRPr="0053342F">
              <w:rPr>
                <w:bCs/>
                <w:lang w:val="en-US"/>
              </w:rPr>
              <w:t>ECOLOG</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53342F" w:rsidRDefault="002E54E0" w:rsidP="00966C86">
            <w:pPr>
              <w:tabs>
                <w:tab w:val="left" w:pos="2371"/>
                <w:tab w:val="left" w:pos="2513"/>
              </w:tabs>
              <w:rPr>
                <w:bCs/>
                <w:lang w:val="en-US"/>
              </w:rPr>
            </w:pPr>
            <w:r w:rsidRPr="0053342F">
              <w:rPr>
                <w:bCs/>
                <w:lang w:val="en-US"/>
              </w:rPr>
              <w:t>Russian Federation</w:t>
            </w:r>
          </w:p>
        </w:tc>
      </w:tr>
      <w:tr w:rsidR="002E54E0" w:rsidRPr="00D20DA0" w:rsidTr="00966C86">
        <w:trPr>
          <w:trHeight w:val="101"/>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center"/>
              <w:rPr>
                <w:bCs/>
              </w:rPr>
            </w:pPr>
            <w:r w:rsidRPr="0053342F">
              <w:rPr>
                <w:bCs/>
              </w:rPr>
              <w:t>273445900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both"/>
              <w:rPr>
                <w:bCs/>
                <w:lang w:val="en-US"/>
              </w:rPr>
            </w:pPr>
            <w:r w:rsidRPr="0053342F">
              <w:rPr>
                <w:bCs/>
                <w:lang w:val="en-US"/>
              </w:rPr>
              <w:t>OTA-947</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53342F" w:rsidRDefault="002E54E0" w:rsidP="00966C86">
            <w:pPr>
              <w:tabs>
                <w:tab w:val="left" w:pos="2371"/>
                <w:tab w:val="left" w:pos="2513"/>
              </w:tabs>
              <w:rPr>
                <w:bCs/>
                <w:lang w:val="en-US"/>
              </w:rPr>
            </w:pPr>
            <w:r w:rsidRPr="0053342F">
              <w:rPr>
                <w:bCs/>
                <w:lang w:val="en-US"/>
              </w:rPr>
              <w:t>Russian Federation</w:t>
            </w:r>
          </w:p>
        </w:tc>
      </w:tr>
      <w:tr w:rsidR="002E54E0" w:rsidRPr="00D20DA0" w:rsidTr="00966C86">
        <w:trPr>
          <w:trHeight w:val="4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center"/>
              <w:rPr>
                <w:bCs/>
              </w:rPr>
            </w:pPr>
            <w:r w:rsidRPr="0053342F">
              <w:rPr>
                <w:bCs/>
              </w:rPr>
              <w:t>7434195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53342F" w:rsidRDefault="002E54E0" w:rsidP="00966C86">
            <w:pPr>
              <w:jc w:val="both"/>
              <w:rPr>
                <w:bCs/>
                <w:lang w:val="en-US"/>
              </w:rPr>
            </w:pPr>
            <w:r w:rsidRPr="0053342F">
              <w:rPr>
                <w:bCs/>
                <w:lang w:val="en-US"/>
              </w:rPr>
              <w:t>MASTER</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53342F" w:rsidRDefault="002E54E0" w:rsidP="00966C86">
            <w:pPr>
              <w:tabs>
                <w:tab w:val="left" w:pos="2371"/>
                <w:tab w:val="left" w:pos="2513"/>
              </w:tabs>
              <w:rPr>
                <w:bCs/>
                <w:lang w:val="en-US"/>
              </w:rPr>
            </w:pPr>
            <w:r w:rsidRPr="0053342F">
              <w:rPr>
                <w:bCs/>
                <w:lang w:val="en-US"/>
              </w:rPr>
              <w:t>Russian Federation</w:t>
            </w:r>
          </w:p>
        </w:tc>
      </w:tr>
      <w:tr w:rsidR="002E54E0" w:rsidRPr="00D20DA0" w:rsidTr="00966C86">
        <w:trPr>
          <w:trHeight w:val="179"/>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7942910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rPr>
                <w:bCs/>
                <w:lang w:val="en-US"/>
              </w:rPr>
            </w:pPr>
            <w:r w:rsidRPr="00E551D5">
              <w:rPr>
                <w:bCs/>
                <w:lang w:val="en-US"/>
              </w:rPr>
              <w:t>ODINNADTSTAYA PYATILETKA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lang w:val="en-US"/>
              </w:rPr>
            </w:pPr>
            <w:r w:rsidRPr="00E551D5">
              <w:rPr>
                <w:bCs/>
                <w:lang w:val="en-US"/>
              </w:rPr>
              <w:t>Sierra Leone</w:t>
            </w:r>
            <w:r w:rsidRPr="00E551D5">
              <w:rPr>
                <w:bCs/>
              </w:rPr>
              <w:t>. 31.08.15 ВМС ЗСУ</w:t>
            </w:r>
          </w:p>
        </w:tc>
      </w:tr>
      <w:tr w:rsidR="002E54E0" w:rsidRPr="002E54E0" w:rsidTr="00966C86">
        <w:trPr>
          <w:trHeight w:val="413"/>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8647866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rPr>
                <w:bCs/>
                <w:lang w:val="en-US"/>
              </w:rPr>
            </w:pPr>
            <w:r w:rsidRPr="00E551D5">
              <w:rPr>
                <w:bCs/>
                <w:lang w:val="en-US"/>
              </w:rPr>
              <w:t>AGIOSLAVRENTIOS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E551D5">
              <w:rPr>
                <w:bCs/>
                <w:lang w:val="en-US"/>
              </w:rPr>
              <w:t>Russian Federation</w:t>
            </w:r>
            <w:r w:rsidRPr="002E54E0">
              <w:rPr>
                <w:bCs/>
                <w:lang w:val="en-US"/>
              </w:rPr>
              <w:t>. 15.06.15, 01.08.16, 02.12, 03.12,09.12, 28.12, 29.12.17, 03.02, 16.04, 17.04, 24.04-26.04, 01.05, 04.05, 05.05, 12.05, 13.05, 16.05, 17.05, 19.05, 22.05, 24.05, 25.05, 28.05, 30.05, 31.05, 03.06-06.06, 08.06, 09.06, 11.06-20.06, 22.06, 23.06, 26.06, 27.06, 29.06, 05.07-14.07, 24.07-08.08, 12.08-18.08, 20.08-05.09, 12.09, 13.09, 19.09-24.09.</w:t>
            </w:r>
            <w:r w:rsidRPr="00E551D5">
              <w:rPr>
                <w:bCs/>
                <w:lang w:val="en-US"/>
              </w:rPr>
              <w:t>18</w:t>
            </w:r>
            <w:r w:rsidRPr="00E551D5">
              <w:rPr>
                <w:bCs/>
              </w:rPr>
              <w:t>ДУ</w:t>
            </w:r>
            <w:r w:rsidRPr="002E54E0">
              <w:rPr>
                <w:bCs/>
                <w:lang w:val="en-US"/>
              </w:rPr>
              <w:t>«</w:t>
            </w:r>
            <w:r w:rsidRPr="00E551D5">
              <w:rPr>
                <w:bCs/>
              </w:rPr>
              <w:t>Держгідрографія</w:t>
            </w:r>
            <w:r w:rsidRPr="002E54E0">
              <w:rPr>
                <w:bCs/>
                <w:lang w:val="en-US"/>
              </w:rPr>
              <w:t xml:space="preserve">» </w:t>
            </w:r>
            <w:r w:rsidRPr="00E551D5">
              <w:rPr>
                <w:bCs/>
              </w:rPr>
              <w:t>ВМС</w:t>
            </w:r>
            <w:r w:rsidRPr="002E54E0">
              <w:rPr>
                <w:bCs/>
                <w:lang w:val="en-US"/>
              </w:rPr>
              <w:t xml:space="preserve"> </w:t>
            </w:r>
            <w:r w:rsidRPr="00E551D5">
              <w:rPr>
                <w:bCs/>
              </w:rPr>
              <w:t>ЗСУ</w:t>
            </w:r>
          </w:p>
        </w:tc>
      </w:tr>
      <w:tr w:rsidR="002E54E0" w:rsidRPr="00D20DA0" w:rsidTr="00966C86">
        <w:trPr>
          <w:trHeight w:val="139"/>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rPr>
                <w:bCs/>
              </w:rPr>
            </w:pPr>
            <w:r w:rsidRPr="00E551D5">
              <w:rPr>
                <w:bCs/>
                <w:lang w:val="en-US"/>
              </w:rPr>
              <w:t>SCYTHIA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.09.09.15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rPr>
                <w:bCs/>
              </w:rPr>
            </w:pPr>
            <w:r w:rsidRPr="00E551D5">
              <w:rPr>
                <w:bCs/>
              </w:rPr>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rPr>
                <w:bCs/>
              </w:rPr>
            </w:pPr>
            <w:r w:rsidRPr="00E551D5">
              <w:rPr>
                <w:bCs/>
                <w:lang w:val="en-US"/>
              </w:rPr>
              <w:t>SKIF</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11.09.15 ДУ «Держгідрографія»</w:t>
            </w:r>
          </w:p>
        </w:tc>
      </w:tr>
      <w:tr w:rsidR="002E54E0" w:rsidRPr="00D20DA0" w:rsidTr="00966C86">
        <w:trPr>
          <w:trHeight w:val="94"/>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PILOTMECHTA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02.12.17, 01.05, 05.05, 16.05, 19.05, 21.05, 24.05.18ДУ «Держгідрографія»</w:t>
            </w:r>
          </w:p>
        </w:tc>
      </w:tr>
      <w:tr w:rsidR="002E54E0" w:rsidRPr="002E54E0" w:rsidTr="00966C86">
        <w:trPr>
          <w:trHeight w:val="267"/>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8947967</w:t>
            </w:r>
          </w:p>
          <w:p w:rsidR="002E54E0" w:rsidRPr="00E551D5" w:rsidRDefault="002E54E0" w:rsidP="00966C86">
            <w:pPr>
              <w:jc w:val="center"/>
              <w:rPr>
                <w:bCs/>
              </w:rPr>
            </w:pPr>
            <w:r w:rsidRPr="00E551D5">
              <w:t>273314020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rPr>
                <w:bCs/>
              </w:rPr>
            </w:pPr>
            <w:r w:rsidRPr="00E551D5">
              <w:rPr>
                <w:lang w:val="en-US"/>
              </w:rPr>
              <w:t>BOLOGOE</w:t>
            </w:r>
            <w:r w:rsidRPr="00E551D5">
              <w:rPr>
                <w:bCs/>
              </w:rPr>
              <w:t>(суховантаж)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E551D5">
              <w:rPr>
                <w:bCs/>
                <w:lang w:val="en-US"/>
              </w:rPr>
              <w:t>RussianFederation</w:t>
            </w:r>
            <w:r w:rsidRPr="002E54E0">
              <w:rPr>
                <w:bCs/>
                <w:lang w:val="en-US"/>
              </w:rPr>
              <w:t xml:space="preserve">. 20.09.15 </w:t>
            </w:r>
            <w:r w:rsidRPr="00E551D5">
              <w:rPr>
                <w:bCs/>
              </w:rPr>
              <w:t>БФ</w:t>
            </w:r>
            <w:r w:rsidRPr="002E54E0">
              <w:rPr>
                <w:bCs/>
                <w:lang w:val="en-US"/>
              </w:rPr>
              <w:t xml:space="preserve"> «</w:t>
            </w:r>
            <w:r w:rsidRPr="00E551D5">
              <w:rPr>
                <w:bCs/>
              </w:rPr>
              <w:t>Майдан</w:t>
            </w:r>
            <w:r w:rsidRPr="002E54E0">
              <w:rPr>
                <w:bCs/>
                <w:lang w:val="en-US"/>
              </w:rPr>
              <w:t xml:space="preserve"> </w:t>
            </w:r>
            <w:r w:rsidRPr="00E551D5">
              <w:rPr>
                <w:bCs/>
              </w:rPr>
              <w:t>ЗС</w:t>
            </w:r>
            <w:r w:rsidRPr="002E54E0">
              <w:rPr>
                <w:bCs/>
                <w:lang w:val="en-US"/>
              </w:rPr>
              <w:t>»</w:t>
            </w:r>
            <w:r w:rsidRPr="00E551D5">
              <w:rPr>
                <w:bCs/>
                <w:lang w:val="en-US"/>
              </w:rPr>
              <w:t xml:space="preserve">, </w:t>
            </w:r>
            <w:r w:rsidRPr="002E54E0">
              <w:rPr>
                <w:bCs/>
                <w:lang w:val="en-US"/>
              </w:rPr>
              <w:t xml:space="preserve">08.10, 11.11.16  </w:t>
            </w:r>
            <w:r w:rsidRPr="00E551D5">
              <w:rPr>
                <w:bCs/>
              </w:rPr>
              <w:t>ВМС</w:t>
            </w:r>
            <w:r w:rsidRPr="002E54E0">
              <w:rPr>
                <w:bCs/>
                <w:lang w:val="en-US"/>
              </w:rPr>
              <w:t xml:space="preserve"> </w:t>
            </w:r>
            <w:r w:rsidRPr="00E551D5">
              <w:rPr>
                <w:bCs/>
              </w:rPr>
              <w:t>ЗСУ</w:t>
            </w:r>
          </w:p>
        </w:tc>
      </w:tr>
      <w:tr w:rsidR="002E54E0" w:rsidRPr="00D20DA0" w:rsidTr="00966C86">
        <w:trPr>
          <w:trHeight w:val="89"/>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9260938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BODRYY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.22.09.15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RT</w:t>
            </w:r>
            <w:r w:rsidRPr="00E551D5">
              <w:t>-612</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.22.09.15 ДУ «Держгідрографія»</w:t>
            </w:r>
          </w:p>
        </w:tc>
      </w:tr>
      <w:tr w:rsidR="002E54E0" w:rsidRPr="00D20DA0" w:rsidTr="00966C86">
        <w:trPr>
          <w:trHeight w:val="194"/>
        </w:trPr>
        <w:tc>
          <w:tcPr>
            <w:tcW w:w="851" w:type="dxa"/>
            <w:tcBorders>
              <w:top w:val="single" w:sz="6" w:space="0" w:color="auto"/>
              <w:left w:val="double" w:sz="4" w:space="0" w:color="auto"/>
              <w:bottom w:val="single" w:sz="4" w:space="0" w:color="auto"/>
              <w:right w:val="single" w:sz="6" w:space="0" w:color="auto"/>
            </w:tcBorders>
            <w:vAlign w:val="center"/>
          </w:tcPr>
          <w:p w:rsidR="002E54E0" w:rsidRPr="00F96832"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F96832" w:rsidRDefault="002E54E0" w:rsidP="00966C86">
            <w:pPr>
              <w:jc w:val="center"/>
            </w:pPr>
            <w:r w:rsidRPr="00F96832">
              <w:t>8407230</w:t>
            </w:r>
            <w:r>
              <w:t xml:space="preserve"> / 273355250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A32628" w:rsidRDefault="002E54E0" w:rsidP="00966C86">
            <w:pPr>
              <w:jc w:val="both"/>
            </w:pPr>
            <w:r w:rsidRPr="00F96832">
              <w:rPr>
                <w:lang w:val="en-US"/>
              </w:rPr>
              <w:t>ANT</w:t>
            </w:r>
            <w:r w:rsidRPr="00E551D5">
              <w:rPr>
                <w:bCs/>
              </w:rPr>
              <w:t>(суховантаж)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F96832" w:rsidRDefault="002E54E0" w:rsidP="00966C86">
            <w:pPr>
              <w:tabs>
                <w:tab w:val="left" w:pos="2371"/>
                <w:tab w:val="left" w:pos="2513"/>
              </w:tabs>
              <w:rPr>
                <w:bCs/>
              </w:rPr>
            </w:pPr>
            <w:r w:rsidRPr="00F96832">
              <w:rPr>
                <w:bCs/>
                <w:lang w:val="en-US"/>
              </w:rPr>
              <w:t>RussianFederation</w:t>
            </w:r>
            <w:r w:rsidRPr="00F96832">
              <w:rPr>
                <w:bCs/>
              </w:rPr>
              <w:t>.01.08.17, 17.01, 06.02, 09.03, 12.06, 27.07, 24.09, 10.10, 11.11, 21.11.18, 06.10, 09.10, 15.10.20ВМС ЗСУ, 12.06, 29.07.18, 09.09, 19.09, 30.09.20 ДУ «Держгідрографія» 01.12, 03.12, 12.12, 16.12, 19.12, 24.12, 28.12, 30.12.20, 14.01, 20.01, 06.</w:t>
            </w:r>
            <w:r>
              <w:rPr>
                <w:bCs/>
              </w:rPr>
              <w:t>03, 24.03, 06.05, 24.05, 26.05, 29.05, 01.06, 08.06, 13.06, 09.07,.10.07, 14.07, 31.07, 17.08, 25.08, 26.08, 05.09, 07.09, 09.09, 11.09, 13.09, 17.09, 19.09, 21.09, 22.09, 28.10.21</w:t>
            </w:r>
            <w:r w:rsidRPr="00F96832">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KRIPTON</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.30.09.15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8911413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t xml:space="preserve">GEORGIANA H </w:t>
            </w:r>
            <w:r w:rsidRPr="00E551D5">
              <w:rPr>
                <w:bCs/>
              </w:rPr>
              <w:t>(суховантаж)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t>То</w:t>
            </w:r>
            <w:r w:rsidRPr="00E551D5">
              <w:rPr>
                <w:lang w:val="en-US"/>
              </w:rPr>
              <w:t>goleserepublic</w:t>
            </w:r>
            <w:r w:rsidRPr="00E551D5">
              <w:t>.</w:t>
            </w:r>
            <w:r w:rsidRPr="00E551D5">
              <w:rPr>
                <w:bCs/>
              </w:rPr>
              <w:t xml:space="preserve"> 25.09.15, 24.07, 07.08, 03.09, 04.10.17 ВМС ЗСУ та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t>KAPITAN KRUTOV</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.06.10.15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8878544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GZS</w:t>
            </w:r>
            <w:r w:rsidRPr="00E551D5">
              <w:t xml:space="preserve"> 1 (</w:t>
            </w:r>
            <w:r w:rsidRPr="00E551D5">
              <w:rPr>
                <w:lang w:val="en-US"/>
              </w:rPr>
              <w:t>KUYALNIK</w:t>
            </w:r>
            <w:r w:rsidRPr="00E551D5">
              <w: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xml:space="preserve">. 07.08, 15.09, 23.12.17, 24.06.18ВМС ЗСУ, </w:t>
            </w:r>
            <w:r w:rsidRPr="00E551D5">
              <w:rPr>
                <w:bCs/>
              </w:rPr>
              <w:lastRenderedPageBreak/>
              <w:t>30.08, 01.09.18 ДУ «Держгідрографія»</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24708B"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D96543" w:rsidRDefault="002E54E0" w:rsidP="00966C86">
            <w:pPr>
              <w:jc w:val="center"/>
            </w:pPr>
            <w:r w:rsidRPr="00D96543">
              <w:t>273428740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D96543" w:rsidRDefault="002E54E0" w:rsidP="00966C86">
            <w:pPr>
              <w:jc w:val="both"/>
            </w:pPr>
            <w:r w:rsidRPr="00D96543">
              <w:rPr>
                <w:lang w:val="en-US"/>
              </w:rPr>
              <w:t>OLGA</w:t>
            </w:r>
            <w:r w:rsidRPr="00D96543">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D96543">
              <w:rPr>
                <w:bCs/>
                <w:lang w:val="en-US"/>
              </w:rPr>
              <w:t>RussianFederation</w:t>
            </w:r>
            <w:r w:rsidRPr="002E54E0">
              <w:rPr>
                <w:bCs/>
                <w:lang w:val="en-US"/>
              </w:rPr>
              <w:t xml:space="preserve">.15.10.15, 08.08, 02.10, 19.10, 08.11.17 </w:t>
            </w:r>
            <w:r w:rsidRPr="00D96543">
              <w:rPr>
                <w:bCs/>
              </w:rPr>
              <w:t>БФ</w:t>
            </w:r>
            <w:r w:rsidRPr="002E54E0">
              <w:rPr>
                <w:bCs/>
                <w:lang w:val="en-US"/>
              </w:rPr>
              <w:t xml:space="preserve"> «</w:t>
            </w:r>
            <w:r w:rsidRPr="00D96543">
              <w:rPr>
                <w:bCs/>
              </w:rPr>
              <w:t>Майдан</w:t>
            </w:r>
            <w:r w:rsidRPr="002E54E0">
              <w:rPr>
                <w:bCs/>
                <w:lang w:val="en-US"/>
              </w:rPr>
              <w:t xml:space="preserve"> </w:t>
            </w:r>
            <w:r w:rsidRPr="00D96543">
              <w:rPr>
                <w:bCs/>
              </w:rPr>
              <w:t>ЗС</w:t>
            </w:r>
            <w:r w:rsidRPr="002E54E0">
              <w:rPr>
                <w:bCs/>
                <w:lang w:val="en-US"/>
              </w:rPr>
              <w:t>», 04.05, 14.05, 07.06.18, 13.07, 31.07, 17.08, 24.09.19</w:t>
            </w:r>
            <w:r w:rsidRPr="00D96543">
              <w:rPr>
                <w:bCs/>
              </w:rPr>
              <w:t>ВМС</w:t>
            </w:r>
            <w:r w:rsidRPr="002E54E0">
              <w:rPr>
                <w:bCs/>
                <w:lang w:val="en-US"/>
              </w:rPr>
              <w:t xml:space="preserve"> </w:t>
            </w:r>
            <w:r w:rsidRPr="00D96543">
              <w:rPr>
                <w:bCs/>
              </w:rPr>
              <w:t>ЗСУ</w:t>
            </w:r>
          </w:p>
        </w:tc>
      </w:tr>
      <w:tr w:rsidR="002E54E0" w:rsidRPr="00D20DA0" w:rsidTr="00966C86">
        <w:trPr>
          <w:trHeight w:val="212"/>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413375460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rPr>
                <w:bCs/>
              </w:rPr>
            </w:pPr>
            <w:r w:rsidRPr="00E551D5">
              <w:t xml:space="preserve">JIAN JI 3001  </w:t>
            </w:r>
            <w:r w:rsidRPr="00E551D5">
              <w:rPr>
                <w:bCs/>
              </w:rPr>
              <w:t>АІС ДУ «Держ -</w:t>
            </w:r>
          </w:p>
          <w:p w:rsidR="002E54E0" w:rsidRPr="00E551D5" w:rsidRDefault="002E54E0" w:rsidP="00966C86">
            <w:pPr>
              <w:jc w:val="both"/>
              <w:rPr>
                <w:bCs/>
              </w:rPr>
            </w:pPr>
            <w:r w:rsidRPr="00E551D5">
              <w:rPr>
                <w:bCs/>
              </w:rPr>
              <w:t>гідрографія»</w:t>
            </w:r>
            <w:r w:rsidRPr="00E551D5">
              <w:t>JIANGONG1</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China</w:t>
            </w:r>
            <w:r w:rsidRPr="00E551D5">
              <w:rPr>
                <w:bCs/>
              </w:rPr>
              <w:t>.10.10, 11.10.15ВМС ЗСУ, БФ МайданЗС , 16.03.16ДУ «Держгідрографія»</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8877241</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RM</w:t>
            </w:r>
            <w:r w:rsidRPr="00E551D5">
              <w:t xml:space="preserve">3 </w:t>
            </w:r>
            <w:r w:rsidRPr="00E551D5">
              <w:rPr>
                <w:bCs/>
              </w:rPr>
              <w:t>(суховантаж)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E551D5">
              <w:rPr>
                <w:bCs/>
                <w:lang w:val="en-US"/>
              </w:rPr>
              <w:t>RussianFederation</w:t>
            </w:r>
            <w:r w:rsidRPr="002E54E0">
              <w:rPr>
                <w:bCs/>
                <w:lang w:val="en-US"/>
              </w:rPr>
              <w:t xml:space="preserve">.18.09.17, 22.08.21 </w:t>
            </w:r>
            <w:r w:rsidRPr="00E551D5">
              <w:rPr>
                <w:bCs/>
              </w:rPr>
              <w:t>ВМС</w:t>
            </w:r>
            <w:r w:rsidRPr="002E54E0">
              <w:rPr>
                <w:bCs/>
                <w:lang w:val="en-US"/>
              </w:rPr>
              <w:t xml:space="preserve"> </w:t>
            </w:r>
            <w:r w:rsidRPr="00E551D5">
              <w:rPr>
                <w:bCs/>
              </w:rPr>
              <w:t>ЗСУ</w:t>
            </w:r>
            <w:r w:rsidRPr="002E54E0">
              <w:rPr>
                <w:bCs/>
                <w:lang w:val="en-US"/>
              </w:rPr>
              <w:t xml:space="preserve">, </w:t>
            </w:r>
            <w:r w:rsidRPr="00E551D5">
              <w:rPr>
                <w:bCs/>
              </w:rPr>
              <w:t>БФ</w:t>
            </w:r>
            <w:r w:rsidRPr="002E54E0">
              <w:rPr>
                <w:bCs/>
                <w:lang w:val="en-US"/>
              </w:rPr>
              <w:t xml:space="preserve"> </w:t>
            </w:r>
            <w:r w:rsidRPr="00E551D5">
              <w:rPr>
                <w:bCs/>
              </w:rPr>
              <w:t>Майдан</w:t>
            </w:r>
            <w:r w:rsidRPr="002E54E0">
              <w:rPr>
                <w:bCs/>
                <w:lang w:val="en-US"/>
              </w:rPr>
              <w:t xml:space="preserve"> </w:t>
            </w:r>
            <w:r w:rsidRPr="00E551D5">
              <w:rPr>
                <w:bCs/>
              </w:rPr>
              <w:t>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8111348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GIUSEPPECOSENTINO</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.26.10.15, 28.05.16ДУ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9027142</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NOVOSIBIRSKGES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.25.10.15, 03.09, 10.10, 22.06, 04.05.17, 03.06, 19.09, 07.11.18ВМС ЗСУ,10.10, 06.11.17 БФ «Майдан ЗС», 03.06, 19.09.18 ДУ «Держгідрографія»</w:t>
            </w:r>
          </w:p>
        </w:tc>
      </w:tr>
      <w:tr w:rsidR="002E54E0" w:rsidRPr="00D20DA0" w:rsidTr="00966C86">
        <w:trPr>
          <w:trHeight w:val="505"/>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6609729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EVALNOLOM</w:t>
            </w:r>
            <w:r w:rsidRPr="00E551D5">
              <w:t xml:space="preserve"> (PROMETHEUS)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RepublicofPalau</w:t>
            </w:r>
            <w:r w:rsidRPr="00E551D5">
              <w:rPr>
                <w:bCs/>
              </w:rPr>
              <w:t>.27.10.15, 28.10.15 БФ «Майдан ЗС» ВМС ЗСУ.  ВМС ЗСУ 30.09.16</w:t>
            </w:r>
          </w:p>
          <w:p w:rsidR="002E54E0" w:rsidRPr="00E551D5" w:rsidRDefault="002E54E0" w:rsidP="00966C86">
            <w:pPr>
              <w:tabs>
                <w:tab w:val="left" w:pos="2371"/>
                <w:tab w:val="left" w:pos="2513"/>
              </w:tabs>
            </w:pPr>
            <w:r w:rsidRPr="00E551D5">
              <w:rPr>
                <w:bCs/>
              </w:rPr>
              <w:t xml:space="preserve">Прапор судна - </w:t>
            </w:r>
            <w:r w:rsidRPr="00E551D5">
              <w:t>То</w:t>
            </w:r>
            <w:r w:rsidRPr="00E551D5">
              <w:rPr>
                <w:lang w:val="en-US"/>
              </w:rPr>
              <w:t>goleserepublic</w:t>
            </w:r>
            <w:r w:rsidRPr="00E551D5">
              <w:t>, назва судна  «PROMETHEUS»</w:t>
            </w:r>
          </w:p>
        </w:tc>
      </w:tr>
      <w:tr w:rsidR="002E54E0" w:rsidRPr="00D20DA0" w:rsidTr="00966C86">
        <w:trPr>
          <w:trHeight w:val="89"/>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9564762</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BARS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.05.11.15 ДУ «Держгідрографія»</w:t>
            </w:r>
          </w:p>
        </w:tc>
      </w:tr>
      <w:tr w:rsidR="002E54E0" w:rsidRPr="00D20DA0" w:rsidTr="00966C86">
        <w:trPr>
          <w:trHeight w:val="107"/>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8867442</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VOLGOBALT</w:t>
            </w:r>
            <w:r w:rsidRPr="00E551D5">
              <w:t xml:space="preserve"> 156</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09.10.17 БФ «Майдан ЗС»</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8107737</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ORIONA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2371"/>
                <w:tab w:val="left" w:pos="2513"/>
              </w:tabs>
              <w:rPr>
                <w:bCs/>
                <w:lang w:val="en-US"/>
              </w:rPr>
            </w:pPr>
            <w:r w:rsidRPr="00E551D5">
              <w:rPr>
                <w:bCs/>
                <w:lang w:val="en-US"/>
              </w:rPr>
              <w:t>RussianFederation</w:t>
            </w:r>
            <w:r w:rsidRPr="002E54E0">
              <w:rPr>
                <w:bCs/>
                <w:lang w:val="en-US"/>
              </w:rPr>
              <w:t xml:space="preserve">. 08.11.15 </w:t>
            </w:r>
            <w:r w:rsidRPr="00E551D5">
              <w:rPr>
                <w:bCs/>
              </w:rPr>
              <w:t>БФ</w:t>
            </w:r>
            <w:r w:rsidRPr="002E54E0">
              <w:rPr>
                <w:bCs/>
                <w:lang w:val="en-US"/>
              </w:rPr>
              <w:t xml:space="preserve"> «</w:t>
            </w:r>
            <w:r w:rsidRPr="00E551D5">
              <w:rPr>
                <w:bCs/>
              </w:rPr>
              <w:t>Майдан</w:t>
            </w:r>
            <w:r w:rsidRPr="002E54E0">
              <w:rPr>
                <w:bCs/>
                <w:lang w:val="en-US"/>
              </w:rPr>
              <w:t xml:space="preserve"> </w:t>
            </w:r>
            <w:r w:rsidRPr="00E551D5">
              <w:rPr>
                <w:bCs/>
              </w:rPr>
              <w:t>ЗС</w:t>
            </w:r>
            <w:r w:rsidRPr="002E54E0">
              <w:rPr>
                <w:bCs/>
                <w:lang w:val="en-US"/>
              </w:rPr>
              <w:t xml:space="preserve">» 08.02.16 </w:t>
            </w:r>
            <w:r w:rsidRPr="00E551D5">
              <w:rPr>
                <w:bCs/>
              </w:rPr>
              <w:t>ВМС</w:t>
            </w:r>
            <w:r w:rsidRPr="002E54E0">
              <w:rPr>
                <w:bCs/>
                <w:lang w:val="en-US"/>
              </w:rPr>
              <w:t xml:space="preserve"> </w:t>
            </w:r>
            <w:r w:rsidRPr="00E551D5">
              <w:rPr>
                <w:bCs/>
              </w:rPr>
              <w:t>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PANTIKAPEY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25.11.15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VINOGRADNOE</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.06.12.15, 15.08, 22.08.18</w:t>
            </w:r>
          </w:p>
          <w:p w:rsidR="002E54E0" w:rsidRPr="00E551D5" w:rsidRDefault="002E54E0" w:rsidP="00966C86">
            <w:pPr>
              <w:tabs>
                <w:tab w:val="left" w:pos="2371"/>
                <w:tab w:val="left" w:pos="2513"/>
              </w:tabs>
              <w:rPr>
                <w:bCs/>
              </w:rPr>
            </w:pPr>
            <w:r w:rsidRPr="00E551D5">
              <w:rPr>
                <w:bCs/>
              </w:rPr>
              <w:t>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8862791</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VOLGOBALT</w:t>
            </w:r>
            <w:r w:rsidRPr="00E551D5">
              <w:t xml:space="preserve"> 138</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05.12.15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8887519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CIRCON</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25.11.15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9002128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RANIAH</w:t>
            </w:r>
            <w:r w:rsidRPr="00E551D5">
              <w:rPr>
                <w:bCs/>
              </w:rPr>
              <w:t>(суховантаж)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t>То</w:t>
            </w:r>
            <w:r w:rsidRPr="00E551D5">
              <w:rPr>
                <w:lang w:val="en-US"/>
              </w:rPr>
              <w:t>goleserepublic</w:t>
            </w:r>
            <w:r w:rsidRPr="00E551D5">
              <w:t>.</w:t>
            </w:r>
            <w:r w:rsidRPr="00E551D5">
              <w:rPr>
                <w:bCs/>
              </w:rPr>
              <w:t xml:space="preserve"> 09.12.15 БФ «Майдан ЗС», 22.12.16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IVANKRASNOSELSKIY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11.12.15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C3620D"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center"/>
            </w:pPr>
            <w:r w:rsidRPr="0043734D">
              <w:t>8862856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both"/>
            </w:pPr>
            <w:r w:rsidRPr="0043734D">
              <w:rPr>
                <w:lang w:val="en-US"/>
              </w:rPr>
              <w:t>ZELENGA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18.12.15 ДУ «Держгідрографія» 03.12.20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SKAT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25.12.15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8100624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FOM</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 xml:space="preserve">Прапор </w:t>
            </w:r>
            <w:r w:rsidRPr="00E551D5">
              <w:rPr>
                <w:bCs/>
                <w:lang w:val="en-US"/>
              </w:rPr>
              <w:t>Panama</w:t>
            </w:r>
            <w:r w:rsidRPr="00E551D5">
              <w:rPr>
                <w:bCs/>
              </w:rPr>
              <w:t xml:space="preserve"> (ВМС ЗСУ) 29.12.15, 19.07.17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8846307</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t>М</w:t>
            </w:r>
            <w:r w:rsidRPr="00E551D5">
              <w:rPr>
                <w:lang w:val="en-US"/>
              </w:rPr>
              <w:t>ASLOVOZ</w:t>
            </w:r>
            <w:r w:rsidRPr="00E551D5">
              <w:t>-2</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21.01.16ДУ Держгідрографія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7525334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SKYMOON</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lang w:val="en-US"/>
              </w:rPr>
              <w:t>SaintVincentandGrenadines</w:t>
            </w:r>
            <w:r w:rsidRPr="00E551D5">
              <w:rPr>
                <w:bCs/>
              </w:rPr>
              <w:t>. 16.01.16 БФ «Майдан ЗС»</w:t>
            </w:r>
            <w:r w:rsidRPr="00F15D8E">
              <w:rPr>
                <w:bCs/>
              </w:rPr>
              <w:t xml:space="preserve">, </w:t>
            </w:r>
            <w:r w:rsidRPr="00E551D5">
              <w:rPr>
                <w:bCs/>
              </w:rPr>
              <w:t>27.10.16 ВМС ЗСУ</w:t>
            </w:r>
          </w:p>
        </w:tc>
      </w:tr>
      <w:tr w:rsidR="002E54E0" w:rsidRPr="00D20DA0" w:rsidTr="00966C86">
        <w:trPr>
          <w:trHeight w:val="164"/>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8012114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METAL</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rFonts w:ascii="inherit" w:hAnsi="inherit" w:cs="Courier New"/>
                <w:color w:val="000000" w:themeColor="text1"/>
                <w:lang w:eastAsia="uk-UA"/>
              </w:rPr>
              <w:t>Mongolia.</w:t>
            </w:r>
            <w:r w:rsidRPr="00E551D5">
              <w:rPr>
                <w:bCs/>
              </w:rPr>
              <w:t>16.02.16, 26.07.17, 31.08.17 БФ Майдан ЗС»</w:t>
            </w:r>
          </w:p>
        </w:tc>
      </w:tr>
      <w:tr w:rsidR="002E54E0" w:rsidRPr="00D20DA0" w:rsidTr="00966C86">
        <w:trPr>
          <w:trHeight w:val="267"/>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413406850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JIALI</w:t>
            </w:r>
            <w:r w:rsidRPr="00E551D5">
              <w:t xml:space="preserve"> 7</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China</w:t>
            </w:r>
            <w:r w:rsidRPr="00E551D5">
              <w:rPr>
                <w:bCs/>
              </w:rPr>
              <w:t>. 17.02.16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8862935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rPr>
                <w:color w:val="000000"/>
                <w:shd w:val="clear" w:color="auto" w:fill="FFFFFF"/>
              </w:rPr>
            </w:pPr>
            <w:r w:rsidRPr="00E551D5">
              <w:rPr>
                <w:color w:val="000000"/>
                <w:shd w:val="clear" w:color="auto" w:fill="FFFFFF"/>
              </w:rPr>
              <w:t>ROSCHEM-2</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xml:space="preserve">. 16.05.14 ДУ «Держгідрографія» </w:t>
            </w:r>
          </w:p>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та Миколаївської філії ДП «АМПУ»</w:t>
            </w:r>
          </w:p>
        </w:tc>
      </w:tr>
      <w:tr w:rsidR="002E54E0" w:rsidRPr="002E54E0" w:rsidTr="00966C86">
        <w:trPr>
          <w:trHeight w:val="226"/>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8711930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MARIZA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en-US"/>
              </w:rPr>
            </w:pPr>
            <w:r w:rsidRPr="00E551D5">
              <w:rPr>
                <w:bCs/>
                <w:lang w:val="en-US"/>
              </w:rPr>
              <w:t>RussianFederation</w:t>
            </w:r>
            <w:r w:rsidRPr="002E54E0">
              <w:rPr>
                <w:bCs/>
                <w:lang w:val="en-US"/>
              </w:rPr>
              <w:t xml:space="preserve">.11.03.16 </w:t>
            </w:r>
            <w:r w:rsidRPr="00E551D5">
              <w:rPr>
                <w:bCs/>
              </w:rPr>
              <w:t>БФ</w:t>
            </w:r>
            <w:r w:rsidRPr="002E54E0">
              <w:rPr>
                <w:bCs/>
                <w:lang w:val="en-US"/>
              </w:rPr>
              <w:t xml:space="preserve"> «</w:t>
            </w:r>
            <w:r w:rsidRPr="00E551D5">
              <w:rPr>
                <w:bCs/>
              </w:rPr>
              <w:t>Майдан</w:t>
            </w:r>
            <w:r w:rsidRPr="002E54E0">
              <w:rPr>
                <w:bCs/>
                <w:lang w:val="en-US"/>
              </w:rPr>
              <w:t xml:space="preserve"> </w:t>
            </w:r>
            <w:r w:rsidRPr="00E551D5">
              <w:rPr>
                <w:bCs/>
              </w:rPr>
              <w:t>ЗС</w:t>
            </w:r>
            <w:r w:rsidRPr="002E54E0">
              <w:rPr>
                <w:bCs/>
                <w:lang w:val="en-US"/>
              </w:rPr>
              <w:t>»</w:t>
            </w:r>
            <w:r w:rsidRPr="00E551D5">
              <w:rPr>
                <w:bCs/>
                <w:lang w:val="en-US"/>
              </w:rPr>
              <w:t xml:space="preserve">, </w:t>
            </w:r>
            <w:r w:rsidRPr="002E54E0">
              <w:rPr>
                <w:bCs/>
                <w:lang w:val="en-US"/>
              </w:rPr>
              <w:t>07.07.16, 08.08.16, 17.04.17</w:t>
            </w:r>
            <w:r w:rsidRPr="00E551D5">
              <w:rPr>
                <w:bCs/>
                <w:lang w:val="en-US"/>
              </w:rPr>
              <w:t>, 12.04.19</w:t>
            </w:r>
            <w:r w:rsidRPr="00E551D5">
              <w:rPr>
                <w:bCs/>
              </w:rPr>
              <w:t>ВМС</w:t>
            </w:r>
            <w:r w:rsidRPr="002E54E0">
              <w:rPr>
                <w:bCs/>
                <w:lang w:val="en-US"/>
              </w:rPr>
              <w:t xml:space="preserve"> </w:t>
            </w:r>
            <w:r w:rsidRPr="00E551D5">
              <w:rPr>
                <w:bCs/>
              </w:rPr>
              <w:t>ЗСУ</w:t>
            </w:r>
          </w:p>
        </w:tc>
      </w:tr>
      <w:tr w:rsidR="002E54E0" w:rsidRPr="00D20DA0" w:rsidTr="00966C86">
        <w:trPr>
          <w:trHeight w:val="193"/>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b/>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8912C2" w:rsidRDefault="002E54E0" w:rsidP="00966C86">
            <w:pPr>
              <w:jc w:val="center"/>
              <w:rPr>
                <w:lang w:val="en-US"/>
              </w:rPr>
            </w:pPr>
            <w:r w:rsidRPr="008912C2">
              <w:t>888161800</w:t>
            </w:r>
            <w:r w:rsidRPr="008912C2">
              <w:rPr>
                <w:lang w:val="en-US"/>
              </w:rPr>
              <w:t xml:space="preserve"> / 273316220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8912C2" w:rsidRDefault="002E54E0" w:rsidP="00966C86">
            <w:pPr>
              <w:jc w:val="both"/>
            </w:pPr>
            <w:r w:rsidRPr="008912C2">
              <w:rPr>
                <w:lang w:val="en-US"/>
              </w:rPr>
              <w:t>GANDVIK</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8912C2"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8912C2">
              <w:rPr>
                <w:bCs/>
                <w:lang w:val="en-US"/>
              </w:rPr>
              <w:t>RussianFederation</w:t>
            </w:r>
            <w:r w:rsidRPr="008912C2">
              <w:rPr>
                <w:bCs/>
              </w:rPr>
              <w:t>. 03.12.17, 04.05, 17.05, 24.05, 31.05, 03.06, 05.06, 09.06, 10.06, 12.06-14.06, 20.06, 22.06, 29.06, 06.07, 09.07, 10.07, 12.07, 13.07, 26.07, 29.07, 30.07, 03.08-05.08, 07.08, 13.08, 14.08, 16.08, 18.08, 20.08-29.08, 31.08, 01.09, 20.10.18, 30.04, 04.05.19, 12.06, 26.06, 23.07, 29.07, 02.09, 28.09, 03.10.19, 18.08.20, 01.07.21ДУ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6B7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9297199</w:t>
            </w:r>
          </w:p>
          <w:p w:rsidR="002E54E0" w:rsidRPr="00E551D5" w:rsidRDefault="002E54E0" w:rsidP="00966C86">
            <w:pPr>
              <w:jc w:val="center"/>
            </w:pPr>
            <w:r w:rsidRPr="00E551D5">
              <w:t>273440780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ARMADATRADER</w:t>
            </w:r>
            <w:r w:rsidRPr="00E551D5">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.04.02.15, 31.12.15 ВМС ЗСУ</w:t>
            </w:r>
          </w:p>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Країна власника Туреччина ВМС ЗСУ 29.03.18</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9435351</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BASHIRSAFAROGLU</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13.03.15ВМС ЗСУ</w:t>
            </w:r>
          </w:p>
        </w:tc>
      </w:tr>
      <w:tr w:rsidR="002E54E0" w:rsidRPr="00D20DA0" w:rsidTr="00966C86">
        <w:trPr>
          <w:trHeight w:val="111"/>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8899976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BERYL</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.15.10.14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7830923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DONNAU</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Moldova</w:t>
            </w:r>
            <w:r w:rsidRPr="00E551D5">
              <w:rPr>
                <w:bCs/>
              </w:rPr>
              <w:t xml:space="preserve"> (</w:t>
            </w:r>
            <w:r w:rsidRPr="00E551D5">
              <w:rPr>
                <w:bCs/>
                <w:lang w:val="en-US"/>
              </w:rPr>
              <w:t>Republicof</w:t>
            </w:r>
            <w:r w:rsidRPr="00E551D5">
              <w:rPr>
                <w:bCs/>
              </w:rPr>
              <w:t>).27.12.14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9388429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GASETHEREAL</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uk-UA"/>
              </w:rPr>
            </w:pPr>
            <w:r w:rsidRPr="00E551D5">
              <w:rPr>
                <w:lang w:eastAsia="uk-UA"/>
              </w:rPr>
              <w:t>Marshall Islands.</w:t>
            </w:r>
            <w:r w:rsidRPr="00E551D5">
              <w:rPr>
                <w:bCs/>
              </w:rPr>
              <w:t>02.06.14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9354222</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GASFLAWLESS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uk-UA"/>
              </w:rPr>
            </w:pPr>
            <w:r w:rsidRPr="00E551D5">
              <w:rPr>
                <w:lang w:eastAsia="uk-UA"/>
              </w:rPr>
              <w:t>Marshall Islands.</w:t>
            </w:r>
            <w:r w:rsidRPr="00E551D5">
              <w:rPr>
                <w:bCs/>
              </w:rPr>
              <w:t>26.06.14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9057513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HITACHI</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Panama</w:t>
            </w:r>
            <w:r w:rsidRPr="00E551D5">
              <w:rPr>
                <w:bCs/>
              </w:rPr>
              <w:t xml:space="preserve"> (</w:t>
            </w:r>
            <w:r w:rsidRPr="00E551D5">
              <w:rPr>
                <w:bCs/>
                <w:lang w:val="en-US"/>
              </w:rPr>
              <w:t>Republicof</w:t>
            </w:r>
            <w:r w:rsidRPr="00E551D5">
              <w:rPr>
                <w:bCs/>
              </w:rPr>
              <w:t>). 29.11.14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9373747</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KAZAN</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Turkey</w:t>
            </w:r>
            <w:r w:rsidRPr="00E551D5">
              <w:rPr>
                <w:bCs/>
              </w:rPr>
              <w:t>. 10.08.14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9116228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GASPUFFER</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uk-UA"/>
              </w:rPr>
            </w:pPr>
            <w:r w:rsidRPr="00E551D5">
              <w:rPr>
                <w:lang w:eastAsia="uk-UA"/>
              </w:rPr>
              <w:t>Marshall Islands.</w:t>
            </w:r>
            <w:r w:rsidRPr="00E551D5">
              <w:rPr>
                <w:bCs/>
              </w:rPr>
              <w:t>14.06.14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8866682</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BLACKSMIT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Belize</w:t>
            </w:r>
            <w:r w:rsidRPr="00E551D5">
              <w:rPr>
                <w:bCs/>
              </w:rPr>
              <w:t>.03.07.14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8002664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BLUEDREAM</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Togolese</w:t>
            </w:r>
            <w:r w:rsidRPr="00E551D5">
              <w:rPr>
                <w:bCs/>
              </w:rPr>
              <w:t xml:space="preserve"> (</w:t>
            </w:r>
            <w:r w:rsidRPr="00E551D5">
              <w:rPr>
                <w:bCs/>
                <w:lang w:val="en-US"/>
              </w:rPr>
              <w:t>Republicof</w:t>
            </w:r>
            <w:r w:rsidRPr="00E551D5">
              <w:rPr>
                <w:bCs/>
              </w:rPr>
              <w:t>).06.03.15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8136714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NEFTERUDOVOZ</w:t>
            </w:r>
            <w:r w:rsidRPr="00E551D5">
              <w:t xml:space="preserve"> 44М</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13.05.15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8933203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KONAK</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Moldova</w:t>
            </w:r>
            <w:r w:rsidRPr="00E551D5">
              <w:rPr>
                <w:bCs/>
              </w:rPr>
              <w:t>.10.06, 23.06, 29.06.14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8872344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RELIANCE</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Belize</w:t>
            </w:r>
            <w:r w:rsidRPr="00E551D5">
              <w:rPr>
                <w:bCs/>
              </w:rPr>
              <w:t>.07.07.14, 13.04.15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8858673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TAURUS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StVincentGrenadines</w:t>
            </w:r>
            <w:r w:rsidRPr="00E551D5">
              <w:rPr>
                <w:bCs/>
              </w:rPr>
              <w:t>.28.06.14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9217319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IVANPODDUBNY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.14.01.15 ВМС ЗСУ</w:t>
            </w:r>
          </w:p>
        </w:tc>
      </w:tr>
      <w:tr w:rsidR="002E54E0" w:rsidRPr="00D20DA0" w:rsidTr="00966C86">
        <w:trPr>
          <w:trHeight w:val="202"/>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9648685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TEC</w:t>
            </w:r>
            <w:r w:rsidRPr="00E551D5">
              <w:t xml:space="preserve"> 1 ALEX</w:t>
            </w:r>
            <w:r w:rsidRPr="00E551D5">
              <w:rPr>
                <w:lang w:val="en-US"/>
              </w:rPr>
              <w:t>ANDR</w:t>
            </w:r>
            <w:r w:rsidRPr="00E551D5">
              <w:t xml:space="preserve"> NEVSKIY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29.05.15, 29.07.16, 18.05.18ВМС ЗСУ</w:t>
            </w:r>
          </w:p>
        </w:tc>
      </w:tr>
      <w:tr w:rsidR="002E54E0" w:rsidRPr="00D20DA0" w:rsidTr="00966C86">
        <w:trPr>
          <w:trHeight w:val="93"/>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9220421</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YORK</w:t>
            </w:r>
            <w:r w:rsidRPr="00E551D5">
              <w:t>Epic BaltaВМС ЗСУ</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Singapore</w:t>
            </w:r>
            <w:r w:rsidRPr="00E551D5">
              <w:rPr>
                <w:bCs/>
              </w:rPr>
              <w:t>. 11.03.15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9198783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BORAY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Malta</w:t>
            </w:r>
            <w:r w:rsidRPr="00E551D5">
              <w:rPr>
                <w:bCs/>
              </w:rPr>
              <w:t>. 15.12.14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9003079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SYNMAIA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Italy</w:t>
            </w:r>
            <w:r w:rsidRPr="00E551D5">
              <w:rPr>
                <w:bCs/>
              </w:rPr>
              <w:t>. 24.05.15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8321668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SARAHF</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Palau</w:t>
            </w:r>
            <w:r w:rsidRPr="00E551D5">
              <w:rPr>
                <w:bCs/>
              </w:rPr>
              <w:t>.13.12.14 ВМС ЗСУ</w:t>
            </w:r>
          </w:p>
        </w:tc>
      </w:tr>
      <w:tr w:rsidR="002E54E0" w:rsidRPr="00D20DA0" w:rsidTr="00966C86">
        <w:trPr>
          <w:trHeight w:val="93"/>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7526924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GOEAST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StVincentGrenadines</w:t>
            </w:r>
            <w:r w:rsidRPr="00E551D5">
              <w:rPr>
                <w:bCs/>
              </w:rPr>
              <w:t>. 26.04.15, 25.11.15 ВМС ЗСУ</w:t>
            </w:r>
          </w:p>
        </w:tc>
      </w:tr>
      <w:tr w:rsidR="002E54E0" w:rsidRPr="00D20DA0" w:rsidTr="00966C86">
        <w:trPr>
          <w:trHeight w:val="281"/>
        </w:trPr>
        <w:tc>
          <w:tcPr>
            <w:tcW w:w="851" w:type="dxa"/>
            <w:tcBorders>
              <w:top w:val="single" w:sz="6" w:space="0" w:color="auto"/>
              <w:left w:val="double" w:sz="4" w:space="0" w:color="auto"/>
              <w:bottom w:val="single" w:sz="4" w:space="0" w:color="auto"/>
              <w:right w:val="single" w:sz="6" w:space="0" w:color="auto"/>
            </w:tcBorders>
            <w:vAlign w:val="center"/>
          </w:tcPr>
          <w:p w:rsidR="002E54E0" w:rsidRPr="003B03AB"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8810700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GREENLIGHT</w:t>
            </w:r>
            <w:r w:rsidRPr="00E551D5">
              <w:t xml:space="preserve"> (MAESTRO 10.11.18 - </w:t>
            </w:r>
            <w:r w:rsidRPr="00E551D5">
              <w:rPr>
                <w:bCs/>
              </w:rPr>
              <w:t>ВМС ЗСУ</w:t>
            </w:r>
            <w:r w:rsidRPr="00E551D5">
              <w:t xml:space="preserve"> )</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Panama</w:t>
            </w:r>
            <w:r w:rsidRPr="00E551D5">
              <w:rPr>
                <w:bCs/>
              </w:rPr>
              <w:t xml:space="preserve"> (</w:t>
            </w:r>
            <w:r w:rsidRPr="00E551D5">
              <w:rPr>
                <w:bCs/>
                <w:lang w:val="en-US"/>
              </w:rPr>
              <w:t>Republicof</w:t>
            </w:r>
            <w:r w:rsidRPr="00E551D5">
              <w:rPr>
                <w:bCs/>
              </w:rPr>
              <w:t>). Прапор Mongolia БФ«Майдан ЗС» 11.11.17, прапор</w:t>
            </w:r>
            <w:r w:rsidRPr="00E551D5">
              <w:t xml:space="preserve"> Танзанія</w:t>
            </w:r>
            <w:r w:rsidRPr="00E551D5">
              <w:rPr>
                <w:bCs/>
              </w:rPr>
              <w:t xml:space="preserve"> (10.11.18 ВМС ЗСУ) 03.03, 17.03.15, 10.11.18ВМС ЗСУ</w:t>
            </w:r>
          </w:p>
        </w:tc>
      </w:tr>
      <w:tr w:rsidR="002E54E0" w:rsidRPr="00D20DA0" w:rsidTr="00966C86">
        <w:trPr>
          <w:trHeight w:val="89"/>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8847492</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ALIOT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Moldova</w:t>
            </w:r>
            <w:r w:rsidRPr="00E551D5">
              <w:rPr>
                <w:bCs/>
              </w:rPr>
              <w:t xml:space="preserve"> (</w:t>
            </w:r>
            <w:r w:rsidRPr="00E551D5">
              <w:rPr>
                <w:bCs/>
                <w:lang w:val="en-US"/>
              </w:rPr>
              <w:t>Republicof</w:t>
            </w:r>
            <w:r w:rsidRPr="00E551D5">
              <w:rPr>
                <w:bCs/>
              </w:rPr>
              <w:t>) 07.14, 08.04.15ВМС ЗСУ</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9148609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GASDORADO</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en-US"/>
              </w:rPr>
            </w:pPr>
            <w:r w:rsidRPr="002E54E0">
              <w:rPr>
                <w:lang w:val="en-US" w:eastAsia="uk-UA"/>
              </w:rPr>
              <w:t>Marshall Islands (</w:t>
            </w:r>
            <w:r w:rsidRPr="00E551D5">
              <w:rPr>
                <w:lang w:val="en-US" w:eastAsia="uk-UA"/>
              </w:rPr>
              <w:t>MH</w:t>
            </w:r>
            <w:r w:rsidRPr="002E54E0">
              <w:rPr>
                <w:lang w:val="en-US" w:eastAsia="uk-UA"/>
              </w:rPr>
              <w:t>).</w:t>
            </w:r>
            <w:r w:rsidRPr="002E54E0">
              <w:rPr>
                <w:bCs/>
                <w:lang w:val="en-US"/>
              </w:rPr>
              <w:t xml:space="preserve"> 17.05.15  </w:t>
            </w:r>
            <w:r w:rsidRPr="00E551D5">
              <w:rPr>
                <w:bCs/>
              </w:rPr>
              <w:t>ВМС</w:t>
            </w:r>
            <w:r w:rsidRPr="002E54E0">
              <w:rPr>
                <w:bCs/>
                <w:lang w:val="en-US"/>
              </w:rPr>
              <w:t xml:space="preserve"> </w:t>
            </w:r>
            <w:r w:rsidRPr="00E551D5">
              <w:rPr>
                <w:bCs/>
              </w:rPr>
              <w:t>ЗСУ</w:t>
            </w:r>
          </w:p>
        </w:tc>
      </w:tr>
      <w:tr w:rsidR="002E54E0" w:rsidRPr="00D20DA0" w:rsidTr="00966C86">
        <w:trPr>
          <w:trHeight w:val="281"/>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9005479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GREENENERGY</w:t>
            </w:r>
          </w:p>
          <w:p w:rsidR="002E54E0" w:rsidRPr="00E551D5" w:rsidRDefault="002E54E0" w:rsidP="00966C86">
            <w:pPr>
              <w:jc w:val="both"/>
            </w:pPr>
            <w:r w:rsidRPr="00E551D5">
              <w:t>VENICE</w:t>
            </w:r>
            <w:r w:rsidRPr="00E551D5">
              <w:rPr>
                <w:bCs/>
              </w:rPr>
              <w:t>ВМС ЗСУ</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Panama</w:t>
            </w:r>
            <w:r w:rsidRPr="00E551D5">
              <w:rPr>
                <w:bCs/>
              </w:rPr>
              <w:t xml:space="preserve"> (</w:t>
            </w:r>
            <w:r w:rsidRPr="00E551D5">
              <w:rPr>
                <w:bCs/>
                <w:lang w:val="en-US"/>
              </w:rPr>
              <w:t>Republicof</w:t>
            </w:r>
            <w:r w:rsidRPr="00E551D5">
              <w:rPr>
                <w:bCs/>
              </w:rPr>
              <w:t xml:space="preserve">). Прапор </w:t>
            </w:r>
            <w:r w:rsidRPr="00E551D5">
              <w:rPr>
                <w:bCs/>
                <w:lang w:val="en-US"/>
              </w:rPr>
              <w:t>Moldova</w:t>
            </w:r>
            <w:r w:rsidRPr="00E551D5">
              <w:rPr>
                <w:bCs/>
              </w:rPr>
              <w:t xml:space="preserve"> БФ «Майдан ЗС» 30.11.17</w:t>
            </w:r>
          </w:p>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 xml:space="preserve">12.04, 21.04, 16.04.15 ВМС ЗСУ </w:t>
            </w:r>
          </w:p>
        </w:tc>
      </w:tr>
      <w:tr w:rsidR="002E54E0" w:rsidRPr="00D20DA0" w:rsidTr="00966C86">
        <w:trPr>
          <w:trHeight w:val="231"/>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8721428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color w:val="000000"/>
                <w:lang w:eastAsia="uk-UA"/>
              </w:rPr>
              <w:t>MARS (</w:t>
            </w:r>
            <w:r w:rsidRPr="00E551D5">
              <w:rPr>
                <w:lang w:val="en-US"/>
              </w:rPr>
              <w:t>AMUR</w:t>
            </w:r>
            <w:r w:rsidRPr="00E551D5">
              <w:t>-2516)</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Moldova</w:t>
            </w:r>
            <w:r w:rsidRPr="00E551D5">
              <w:rPr>
                <w:bCs/>
              </w:rPr>
              <w:t xml:space="preserve">. 08.04.16, 11.11.17 БФ «Майдан ЗС» </w:t>
            </w:r>
          </w:p>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08.01.17 країна власник Росія - ВМС ЗСУ</w:t>
            </w:r>
          </w:p>
        </w:tc>
      </w:tr>
      <w:tr w:rsidR="002E54E0" w:rsidRPr="00D20DA0" w:rsidTr="00966C86">
        <w:trPr>
          <w:trHeight w:val="372"/>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9251121</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WORCESTER</w:t>
            </w:r>
            <w:r w:rsidRPr="00E551D5">
              <w:t xml:space="preserve"> / </w:t>
            </w:r>
            <w:r w:rsidRPr="00E551D5">
              <w:rPr>
                <w:lang w:val="en-US"/>
              </w:rPr>
              <w:t>EPICBARNES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Panama</w:t>
            </w:r>
            <w:r w:rsidRPr="00E551D5">
              <w:rPr>
                <w:bCs/>
              </w:rPr>
              <w:t xml:space="preserve"> (</w:t>
            </w:r>
            <w:r w:rsidRPr="00E551D5">
              <w:rPr>
                <w:bCs/>
                <w:lang w:val="en-US"/>
              </w:rPr>
              <w:t>Republicof</w:t>
            </w:r>
            <w:r w:rsidRPr="00E551D5">
              <w:rPr>
                <w:bCs/>
              </w:rPr>
              <w:t>)06.07.14  ВМС ЗСУ</w:t>
            </w:r>
          </w:p>
        </w:tc>
      </w:tr>
      <w:tr w:rsidR="002E54E0" w:rsidRPr="00D20DA0" w:rsidTr="00966C86">
        <w:trPr>
          <w:trHeight w:val="8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9631905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NARVA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CookIslands</w:t>
            </w:r>
            <w:r w:rsidRPr="00E551D5">
              <w:rPr>
                <w:bCs/>
              </w:rPr>
              <w:t>. 15.06.14 ВМС ЗСУ</w:t>
            </w:r>
          </w:p>
        </w:tc>
      </w:tr>
      <w:tr w:rsidR="002E54E0" w:rsidRPr="002E54E0" w:rsidTr="00966C86">
        <w:trPr>
          <w:trHeight w:val="126"/>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MICHALAKIS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en-US"/>
              </w:rPr>
            </w:pPr>
            <w:r w:rsidRPr="002E54E0">
              <w:rPr>
                <w:bCs/>
                <w:lang w:val="en-US"/>
              </w:rPr>
              <w:t xml:space="preserve">Bahamas (Commonwealth of the) 27.10.15 </w:t>
            </w:r>
            <w:r w:rsidRPr="00E551D5">
              <w:rPr>
                <w:bCs/>
              </w:rPr>
              <w:t>ДП</w:t>
            </w:r>
            <w:r w:rsidRPr="002E54E0">
              <w:rPr>
                <w:bCs/>
                <w:lang w:val="en-US"/>
              </w:rPr>
              <w:t xml:space="preserve"> «</w:t>
            </w:r>
            <w:r w:rsidRPr="00E551D5">
              <w:rPr>
                <w:bCs/>
              </w:rPr>
              <w:t>АМПУ</w:t>
            </w:r>
            <w:r w:rsidRPr="002E54E0">
              <w:rPr>
                <w:bCs/>
                <w:lang w:val="en-US"/>
              </w:rPr>
              <w:t>»</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Pr>
                <w:bCs/>
              </w:rPr>
              <w:t>8877253 /</w:t>
            </w:r>
            <w:r w:rsidRPr="00E551D5">
              <w:t>273356650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GRANDRUS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12.09.17 ДУ «Держгідрографія» ВМС ЗСУ 07.10 -09.10.17 БФ «Майдан ЗС» ВМС ЗСУ</w:t>
            </w:r>
          </w:p>
        </w:tc>
      </w:tr>
      <w:tr w:rsidR="002E54E0" w:rsidRPr="00D20DA0" w:rsidTr="00966C86">
        <w:trPr>
          <w:trHeight w:val="121"/>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VIKTORIYA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19.05.16, 30.10.18ДУ «Держгідрографія»</w:t>
            </w:r>
          </w:p>
        </w:tc>
      </w:tr>
      <w:tr w:rsidR="002E54E0" w:rsidRPr="00D20DA0" w:rsidTr="00966C86">
        <w:trPr>
          <w:trHeight w:val="183"/>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8012114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ALTERA</w:t>
            </w:r>
            <w:r w:rsidRPr="00E551D5">
              <w:t xml:space="preserve"> 1</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rFonts w:ascii="inherit" w:hAnsi="inherit" w:cs="Courier New"/>
                <w:color w:val="212121"/>
                <w:lang w:eastAsia="uk-UA"/>
              </w:rPr>
              <w:t>Mongolia.</w:t>
            </w:r>
            <w:r w:rsidRPr="00E551D5">
              <w:rPr>
                <w:bCs/>
              </w:rPr>
              <w:t xml:space="preserve"> 23.05.16 БФ «Майдан ЗС»</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8318166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MBLINTER</w:t>
            </w:r>
            <w:r w:rsidRPr="00E551D5">
              <w:t xml:space="preserve"> 2</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.31.05.16 ДУ «Держгідрографія»</w:t>
            </w:r>
          </w:p>
        </w:tc>
      </w:tr>
      <w:tr w:rsidR="002E54E0" w:rsidRPr="00D20DA0" w:rsidTr="00966C86">
        <w:trPr>
          <w:trHeight w:val="264"/>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9777735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ALIOT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Belize</w:t>
            </w:r>
            <w:r w:rsidRPr="00E551D5">
              <w:rPr>
                <w:bCs/>
              </w:rPr>
              <w:t>. 16.06.15 ВМС ЗСУ</w:t>
            </w:r>
          </w:p>
        </w:tc>
      </w:tr>
      <w:tr w:rsidR="002E54E0" w:rsidRPr="00D20DA0" w:rsidTr="00966C86">
        <w:trPr>
          <w:trHeight w:val="92"/>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FAVOURITE</w:t>
            </w:r>
            <w:r w:rsidRPr="00E551D5">
              <w:t xml:space="preserve"> 777</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.13.06.16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GEROIPETROV</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24.06.16 ДУ «Держгідрографія»</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9676230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MUKHALATKA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en-US"/>
              </w:rPr>
            </w:pPr>
            <w:r w:rsidRPr="00E551D5">
              <w:rPr>
                <w:bCs/>
                <w:lang w:val="en-US"/>
              </w:rPr>
              <w:t>RussianFederation</w:t>
            </w:r>
            <w:r w:rsidRPr="002E54E0">
              <w:rPr>
                <w:bCs/>
                <w:lang w:val="en-US"/>
              </w:rPr>
              <w:t xml:space="preserve">. 04.07.16 </w:t>
            </w:r>
            <w:r w:rsidRPr="00E551D5">
              <w:rPr>
                <w:bCs/>
              </w:rPr>
              <w:t>БФ</w:t>
            </w:r>
            <w:r w:rsidRPr="002E54E0">
              <w:rPr>
                <w:bCs/>
                <w:lang w:val="en-US"/>
              </w:rPr>
              <w:t xml:space="preserve"> «</w:t>
            </w:r>
            <w:r w:rsidRPr="00E551D5">
              <w:rPr>
                <w:bCs/>
              </w:rPr>
              <w:t>Майдан</w:t>
            </w:r>
            <w:r w:rsidRPr="002E54E0">
              <w:rPr>
                <w:bCs/>
                <w:lang w:val="en-US"/>
              </w:rPr>
              <w:t xml:space="preserve"> </w:t>
            </w:r>
            <w:r w:rsidRPr="00E551D5">
              <w:rPr>
                <w:bCs/>
              </w:rPr>
              <w:t>ЗС</w:t>
            </w:r>
            <w:r w:rsidRPr="002E54E0">
              <w:rPr>
                <w:bCs/>
                <w:lang w:val="en-US"/>
              </w:rPr>
              <w:t xml:space="preserve">», 30.12.16 </w:t>
            </w:r>
            <w:r w:rsidRPr="00E551D5">
              <w:rPr>
                <w:bCs/>
              </w:rPr>
              <w:t>ВМС</w:t>
            </w:r>
            <w:r w:rsidRPr="002E54E0">
              <w:rPr>
                <w:bCs/>
                <w:lang w:val="en-US"/>
              </w:rPr>
              <w:t xml:space="preserve"> </w:t>
            </w:r>
            <w:r w:rsidRPr="00E551D5">
              <w:rPr>
                <w:bCs/>
              </w:rPr>
              <w:t>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KAPITANMARTIROSIAN</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12.07.16 ДУ «Держгідрографія»</w:t>
            </w:r>
          </w:p>
        </w:tc>
      </w:tr>
      <w:tr w:rsidR="002E54E0" w:rsidRPr="002E54E0" w:rsidTr="00966C86">
        <w:trPr>
          <w:trHeight w:val="97"/>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9545522</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BORISSHTOKOLOV</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2E54E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en-US"/>
              </w:rPr>
            </w:pPr>
            <w:r w:rsidRPr="00E551D5">
              <w:rPr>
                <w:bCs/>
                <w:lang w:val="en-US"/>
              </w:rPr>
              <w:t>RussianFederation</w:t>
            </w:r>
            <w:r w:rsidRPr="002E54E0">
              <w:rPr>
                <w:bCs/>
                <w:lang w:val="en-US"/>
              </w:rPr>
              <w:t xml:space="preserve">.16.12.17 </w:t>
            </w:r>
            <w:r w:rsidRPr="00E551D5">
              <w:rPr>
                <w:bCs/>
              </w:rPr>
              <w:t>БФ</w:t>
            </w:r>
            <w:r w:rsidRPr="002E54E0">
              <w:rPr>
                <w:bCs/>
                <w:lang w:val="en-US"/>
              </w:rPr>
              <w:t xml:space="preserve"> «</w:t>
            </w:r>
            <w:r w:rsidRPr="00E551D5">
              <w:rPr>
                <w:bCs/>
              </w:rPr>
              <w:t>Майдан</w:t>
            </w:r>
            <w:r w:rsidRPr="002E54E0">
              <w:rPr>
                <w:bCs/>
                <w:lang w:val="en-US"/>
              </w:rPr>
              <w:t xml:space="preserve"> </w:t>
            </w:r>
            <w:r w:rsidRPr="00E551D5">
              <w:rPr>
                <w:bCs/>
              </w:rPr>
              <w:t>ЗС</w:t>
            </w:r>
            <w:r w:rsidRPr="002E54E0">
              <w:rPr>
                <w:bCs/>
                <w:lang w:val="en-US"/>
              </w:rPr>
              <w:t xml:space="preserve">», 05.10, 07.10, 10.10, 13.10, 15.10, 16.10.17 </w:t>
            </w:r>
            <w:r w:rsidRPr="00E551D5">
              <w:rPr>
                <w:bCs/>
              </w:rPr>
              <w:t>ВМС</w:t>
            </w:r>
            <w:r w:rsidRPr="002E54E0">
              <w:rPr>
                <w:bCs/>
                <w:lang w:val="en-US"/>
              </w:rPr>
              <w:t xml:space="preserve"> </w:t>
            </w:r>
            <w:r w:rsidRPr="00E551D5">
              <w:rPr>
                <w:bCs/>
              </w:rPr>
              <w:t>ЗСУ</w:t>
            </w:r>
          </w:p>
        </w:tc>
      </w:tr>
      <w:tr w:rsidR="002E54E0" w:rsidRPr="00D20DA0" w:rsidTr="00966C86">
        <w:trPr>
          <w:trHeight w:val="216"/>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8116180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KARAM</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Togo (TG) 18.07.16 ДУ «Держгідрографія»</w:t>
            </w:r>
          </w:p>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Malta</w:t>
            </w:r>
            <w:r w:rsidRPr="00E551D5">
              <w:rPr>
                <w:bCs/>
              </w:rPr>
              <w:t xml:space="preserve"> - 18.07.16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B249FC" w:rsidRDefault="002E54E0" w:rsidP="00966C86">
            <w:pPr>
              <w:jc w:val="center"/>
            </w:pPr>
            <w:r w:rsidRPr="00B249FC">
              <w:t>273375190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B249FC" w:rsidRDefault="002E54E0" w:rsidP="00966C86">
            <w:pPr>
              <w:jc w:val="both"/>
            </w:pPr>
            <w:r w:rsidRPr="00B249FC">
              <w:rPr>
                <w:lang w:val="en-US"/>
              </w:rPr>
              <w:t>VOLOSHSKIY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B249FC"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B249FC">
              <w:rPr>
                <w:bCs/>
                <w:lang w:val="en-US"/>
              </w:rPr>
              <w:t>RussianFederation</w:t>
            </w:r>
            <w:r w:rsidRPr="00B249FC">
              <w:rPr>
                <w:bCs/>
              </w:rPr>
              <w:t>. 18.07.16, 26.08, 12.09.19, 19.08, 27.08.20</w:t>
            </w:r>
          </w:p>
          <w:p w:rsidR="002E54E0" w:rsidRPr="00B249FC"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249FC">
              <w:rPr>
                <w:bCs/>
              </w:rPr>
              <w:t xml:space="preserve">ДУ «Держгідрографія» </w:t>
            </w:r>
            <w:r w:rsidRPr="00B249FC">
              <w:rPr>
                <w:bCs/>
                <w:lang w:val="en-US"/>
              </w:rPr>
              <w:t>MMSI</w:t>
            </w:r>
            <w:r w:rsidRPr="00B249FC">
              <w:rPr>
                <w:bCs/>
              </w:rPr>
              <w:t xml:space="preserve"> судна –</w:t>
            </w:r>
            <w:r w:rsidRPr="00B249FC">
              <w:t>273375190</w:t>
            </w:r>
          </w:p>
          <w:p w:rsidR="002E54E0" w:rsidRPr="00B249FC"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B249FC">
              <w:t>(</w:t>
            </w:r>
            <w:r w:rsidRPr="00B249FC">
              <w:rPr>
                <w:bCs/>
              </w:rPr>
              <w:t>БФ «Майдан ЗС»</w:t>
            </w:r>
            <w:r w:rsidRPr="00B249FC">
              <w:t>)</w:t>
            </w:r>
          </w:p>
        </w:tc>
      </w:tr>
      <w:tr w:rsidR="002E54E0" w:rsidRPr="00D20DA0" w:rsidTr="00966C86">
        <w:trPr>
          <w:trHeight w:val="117"/>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551D5" w:rsidRDefault="002E54E0" w:rsidP="00966C86">
            <w:pPr>
              <w:jc w:val="both"/>
            </w:pPr>
            <w:r w:rsidRPr="00E551D5">
              <w:rPr>
                <w:lang w:val="en-US"/>
              </w:rPr>
              <w:t>BELOCHKA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.01.08.16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ZORKIY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08.08.16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9614024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PANDA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09.08.16ДУ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B055A2"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055A2" w:rsidRDefault="002E54E0" w:rsidP="00966C86">
            <w:pPr>
              <w:jc w:val="center"/>
            </w:pPr>
            <w:r w:rsidRPr="00B055A2">
              <w:t>273378330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055A2" w:rsidRDefault="002E54E0" w:rsidP="00966C86">
            <w:pPr>
              <w:jc w:val="both"/>
            </w:pPr>
            <w:r w:rsidRPr="00B055A2">
              <w:rPr>
                <w:lang w:val="en-US"/>
              </w:rPr>
              <w:t>TSISKARA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055A2"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B055A2">
              <w:rPr>
                <w:bCs/>
                <w:lang w:val="en-US"/>
              </w:rPr>
              <w:t>RussianFederation</w:t>
            </w:r>
            <w:r w:rsidRPr="00B055A2">
              <w:rPr>
                <w:bCs/>
              </w:rPr>
              <w:t>. 17.08.16, 09.08.19, 08.09.20</w:t>
            </w:r>
          </w:p>
          <w:p w:rsidR="002E54E0" w:rsidRPr="00B055A2"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B055A2">
              <w:rPr>
                <w:bCs/>
              </w:rPr>
              <w:t xml:space="preserve">ДУ «Держгідрографія»13.09.16, </w:t>
            </w:r>
            <w:r w:rsidRPr="00B055A2">
              <w:rPr>
                <w:bCs/>
                <w:lang w:val="en-US"/>
              </w:rPr>
              <w:t>MMSI</w:t>
            </w:r>
            <w:r w:rsidRPr="00B055A2">
              <w:rPr>
                <w:bCs/>
              </w:rPr>
              <w:t xml:space="preserve"> - 273378330  ВМС ЗСУ</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7724253</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ULFAT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en-US"/>
              </w:rPr>
            </w:pPr>
            <w:r w:rsidRPr="002E54E0">
              <w:rPr>
                <w:lang w:val="en-US"/>
              </w:rPr>
              <w:t>Cambodia (Kingdom of).</w:t>
            </w:r>
            <w:r w:rsidRPr="002E54E0">
              <w:rPr>
                <w:bCs/>
                <w:lang w:val="en-US"/>
              </w:rPr>
              <w:t xml:space="preserve"> 19.08.16 </w:t>
            </w:r>
            <w:r w:rsidRPr="00E551D5">
              <w:rPr>
                <w:bCs/>
              </w:rPr>
              <w:t>БФ</w:t>
            </w:r>
            <w:r w:rsidRPr="002E54E0">
              <w:rPr>
                <w:bCs/>
                <w:lang w:val="en-US"/>
              </w:rPr>
              <w:t xml:space="preserve"> «</w:t>
            </w:r>
            <w:r w:rsidRPr="00E551D5">
              <w:rPr>
                <w:bCs/>
              </w:rPr>
              <w:t>Майдан</w:t>
            </w:r>
            <w:r w:rsidRPr="002E54E0">
              <w:rPr>
                <w:bCs/>
                <w:lang w:val="en-US"/>
              </w:rPr>
              <w:t xml:space="preserve"> </w:t>
            </w:r>
            <w:r w:rsidRPr="00E551D5">
              <w:rPr>
                <w:bCs/>
              </w:rPr>
              <w:t>ЗС</w:t>
            </w:r>
            <w:r w:rsidRPr="002E54E0">
              <w:rPr>
                <w:bCs/>
                <w:lang w:val="en-US"/>
              </w:rPr>
              <w:t xml:space="preserve">» </w:t>
            </w:r>
            <w:r w:rsidRPr="00E551D5">
              <w:rPr>
                <w:bCs/>
              </w:rPr>
              <w:t>ВМСЗСУ</w:t>
            </w:r>
          </w:p>
        </w:tc>
      </w:tr>
      <w:tr w:rsidR="002E54E0" w:rsidRPr="00D20DA0" w:rsidTr="00966C86">
        <w:trPr>
          <w:trHeight w:val="71"/>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9270737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KRITI</w:t>
            </w:r>
            <w:r w:rsidRPr="00E551D5">
              <w:rPr>
                <w:bCs/>
              </w:rPr>
              <w:t>(танкер)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Greece</w:t>
            </w:r>
            <w:r w:rsidRPr="00E551D5">
              <w:rPr>
                <w:bCs/>
              </w:rPr>
              <w:t>.04.06.15 ВМС ЗСУ</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7006675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VOSTOK</w:t>
            </w:r>
            <w:r w:rsidRPr="00E551D5">
              <w:t xml:space="preserve">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en-US"/>
              </w:rPr>
            </w:pPr>
            <w:r w:rsidRPr="002E54E0">
              <w:rPr>
                <w:bCs/>
                <w:lang w:val="en-US"/>
              </w:rPr>
              <w:t xml:space="preserve">Russian Federation. 18.08, 17.10.16, 29.12.17 </w:t>
            </w:r>
            <w:r w:rsidRPr="00E551D5">
              <w:rPr>
                <w:bCs/>
              </w:rPr>
              <w:t>ВМС</w:t>
            </w:r>
            <w:r w:rsidRPr="002E54E0">
              <w:rPr>
                <w:bCs/>
                <w:lang w:val="en-US"/>
              </w:rPr>
              <w:t xml:space="preserve"> </w:t>
            </w:r>
            <w:r w:rsidRPr="00E551D5">
              <w:rPr>
                <w:bCs/>
              </w:rPr>
              <w:t>ЗСУ</w:t>
            </w:r>
            <w:r w:rsidRPr="002E54E0">
              <w:rPr>
                <w:bCs/>
                <w:lang w:val="en-US"/>
              </w:rPr>
              <w:t>, 22.05, 15.06, 05.08, 20.09.</w:t>
            </w:r>
            <w:r w:rsidRPr="00E551D5">
              <w:rPr>
                <w:bCs/>
                <w:lang w:val="en-US"/>
              </w:rPr>
              <w:t>18</w:t>
            </w:r>
            <w:r w:rsidRPr="00E551D5">
              <w:t>ДУ</w:t>
            </w:r>
            <w:r w:rsidRPr="002E54E0">
              <w:rPr>
                <w:lang w:val="en-US"/>
              </w:rPr>
              <w:t xml:space="preserve"> «</w:t>
            </w:r>
            <w:r w:rsidRPr="00E551D5">
              <w:t>Держгіджрографія</w:t>
            </w:r>
            <w:r w:rsidRPr="002E54E0">
              <w:rPr>
                <w:lang w:val="en-US"/>
              </w:rPr>
              <w:t>»</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b/>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96543" w:rsidRDefault="002E54E0" w:rsidP="00966C86">
            <w:pPr>
              <w:jc w:val="center"/>
            </w:pPr>
            <w:r w:rsidRPr="00D96543">
              <w:t>273374080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96543" w:rsidRDefault="002E54E0" w:rsidP="00966C86">
            <w:pPr>
              <w:jc w:val="both"/>
            </w:pPr>
            <w:r w:rsidRPr="00D96543">
              <w:rPr>
                <w:lang w:val="en-US"/>
              </w:rPr>
              <w:t>KOWISSA</w:t>
            </w:r>
            <w:r w:rsidRPr="00D96543">
              <w:t xml:space="preserve"> (танкер)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D96543"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D96543">
              <w:rPr>
                <w:bCs/>
              </w:rPr>
              <w:t>Russian Federation. 15.09.16, 08.03.18, 04.04, 16.04, 15.09, 28.09.18, 03.08, 10.08.19</w:t>
            </w:r>
            <w:r>
              <w:rPr>
                <w:bCs/>
              </w:rPr>
              <w:t>, 04.01.20</w:t>
            </w:r>
            <w:r w:rsidRPr="00D96543">
              <w:rPr>
                <w:bCs/>
              </w:rPr>
              <w:t xml:space="preserve"> ВМС ЗСУ</w:t>
            </w:r>
          </w:p>
        </w:tc>
      </w:tr>
      <w:tr w:rsidR="002E54E0" w:rsidRPr="00D20DA0" w:rsidTr="00966C86">
        <w:trPr>
          <w:trHeight w:val="116"/>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8863018</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LITTLEWIND</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Панама судновласник/оператор – Туреччина.27.11.16, 27.07, 29.08.17 БФ Майдан ЗС» 24.09, 22.10.18 ВМС ЗСУ</w:t>
            </w:r>
          </w:p>
        </w:tc>
      </w:tr>
      <w:tr w:rsidR="002E54E0" w:rsidRPr="002E54E0" w:rsidTr="00966C86">
        <w:trPr>
          <w:trHeight w:val="81"/>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273448860</w:t>
            </w:r>
          </w:p>
          <w:p w:rsidR="002E54E0" w:rsidRPr="00E551D5" w:rsidRDefault="002E54E0" w:rsidP="00966C86">
            <w:pPr>
              <w:jc w:val="center"/>
            </w:pPr>
            <w:r w:rsidRPr="00E551D5">
              <w:t>7119252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KRISTALL</w:t>
            </w:r>
            <w:r w:rsidRPr="00E551D5">
              <w:t xml:space="preserve"> (танкер)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en-US"/>
              </w:rPr>
            </w:pPr>
            <w:r w:rsidRPr="002E54E0">
              <w:rPr>
                <w:bCs/>
                <w:lang w:val="en-US"/>
              </w:rPr>
              <w:t>Russian Federation.</w:t>
            </w:r>
            <w:r w:rsidRPr="002E54E0">
              <w:rPr>
                <w:lang w:val="en-US"/>
              </w:rPr>
              <w:t xml:space="preserve">05.08.17 </w:t>
            </w:r>
            <w:r w:rsidRPr="00E551D5">
              <w:t>ДУ</w:t>
            </w:r>
            <w:r w:rsidRPr="002E54E0">
              <w:rPr>
                <w:lang w:val="en-US"/>
              </w:rPr>
              <w:t xml:space="preserve"> «</w:t>
            </w:r>
            <w:r w:rsidRPr="00E551D5">
              <w:t>Держгідрографія</w:t>
            </w:r>
            <w:r w:rsidRPr="002E54E0">
              <w:rPr>
                <w:lang w:val="en-US"/>
              </w:rPr>
              <w:t>»,</w:t>
            </w:r>
            <w:r w:rsidRPr="002E54E0">
              <w:rPr>
                <w:bCs/>
                <w:lang w:val="en-US"/>
              </w:rPr>
              <w:t>28.02, 13.06, 11.06, 04.06.17, 05.04, 09.07.18</w:t>
            </w:r>
            <w:r w:rsidRPr="00E551D5">
              <w:rPr>
                <w:bCs/>
              </w:rPr>
              <w:t>ВМС</w:t>
            </w:r>
            <w:r w:rsidRPr="002E54E0">
              <w:rPr>
                <w:bCs/>
                <w:lang w:val="en-US"/>
              </w:rPr>
              <w:t xml:space="preserve"> </w:t>
            </w:r>
            <w:r w:rsidRPr="00E551D5">
              <w:rPr>
                <w:bCs/>
              </w:rPr>
              <w:t>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7529641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LEONARDO</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Монголія. 06.12.16БФ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8925426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VOLGONEFT</w:t>
            </w:r>
            <w:r w:rsidRPr="00E551D5">
              <w:t>-117</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Росія судновласник/оператор – Росія, 28.12.16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8230663</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VOLGONEFT</w:t>
            </w:r>
            <w:r w:rsidRPr="00E551D5">
              <w:t>-111</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Росія судновласник/оператор – Росія.28.12.16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273316470</w:t>
            </w:r>
          </w:p>
          <w:p w:rsidR="002E54E0" w:rsidRPr="00E551D5" w:rsidRDefault="002E54E0" w:rsidP="00966C86">
            <w:pPr>
              <w:jc w:val="center"/>
            </w:pPr>
            <w:r w:rsidRPr="00E551D5">
              <w:t>8727977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VOLGONEFT</w:t>
            </w:r>
            <w:r w:rsidRPr="00E551D5">
              <w:t>-210 (танкер)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.19.12.16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8956217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MUKSUN</w:t>
            </w:r>
            <w:r w:rsidRPr="00E551D5">
              <w:t xml:space="preserve"> (суховантаж)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.23.12.16 ВМС ЗСУ</w:t>
            </w:r>
          </w:p>
        </w:tc>
      </w:tr>
      <w:tr w:rsidR="002E54E0" w:rsidRPr="00D20DA0" w:rsidTr="00966C86">
        <w:trPr>
          <w:trHeight w:val="327"/>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7636767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RIGEL</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E551D5">
              <w:rPr>
                <w:color w:val="000000" w:themeColor="text1"/>
              </w:rPr>
              <w:t>Того судновласник / оператор – Туреччина.</w:t>
            </w:r>
            <w:r w:rsidRPr="00E551D5">
              <w:rPr>
                <w:bCs/>
              </w:rPr>
              <w:t xml:space="preserve"> 05.02, 26.02.17БФ «Майдан ЗС»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8936891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VOLGNEFT</w:t>
            </w:r>
            <w:r w:rsidRPr="00E551D5">
              <w:t xml:space="preserve"> 134</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E551D5">
              <w:rPr>
                <w:color w:val="000000" w:themeColor="text1"/>
              </w:rPr>
              <w:t>Росія  судновласник/оператор – Росія.</w:t>
            </w:r>
            <w:r w:rsidRPr="00E551D5">
              <w:rPr>
                <w:bCs/>
              </w:rPr>
              <w:t>24.03.17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8934295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VOLGONEFT</w:t>
            </w:r>
            <w:r w:rsidRPr="00E551D5">
              <w:t xml:space="preserve"> 237</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E551D5">
              <w:rPr>
                <w:color w:val="000000" w:themeColor="text1"/>
              </w:rPr>
              <w:t>Росіясудновласник/оператор – Росія.</w:t>
            </w:r>
            <w:r w:rsidRPr="00E551D5">
              <w:rPr>
                <w:bCs/>
              </w:rPr>
              <w:t>28.03.17БФ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A26CD1"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174082" w:rsidRDefault="002E54E0" w:rsidP="00966C86">
            <w:pPr>
              <w:jc w:val="center"/>
            </w:pPr>
            <w:r w:rsidRPr="00174082">
              <w:t>9818785 / 273399590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174082" w:rsidRDefault="002E54E0" w:rsidP="00966C86">
            <w:pPr>
              <w:jc w:val="both"/>
            </w:pPr>
            <w:r w:rsidRPr="00174082">
              <w:rPr>
                <w:lang w:val="en-US"/>
              </w:rPr>
              <w:t>NINAMALKOVA</w:t>
            </w:r>
            <w:r w:rsidRPr="00174082">
              <w:t xml:space="preserve"> (пором)</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F15D8E"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174082">
              <w:rPr>
                <w:bCs/>
                <w:lang w:val="en-US"/>
              </w:rPr>
              <w:t>RussianFederation</w:t>
            </w:r>
            <w:r w:rsidRPr="00174082">
              <w:rPr>
                <w:bCs/>
              </w:rPr>
              <w:t>.18.03.17 ВМС ЗСУ</w:t>
            </w:r>
            <w:r w:rsidRPr="00F15D8E">
              <w:rPr>
                <w:bCs/>
              </w:rPr>
              <w:t>, 29.04, 12.</w:t>
            </w:r>
            <w:r w:rsidRPr="00174082">
              <w:rPr>
                <w:bCs/>
              </w:rPr>
              <w:t>09.19</w:t>
            </w:r>
          </w:p>
          <w:p w:rsidR="002E54E0" w:rsidRPr="00F15D8E"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174082">
              <w:t>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8230986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VOLGONEFT</w:t>
            </w:r>
            <w:r w:rsidRPr="00E551D5">
              <w:t>-270</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06.04.17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8330542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MIRANDA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08.10.17, 06.08, 21.09.</w:t>
            </w:r>
            <w:r w:rsidRPr="00E551D5">
              <w:rPr>
                <w:bCs/>
                <w:lang w:val="en-US"/>
              </w:rPr>
              <w:t>18</w:t>
            </w:r>
          </w:p>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ДУ «Держгідрографія», 23.07, 31.07, 07.09, 09.09, 13.09, 19.09, 01.10.18ВМС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8227276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BYSTRAYA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 29.06.17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335C5A"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8928222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REUSHINKA</w:t>
            </w:r>
            <w:r w:rsidRPr="00E551D5">
              <w:t xml:space="preserve"> (днопоглиблююче)</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.23.06, 27.06, 28.06, 03.07.17, 02.02, 26.06.18</w:t>
            </w:r>
            <w:r w:rsidRPr="00E551D5">
              <w:rPr>
                <w:bCs/>
                <w:lang w:val="en-US"/>
              </w:rPr>
              <w:t>, 19.02.</w:t>
            </w:r>
            <w:r w:rsidRPr="00E551D5">
              <w:rPr>
                <w:bCs/>
              </w:rPr>
              <w:t>19</w:t>
            </w:r>
            <w:r>
              <w:rPr>
                <w:bCs/>
              </w:rPr>
              <w:t xml:space="preserve">, 08.09.20 </w:t>
            </w:r>
            <w:r w:rsidRPr="00E551D5">
              <w:rPr>
                <w:bCs/>
              </w:rPr>
              <w:t>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7905766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IRBENSKY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lang w:val="en-US"/>
              </w:rPr>
              <w:t>RussianFederation</w:t>
            </w:r>
            <w:r w:rsidRPr="00E551D5">
              <w:rPr>
                <w:bCs/>
              </w:rPr>
              <w:t>.21.06.17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8859756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t>GORGIPPIYA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551D5">
              <w:t>Russian Federation. 01.08.17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7830894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NEFTERUDOVOZ-33M (тан)</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Russian Federation.</w:t>
            </w:r>
            <w:r w:rsidRPr="00E551D5">
              <w:t>11.08.17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9657222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 xml:space="preserve">POBEDA </w:t>
            </w:r>
          </w:p>
          <w:p w:rsidR="002E54E0" w:rsidRPr="00E551D5" w:rsidRDefault="002E54E0" w:rsidP="00966C86">
            <w:pPr>
              <w:jc w:val="both"/>
              <w:rPr>
                <w:bCs/>
              </w:rPr>
            </w:pPr>
            <w:r w:rsidRPr="00E551D5">
              <w:rPr>
                <w:bCs/>
              </w:rPr>
              <w:t>(</w:t>
            </w:r>
            <w:r w:rsidRPr="00E551D5">
              <w:rPr>
                <w:bCs/>
                <w:lang w:val="en-US"/>
              </w:rPr>
              <w:t>PROTOPOROSVI</w:t>
            </w:r>
            <w:r w:rsidRPr="00E551D5">
              <w:rPr>
                <w:bCs/>
              </w:rPr>
              <w:t>) (пором)</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Russian Federation.02.12, 03.12, 16.12.17, 05.04, 13.04, 17.04, 22.04, 24.04-26.04, 01.05, 04.05-06.05, 16.05-19.05, 21.05, 22.05, 24.05, 25.05, 28.05, 30.05, 31.05, 03.06-06.06, 08.06, 09.06, 12.06-16.06, 18.06-20.06, 22.06, 23.06, 27.06-29.06, 04.07, 06.07-14.07, 24.07-30.07, 01.08-08.08, 13.08-18.08, 20.08-01.09, 03.09-05.09, 12.09, 13.09</w:t>
            </w:r>
            <w:r w:rsidRPr="00E551D5">
              <w:rPr>
                <w:bCs/>
                <w:lang w:val="en-US"/>
              </w:rPr>
              <w:t>, 19.09-23.09, 08.</w:t>
            </w:r>
            <w:r w:rsidRPr="00E551D5">
              <w:rPr>
                <w:bCs/>
              </w:rPr>
              <w:t>10, 15.10.18ДУ «Держгідрографія»</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8714009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PECHORA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en-US"/>
              </w:rPr>
            </w:pPr>
            <w:r w:rsidRPr="002E54E0">
              <w:rPr>
                <w:bCs/>
                <w:lang w:val="en-US"/>
              </w:rPr>
              <w:t>Russian Federation.</w:t>
            </w:r>
            <w:r w:rsidRPr="002E54E0">
              <w:rPr>
                <w:lang w:val="en-US"/>
              </w:rPr>
              <w:t>08.08.17</w:t>
            </w:r>
            <w:r w:rsidRPr="00E551D5">
              <w:t>ДУ</w:t>
            </w:r>
            <w:r w:rsidRPr="002E54E0">
              <w:rPr>
                <w:lang w:val="en-US"/>
              </w:rPr>
              <w:t xml:space="preserve"> «</w:t>
            </w:r>
            <w:r w:rsidRPr="00E551D5">
              <w:t>Держгідрографія</w:t>
            </w:r>
            <w:r w:rsidRPr="002E54E0">
              <w:rPr>
                <w:lang w:val="en-US"/>
              </w:rPr>
              <w:t xml:space="preserve">», 11.09.17 </w:t>
            </w:r>
            <w:r w:rsidRPr="00E551D5">
              <w:t>ВМС</w:t>
            </w:r>
            <w:r w:rsidRPr="002E54E0">
              <w:rPr>
                <w:lang w:val="en-US"/>
              </w:rPr>
              <w:t xml:space="preserve"> </w:t>
            </w:r>
            <w:r w:rsidRPr="00E551D5">
              <w:t>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PLATAN</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Russian Federation.</w:t>
            </w:r>
            <w:r w:rsidRPr="00E551D5">
              <w:t>09.08.17ДУ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lang w:eastAsia="uk-UA"/>
              </w:rPr>
            </w:pPr>
            <w:r w:rsidRPr="00E551D5">
              <w:rPr>
                <w:bCs/>
              </w:rPr>
              <w:t>8881266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ALEXEYTARASOV</w:t>
            </w:r>
          </w:p>
          <w:p w:rsidR="002E54E0" w:rsidRPr="00E551D5" w:rsidRDefault="002E54E0" w:rsidP="00966C86">
            <w:pPr>
              <w:jc w:val="both"/>
              <w:rPr>
                <w:bCs/>
              </w:rPr>
            </w:pPr>
            <w:r w:rsidRPr="00E551D5">
              <w:rPr>
                <w:bCs/>
              </w:rPr>
              <w:t>(зміна назви MORYAK)</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 xml:space="preserve">Прапор Palau.Країна власник Росія - ВМС ЗСУ 29.03.18. </w:t>
            </w:r>
          </w:p>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t xml:space="preserve">06.09.17 ДУ «Держгіджрографія», 03.09, 09.09.17 </w:t>
            </w:r>
            <w:r w:rsidRPr="00E551D5">
              <w:rPr>
                <w:bCs/>
              </w:rPr>
              <w:t>ВМС ЗСУ, 16.11.17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222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Russian Federation.</w:t>
            </w:r>
            <w:r w:rsidRPr="00E551D5">
              <w:t>08.10.17, 17.05, 05.06, 14.06, 22.08.18</w:t>
            </w:r>
          </w:p>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lastRenderedPageBreak/>
              <w:t>ДУ «Держгіджрографія»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Pr>
                <w:bCs/>
              </w:rPr>
              <w:t>273314450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lang w:eastAsia="uk-UA"/>
              </w:rPr>
            </w:pPr>
            <w:r w:rsidRPr="00E551D5">
              <w:rPr>
                <w:bCs/>
              </w:rPr>
              <w:t>KAMSKAYA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17.08.17 ДУ «Держгідрографія»</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8862923</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ARMAN-2 (STROGINO)</w:t>
            </w:r>
          </w:p>
          <w:p w:rsidR="002E54E0" w:rsidRPr="00E551D5" w:rsidRDefault="002E54E0" w:rsidP="00966C86">
            <w:pPr>
              <w:jc w:val="both"/>
              <w:rPr>
                <w:bCs/>
              </w:rPr>
            </w:pPr>
            <w:r w:rsidRPr="00E551D5">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E551D5">
              <w:rPr>
                <w:bCs/>
                <w:lang w:val="en-US"/>
              </w:rPr>
              <w:t>RussianFederation</w:t>
            </w:r>
            <w:r w:rsidRPr="002E54E0">
              <w:rPr>
                <w:bCs/>
                <w:lang w:val="en-US"/>
              </w:rPr>
              <w:t xml:space="preserve">. 12.08, 20.08, 29.10.17, 07.03, 29.03.18  </w:t>
            </w:r>
            <w:r w:rsidRPr="00E551D5">
              <w:rPr>
                <w:bCs/>
              </w:rPr>
              <w:t>ВМС</w:t>
            </w:r>
            <w:r w:rsidRPr="002E54E0">
              <w:rPr>
                <w:bCs/>
                <w:lang w:val="en-US"/>
              </w:rPr>
              <w:t xml:space="preserve"> </w:t>
            </w:r>
            <w:r w:rsidRPr="00E551D5">
              <w:rPr>
                <w:bCs/>
              </w:rPr>
              <w:t>ЗСУ</w:t>
            </w:r>
            <w:r w:rsidRPr="002E54E0">
              <w:rPr>
                <w:bCs/>
                <w:lang w:val="en-US"/>
              </w:rPr>
              <w:t xml:space="preserve">07.11, 17.11.17, 01.01.18 </w:t>
            </w:r>
            <w:r w:rsidRPr="00E551D5">
              <w:rPr>
                <w:bCs/>
              </w:rPr>
              <w:t>БФ</w:t>
            </w:r>
            <w:r w:rsidRPr="002E54E0">
              <w:rPr>
                <w:bCs/>
                <w:lang w:val="en-US"/>
              </w:rPr>
              <w:t xml:space="preserve"> </w:t>
            </w:r>
            <w:r w:rsidRPr="00E551D5">
              <w:rPr>
                <w:bCs/>
              </w:rPr>
              <w:t>Майдан</w:t>
            </w:r>
            <w:r w:rsidRPr="002E54E0">
              <w:rPr>
                <w:bCs/>
                <w:lang w:val="en-US"/>
              </w:rPr>
              <w:t xml:space="preserve"> </w:t>
            </w:r>
            <w:r w:rsidRPr="00E551D5">
              <w:rPr>
                <w:bCs/>
              </w:rPr>
              <w:t>ЗС</w:t>
            </w:r>
          </w:p>
        </w:tc>
      </w:tr>
      <w:tr w:rsidR="002E54E0" w:rsidRPr="00D20DA0" w:rsidTr="00966C86">
        <w:trPr>
          <w:trHeight w:val="71"/>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rPr>
                <w:color w:val="000000" w:themeColor="text1"/>
              </w:rPr>
              <w:t>8215754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color w:val="000000" w:themeColor="text1"/>
                <w:lang w:val="en-US"/>
              </w:rPr>
              <w:t>NADALINA</w:t>
            </w:r>
            <w:r w:rsidRPr="00E551D5">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color w:val="000000" w:themeColor="text1"/>
              </w:rPr>
            </w:pPr>
            <w:r w:rsidRPr="00E551D5">
              <w:rPr>
                <w:color w:val="000000" w:themeColor="text1"/>
              </w:rPr>
              <w:t>Сьєрра-Леоне.</w:t>
            </w:r>
            <w:r w:rsidRPr="00E551D5">
              <w:rPr>
                <w:bCs/>
              </w:rPr>
              <w:t>07.08.17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8841539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IRTYSH (суховант.) STONE (Держгідрографія 09.07.18)</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xml:space="preserve">.31.08.17ВМС ЗСУ, 07.07.18 </w:t>
            </w:r>
            <w:r w:rsidRPr="00E551D5">
              <w:t>ДУ «Держгіджрографія»</w:t>
            </w:r>
          </w:p>
        </w:tc>
      </w:tr>
      <w:tr w:rsidR="002E54E0" w:rsidRPr="00D20DA0" w:rsidTr="00966C86">
        <w:trPr>
          <w:trHeight w:val="79"/>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9126649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MEKHANIKALEKSEEV</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Russian Federation.</w:t>
            </w:r>
            <w:r w:rsidRPr="00E551D5">
              <w:t>20.09.17ДУ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8411190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PRINCESSR</w:t>
            </w:r>
            <w:r w:rsidRPr="00E551D5">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SierraLeone</w:t>
            </w:r>
            <w:r w:rsidRPr="00E551D5">
              <w:rPr>
                <w:bCs/>
              </w:rPr>
              <w:t>.16.02.16, 30.07, 21.08.17 БФ Майдан ЗС, 24.09.17, 16.01.18ВМС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7005554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NIKOLAILEBEDEV</w:t>
            </w:r>
            <w:r w:rsidRPr="00E551D5">
              <w:rPr>
                <w:bCs/>
              </w:rPr>
              <w:t>(сухов.)</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07.09.17 БФ «Майдан ЗС»</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8418356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CRYSTALGALAXY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pPr>
            <w:r w:rsidRPr="00E551D5">
              <w:t xml:space="preserve">Танзанія, оператор – Єгипет. </w:t>
            </w:r>
            <w:r w:rsidRPr="00E551D5">
              <w:rPr>
                <w:bCs/>
              </w:rPr>
              <w:t>05.09.17БФ «Майдан ЗС»</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E94AD0"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012EF5" w:rsidRDefault="002E54E0" w:rsidP="00966C86">
            <w:pPr>
              <w:jc w:val="center"/>
              <w:rPr>
                <w:lang w:val="en-US"/>
              </w:rPr>
            </w:pPr>
            <w:r w:rsidRPr="00012EF5">
              <w:rPr>
                <w:lang w:val="en-US"/>
              </w:rPr>
              <w:t>273379680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012EF5" w:rsidRDefault="002E54E0" w:rsidP="00966C86">
            <w:pPr>
              <w:jc w:val="both"/>
              <w:rPr>
                <w:lang w:eastAsia="uk-UA"/>
              </w:rPr>
            </w:pPr>
            <w:r w:rsidRPr="00012EF5">
              <w:rPr>
                <w:lang w:val="en-US"/>
              </w:rPr>
              <w:t>VLADIMIRLUGOVSKOY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012EF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12EF5">
              <w:rPr>
                <w:bCs/>
                <w:lang w:val="en-US"/>
              </w:rPr>
              <w:t>RussianFederation</w:t>
            </w:r>
            <w:r w:rsidRPr="00012EF5">
              <w:rPr>
                <w:bCs/>
              </w:rPr>
              <w:t xml:space="preserve">. </w:t>
            </w:r>
            <w:r w:rsidRPr="00012EF5">
              <w:t>21.09.17, 29.06, 28.07, 02.08, 05.08, 07.08, 12.08-15.08, 21.08, 30.08, 22.09.18, 31.05, 11.06, 21.06, 27.06, 23.07, 30.07, 09.08, 16.08, 03.09.19, 06.07, 18.08.20</w:t>
            </w:r>
          </w:p>
          <w:p w:rsidR="002E54E0" w:rsidRPr="00012EF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12EF5">
              <w:t>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9269350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KAPITANBARMIN</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30.09.17, 06.10, 12.10.17ВМС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8728816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VOLGA</w:t>
            </w:r>
            <w:r w:rsidRPr="00E551D5">
              <w:t xml:space="preserve"> 4007</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pPr>
            <w:r w:rsidRPr="00E551D5">
              <w:t xml:space="preserve">Острови Кука судновланик/ оператор Туреччина. </w:t>
            </w:r>
            <w:r w:rsidRPr="00E551D5">
              <w:rPr>
                <w:bCs/>
              </w:rPr>
              <w:t>30.09.17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7014581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ERKE</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Tanzania</w:t>
            </w:r>
            <w:r w:rsidRPr="00E551D5">
              <w:rPr>
                <w:bCs/>
              </w:rPr>
              <w:t xml:space="preserve"> (</w:t>
            </w:r>
            <w:r w:rsidRPr="00E551D5">
              <w:t>судновланик/ оператор – Туреччина.</w:t>
            </w:r>
            <w:r w:rsidRPr="00E551D5">
              <w:rPr>
                <w:bCs/>
              </w:rPr>
              <w:t xml:space="preserve"> 01.10, 14.10.17. </w:t>
            </w:r>
            <w:r w:rsidRPr="00E551D5">
              <w:t>02.01.2018 (із Зонгулдака, без АІС, вказав Кавказ)</w:t>
            </w:r>
            <w:r w:rsidRPr="00E551D5">
              <w:rPr>
                <w:bCs/>
              </w:rPr>
              <w:t>БФ «Майдан ЗС»,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7392593</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ALIANCA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t>То</w:t>
            </w:r>
            <w:r w:rsidRPr="00E551D5">
              <w:rPr>
                <w:lang w:val="en-US"/>
              </w:rPr>
              <w:t>goleserepublic</w:t>
            </w:r>
            <w:r w:rsidRPr="00E551D5">
              <w:t>.</w:t>
            </w:r>
            <w:r w:rsidRPr="00E551D5">
              <w:rPr>
                <w:bCs/>
              </w:rPr>
              <w:t>02.09.17,10.01.18 ВМС ЗСУ</w:t>
            </w:r>
          </w:p>
        </w:tc>
      </w:tr>
      <w:tr w:rsidR="002E54E0" w:rsidRPr="002E54E0" w:rsidTr="00966C86">
        <w:trPr>
          <w:trHeight w:val="109"/>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5B5753"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8860822</w:t>
            </w:r>
            <w:r>
              <w:t xml:space="preserve"> / </w:t>
            </w:r>
            <w:r w:rsidRPr="00EA5ECD">
              <w:rPr>
                <w:bCs/>
                <w:sz w:val="18"/>
                <w:szCs w:val="18"/>
              </w:rPr>
              <w:t>273431840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KAMA</w:t>
            </w:r>
            <w:r w:rsidRPr="00F53DC0">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F53DC0">
              <w:rPr>
                <w:bCs/>
                <w:lang w:val="en-US"/>
              </w:rPr>
              <w:t>RussianFederation</w:t>
            </w:r>
            <w:r w:rsidRPr="002E54E0">
              <w:rPr>
                <w:bCs/>
                <w:lang w:val="en-US"/>
              </w:rPr>
              <w:t>.02.10,09.10.17</w:t>
            </w:r>
            <w:r w:rsidRPr="00F53DC0">
              <w:rPr>
                <w:bCs/>
              </w:rPr>
              <w:t>БФ</w:t>
            </w:r>
            <w:r w:rsidRPr="002E54E0">
              <w:rPr>
                <w:bCs/>
                <w:lang w:val="en-US"/>
              </w:rPr>
              <w:t xml:space="preserve"> «</w:t>
            </w:r>
            <w:r w:rsidRPr="00F53DC0">
              <w:rPr>
                <w:bCs/>
              </w:rPr>
              <w:t>Майдан</w:t>
            </w:r>
            <w:r w:rsidRPr="002E54E0">
              <w:rPr>
                <w:bCs/>
                <w:lang w:val="en-US"/>
              </w:rPr>
              <w:t xml:space="preserve"> </w:t>
            </w:r>
            <w:r w:rsidRPr="00F53DC0">
              <w:rPr>
                <w:bCs/>
              </w:rPr>
              <w:t>ЗС</w:t>
            </w:r>
            <w:r w:rsidRPr="002E54E0">
              <w:rPr>
                <w:bCs/>
                <w:lang w:val="en-US"/>
              </w:rPr>
              <w:t xml:space="preserve">», 03.05, 16.10, 24.10.18, 13.12, 23.12.19, 14.01, 26.01.20 </w:t>
            </w:r>
            <w:r w:rsidRPr="00F53DC0">
              <w:rPr>
                <w:bCs/>
              </w:rPr>
              <w:t>ВМС</w:t>
            </w:r>
            <w:r w:rsidRPr="002E54E0">
              <w:rPr>
                <w:bCs/>
                <w:lang w:val="en-US"/>
              </w:rPr>
              <w:t xml:space="preserve"> </w:t>
            </w:r>
            <w:r w:rsidRPr="00F53DC0">
              <w:rPr>
                <w:bCs/>
              </w:rPr>
              <w:t>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7032997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KNYAZVLADIMIR</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04.10,10.10.17 БФ «Майдан ЗС»</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273359740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t>ТО 1003</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04.10.17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8027638</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ANDA (суховантаж)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Togolese Republic</w:t>
            </w:r>
            <w:r w:rsidRPr="00E551D5">
              <w:t>судновланик/оператор – Румунія</w:t>
            </w:r>
          </w:p>
          <w:p w:rsidR="002E54E0" w:rsidRPr="00E551D5" w:rsidRDefault="002E54E0" w:rsidP="00966C86">
            <w:pPr>
              <w:tabs>
                <w:tab w:val="left" w:pos="2371"/>
                <w:tab w:val="left" w:pos="2513"/>
              </w:tabs>
              <w:rPr>
                <w:bCs/>
              </w:rPr>
            </w:pPr>
            <w:r w:rsidRPr="00E551D5">
              <w:rPr>
                <w:bCs/>
              </w:rPr>
              <w:t>07.11.16, 16.01.17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8889256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 xml:space="preserve">GELIOS </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lang w:val="en-US"/>
              </w:rPr>
            </w:pPr>
            <w:r w:rsidRPr="00E551D5">
              <w:rPr>
                <w:bCs/>
                <w:lang w:val="en-US"/>
              </w:rPr>
              <w:t>Russian Federation</w:t>
            </w:r>
            <w:r w:rsidRPr="00E551D5">
              <w:rPr>
                <w:bCs/>
              </w:rPr>
              <w:t>. 24.04.17, 06.05.17 ВМС ЗСУ</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7822160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NOVOROSSIYSK (пором)</w:t>
            </w:r>
          </w:p>
          <w:p w:rsidR="002E54E0" w:rsidRPr="00E551D5" w:rsidRDefault="002E54E0" w:rsidP="00966C86">
            <w:pPr>
              <w:jc w:val="both"/>
              <w:rPr>
                <w:bCs/>
              </w:rPr>
            </w:pPr>
            <w:r w:rsidRPr="00E551D5">
              <w:rPr>
                <w:bCs/>
              </w:rPr>
              <w:t xml:space="preserve">(зміна назви </w:t>
            </w:r>
            <w:r w:rsidRPr="00E551D5">
              <w:rPr>
                <w:bCs/>
                <w:lang w:val="en-US"/>
              </w:rPr>
              <w:t>SOY</w:t>
            </w:r>
            <w:r w:rsidRPr="00E551D5">
              <w:rPr>
                <w:bCs/>
              </w:rPr>
              <w:t xml:space="preserve"> 1)</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Republic of Palau. 29.10.14, 16.02.15, 27.09.20</w:t>
            </w:r>
            <w:r w:rsidRPr="00E551D5">
              <w:rPr>
                <w:bCs/>
              </w:rPr>
              <w:t>ВМС</w:t>
            </w:r>
            <w:r w:rsidRPr="002E54E0">
              <w:rPr>
                <w:bCs/>
                <w:lang w:val="en-US"/>
              </w:rPr>
              <w:t xml:space="preserve"> </w:t>
            </w:r>
            <w:r w:rsidRPr="00E551D5">
              <w:rPr>
                <w:bCs/>
              </w:rPr>
              <w:t>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9"/>
              </w:numPr>
              <w:tabs>
                <w:tab w:val="left" w:pos="3345"/>
              </w:tabs>
              <w:spacing w:after="0" w:line="240" w:lineRule="auto"/>
              <w:ind w:left="318"/>
              <w:jc w:val="center"/>
              <w:rPr>
                <w:b/>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07AEC" w:rsidRDefault="002E54E0" w:rsidP="00966C86">
            <w:pPr>
              <w:jc w:val="center"/>
              <w:rPr>
                <w:bCs/>
              </w:rPr>
            </w:pPr>
            <w:r w:rsidRPr="00B07AEC">
              <w:rPr>
                <w:bCs/>
              </w:rPr>
              <w:t>7636860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96543" w:rsidRDefault="002E54E0" w:rsidP="00966C86">
            <w:pPr>
              <w:jc w:val="both"/>
            </w:pPr>
            <w:r w:rsidRPr="00D96543">
              <w:rPr>
                <w:lang w:val="en-US"/>
              </w:rPr>
              <w:t>SOVETSKAYARODINA</w:t>
            </w:r>
            <w:r w:rsidRPr="00D96543">
              <w:rPr>
                <w:bCs/>
              </w:rPr>
              <w:t>(сух)</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D96543" w:rsidRDefault="002E54E0" w:rsidP="00966C86">
            <w:pPr>
              <w:tabs>
                <w:tab w:val="left" w:pos="2371"/>
                <w:tab w:val="left" w:pos="2513"/>
              </w:tabs>
              <w:rPr>
                <w:bCs/>
              </w:rPr>
            </w:pPr>
            <w:r w:rsidRPr="00D96543">
              <w:rPr>
                <w:bCs/>
                <w:lang w:val="en-US"/>
              </w:rPr>
              <w:t>RussianFederation</w:t>
            </w:r>
            <w:r w:rsidRPr="00D96543">
              <w:rPr>
                <w:bCs/>
              </w:rPr>
              <w:t>.12.04.17, 08.08.19ВМС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6700028</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GOLIAT</w:t>
            </w:r>
            <w:r w:rsidRPr="00E551D5">
              <w:rPr>
                <w:bCs/>
              </w:rPr>
              <w:t xml:space="preserve">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Moldova</w:t>
            </w:r>
            <w:r w:rsidRPr="00E551D5">
              <w:rPr>
                <w:bCs/>
              </w:rPr>
              <w:t xml:space="preserve"> (</w:t>
            </w:r>
            <w:r w:rsidRPr="00E551D5">
              <w:rPr>
                <w:bCs/>
                <w:lang w:val="en-US"/>
              </w:rPr>
              <w:t>Republicof</w:t>
            </w:r>
            <w:r w:rsidRPr="00E551D5">
              <w:rPr>
                <w:bCs/>
              </w:rPr>
              <w:t>). 01.12.14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8933631</w:t>
            </w:r>
            <w:r>
              <w:t xml:space="preserve"> / 272012900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CHERNOMORETS</w:t>
            </w:r>
            <w:r w:rsidRPr="00E551D5">
              <w:t xml:space="preserve"> 3</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06.09, 14.09, 20.09, 25.09,05.10, 23.10.17 ВМСЗСУ</w:t>
            </w:r>
          </w:p>
        </w:tc>
      </w:tr>
      <w:tr w:rsidR="002E54E0" w:rsidRPr="00D20DA0" w:rsidTr="00966C86">
        <w:trPr>
          <w:trHeight w:val="237"/>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9435765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bCs/>
              </w:rPr>
              <w:t>HHL MISSISSIPPI</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pPr>
            <w:r w:rsidRPr="00E551D5">
              <w:t>Liberia.</w:t>
            </w:r>
            <w:r w:rsidRPr="00E551D5">
              <w:rPr>
                <w:bCs/>
              </w:rPr>
              <w:t>23.11.17 – 05.12.17 для перевантаження ільменіту БФ «Майдан ЗС»</w:t>
            </w:r>
          </w:p>
        </w:tc>
      </w:tr>
      <w:tr w:rsidR="002E54E0" w:rsidRPr="002E54E0" w:rsidTr="00966C86">
        <w:trPr>
          <w:trHeight w:val="132"/>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8860834</w:t>
            </w:r>
            <w:r>
              <w:t xml:space="preserve"> / 273426270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pStyle w:val="af8"/>
              <w:spacing w:after="0"/>
              <w:jc w:val="both"/>
              <w:rPr>
                <w:sz w:val="20"/>
                <w:szCs w:val="20"/>
                <w:lang w:val="uk-UA"/>
              </w:rPr>
            </w:pPr>
            <w:r w:rsidRPr="00E551D5">
              <w:rPr>
                <w:bCs/>
                <w:sz w:val="20"/>
                <w:szCs w:val="20"/>
                <w:lang w:val="uk-UA"/>
              </w:rPr>
              <w:t>SMOLNYY</w:t>
            </w:r>
            <w:r w:rsidRPr="00E654A3">
              <w:rPr>
                <w:sz w:val="20"/>
                <w:szCs w:val="20"/>
              </w:rPr>
              <w:t>Танкер (нафтозбірник)</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lang w:val="en-US"/>
              </w:rPr>
            </w:pPr>
            <w:r w:rsidRPr="00E551D5">
              <w:rPr>
                <w:bCs/>
                <w:lang w:val="en-US"/>
              </w:rPr>
              <w:t>RussianFederation</w:t>
            </w:r>
            <w:r w:rsidRPr="00E551D5">
              <w:rPr>
                <w:bCs/>
              </w:rPr>
              <w:t>БФ</w:t>
            </w:r>
            <w:r w:rsidRPr="002E54E0">
              <w:rPr>
                <w:bCs/>
                <w:lang w:val="en-US"/>
              </w:rPr>
              <w:t xml:space="preserve"> «</w:t>
            </w:r>
            <w:r w:rsidRPr="00E551D5">
              <w:rPr>
                <w:bCs/>
              </w:rPr>
              <w:t>Майдан</w:t>
            </w:r>
            <w:r w:rsidRPr="002E54E0">
              <w:rPr>
                <w:bCs/>
                <w:lang w:val="en-US"/>
              </w:rPr>
              <w:t xml:space="preserve"> </w:t>
            </w:r>
            <w:r w:rsidRPr="00E551D5">
              <w:rPr>
                <w:bCs/>
              </w:rPr>
              <w:t>ЗС</w:t>
            </w:r>
            <w:r w:rsidRPr="002E54E0">
              <w:rPr>
                <w:bCs/>
                <w:lang w:val="en-US"/>
              </w:rPr>
              <w:t xml:space="preserve">», 19.07.21 </w:t>
            </w:r>
            <w:r w:rsidRPr="00E551D5">
              <w:rPr>
                <w:bCs/>
              </w:rPr>
              <w:t>ВМС</w:t>
            </w:r>
            <w:r w:rsidRPr="002E54E0">
              <w:rPr>
                <w:bCs/>
                <w:lang w:val="en-US"/>
              </w:rPr>
              <w:t xml:space="preserve"> </w:t>
            </w:r>
            <w:r w:rsidRPr="00E551D5">
              <w:rPr>
                <w:bCs/>
              </w:rPr>
              <w:t>ЗСУ</w:t>
            </w:r>
          </w:p>
        </w:tc>
      </w:tr>
      <w:tr w:rsidR="002E54E0" w:rsidRPr="00D20DA0" w:rsidTr="00966C86">
        <w:trPr>
          <w:trHeight w:val="91"/>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pStyle w:val="af8"/>
              <w:spacing w:after="0"/>
              <w:jc w:val="center"/>
              <w:rPr>
                <w:bCs/>
                <w:sz w:val="20"/>
                <w:szCs w:val="20"/>
                <w:lang w:val="uk-UA"/>
              </w:rPr>
            </w:pPr>
            <w:r w:rsidRPr="00E551D5">
              <w:rPr>
                <w:bCs/>
                <w:sz w:val="20"/>
                <w:szCs w:val="20"/>
                <w:lang w:val="uk-UA"/>
              </w:rPr>
              <w:t>8204676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pStyle w:val="af8"/>
              <w:spacing w:after="0"/>
              <w:jc w:val="both"/>
              <w:rPr>
                <w:bCs/>
                <w:sz w:val="20"/>
                <w:szCs w:val="20"/>
                <w:lang w:val="uk-UA"/>
              </w:rPr>
            </w:pPr>
            <w:r w:rsidRPr="00E551D5">
              <w:rPr>
                <w:sz w:val="20"/>
                <w:szCs w:val="20"/>
                <w:lang w:val="uk-UA"/>
              </w:rPr>
              <w:t>EMAD 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xml:space="preserve">. 03.11.17 БФ «Майдан ЗС» </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9735335</w:t>
            </w:r>
            <w:r w:rsidRPr="00E551D5">
              <w:tab/>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t>SIG</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lang w:val="en-US"/>
              </w:rPr>
            </w:pPr>
            <w:r w:rsidRPr="002E54E0">
              <w:rPr>
                <w:lang w:val="en-US"/>
              </w:rPr>
              <w:t xml:space="preserve">Russian Federation. 19.11.17 </w:t>
            </w:r>
            <w:r w:rsidRPr="00E551D5">
              <w:t>БФ</w:t>
            </w:r>
            <w:r w:rsidRPr="002E54E0">
              <w:rPr>
                <w:lang w:val="en-US"/>
              </w:rPr>
              <w:t xml:space="preserve"> «</w:t>
            </w:r>
            <w:r w:rsidRPr="00E551D5">
              <w:t>Майдан</w:t>
            </w:r>
            <w:r w:rsidRPr="002E54E0">
              <w:rPr>
                <w:lang w:val="en-US"/>
              </w:rPr>
              <w:t xml:space="preserve"> </w:t>
            </w:r>
            <w:r w:rsidRPr="00E551D5">
              <w:t>ЗС</w:t>
            </w:r>
            <w:r w:rsidRPr="002E54E0">
              <w:rPr>
                <w:lang w:val="en-US"/>
              </w:rPr>
              <w:t xml:space="preserve">», </w:t>
            </w:r>
            <w:r w:rsidRPr="002E54E0">
              <w:rPr>
                <w:bCs/>
                <w:lang w:val="en-US"/>
              </w:rPr>
              <w:t xml:space="preserve">05.01.18, 07.01, 21.06.21 </w:t>
            </w:r>
            <w:r w:rsidRPr="00E551D5">
              <w:rPr>
                <w:bCs/>
              </w:rPr>
              <w:t>ВМС</w:t>
            </w:r>
            <w:r w:rsidRPr="002E54E0">
              <w:rPr>
                <w:bCs/>
                <w:lang w:val="en-US"/>
              </w:rPr>
              <w:t xml:space="preserve"> </w:t>
            </w:r>
            <w:r w:rsidRPr="00E551D5">
              <w:rPr>
                <w:bCs/>
              </w:rPr>
              <w:t>ЗСУ</w:t>
            </w:r>
          </w:p>
        </w:tc>
      </w:tr>
      <w:tr w:rsidR="002E54E0" w:rsidRPr="00D20DA0" w:rsidTr="00966C86">
        <w:trPr>
          <w:trHeight w:val="174"/>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8019887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VARYAG (КОСАТЕРЕ) (пором)</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Panama</w:t>
            </w:r>
            <w:r w:rsidRPr="00E551D5">
              <w:rPr>
                <w:bCs/>
              </w:rPr>
              <w:t xml:space="preserve"> (</w:t>
            </w:r>
            <w:r w:rsidRPr="00E551D5">
              <w:rPr>
                <w:bCs/>
                <w:lang w:val="en-US"/>
              </w:rPr>
              <w:t>Republicof</w:t>
            </w:r>
            <w:r w:rsidRPr="00E551D5">
              <w:rPr>
                <w:bCs/>
              </w:rPr>
              <w:t>) 12.11, 20.11, 28.11.17 БФ «Майдан ЗС» 02.10.18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8A6929"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8725723 / 273450950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RONDO</w:t>
            </w:r>
          </w:p>
          <w:p w:rsidR="002E54E0" w:rsidRPr="00F53DC0" w:rsidRDefault="002E54E0" w:rsidP="00966C86">
            <w:pPr>
              <w:jc w:val="both"/>
              <w:rPr>
                <w:lang w:eastAsia="uk-UA"/>
              </w:rPr>
            </w:pPr>
            <w:r w:rsidRPr="00F53DC0">
              <w:rPr>
                <w:bCs/>
              </w:rPr>
              <w:t>(танкер - бункерувальник)</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29.12.17, 17.05, 31.05, 09.06, 12.07, 13.07, 04.08, 14.08, 25.08, 27.08, 29.08, 12.09, 22.09.18</w:t>
            </w:r>
          </w:p>
          <w:p w:rsidR="002E54E0" w:rsidRPr="00F53DC0" w:rsidRDefault="002E54E0" w:rsidP="00966C86">
            <w:pPr>
              <w:tabs>
                <w:tab w:val="left" w:pos="2371"/>
                <w:tab w:val="left" w:pos="2513"/>
              </w:tabs>
              <w:rPr>
                <w:bCs/>
              </w:rPr>
            </w:pPr>
            <w:r w:rsidRPr="00F53DC0">
              <w:rPr>
                <w:bCs/>
              </w:rPr>
              <w:t>ДУ «Держгідрографія», 24.12, 26.12, 29.12.17, 02.01, 06.01, 13.02, 20.02, 03.03, 15.03, 05.04, 13.04, 23.04, 07.05, 15.05, 17.05, 26.05, 03.07, 19.07, 25.07.18, 29.07, 30.07, 03.08, 29.08, 02.10, 19.10, 26.12.19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9621558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ALMETYEVSK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.05.01, 10.01.18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8404460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t xml:space="preserve">ЕСЕ </w:t>
            </w:r>
            <w:r w:rsidRPr="00F53DC0">
              <w:rPr>
                <w:lang w:val="en-US"/>
              </w:rPr>
              <w:t>G</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pPr>
            <w:r w:rsidRPr="00F53DC0">
              <w:t xml:space="preserve">Прапор судна Острова Кука. Судновласник/оператор </w:t>
            </w:r>
            <w:r w:rsidRPr="00F53DC0">
              <w:lastRenderedPageBreak/>
              <w:t>Туреччина.</w:t>
            </w:r>
          </w:p>
          <w:p w:rsidR="002E54E0" w:rsidRPr="00F53DC0" w:rsidRDefault="002E54E0" w:rsidP="00966C86">
            <w:pPr>
              <w:tabs>
                <w:tab w:val="left" w:pos="2371"/>
                <w:tab w:val="left" w:pos="2513"/>
              </w:tabs>
            </w:pPr>
            <w:r w:rsidRPr="00F53DC0">
              <w:t xml:space="preserve">07.01.18 прибув на рейдову стоянку порту Кавказ 451 з вантажем ільменітової руди із Самсун; 08.01 та 10.01 перевантажив вантаж на </w:t>
            </w:r>
            <w:r w:rsidRPr="00F53DC0">
              <w:rPr>
                <w:lang w:val="en-US"/>
              </w:rPr>
              <w:t>NEFTERUDOVOZ</w:t>
            </w:r>
            <w:r w:rsidRPr="00F53DC0">
              <w:t xml:space="preserve">-2 </w:t>
            </w:r>
            <w:r w:rsidRPr="00F53DC0">
              <w:rPr>
                <w:lang w:val="en-US"/>
              </w:rPr>
              <w:t>MMSI</w:t>
            </w:r>
            <w:r w:rsidRPr="00F53DC0">
              <w:t>:273446860</w:t>
            </w:r>
            <w:r w:rsidRPr="00F53DC0">
              <w:rPr>
                <w:bCs/>
              </w:rPr>
              <w:t>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9621560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t>BAVLY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rPr>
              <w:t>Russian Federation. 17.11.14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8872590</w:t>
            </w:r>
          </w:p>
          <w:p w:rsidR="002E54E0" w:rsidRPr="00F53DC0" w:rsidRDefault="002E54E0" w:rsidP="00966C86">
            <w:pPr>
              <w:jc w:val="center"/>
            </w:pPr>
            <w:r w:rsidRPr="00F53DC0">
              <w:t>273359330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t>ARMAN-1</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rPr>
              <w:t>Russian Federation. 18.07, 20.07.15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7528556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PRINCESSMARIA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Comoros</w:t>
            </w:r>
            <w:r w:rsidRPr="00F53DC0">
              <w:rPr>
                <w:bCs/>
              </w:rPr>
              <w:t xml:space="preserve"> (</w:t>
            </w:r>
            <w:r w:rsidRPr="00F53DC0">
              <w:rPr>
                <w:bCs/>
                <w:lang w:val="en-US"/>
              </w:rPr>
              <w:t>Unionofthe</w:t>
            </w:r>
            <w:r w:rsidRPr="00F53DC0">
              <w:rPr>
                <w:bCs/>
              </w:rPr>
              <w:t>).02.11, 25.11, 26.12.16 ВМС ЗСУ, 03.10, 04.11.17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t xml:space="preserve">8947723 / </w:t>
            </w:r>
            <w:r w:rsidRPr="00F53DC0">
              <w:t>273427550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BAYKALSK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rPr>
              <w:t>Russian Federation.17.05, 23.05, 02.07.17</w:t>
            </w:r>
            <w:r>
              <w:rPr>
                <w:bCs/>
              </w:rPr>
              <w:t xml:space="preserve">, 05.07.21 </w:t>
            </w:r>
            <w:r w:rsidRPr="00F53DC0">
              <w:rPr>
                <w:bCs/>
              </w:rPr>
              <w:t>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color w:val="000000" w:themeColor="text1"/>
              </w:rPr>
            </w:pPr>
            <w:r w:rsidRPr="00F53DC0">
              <w:rPr>
                <w:color w:val="000000" w:themeColor="text1"/>
              </w:rPr>
              <w:t>7111420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color w:val="000000" w:themeColor="text1"/>
              </w:rPr>
            </w:pPr>
            <w:r w:rsidRPr="00F53DC0">
              <w:rPr>
                <w:color w:val="000000" w:themeColor="text1"/>
                <w:lang w:val="en-US"/>
              </w:rPr>
              <w:t>KOLGUEV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color w:val="000000" w:themeColor="text1"/>
              </w:rPr>
            </w:pPr>
            <w:r w:rsidRPr="00F53DC0">
              <w:rPr>
                <w:color w:val="000000" w:themeColor="text1"/>
              </w:rPr>
              <w:t>Росія судновл./оператор – Росія.</w:t>
            </w:r>
            <w:r w:rsidRPr="00F53DC0">
              <w:rPr>
                <w:bCs/>
              </w:rPr>
              <w:t>07.02, 11.05, 14.05, 19.05, 25.05, 19.06.18ВМС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color w:val="000000" w:themeColor="text1"/>
              </w:rPr>
            </w:pPr>
            <w:r w:rsidRPr="00F53DC0">
              <w:rPr>
                <w:color w:val="000000" w:themeColor="text1"/>
              </w:rPr>
              <w:t>273331420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color w:val="000000" w:themeColor="text1"/>
              </w:rPr>
            </w:pPr>
            <w:r w:rsidRPr="00F53DC0">
              <w:rPr>
                <w:color w:val="000000" w:themeColor="text1"/>
                <w:lang w:val="en-US"/>
              </w:rPr>
              <w:t>LIGATNE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color w:val="000000" w:themeColor="text1"/>
              </w:rPr>
            </w:pPr>
            <w:r w:rsidRPr="00F53DC0">
              <w:rPr>
                <w:color w:val="000000" w:themeColor="text1"/>
              </w:rPr>
              <w:t>Росія судновл./оператор – Росія.</w:t>
            </w:r>
            <w:r w:rsidRPr="00F53DC0">
              <w:rPr>
                <w:bCs/>
              </w:rPr>
              <w:t>22.05.17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color w:val="000000"/>
              </w:rPr>
            </w:pPr>
            <w:r w:rsidRPr="00F53DC0">
              <w:t>8883238</w:t>
            </w:r>
            <w:r>
              <w:t xml:space="preserve"> / </w:t>
            </w:r>
            <w:r w:rsidRPr="00A21815">
              <w:rPr>
                <w:bCs/>
              </w:rPr>
              <w:t>273310200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color w:val="000000"/>
              </w:rPr>
            </w:pPr>
            <w:r w:rsidRPr="00F53DC0">
              <w:rPr>
                <w:lang w:val="en-US"/>
              </w:rPr>
              <w:t>VOLZHSKIY</w:t>
            </w:r>
            <w:r w:rsidRPr="00F53DC0">
              <w:t>-8</w:t>
            </w:r>
            <w:r>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rPr>
              <w:t>Russian Federation. 20.06, 22.06, 27.06, 30.06.17</w:t>
            </w:r>
            <w:r>
              <w:rPr>
                <w:bCs/>
              </w:rPr>
              <w:t>, 13.02, 11.03.20, 12.08.21</w:t>
            </w:r>
            <w:r w:rsidRPr="00F53DC0">
              <w:rPr>
                <w:bCs/>
              </w:rPr>
              <w:t xml:space="preserve"> ВМС ЗСУ</w:t>
            </w:r>
          </w:p>
        </w:tc>
      </w:tr>
      <w:tr w:rsidR="002E54E0" w:rsidRPr="00D20DA0" w:rsidTr="00966C86">
        <w:trPr>
          <w:trHeight w:val="222"/>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8826591</w:t>
            </w:r>
          </w:p>
          <w:p w:rsidR="002E54E0" w:rsidRPr="00F53DC0" w:rsidRDefault="002E54E0" w:rsidP="00966C86">
            <w:pPr>
              <w:jc w:val="center"/>
            </w:pPr>
            <w:r w:rsidRPr="00F53DC0">
              <w:t>273391830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SSH</w:t>
            </w:r>
            <w:r w:rsidRPr="00F53DC0">
              <w:t>-1 (</w:t>
            </w:r>
            <w:r w:rsidRPr="00F53DC0">
              <w:rPr>
                <w:lang w:val="en-US"/>
              </w:rPr>
              <w:t>KRYMSKA</w:t>
            </w:r>
            <w:r w:rsidRPr="00F53DC0">
              <w:t xml:space="preserve"> 7)</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rPr>
              <w:t>Russian Federation. 05.07.17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t xml:space="preserve">8927929 / </w:t>
            </w:r>
            <w:r w:rsidRPr="00F53DC0">
              <w:t>273347120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B2AF4" w:rsidRDefault="002E54E0" w:rsidP="00966C86">
            <w:pPr>
              <w:jc w:val="both"/>
            </w:pPr>
            <w:r w:rsidRPr="00F53DC0">
              <w:rPr>
                <w:lang w:val="en-US"/>
              </w:rPr>
              <w:t>KORCHEV</w:t>
            </w:r>
            <w:r w:rsidRPr="00E551D5">
              <w:t>(танкер)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rPr>
              <w:t>Russian Federation. 21.07, 10.10, 11.10, 14.10, 27.10, 08.11, 15.11, 20.11, 04.12.17, 04.01, 22.01.18, 07.02, 10.02, 14.02, 17.02, 25.02, 03.03, 06.03, 09.03, 11.03, 22.03, 04.04, 18.04, 26.04, 08.06, 21.06, 07.07, 13.07, 21.07, 02.09.18</w:t>
            </w:r>
            <w:r>
              <w:rPr>
                <w:bCs/>
              </w:rPr>
              <w:t>, 10.01.20</w:t>
            </w:r>
            <w:r w:rsidRPr="00F53DC0">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8230871</w:t>
            </w:r>
          </w:p>
          <w:p w:rsidR="002E54E0" w:rsidRPr="00F53DC0" w:rsidRDefault="002E54E0" w:rsidP="00966C86">
            <w:pPr>
              <w:jc w:val="center"/>
            </w:pPr>
            <w:r w:rsidRPr="00F53DC0">
              <w:t>273348500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VOLGONEFT</w:t>
            </w:r>
            <w:r w:rsidRPr="00F53DC0">
              <w:t xml:space="preserve"> 259</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rPr>
              <w:t>Russian Federation. 24.11.17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7818391</w:t>
            </w:r>
          </w:p>
          <w:p w:rsidR="002E54E0" w:rsidRPr="00F53DC0" w:rsidRDefault="002E54E0" w:rsidP="00966C86">
            <w:pPr>
              <w:jc w:val="center"/>
              <w:rPr>
                <w:bCs/>
              </w:rPr>
            </w:pPr>
            <w:r w:rsidRPr="00F53DC0">
              <w:rPr>
                <w:bCs/>
              </w:rPr>
              <w:t>273446260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 xml:space="preserve">LAMBRO KACHIONI </w:t>
            </w:r>
          </w:p>
          <w:p w:rsidR="002E54E0" w:rsidRPr="00F53DC0" w:rsidRDefault="002E54E0" w:rsidP="00966C86">
            <w:pPr>
              <w:jc w:val="both"/>
              <w:rPr>
                <w:bCs/>
              </w:rPr>
            </w:pPr>
            <w:r w:rsidRPr="00F53DC0">
              <w:rPr>
                <w:bCs/>
              </w:rPr>
              <w:t>(UNI TRADER)</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rPr>
              <w:t>Russian Federation. 23.02, 03.04, 12.04, 19.04.18 ВМС ЗСУ</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5B5753"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8846668</w:t>
            </w:r>
          </w:p>
          <w:p w:rsidR="002E54E0" w:rsidRPr="00F53DC0" w:rsidRDefault="002E54E0" w:rsidP="00966C86">
            <w:pPr>
              <w:jc w:val="center"/>
              <w:rPr>
                <w:bCs/>
              </w:rPr>
            </w:pPr>
            <w:r w:rsidRPr="00F53DC0">
              <w:rPr>
                <w:bCs/>
              </w:rPr>
              <w:t>273436480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rPr>
                <w:bCs/>
              </w:rPr>
            </w:pPr>
            <w:r w:rsidRPr="00F53DC0">
              <w:rPr>
                <w:bCs/>
              </w:rPr>
              <w:t>KERI (</w:t>
            </w:r>
            <w:r>
              <w:rPr>
                <w:bCs/>
                <w:lang w:val="en-US"/>
              </w:rPr>
              <w:t>SLV</w:t>
            </w:r>
            <w:r w:rsidRPr="00C03243">
              <w:rPr>
                <w:bCs/>
              </w:rPr>
              <w:t>-</w:t>
            </w:r>
            <w:r w:rsidRPr="00F53DC0">
              <w:rPr>
                <w:bCs/>
              </w:rPr>
              <w:t>ANNA)                                            (танкер - бункерувальник)</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Russian Federation. 16.02, 05.03, 28.09.18, 26.12.19, 08.01, 17.05, 17.06.20, 23.05. 17.07.21 </w:t>
            </w:r>
            <w:r w:rsidRPr="00F53DC0">
              <w:rPr>
                <w:bCs/>
              </w:rPr>
              <w:t>ВМС</w:t>
            </w:r>
            <w:r w:rsidRPr="002E54E0">
              <w:rPr>
                <w:bCs/>
                <w:lang w:val="en-US"/>
              </w:rPr>
              <w:t xml:space="preserve"> </w:t>
            </w:r>
            <w:r w:rsidRPr="00F53DC0">
              <w:rPr>
                <w:bCs/>
              </w:rPr>
              <w:t>ЗСУ</w:t>
            </w:r>
            <w:r w:rsidRPr="002E54E0">
              <w:rPr>
                <w:bCs/>
                <w:lang w:val="en-US"/>
              </w:rPr>
              <w:t xml:space="preserve">, 03.09.19 </w:t>
            </w:r>
            <w:r w:rsidRPr="00F53DC0">
              <w:rPr>
                <w:bCs/>
              </w:rPr>
              <w:t>ДУ</w:t>
            </w:r>
            <w:r w:rsidRPr="002E54E0">
              <w:rPr>
                <w:bCs/>
                <w:lang w:val="en-US"/>
              </w:rPr>
              <w:t xml:space="preserve"> «</w:t>
            </w:r>
            <w:r w:rsidRPr="00F53DC0">
              <w:rPr>
                <w:bCs/>
              </w:rPr>
              <w:t>Держгідрографія</w:t>
            </w:r>
            <w:r w:rsidRPr="002E54E0">
              <w:rPr>
                <w:bCs/>
                <w:lang w:val="en-US"/>
              </w:rPr>
              <w:t>»</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8231069</w:t>
            </w:r>
          </w:p>
          <w:p w:rsidR="002E54E0" w:rsidRPr="00F53DC0" w:rsidRDefault="002E54E0" w:rsidP="00966C86">
            <w:pPr>
              <w:jc w:val="center"/>
              <w:rPr>
                <w:bCs/>
              </w:rPr>
            </w:pPr>
            <w:r w:rsidRPr="00F53DC0">
              <w:rPr>
                <w:bCs/>
              </w:rPr>
              <w:t>273347300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VOLGONEFT 254</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rPr>
              <w:t>Russian Federation. 06.12.17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B0731C"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 xml:space="preserve">9411862 / </w:t>
            </w:r>
            <w:r w:rsidRPr="00F53DC0">
              <w:rPr>
                <w:color w:val="000000"/>
                <w:lang w:eastAsia="uk-UA"/>
              </w:rPr>
              <w:t>273376910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TFM</w:t>
            </w:r>
            <w:r w:rsidRPr="00F53DC0">
              <w:t xml:space="preserve"> 1 (</w:t>
            </w:r>
            <w:r w:rsidRPr="00F53DC0">
              <w:rPr>
                <w:color w:val="000000"/>
                <w:lang w:eastAsia="uk-UA"/>
              </w:rPr>
              <w:t>Суховантаж</w:t>
            </w:r>
            <w:r w:rsidRPr="00F53DC0">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.17.04, 17.05, 19.05, 24.05, 03.06, 10.06, 12.06, 14.06, 16.06, 22.06, 28.06, 12.07, 13.07, 25.07, 27.07, 29.07, 30.07, 04.08, 14.08, 15.08, 18.08, 21.08, 22.08, 25.08, 26.08, 29.08, 05.09, 12.09, 08.10, 15.10, 31.10.18, 05.11.18ДУ «Держгідрографія».</w:t>
            </w:r>
          </w:p>
          <w:p w:rsidR="002E54E0" w:rsidRPr="00F53DC0" w:rsidRDefault="002E54E0" w:rsidP="00966C86">
            <w:pPr>
              <w:tabs>
                <w:tab w:val="left" w:pos="2371"/>
                <w:tab w:val="left" w:pos="2513"/>
              </w:tabs>
              <w:rPr>
                <w:bCs/>
              </w:rPr>
            </w:pPr>
            <w:r w:rsidRPr="00F53DC0">
              <w:rPr>
                <w:bCs/>
              </w:rPr>
              <w:t>27.04, 02.05, 06.05, 17.05, 21.05, 24.05, 06.07.18, 16.06.19ВМС ЗСУ</w:t>
            </w:r>
          </w:p>
        </w:tc>
      </w:tr>
      <w:tr w:rsidR="002E54E0" w:rsidRPr="00D20DA0" w:rsidTr="00966C86">
        <w:trPr>
          <w:trHeight w:val="132"/>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8885200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BEREZOVETS</w:t>
            </w:r>
            <w:r w:rsidRPr="00E551D5">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16.04, 13.06, 29.10.18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8862909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ORION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07.04.18ВМС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8862870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GRIFON</w:t>
            </w:r>
            <w:r w:rsidRPr="00E551D5">
              <w:t>-1</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.05.05, 19.05, 31.05, 03.06, 06.06, 13.06, 22.06, 23.06, 29.06, 06.07, 10.07, 12.07, 13.07, 26.07, 29.07, 30.07, 04.08, 05.08, 27.08, 13.09, 29.10, 30.10.18ДУ «Держгідрографія»</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9155248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HERCULES</w:t>
            </w:r>
            <w:r w:rsidRPr="00E551D5">
              <w:t xml:space="preserv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Russian Federation. ( </w:t>
            </w:r>
            <w:r w:rsidRPr="00E551D5">
              <w:rPr>
                <w:bCs/>
              </w:rPr>
              <w:t>ВМС</w:t>
            </w:r>
            <w:r w:rsidRPr="002E54E0">
              <w:rPr>
                <w:bCs/>
                <w:lang w:val="en-US"/>
              </w:rPr>
              <w:t xml:space="preserve"> </w:t>
            </w:r>
            <w:r w:rsidRPr="00E551D5">
              <w:rPr>
                <w:bCs/>
              </w:rPr>
              <w:t>ЗСУ</w:t>
            </w:r>
            <w:r w:rsidRPr="002E54E0">
              <w:rPr>
                <w:bCs/>
                <w:lang w:val="en-US"/>
              </w:rPr>
              <w:t xml:space="preserve"> 05.06.18), 03.05, 09.05, 16.05, 21.05, 23.05.18 </w:t>
            </w:r>
            <w:r w:rsidRPr="00E551D5">
              <w:rPr>
                <w:bCs/>
              </w:rPr>
              <w:t>ВМС</w:t>
            </w:r>
            <w:r w:rsidRPr="002E54E0">
              <w:rPr>
                <w:bCs/>
                <w:lang w:val="en-US"/>
              </w:rPr>
              <w:t xml:space="preserve"> </w:t>
            </w:r>
            <w:r w:rsidRPr="00E551D5">
              <w:rPr>
                <w:bCs/>
              </w:rPr>
              <w:t>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9"/>
              </w:numPr>
              <w:tabs>
                <w:tab w:val="left" w:pos="3345"/>
              </w:tabs>
              <w:spacing w:after="0" w:line="240" w:lineRule="auto"/>
              <w:ind w:left="318"/>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9688611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PROTOPOROS IV</w:t>
            </w:r>
            <w:r w:rsidRPr="00E551D5">
              <w:rPr>
                <w:bCs/>
              </w:rPr>
              <w:t xml:space="preserve"> (пором)</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13.06, 12.10.18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SBORSHCHIK</w:t>
            </w:r>
            <w:r w:rsidRPr="00E551D5">
              <w:rPr>
                <w:bCs/>
              </w:rPr>
              <w:t>-4</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13.06.18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7218400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GENERAL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Танзанія, 16.07.18</w:t>
            </w:r>
            <w:r w:rsidRPr="001F4091">
              <w:rPr>
                <w:bCs/>
              </w:rPr>
              <w:t>, 27</w:t>
            </w:r>
            <w:r>
              <w:rPr>
                <w:bCs/>
              </w:rPr>
              <w:t>.04.20 (прапор Сирія)</w:t>
            </w:r>
            <w:r w:rsidRPr="00E551D5">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8857590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HILDA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 16.07.18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8729195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LAVRION</w:t>
            </w:r>
            <w:r w:rsidRPr="00E551D5">
              <w:t xml:space="preserv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 23.07.18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1F4091" w:rsidRDefault="002E54E0" w:rsidP="00966C86">
            <w:pPr>
              <w:jc w:val="center"/>
              <w:rPr>
                <w:lang w:val="en-US"/>
              </w:rPr>
            </w:pPr>
            <w:r w:rsidRPr="001F4091">
              <w:rPr>
                <w:lang w:val="en-US"/>
              </w:rPr>
              <w:t xml:space="preserve">- </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lang w:val="en-US"/>
              </w:rPr>
            </w:pPr>
            <w:r w:rsidRPr="00E551D5">
              <w:rPr>
                <w:lang w:val="en-US"/>
              </w:rPr>
              <w:t>KHOKHOL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lang w:val="en-US"/>
              </w:rPr>
            </w:pPr>
            <w:r w:rsidRPr="00E551D5">
              <w:rPr>
                <w:bCs/>
                <w:lang w:val="en-US"/>
              </w:rPr>
              <w:t>RussianFederation</w:t>
            </w:r>
            <w:r w:rsidRPr="00E551D5">
              <w:rPr>
                <w:bCs/>
              </w:rPr>
              <w:t>. 07.08.18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A82892"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7614599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SOLIDAT</w:t>
            </w:r>
            <w:r w:rsidRPr="00E551D5">
              <w:rPr>
                <w:bCs/>
              </w:rPr>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21.09.18 ДУ «Держгідрографія», 10.11.18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0973C5"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center"/>
              <w:rPr>
                <w:bCs/>
              </w:rPr>
            </w:pPr>
            <w:r w:rsidRPr="0042769F">
              <w:rPr>
                <w:bCs/>
                <w:lang w:val="en-US"/>
              </w:rPr>
              <w:t>8726155</w:t>
            </w:r>
            <w:r w:rsidRPr="0042769F">
              <w:rPr>
                <w:bCs/>
              </w:rPr>
              <w:t xml:space="preserve"> / </w:t>
            </w:r>
            <w:r w:rsidRPr="0042769F">
              <w:rPr>
                <w:color w:val="000000"/>
                <w:lang w:eastAsia="uk-UA"/>
              </w:rPr>
              <w:t>273344800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both"/>
              <w:rPr>
                <w:bCs/>
                <w:lang w:val="en-US"/>
              </w:rPr>
            </w:pPr>
            <w:r w:rsidRPr="0042769F">
              <w:rPr>
                <w:bCs/>
                <w:lang w:val="en-US"/>
              </w:rPr>
              <w:t xml:space="preserve">NEFTERUDOVOZ 50M </w:t>
            </w:r>
            <w:r w:rsidRPr="0042769F">
              <w:rPr>
                <w:bCs/>
              </w:rPr>
              <w:t>(танкер)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2769F" w:rsidRDefault="002E54E0" w:rsidP="00966C86">
            <w:pPr>
              <w:tabs>
                <w:tab w:val="left" w:pos="2371"/>
                <w:tab w:val="left" w:pos="2513"/>
              </w:tabs>
              <w:rPr>
                <w:bCs/>
                <w:lang w:val="en-US"/>
              </w:rPr>
            </w:pPr>
            <w:r w:rsidRPr="0042769F">
              <w:rPr>
                <w:bCs/>
                <w:lang w:val="en-US"/>
              </w:rPr>
              <w:t xml:space="preserve">Russian Federation. </w:t>
            </w:r>
            <w:r w:rsidRPr="0042769F">
              <w:rPr>
                <w:bCs/>
              </w:rPr>
              <w:t>04.09.18, 17.06, 28.09, 11.12.19</w:t>
            </w:r>
            <w:r>
              <w:rPr>
                <w:bCs/>
              </w:rPr>
              <w:t>, 13.04.20</w:t>
            </w:r>
            <w:r w:rsidRPr="0042769F">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8338F5"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AF5D3B">
              <w:rPr>
                <w:bCs/>
              </w:rPr>
              <w:t>273396060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KAPITAN CHEREMNYKH</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15.10.18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8338F5"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8414283</w:t>
            </w:r>
            <w:r>
              <w:t xml:space="preserve"> / 468407000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IVAN</w:t>
            </w:r>
            <w:r w:rsidRPr="00E551D5">
              <w:t xml:space="preserve"> (</w:t>
            </w:r>
            <w:r w:rsidRPr="00E551D5">
              <w:rPr>
                <w:lang w:val="en-US"/>
              </w:rPr>
              <w:t>RANDA</w:t>
            </w:r>
            <w:r w:rsidRPr="00E551D5">
              <w:t>)</w:t>
            </w:r>
            <w:r w:rsidRPr="00E551D5">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t>Того (ВМС ВСУ 01.10.18).</w:t>
            </w:r>
            <w:r>
              <w:t>Коморські о-ви  (ВМС ВСУ)</w:t>
            </w:r>
            <w:r w:rsidRPr="00E551D5">
              <w:rPr>
                <w:bCs/>
              </w:rPr>
              <w:t xml:space="preserve"> 10.10, 20.10.18</w:t>
            </w:r>
            <w:r>
              <w:rPr>
                <w:bCs/>
              </w:rPr>
              <w:t>, 19.09.19</w:t>
            </w:r>
            <w:r w:rsidRPr="00E551D5">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3B03AB"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5A7B93">
              <w:rPr>
                <w:bCs/>
              </w:rPr>
              <w:t>88</w:t>
            </w:r>
            <w:r w:rsidRPr="00E551D5">
              <w:rPr>
                <w:bCs/>
              </w:rPr>
              <w:t>57978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A7B93" w:rsidRDefault="002E54E0" w:rsidP="00966C86">
            <w:pPr>
              <w:jc w:val="both"/>
              <w:rPr>
                <w:bCs/>
              </w:rPr>
            </w:pPr>
            <w:r w:rsidRPr="00E551D5">
              <w:rPr>
                <w:bCs/>
                <w:lang w:val="en-US"/>
              </w:rPr>
              <w:t>SARYCH</w:t>
            </w:r>
            <w:r w:rsidRPr="005A7B93">
              <w:rPr>
                <w:bCs/>
              </w:rPr>
              <w:t xml:space="preserve"> (</w:t>
            </w:r>
            <w:r w:rsidRPr="00E551D5">
              <w:rPr>
                <w:bCs/>
                <w:lang w:val="en-US"/>
              </w:rPr>
              <w:t>TASE</w:t>
            </w:r>
            <w:r w:rsidRPr="005A7B93">
              <w:rPr>
                <w:bCs/>
              </w:rPr>
              <w:t>) (суховант.)</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5A7B93">
              <w:rPr>
                <w:bCs/>
              </w:rPr>
              <w:t xml:space="preserve">. </w:t>
            </w:r>
            <w:r w:rsidRPr="00E551D5">
              <w:rPr>
                <w:bCs/>
              </w:rPr>
              <w:t>20.10, 27.10, 04.11.18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8338F5"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8724535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sz w:val="18"/>
                <w:szCs w:val="18"/>
              </w:rPr>
              <w:t>AZOVSKAYA (земснаряд)                        (ВМС ЗСУ 01.11.18)</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 29.10.18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EE5F52"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7505449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sz w:val="18"/>
                <w:szCs w:val="18"/>
              </w:rPr>
            </w:pPr>
            <w:r w:rsidRPr="00E551D5">
              <w:rPr>
                <w:sz w:val="18"/>
                <w:szCs w:val="18"/>
              </w:rPr>
              <w:t>OLGARRY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09.11.18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EA4DA4"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C6059" w:rsidRDefault="002E54E0" w:rsidP="00966C86">
            <w:pPr>
              <w:jc w:val="center"/>
              <w:rPr>
                <w:bCs/>
              </w:rPr>
            </w:pPr>
            <w:r w:rsidRPr="00BC6059">
              <w:t>9787106 / 273398480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C6059" w:rsidRDefault="002E54E0" w:rsidP="00966C86">
            <w:pPr>
              <w:jc w:val="both"/>
            </w:pPr>
            <w:r w:rsidRPr="00BC6059">
              <w:rPr>
                <w:lang w:val="en-US"/>
              </w:rPr>
              <w:t>ADLER</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C6059" w:rsidRDefault="002E54E0" w:rsidP="00966C86">
            <w:pPr>
              <w:tabs>
                <w:tab w:val="left" w:pos="2371"/>
                <w:tab w:val="left" w:pos="2513"/>
              </w:tabs>
              <w:rPr>
                <w:bCs/>
              </w:rPr>
            </w:pPr>
            <w:r w:rsidRPr="00BC6059">
              <w:rPr>
                <w:bCs/>
              </w:rPr>
              <w:t>Прапор Росія, країна власник Нідерланди (ВМС ЗСУ 14.01.2019) 14.01.19 ВМС ЗСУ, 11.07.21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EE5F52"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rsidR="002E54E0" w:rsidRPr="00E551D5" w:rsidRDefault="002E54E0" w:rsidP="00966C86">
            <w:pPr>
              <w:rPr>
                <w:bCs/>
              </w:rPr>
            </w:pPr>
            <w:r w:rsidRPr="00E551D5">
              <w:rPr>
                <w:bCs/>
              </w:rPr>
              <w:t xml:space="preserve">     7704617</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rsidR="002E54E0" w:rsidRPr="00EA4DA4" w:rsidRDefault="002E54E0" w:rsidP="00966C86">
            <w:pPr>
              <w:rPr>
                <w:bCs/>
              </w:rPr>
            </w:pPr>
            <w:r w:rsidRPr="00E551D5">
              <w:rPr>
                <w:bCs/>
                <w:lang w:val="en-US"/>
              </w:rPr>
              <w:t>AVRASYA</w:t>
            </w:r>
          </w:p>
        </w:tc>
        <w:tc>
          <w:tcPr>
            <w:tcW w:w="5812" w:type="dxa"/>
            <w:tcBorders>
              <w:top w:val="single" w:sz="6" w:space="0" w:color="auto"/>
              <w:left w:val="single" w:sz="6" w:space="0" w:color="auto"/>
              <w:bottom w:val="single" w:sz="6"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 xml:space="preserve">Прапор Танзанія. Судновласник/оператор Туреччина (інформація отримана від Представництва Президента України в АРК 04.02.19). Дата заходження 22.11.18-23.11.18. </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EE5F52"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9039810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lang w:val="en-US"/>
              </w:rPr>
            </w:pPr>
            <w:r w:rsidRPr="00E551D5">
              <w:rPr>
                <w:lang w:val="en-US"/>
              </w:rPr>
              <w:t>FERAS</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Прапор ОАЕ/Коморські острови. Судновласник/оператор Гонконг, КНР (інформація отримана від Представництва Президента України в АРК 04.02.19). Дата заходження 14.12.18</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EE5F52"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8607660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lang w:val="en-US"/>
              </w:rPr>
            </w:pPr>
            <w:r w:rsidRPr="00E551D5">
              <w:rPr>
                <w:lang w:val="en-US"/>
              </w:rPr>
              <w:t>LADY BOUSHRA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Прапор Коморські острови. Судновласник/оператор Ліван (інформація отримана від Представництва Президента України в АРК 04.02.19). Дата заходження 27.01.18-01.02.18</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EE5F52"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rsidR="002E54E0" w:rsidRPr="00E551D5" w:rsidRDefault="002E54E0" w:rsidP="00966C86">
            <w:pPr>
              <w:rPr>
                <w:bCs/>
              </w:rPr>
            </w:pPr>
            <w:r w:rsidRPr="00E551D5">
              <w:rPr>
                <w:bCs/>
              </w:rPr>
              <w:t>7613404</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rsidR="002E54E0" w:rsidRPr="00E551D5" w:rsidRDefault="002E54E0" w:rsidP="00966C86">
            <w:pPr>
              <w:rPr>
                <w:bCs/>
              </w:rPr>
            </w:pPr>
            <w:r w:rsidRPr="00E551D5">
              <w:rPr>
                <w:bCs/>
                <w:lang w:val="en-US"/>
              </w:rPr>
              <w:t>LIDERSAMSUN</w:t>
            </w:r>
          </w:p>
        </w:tc>
        <w:tc>
          <w:tcPr>
            <w:tcW w:w="5812" w:type="dxa"/>
            <w:tcBorders>
              <w:top w:val="single" w:sz="6" w:space="0" w:color="auto"/>
              <w:left w:val="single" w:sz="6" w:space="0" w:color="auto"/>
              <w:bottom w:val="single" w:sz="6"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 xml:space="preserve">Прапор Палау. Судновласник/оператор Туреччина (інформація отримана від Представництва Президента України в АРК 04.02.19). Дата заходження 18.11.18-20.11.18.         </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EE5F52"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8872538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lang w:val="en-US"/>
              </w:rPr>
            </w:pPr>
            <w:r w:rsidRPr="00E551D5">
              <w:rPr>
                <w:lang w:val="en-US"/>
              </w:rPr>
              <w:t>VIKTOR TARATIN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Прапор Коморські острови. Судновласник/оператор Панама (інформація отримана від Представництва Президента України в АРК 04.02.19). Дата заходження 28.11.18-29.11.18.</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9F5997"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lang w:val="en-US"/>
              </w:rPr>
            </w:pPr>
            <w:r w:rsidRPr="00E551D5">
              <w:rPr>
                <w:lang w:val="en-US"/>
              </w:rPr>
              <w:t>8138750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t>BAGEROVO</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09.03.</w:t>
            </w:r>
            <w:r w:rsidRPr="00E551D5">
              <w:rPr>
                <w:bCs/>
                <w:lang w:val="en-US"/>
              </w:rPr>
              <w:t>19</w:t>
            </w:r>
            <w:r w:rsidRPr="00E551D5">
              <w:rPr>
                <w:bCs/>
              </w:rPr>
              <w:t xml:space="preserve">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3A0B9B"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lang w:val="en-US"/>
              </w:rPr>
            </w:pPr>
            <w:r w:rsidRPr="00E551D5">
              <w:t>8728660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t>Sborshchik-4 (Бункерувальне)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 08.03.19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FD1995"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rPr>
                <w:bCs/>
                <w:lang w:val="en-US"/>
              </w:rPr>
            </w:pPr>
            <w:r w:rsidRPr="00625FF8">
              <w:rPr>
                <w:bCs/>
                <w:lang w:val="en-US"/>
              </w:rPr>
              <w:t>273433370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both"/>
              <w:rPr>
                <w:bCs/>
              </w:rPr>
            </w:pPr>
            <w:r w:rsidRPr="00625FF8">
              <w:rPr>
                <w:bCs/>
                <w:lang w:val="en-US"/>
              </w:rPr>
              <w:t>MECHTA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25FF8" w:rsidRDefault="002E54E0" w:rsidP="00966C86">
            <w:pPr>
              <w:tabs>
                <w:tab w:val="left" w:pos="2371"/>
                <w:tab w:val="left" w:pos="2513"/>
              </w:tabs>
              <w:rPr>
                <w:bCs/>
              </w:rPr>
            </w:pPr>
            <w:r w:rsidRPr="00625FF8">
              <w:rPr>
                <w:bCs/>
                <w:lang w:val="en-US"/>
              </w:rPr>
              <w:t>RussianFederation</w:t>
            </w:r>
            <w:r w:rsidRPr="00625FF8">
              <w:rPr>
                <w:bCs/>
              </w:rPr>
              <w:t>. 29.04, 04.05, 31.05, 22.07, 31.07, 08.08, 12.08, 21.08, 26.08, 02.09, 17.09, 28.09, 04.10, 14.10, 04.11.19, 03.03, 09.04, 05.06, 15.06, 23.06, 02.07, 11.07, 11.08, 19.08, 26.08, 02.09, 14.09, 28.09.20, 13.05, 01.07, 09.07-13.07, 15.07-17.07, 19.07, 21.07, 25.07-26.07.21ДУ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6F4E07" w:rsidRDefault="002E54E0" w:rsidP="002E54E0">
            <w:pPr>
              <w:pStyle w:val="afa"/>
              <w:numPr>
                <w:ilvl w:val="0"/>
                <w:numId w:val="9"/>
              </w:numPr>
              <w:tabs>
                <w:tab w:val="left" w:pos="3345"/>
              </w:tabs>
              <w:spacing w:after="0" w:line="240" w:lineRule="auto"/>
              <w:ind w:left="318"/>
              <w:jc w:val="center"/>
              <w:rPr>
                <w:b/>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8B0A8B" w:rsidRDefault="002E54E0" w:rsidP="00966C86">
            <w:pPr>
              <w:jc w:val="center"/>
              <w:rPr>
                <w:bCs/>
              </w:rPr>
            </w:pPr>
            <w:r w:rsidRPr="008B0A8B">
              <w:rPr>
                <w:bCs/>
              </w:rPr>
              <w:t>273397950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8B0A8B" w:rsidRDefault="002E54E0" w:rsidP="00966C86">
            <w:pPr>
              <w:jc w:val="both"/>
              <w:rPr>
                <w:bCs/>
              </w:rPr>
            </w:pPr>
            <w:r w:rsidRPr="008B0A8B">
              <w:rPr>
                <w:bCs/>
                <w:lang w:val="en-US"/>
              </w:rPr>
              <w:t>TAKIL</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8B0A8B" w:rsidRDefault="002E54E0" w:rsidP="00966C86">
            <w:pPr>
              <w:tabs>
                <w:tab w:val="left" w:pos="2371"/>
                <w:tab w:val="left" w:pos="2513"/>
              </w:tabs>
              <w:rPr>
                <w:bCs/>
              </w:rPr>
            </w:pPr>
            <w:r w:rsidRPr="008B0A8B">
              <w:rPr>
                <w:bCs/>
                <w:lang w:val="en-US"/>
              </w:rPr>
              <w:t>RussianFederation</w:t>
            </w:r>
            <w:r w:rsidRPr="008B0A8B">
              <w:rPr>
                <w:bCs/>
              </w:rPr>
              <w:t>. 29.04, 07.11.19, 24.06.20</w:t>
            </w:r>
          </w:p>
          <w:p w:rsidR="002E54E0" w:rsidRPr="008B0A8B" w:rsidRDefault="002E54E0" w:rsidP="00966C86">
            <w:pPr>
              <w:tabs>
                <w:tab w:val="left" w:pos="2371"/>
                <w:tab w:val="left" w:pos="2513"/>
              </w:tabs>
              <w:rPr>
                <w:bCs/>
              </w:rPr>
            </w:pPr>
            <w:r w:rsidRPr="008B0A8B">
              <w:rPr>
                <w:bCs/>
              </w:rPr>
              <w:t>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70089"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70089" w:rsidRDefault="002E54E0" w:rsidP="00966C86">
            <w:pPr>
              <w:jc w:val="center"/>
              <w:rPr>
                <w:bCs/>
              </w:rPr>
            </w:pPr>
            <w:r w:rsidRPr="00770089">
              <w:rPr>
                <w:bCs/>
              </w:rPr>
              <w:t xml:space="preserve">8230077 / </w:t>
            </w:r>
            <w:r w:rsidRPr="00770089">
              <w:rPr>
                <w:color w:val="000000"/>
              </w:rPr>
              <w:t>273459650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70089" w:rsidRDefault="002E54E0" w:rsidP="00966C86">
            <w:pPr>
              <w:jc w:val="both"/>
              <w:rPr>
                <w:bCs/>
              </w:rPr>
            </w:pPr>
            <w:r>
              <w:rPr>
                <w:bCs/>
              </w:rPr>
              <w:t>VOLGO BALT 106 (суховантаж</w:t>
            </w:r>
            <w:r w:rsidRPr="00770089">
              <w:rPr>
                <w:bCs/>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70089" w:rsidRDefault="002E54E0" w:rsidP="00966C86">
            <w:pPr>
              <w:tabs>
                <w:tab w:val="left" w:pos="2371"/>
                <w:tab w:val="left" w:pos="2513"/>
              </w:tabs>
              <w:rPr>
                <w:bCs/>
              </w:rPr>
            </w:pPr>
            <w:r w:rsidRPr="00770089">
              <w:rPr>
                <w:bCs/>
              </w:rPr>
              <w:t>Russian Federation 27.07.19</w:t>
            </w:r>
            <w:r>
              <w:rPr>
                <w:bCs/>
              </w:rPr>
              <w:t>, 25.04, 03.05.20</w:t>
            </w:r>
            <w:r w:rsidRPr="00770089">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70089"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70089" w:rsidRDefault="002E54E0" w:rsidP="00966C86">
            <w:pPr>
              <w:jc w:val="center"/>
              <w:rPr>
                <w:bCs/>
              </w:rPr>
            </w:pPr>
            <w:r w:rsidRPr="00770089">
              <w:rPr>
                <w:bCs/>
              </w:rPr>
              <w:t>273396090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70089" w:rsidRDefault="002E54E0" w:rsidP="00966C86">
            <w:pPr>
              <w:jc w:val="both"/>
              <w:rPr>
                <w:bCs/>
              </w:rPr>
            </w:pPr>
            <w:r w:rsidRPr="00770089">
              <w:rPr>
                <w:bCs/>
              </w:rPr>
              <w:t>KADOSH</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70089" w:rsidRDefault="002E54E0" w:rsidP="00966C86">
            <w:pPr>
              <w:tabs>
                <w:tab w:val="left" w:pos="2371"/>
                <w:tab w:val="left" w:pos="2513"/>
              </w:tabs>
              <w:rPr>
                <w:bCs/>
              </w:rPr>
            </w:pPr>
            <w:r w:rsidRPr="00770089">
              <w:rPr>
                <w:bCs/>
                <w:lang w:val="en-US"/>
              </w:rPr>
              <w:t>RussianFederation</w:t>
            </w:r>
            <w:r w:rsidRPr="00770089">
              <w:rPr>
                <w:bCs/>
              </w:rPr>
              <w:t>. 20.08.19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70089" w:rsidRDefault="002E54E0" w:rsidP="002E54E0">
            <w:pPr>
              <w:pStyle w:val="afa"/>
              <w:numPr>
                <w:ilvl w:val="0"/>
                <w:numId w:val="9"/>
              </w:numPr>
              <w:tabs>
                <w:tab w:val="left" w:pos="3345"/>
              </w:tabs>
              <w:spacing w:after="0" w:line="240" w:lineRule="auto"/>
              <w:ind w:left="318"/>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70089" w:rsidRDefault="002E54E0" w:rsidP="00966C86">
            <w:pPr>
              <w:jc w:val="center"/>
              <w:rPr>
                <w:bCs/>
              </w:rPr>
            </w:pPr>
            <w:r w:rsidRPr="00770089">
              <w:t>273432260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70089" w:rsidRDefault="002E54E0" w:rsidP="00966C86">
            <w:pPr>
              <w:jc w:val="both"/>
              <w:rPr>
                <w:bCs/>
              </w:rPr>
            </w:pPr>
            <w:r w:rsidRPr="00770089">
              <w:t>SEA STAR 1</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70089" w:rsidRDefault="002E54E0" w:rsidP="00966C86">
            <w:pPr>
              <w:tabs>
                <w:tab w:val="left" w:pos="2371"/>
                <w:tab w:val="left" w:pos="2513"/>
              </w:tabs>
              <w:rPr>
                <w:bCs/>
                <w:lang w:val="en-US"/>
              </w:rPr>
            </w:pPr>
            <w:r w:rsidRPr="00770089">
              <w:rPr>
                <w:bCs/>
                <w:lang w:val="en-US"/>
              </w:rPr>
              <w:t>RussianFederation</w:t>
            </w:r>
            <w:r w:rsidRPr="00770089">
              <w:rPr>
                <w:bCs/>
              </w:rPr>
              <w:t>. 31.08.19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70089" w:rsidRDefault="002E54E0" w:rsidP="002E54E0">
            <w:pPr>
              <w:pStyle w:val="afa"/>
              <w:numPr>
                <w:ilvl w:val="0"/>
                <w:numId w:val="9"/>
              </w:numPr>
              <w:tabs>
                <w:tab w:val="left" w:pos="3345"/>
              </w:tabs>
              <w:spacing w:after="0" w:line="240" w:lineRule="auto"/>
              <w:ind w:left="318"/>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70089" w:rsidRDefault="002E54E0" w:rsidP="00966C86">
            <w:pPr>
              <w:jc w:val="center"/>
              <w:rPr>
                <w:bCs/>
              </w:rPr>
            </w:pPr>
            <w:r w:rsidRPr="00770089">
              <w:rPr>
                <w:bCs/>
              </w:rPr>
              <w:t>8947670 / 273441360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70089" w:rsidRDefault="002E54E0" w:rsidP="00966C86">
            <w:pPr>
              <w:jc w:val="both"/>
              <w:rPr>
                <w:bCs/>
              </w:rPr>
            </w:pPr>
            <w:r w:rsidRPr="00770089">
              <w:rPr>
                <w:bCs/>
              </w:rPr>
              <w:t>SPASSK (суховантаж)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70089" w:rsidRDefault="002E54E0" w:rsidP="00966C86">
            <w:pPr>
              <w:tabs>
                <w:tab w:val="left" w:pos="2371"/>
                <w:tab w:val="left" w:pos="2513"/>
              </w:tabs>
              <w:rPr>
                <w:bCs/>
              </w:rPr>
            </w:pPr>
            <w:r w:rsidRPr="00770089">
              <w:rPr>
                <w:bCs/>
                <w:lang w:val="en-US"/>
              </w:rPr>
              <w:t>RussianFederation</w:t>
            </w:r>
            <w:r w:rsidRPr="00770089">
              <w:rPr>
                <w:bCs/>
              </w:rPr>
              <w:t>. 02.08.19 ВМС ЗСУ</w:t>
            </w:r>
          </w:p>
        </w:tc>
      </w:tr>
      <w:tr w:rsidR="002E54E0" w:rsidRPr="00745FDB"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FDB" w:rsidRDefault="002E54E0" w:rsidP="00966C86">
            <w:pPr>
              <w:tabs>
                <w:tab w:val="left" w:pos="3345"/>
              </w:tabs>
            </w:pPr>
            <w:r w:rsidRPr="00745FDB">
              <w:t xml:space="preserve"> 287</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FDB" w:rsidRDefault="002E54E0" w:rsidP="00966C86">
            <w:pPr>
              <w:jc w:val="center"/>
              <w:rPr>
                <w:bCs/>
              </w:rPr>
            </w:pPr>
            <w:r w:rsidRPr="00745FDB">
              <w:rPr>
                <w:bCs/>
              </w:rPr>
              <w:t>9522403 / 273349080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FDB" w:rsidRDefault="002E54E0" w:rsidP="00966C86">
            <w:pPr>
              <w:jc w:val="both"/>
              <w:rPr>
                <w:bCs/>
              </w:rPr>
            </w:pPr>
            <w:r w:rsidRPr="00745FDB">
              <w:rPr>
                <w:bCs/>
              </w:rPr>
              <w:t>AVANGARD</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FDB" w:rsidRDefault="002E54E0" w:rsidP="00966C86">
            <w:pPr>
              <w:tabs>
                <w:tab w:val="left" w:pos="2371"/>
                <w:tab w:val="left" w:pos="2513"/>
              </w:tabs>
              <w:rPr>
                <w:bCs/>
              </w:rPr>
            </w:pPr>
            <w:r w:rsidRPr="00745FDB">
              <w:rPr>
                <w:bCs/>
                <w:lang w:val="en-US"/>
              </w:rPr>
              <w:t>RussianFederation</w:t>
            </w:r>
            <w:r w:rsidRPr="00745FDB">
              <w:rPr>
                <w:bCs/>
              </w:rPr>
              <w:t xml:space="preserve">. 10.09, </w:t>
            </w:r>
            <w:r w:rsidRPr="00745FDB">
              <w:rPr>
                <w:bCs/>
                <w:lang w:val="en-US"/>
              </w:rPr>
              <w:t xml:space="preserve">10.10, </w:t>
            </w:r>
            <w:r w:rsidRPr="00745FDB">
              <w:rPr>
                <w:bCs/>
              </w:rPr>
              <w:t>04.11.19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AF5D3B" w:rsidRDefault="002E54E0" w:rsidP="00966C86">
            <w:pPr>
              <w:tabs>
                <w:tab w:val="left" w:pos="3345"/>
              </w:tabs>
            </w:pPr>
            <w:r w:rsidRPr="00AF5D3B">
              <w:t>288</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center"/>
              <w:rPr>
                <w:bCs/>
              </w:rPr>
            </w:pPr>
            <w:r w:rsidRPr="00AF5D3B">
              <w:rPr>
                <w:bCs/>
              </w:rPr>
              <w:t>273396060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both"/>
              <w:rPr>
                <w:bCs/>
              </w:rPr>
            </w:pPr>
            <w:r w:rsidRPr="00AF5D3B">
              <w:rPr>
                <w:bCs/>
              </w:rPr>
              <w:t>KAPITAN CHEREMNYKH</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AF5D3B" w:rsidRDefault="002E54E0" w:rsidP="00966C86">
            <w:pPr>
              <w:tabs>
                <w:tab w:val="left" w:pos="2371"/>
                <w:tab w:val="left" w:pos="2513"/>
              </w:tabs>
              <w:rPr>
                <w:bCs/>
              </w:rPr>
            </w:pPr>
            <w:r w:rsidRPr="00AF5D3B">
              <w:rPr>
                <w:bCs/>
              </w:rPr>
              <w:t>Russian Federation. 13.09.19 ДУ «Держгідрографія»</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AF5D3B" w:rsidRDefault="002E54E0" w:rsidP="00966C86">
            <w:pPr>
              <w:tabs>
                <w:tab w:val="left" w:pos="3345"/>
              </w:tabs>
            </w:pPr>
            <w:r w:rsidRPr="00AF5D3B">
              <w:t>289</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center"/>
              <w:rPr>
                <w:bCs/>
              </w:rPr>
            </w:pPr>
            <w:r>
              <w:rPr>
                <w:bCs/>
              </w:rPr>
              <w:t xml:space="preserve">8611221 </w:t>
            </w:r>
            <w:r>
              <w:t xml:space="preserve">/ </w:t>
            </w:r>
            <w:r w:rsidRPr="00AF5D3B">
              <w:t>273456690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both"/>
              <w:rPr>
                <w:bCs/>
              </w:rPr>
            </w:pPr>
            <w:r w:rsidRPr="00AF5D3B">
              <w:t>NADEZHDA</w:t>
            </w:r>
            <w:r w:rsidRPr="00770089">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Russian Federation. 28.09.19 </w:t>
            </w:r>
            <w:r w:rsidRPr="00AF5D3B">
              <w:rPr>
                <w:bCs/>
              </w:rPr>
              <w:t>ДУ</w:t>
            </w:r>
            <w:r w:rsidRPr="002E54E0">
              <w:rPr>
                <w:bCs/>
                <w:lang w:val="en-US"/>
              </w:rPr>
              <w:t xml:space="preserve"> «</w:t>
            </w:r>
            <w:r w:rsidRPr="00AF5D3B">
              <w:rPr>
                <w:bCs/>
              </w:rPr>
              <w:t>Держгідрографія</w:t>
            </w:r>
            <w:r w:rsidRPr="002E54E0">
              <w:rPr>
                <w:bCs/>
                <w:lang w:val="en-US"/>
              </w:rPr>
              <w:t xml:space="preserve">», 15.03, 25.04, 09.05, 11.09, 20.09, 03.12, 18.12, 24.12.20, 12.06, 05.07, 09.07, 30.07, 03.08, 20.08, 29.08, 16.09, 27.09, </w:t>
            </w:r>
            <w:r w:rsidRPr="002E54E0">
              <w:rPr>
                <w:bCs/>
                <w:lang w:val="en-US"/>
              </w:rPr>
              <w:lastRenderedPageBreak/>
              <w:t xml:space="preserve">29.10.21 </w:t>
            </w:r>
            <w:r w:rsidRPr="0043734D">
              <w:rPr>
                <w:bCs/>
              </w:rPr>
              <w:t>ВМС</w:t>
            </w:r>
            <w:r w:rsidRPr="002E54E0">
              <w:rPr>
                <w:bCs/>
                <w:lang w:val="en-US"/>
              </w:rPr>
              <w:t xml:space="preserve"> </w:t>
            </w:r>
            <w:r w:rsidRPr="0043734D">
              <w:rPr>
                <w:bCs/>
              </w:rPr>
              <w:t>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204355" w:rsidRDefault="002E54E0" w:rsidP="00966C86">
            <w:pPr>
              <w:tabs>
                <w:tab w:val="left" w:pos="3345"/>
              </w:tabs>
            </w:pPr>
            <w:r w:rsidRPr="00204355">
              <w:lastRenderedPageBreak/>
              <w:t>290</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204355" w:rsidRDefault="002E54E0" w:rsidP="00966C86">
            <w:pPr>
              <w:jc w:val="center"/>
            </w:pPr>
            <w:r w:rsidRPr="00204355">
              <w:t>273456290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204355" w:rsidRDefault="002E54E0" w:rsidP="00966C86">
            <w:pPr>
              <w:jc w:val="both"/>
            </w:pPr>
            <w:r w:rsidRPr="00AF5D3B">
              <w:rPr>
                <w:lang w:val="en-US"/>
              </w:rPr>
              <w:t>YUG</w:t>
            </w:r>
            <w:r w:rsidRPr="00204355">
              <w:t>-2</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AF5D3B" w:rsidRDefault="002E54E0" w:rsidP="00966C86">
            <w:pPr>
              <w:tabs>
                <w:tab w:val="left" w:pos="2371"/>
                <w:tab w:val="left" w:pos="2513"/>
              </w:tabs>
              <w:rPr>
                <w:bCs/>
              </w:rPr>
            </w:pPr>
            <w:r w:rsidRPr="00AF5D3B">
              <w:rPr>
                <w:bCs/>
              </w:rPr>
              <w:t>Russian Federation. 15.</w:t>
            </w:r>
            <w:r w:rsidRPr="00204355">
              <w:rPr>
                <w:bCs/>
              </w:rPr>
              <w:t>10</w:t>
            </w:r>
            <w:r w:rsidRPr="00AF5D3B">
              <w:rPr>
                <w:bCs/>
              </w:rPr>
              <w:t>.19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pPr>
            <w:r w:rsidRPr="0042769F">
              <w:t>291</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204355" w:rsidRDefault="002E54E0" w:rsidP="00966C86">
            <w:pPr>
              <w:jc w:val="center"/>
            </w:pPr>
            <w:r w:rsidRPr="0042769F">
              <w:rPr>
                <w:color w:val="000000"/>
              </w:rPr>
              <w:t>8226428 / 273453680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204355" w:rsidRDefault="002E54E0" w:rsidP="00966C86">
            <w:pPr>
              <w:jc w:val="both"/>
            </w:pPr>
            <w:r w:rsidRPr="0042769F">
              <w:rPr>
                <w:bCs/>
                <w:color w:val="000000"/>
              </w:rPr>
              <w:t xml:space="preserve">SORMOVSKIY-48 </w:t>
            </w:r>
            <w:r w:rsidRPr="0042769F">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42769F" w:rsidRDefault="002E54E0" w:rsidP="00966C86">
            <w:pPr>
              <w:tabs>
                <w:tab w:val="left" w:pos="2371"/>
                <w:tab w:val="left" w:pos="2513"/>
              </w:tabs>
              <w:rPr>
                <w:bCs/>
              </w:rPr>
            </w:pPr>
            <w:r w:rsidRPr="0042769F">
              <w:rPr>
                <w:bCs/>
                <w:lang w:val="en-US"/>
              </w:rPr>
              <w:t>RussianFederation</w:t>
            </w:r>
            <w:r w:rsidRPr="0042769F">
              <w:rPr>
                <w:bCs/>
              </w:rPr>
              <w:t>. 12.12.19</w:t>
            </w:r>
            <w:r>
              <w:rPr>
                <w:bCs/>
              </w:rPr>
              <w:t>, 01.01, 02.02, 26.04, 07.05, 26.09.20</w:t>
            </w:r>
            <w:r w:rsidRPr="0042769F">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pPr>
            <w:r>
              <w:t>292</w:t>
            </w:r>
          </w:p>
        </w:tc>
        <w:tc>
          <w:tcPr>
            <w:tcW w:w="1276" w:type="dxa"/>
            <w:tcBorders>
              <w:top w:val="single" w:sz="4" w:space="0" w:color="auto"/>
              <w:left w:val="nil"/>
              <w:bottom w:val="single" w:sz="4" w:space="0" w:color="auto"/>
              <w:right w:val="single" w:sz="4" w:space="0" w:color="auto"/>
            </w:tcBorders>
            <w:shd w:val="clear" w:color="auto" w:fill="auto"/>
            <w:vAlign w:val="center"/>
          </w:tcPr>
          <w:p w:rsidR="002E54E0" w:rsidRPr="00AF4F3A" w:rsidRDefault="002E54E0" w:rsidP="00966C86">
            <w:pPr>
              <w:tabs>
                <w:tab w:val="left" w:pos="8468"/>
              </w:tabs>
              <w:ind w:left="-150" w:right="-145"/>
              <w:contextualSpacing/>
              <w:jc w:val="center"/>
              <w:rPr>
                <w:bCs/>
              </w:rPr>
            </w:pPr>
            <w:r w:rsidRPr="00AF4F3A">
              <w:rPr>
                <w:bCs/>
              </w:rPr>
              <w:t>8867430 / 273426650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4F3A" w:rsidRDefault="002E54E0" w:rsidP="00966C86">
            <w:pPr>
              <w:jc w:val="both"/>
              <w:rPr>
                <w:bCs/>
                <w:color w:val="000000"/>
              </w:rPr>
            </w:pPr>
            <w:r w:rsidRPr="00AF4F3A">
              <w:rPr>
                <w:bCs/>
              </w:rPr>
              <w:t>SAMUR 3</w:t>
            </w:r>
            <w:r w:rsidRPr="0042769F">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371EF3" w:rsidRDefault="002E54E0" w:rsidP="00966C86">
            <w:pPr>
              <w:tabs>
                <w:tab w:val="left" w:pos="2371"/>
                <w:tab w:val="left" w:pos="2513"/>
              </w:tabs>
              <w:rPr>
                <w:bCs/>
              </w:rPr>
            </w:pPr>
            <w:r w:rsidRPr="0042769F">
              <w:rPr>
                <w:bCs/>
                <w:lang w:val="en-US"/>
              </w:rPr>
              <w:t>RussianFederation</w:t>
            </w:r>
            <w:r>
              <w:rPr>
                <w:bCs/>
              </w:rPr>
              <w:t>. 10.01.20</w:t>
            </w:r>
            <w:r w:rsidRPr="0042769F">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Default="002E54E0" w:rsidP="00966C86">
            <w:pPr>
              <w:tabs>
                <w:tab w:val="left" w:pos="3345"/>
              </w:tabs>
            </w:pPr>
            <w:r>
              <w:t>293</w:t>
            </w:r>
          </w:p>
        </w:tc>
        <w:tc>
          <w:tcPr>
            <w:tcW w:w="1276" w:type="dxa"/>
            <w:tcBorders>
              <w:top w:val="single" w:sz="4" w:space="0" w:color="auto"/>
              <w:left w:val="nil"/>
              <w:bottom w:val="single" w:sz="4" w:space="0" w:color="auto"/>
              <w:right w:val="single" w:sz="4" w:space="0" w:color="auto"/>
            </w:tcBorders>
            <w:shd w:val="clear" w:color="auto" w:fill="auto"/>
            <w:vAlign w:val="center"/>
          </w:tcPr>
          <w:p w:rsidR="002E54E0" w:rsidRPr="00686A89" w:rsidRDefault="002E54E0" w:rsidP="00966C86">
            <w:pPr>
              <w:tabs>
                <w:tab w:val="left" w:pos="8468"/>
              </w:tabs>
              <w:ind w:left="-150" w:right="-145"/>
              <w:contextualSpacing/>
              <w:jc w:val="center"/>
              <w:rPr>
                <w:bCs/>
              </w:rPr>
            </w:pPr>
            <w:r w:rsidRPr="00686A89">
              <w:rPr>
                <w:bCs/>
              </w:rPr>
              <w:t>8606616 / 273452650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Default="002E54E0" w:rsidP="00966C86">
            <w:pPr>
              <w:jc w:val="both"/>
              <w:rPr>
                <w:bCs/>
              </w:rPr>
            </w:pPr>
            <w:r w:rsidRPr="00686A89">
              <w:rPr>
                <w:bCs/>
              </w:rPr>
              <w:t xml:space="preserve">KOMPOZITOR RAKHMANIN </w:t>
            </w:r>
          </w:p>
          <w:p w:rsidR="002E54E0" w:rsidRPr="00686A89" w:rsidRDefault="002E54E0" w:rsidP="00966C86">
            <w:pPr>
              <w:jc w:val="both"/>
              <w:rPr>
                <w:bCs/>
              </w:rPr>
            </w:pPr>
            <w:r w:rsidRPr="00686A89">
              <w:rPr>
                <w:bCs/>
              </w:rPr>
              <w:t>(Ро-Ро)</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42769F" w:rsidRDefault="002E54E0" w:rsidP="00966C86">
            <w:pPr>
              <w:tabs>
                <w:tab w:val="left" w:pos="2371"/>
                <w:tab w:val="left" w:pos="2513"/>
              </w:tabs>
              <w:rPr>
                <w:bCs/>
                <w:lang w:val="en-US"/>
              </w:rPr>
            </w:pPr>
            <w:r w:rsidRPr="0042769F">
              <w:rPr>
                <w:bCs/>
                <w:lang w:val="en-US"/>
              </w:rPr>
              <w:t>RussianFederation</w:t>
            </w:r>
            <w:r>
              <w:rPr>
                <w:bCs/>
              </w:rPr>
              <w:t>. 13.01.20</w:t>
            </w:r>
            <w:r w:rsidRPr="0042769F">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371EF3" w:rsidRDefault="002E54E0" w:rsidP="00966C86">
            <w:pPr>
              <w:tabs>
                <w:tab w:val="left" w:pos="3345"/>
              </w:tabs>
            </w:pPr>
            <w:r>
              <w:t>294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55F3F" w:rsidRDefault="002E54E0" w:rsidP="00966C86">
            <w:pPr>
              <w:jc w:val="center"/>
              <w:rPr>
                <w:bCs/>
              </w:rPr>
            </w:pPr>
            <w:r w:rsidRPr="007458FA">
              <w:t>8848305</w:t>
            </w:r>
            <w:r>
              <w:t xml:space="preserve"> / 273443260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Default="002E54E0" w:rsidP="00966C86">
            <w:pPr>
              <w:jc w:val="both"/>
            </w:pPr>
            <w:r w:rsidRPr="007458FA">
              <w:rPr>
                <w:lang w:val="en-US"/>
              </w:rPr>
              <w:t>SAMOCAT</w:t>
            </w:r>
          </w:p>
          <w:p w:rsidR="002E54E0" w:rsidRPr="007458FA" w:rsidRDefault="002E54E0" w:rsidP="00966C86">
            <w:pPr>
              <w:jc w:val="both"/>
              <w:rPr>
                <w:bCs/>
              </w:rPr>
            </w:pPr>
            <w:r>
              <w:t>(суховантаж, самохідна баржа</w:t>
            </w:r>
            <w:r w:rsidRPr="007458FA">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xml:space="preserve">. </w:t>
            </w:r>
            <w:r>
              <w:rPr>
                <w:bCs/>
              </w:rPr>
              <w:t xml:space="preserve">16.02.20 </w:t>
            </w:r>
            <w:r w:rsidRPr="007458FA">
              <w:rPr>
                <w:bCs/>
              </w:rPr>
              <w:t>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Default="002E54E0" w:rsidP="00966C86">
            <w:pPr>
              <w:tabs>
                <w:tab w:val="left" w:pos="3345"/>
              </w:tabs>
            </w:pPr>
            <w:r>
              <w:t>295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t>8315499 / 613003584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val="en-US"/>
              </w:rPr>
            </w:pPr>
            <w:r w:rsidRPr="004A1CB3">
              <w:t>PAWELL</w:t>
            </w:r>
            <w:r w:rsidRPr="0042769F">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A1CB3" w:rsidRDefault="002E54E0" w:rsidP="00966C86">
            <w:pPr>
              <w:tabs>
                <w:tab w:val="left" w:pos="2371"/>
                <w:tab w:val="left" w:pos="2513"/>
              </w:tabs>
              <w:rPr>
                <w:bCs/>
              </w:rPr>
            </w:pPr>
            <w:r>
              <w:rPr>
                <w:bCs/>
              </w:rPr>
              <w:t>Камерун. 04.03, 18.04.20</w:t>
            </w:r>
            <w:r w:rsidRPr="0042769F">
              <w:rPr>
                <w:bCs/>
              </w:rPr>
              <w:t>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011CF3" w:rsidRDefault="002E54E0" w:rsidP="00966C86">
            <w:pPr>
              <w:tabs>
                <w:tab w:val="left" w:pos="3345"/>
              </w:tabs>
            </w:pPr>
            <w:r w:rsidRPr="00011CF3">
              <w:t>296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84102</w:t>
            </w:r>
            <w:r>
              <w:t xml:space="preserve">75 </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r w:rsidRPr="00F53DC0">
              <w:rPr>
                <w:lang w:val="en-US"/>
              </w:rPr>
              <w:t>AMUR</w:t>
            </w:r>
            <w:r>
              <w:rPr>
                <w:color w:val="000000" w:themeColor="text1"/>
              </w:rPr>
              <w:t xml:space="preserve">(самохідна баржа, </w:t>
            </w:r>
            <w:r w:rsidRPr="00F53DC0">
              <w:rPr>
                <w:color w:val="000000" w:themeColor="text1"/>
              </w:rPr>
              <w:t>днопоглиблююче)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xml:space="preserve">. </w:t>
            </w:r>
            <w:r>
              <w:rPr>
                <w:bCs/>
              </w:rPr>
              <w:t>19.03.20</w:t>
            </w:r>
            <w:r w:rsidRPr="00F53DC0">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011CF3" w:rsidRDefault="002E54E0" w:rsidP="00966C86">
            <w:pPr>
              <w:tabs>
                <w:tab w:val="left" w:pos="3345"/>
              </w:tabs>
            </w:pPr>
            <w:r w:rsidRPr="00011CF3">
              <w:t>297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11CF3" w:rsidRDefault="002E54E0" w:rsidP="00966C86">
            <w:pPr>
              <w:jc w:val="center"/>
            </w:pPr>
            <w:r w:rsidRPr="00011CF3">
              <w:t>9202467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11CF3" w:rsidRDefault="002E54E0" w:rsidP="00966C86">
            <w:r>
              <w:rPr>
                <w:lang w:val="en-US"/>
              </w:rPr>
              <w:t>KAZAK</w:t>
            </w:r>
            <w:r w:rsidRPr="0042769F">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RussianFederation</w:t>
            </w:r>
            <w:r w:rsidRPr="00F53DC0">
              <w:rPr>
                <w:bCs/>
              </w:rPr>
              <w:t xml:space="preserve">. </w:t>
            </w:r>
            <w:r>
              <w:rPr>
                <w:bCs/>
              </w:rPr>
              <w:t>11.04.20</w:t>
            </w:r>
            <w:r w:rsidRPr="00F53DC0">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011CF3" w:rsidRDefault="002E54E0" w:rsidP="00966C86">
            <w:pPr>
              <w:tabs>
                <w:tab w:val="left" w:pos="3345"/>
              </w:tabs>
            </w:pPr>
            <w:r>
              <w:t>298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11CF3" w:rsidRDefault="002E54E0" w:rsidP="00966C86">
            <w:pPr>
              <w:jc w:val="center"/>
            </w:pPr>
            <w:r>
              <w:t>8862935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11CF3" w:rsidRDefault="002E54E0" w:rsidP="00966C86">
            <w:pPr>
              <w:rPr>
                <w:lang w:val="en-US"/>
              </w:rPr>
            </w:pPr>
            <w:r>
              <w:rPr>
                <w:lang w:val="en-US"/>
              </w:rPr>
              <w:t>ROSCHEM-2 (</w:t>
            </w:r>
            <w:r>
              <w:t>танкер</w:t>
            </w:r>
            <w:r>
              <w:rPr>
                <w:lang w:val="en-US"/>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RussianFederation</w:t>
            </w:r>
            <w:r w:rsidRPr="00F53DC0">
              <w:rPr>
                <w:bCs/>
              </w:rPr>
              <w:t xml:space="preserve">. </w:t>
            </w:r>
            <w:r>
              <w:rPr>
                <w:bCs/>
              </w:rPr>
              <w:t>11.04.20</w:t>
            </w:r>
            <w:r w:rsidRPr="00F53DC0">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Default="002E54E0" w:rsidP="00966C86">
            <w:pPr>
              <w:tabs>
                <w:tab w:val="left" w:pos="3345"/>
              </w:tabs>
            </w:pPr>
            <w:r>
              <w:t>299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8230209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VOLGOBALT</w:t>
            </w:r>
            <w:r w:rsidRPr="007458FA">
              <w:t xml:space="preserve">-153 </w:t>
            </w: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xml:space="preserve">. </w:t>
            </w:r>
            <w:r>
              <w:rPr>
                <w:bCs/>
              </w:rPr>
              <w:t>13.04.20</w:t>
            </w:r>
            <w:r w:rsidRPr="007458FA">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012EF5" w:rsidRDefault="002E54E0" w:rsidP="00966C86">
            <w:pPr>
              <w:tabs>
                <w:tab w:val="left" w:pos="3345"/>
              </w:tabs>
            </w:pPr>
            <w:r w:rsidRPr="00012EF5">
              <w:t>300</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012EF5" w:rsidRDefault="002E54E0" w:rsidP="00966C86">
            <w:pPr>
              <w:jc w:val="center"/>
              <w:rPr>
                <w:bCs/>
              </w:rPr>
            </w:pPr>
            <w:r w:rsidRPr="00012EF5">
              <w:rPr>
                <w:bCs/>
              </w:rPr>
              <w:t>9076521 / 273439760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012EF5" w:rsidRDefault="002E54E0" w:rsidP="00966C86">
            <w:pPr>
              <w:jc w:val="both"/>
              <w:rPr>
                <w:bCs/>
              </w:rPr>
            </w:pPr>
            <w:r w:rsidRPr="00012EF5">
              <w:rPr>
                <w:bCs/>
                <w:lang w:val="en-US"/>
              </w:rPr>
              <w:t>POSEYDON</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012EF5" w:rsidRDefault="002E54E0" w:rsidP="00966C86">
            <w:pPr>
              <w:tabs>
                <w:tab w:val="left" w:pos="2371"/>
                <w:tab w:val="left" w:pos="2513"/>
              </w:tabs>
              <w:rPr>
                <w:bCs/>
              </w:rPr>
            </w:pPr>
            <w:r w:rsidRPr="00012EF5">
              <w:rPr>
                <w:bCs/>
              </w:rPr>
              <w:t>Russian Federation. 11.05, 19.05, 11.08, 18.08.20</w:t>
            </w:r>
          </w:p>
          <w:p w:rsidR="002E54E0" w:rsidRPr="00012EF5" w:rsidRDefault="002E54E0" w:rsidP="00966C86">
            <w:pPr>
              <w:tabs>
                <w:tab w:val="left" w:pos="2371"/>
                <w:tab w:val="left" w:pos="2513"/>
              </w:tabs>
              <w:rPr>
                <w:bCs/>
              </w:rPr>
            </w:pPr>
            <w:r w:rsidRPr="00012EF5">
              <w:rPr>
                <w:bCs/>
              </w:rPr>
              <w:t xml:space="preserve">ДУ «Держгідрографія»  </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rPr>
                <w:lang w:val="en-US"/>
              </w:rPr>
            </w:pPr>
            <w:r w:rsidRPr="00551124">
              <w:rPr>
                <w:lang w:val="en-US"/>
              </w:rPr>
              <w:t>301</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lang w:val="en-US"/>
              </w:rPr>
            </w:pPr>
            <w:r w:rsidRPr="00551124">
              <w:rPr>
                <w:bCs/>
                <w:lang w:val="en-US"/>
              </w:rPr>
              <w:t>273370930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lang w:val="en-US"/>
              </w:rPr>
            </w:pPr>
            <w:r w:rsidRPr="00551124">
              <w:rPr>
                <w:bCs/>
                <w:lang w:val="en-US"/>
              </w:rPr>
              <w:t>KHORS</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rPr>
              <w:t>Russian Federation. 17.06, 11.08.20</w:t>
            </w:r>
            <w:r w:rsidRPr="00551124">
              <w:rPr>
                <w:bCs/>
                <w:lang w:val="en-US"/>
              </w:rPr>
              <w:t>, 18.07</w:t>
            </w:r>
            <w:r w:rsidRPr="00551124">
              <w:rPr>
                <w:bCs/>
              </w:rPr>
              <w:t xml:space="preserve">, 25.07.21  ДУ «Держгідрографія»  </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53342F" w:rsidRDefault="002E54E0" w:rsidP="00966C86">
            <w:pPr>
              <w:tabs>
                <w:tab w:val="left" w:pos="3345"/>
              </w:tabs>
              <w:rPr>
                <w:lang w:val="en-US"/>
              </w:rPr>
            </w:pPr>
            <w:r w:rsidRPr="0053342F">
              <w:rPr>
                <w:lang w:val="en-US"/>
              </w:rPr>
              <w:t>302</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3342F" w:rsidRDefault="002E54E0" w:rsidP="00966C86">
            <w:pPr>
              <w:jc w:val="center"/>
              <w:rPr>
                <w:bCs/>
                <w:lang w:val="en-US"/>
              </w:rPr>
            </w:pPr>
            <w:r w:rsidRPr="0053342F">
              <w:rPr>
                <w:bCs/>
                <w:lang w:val="en-US"/>
              </w:rPr>
              <w:t>273452890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8912C2" w:rsidRDefault="002E54E0" w:rsidP="00966C86">
            <w:pPr>
              <w:jc w:val="both"/>
              <w:rPr>
                <w:bCs/>
              </w:rPr>
            </w:pPr>
            <w:r w:rsidRPr="0053342F">
              <w:rPr>
                <w:bCs/>
                <w:lang w:val="en-US"/>
              </w:rPr>
              <w:t>KATRAN</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3342F" w:rsidRDefault="002E54E0" w:rsidP="00966C86">
            <w:pPr>
              <w:tabs>
                <w:tab w:val="left" w:pos="2371"/>
                <w:tab w:val="left" w:pos="2513"/>
              </w:tabs>
              <w:rPr>
                <w:bCs/>
              </w:rPr>
            </w:pPr>
            <w:r w:rsidRPr="0053342F">
              <w:rPr>
                <w:bCs/>
              </w:rPr>
              <w:t xml:space="preserve">Russian Federation. 18.06.20  ДУ «Держгідрографія»  </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966C86">
            <w:pPr>
              <w:tabs>
                <w:tab w:val="left" w:pos="3345"/>
              </w:tabs>
              <w:rPr>
                <w:lang w:val="en-US"/>
              </w:rPr>
            </w:pPr>
            <w:r w:rsidRPr="00B249FC">
              <w:rPr>
                <w:lang w:val="en-US"/>
              </w:rPr>
              <w:t>303</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center"/>
              <w:rPr>
                <w:bCs/>
                <w:lang w:val="en-US"/>
              </w:rPr>
            </w:pPr>
            <w:r w:rsidRPr="00B249FC">
              <w:rPr>
                <w:bCs/>
                <w:lang w:val="en-US"/>
              </w:rPr>
              <w:t>273548340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rPr>
                <w:bCs/>
                <w:lang w:val="en-US"/>
              </w:rPr>
            </w:pPr>
            <w:r w:rsidRPr="00B249FC">
              <w:rPr>
                <w:bCs/>
                <w:lang w:val="en-US"/>
              </w:rPr>
              <w:t>SB-742</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rPr>
            </w:pPr>
            <w:r w:rsidRPr="00B249FC">
              <w:rPr>
                <w:bCs/>
              </w:rPr>
              <w:t>Russian Federation. 1</w:t>
            </w:r>
            <w:r w:rsidRPr="00B249FC">
              <w:rPr>
                <w:bCs/>
                <w:lang w:val="en-US"/>
              </w:rPr>
              <w:t>1</w:t>
            </w:r>
            <w:r w:rsidRPr="00B249FC">
              <w:rPr>
                <w:bCs/>
              </w:rPr>
              <w:t>.0</w:t>
            </w:r>
            <w:r w:rsidRPr="00B249FC">
              <w:rPr>
                <w:bCs/>
                <w:lang w:val="en-US"/>
              </w:rPr>
              <w:t>8</w:t>
            </w:r>
            <w:r w:rsidRPr="00B249FC">
              <w:rPr>
                <w:bCs/>
              </w:rPr>
              <w:t xml:space="preserve">.20  ДУ «Держгідрографія»  </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966C86">
            <w:pPr>
              <w:tabs>
                <w:tab w:val="left" w:pos="3345"/>
              </w:tabs>
            </w:pPr>
            <w:r w:rsidRPr="00B249FC">
              <w:t>304</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center"/>
              <w:rPr>
                <w:bCs/>
              </w:rPr>
            </w:pPr>
            <w:r w:rsidRPr="00B249FC">
              <w:rPr>
                <w:bCs/>
              </w:rPr>
              <w:t>273376340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rPr>
                <w:bCs/>
                <w:lang w:val="en-US"/>
              </w:rPr>
            </w:pPr>
            <w:r w:rsidRPr="00B249FC">
              <w:rPr>
                <w:bCs/>
                <w:lang w:val="en-US"/>
              </w:rPr>
              <w:t>ODESSA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rPr>
            </w:pPr>
            <w:r w:rsidRPr="00B249FC">
              <w:rPr>
                <w:bCs/>
                <w:lang w:val="en-US"/>
              </w:rPr>
              <w:t>Russian Federation</w:t>
            </w:r>
            <w:r w:rsidRPr="00B249FC">
              <w:rPr>
                <w:bCs/>
              </w:rPr>
              <w:t>. 27.0</w:t>
            </w:r>
            <w:r w:rsidRPr="00B249FC">
              <w:rPr>
                <w:bCs/>
                <w:lang w:val="en-US"/>
              </w:rPr>
              <w:t>8</w:t>
            </w:r>
            <w:r w:rsidRPr="00B249FC">
              <w:rPr>
                <w:bCs/>
              </w:rPr>
              <w:t xml:space="preserve">.20  ДУ «Держгідрографія»  </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D10FEA" w:rsidRDefault="002E54E0" w:rsidP="00966C86">
            <w:pPr>
              <w:tabs>
                <w:tab w:val="left" w:pos="3345"/>
              </w:tabs>
            </w:pPr>
            <w:r w:rsidRPr="00D10FEA">
              <w:t>305</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center"/>
              <w:rPr>
                <w:bCs/>
              </w:rPr>
            </w:pPr>
            <w:r w:rsidRPr="00D10FEA">
              <w:rPr>
                <w:bCs/>
              </w:rPr>
              <w:t>8837746 / 273123100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both"/>
              <w:rPr>
                <w:bCs/>
              </w:rPr>
            </w:pPr>
            <w:r w:rsidRPr="00D10FEA">
              <w:rPr>
                <w:bCs/>
                <w:lang w:val="en-US"/>
              </w:rPr>
              <w:t>NOVIK</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D10FEA" w:rsidRDefault="002E54E0" w:rsidP="00966C86">
            <w:pPr>
              <w:tabs>
                <w:tab w:val="left" w:pos="2371"/>
                <w:tab w:val="left" w:pos="2513"/>
              </w:tabs>
              <w:rPr>
                <w:bCs/>
              </w:rPr>
            </w:pPr>
            <w:r w:rsidRPr="00D10FEA">
              <w:rPr>
                <w:bCs/>
                <w:lang w:val="en-US"/>
              </w:rPr>
              <w:t>RussianFederation</w:t>
            </w:r>
            <w:r w:rsidRPr="00D10FEA">
              <w:rPr>
                <w:bCs/>
              </w:rPr>
              <w:t>. 17.09.20 ДУ «Держгідрографія»</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D10FEA" w:rsidRDefault="002E54E0" w:rsidP="00966C86">
            <w:pPr>
              <w:tabs>
                <w:tab w:val="left" w:pos="3345"/>
              </w:tabs>
            </w:pPr>
            <w:r>
              <w:t>306</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center"/>
            </w:pPr>
            <w:r>
              <w:rPr>
                <w:bCs/>
              </w:rPr>
              <w:t xml:space="preserve">9057290 /   </w:t>
            </w:r>
            <w:r w:rsidRPr="00D10FEA">
              <w:rPr>
                <w:bCs/>
              </w:rPr>
              <w:t>273211420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both"/>
              <w:rPr>
                <w:lang w:val="en-US"/>
              </w:rPr>
            </w:pPr>
            <w:r w:rsidRPr="00D10FEA">
              <w:rPr>
                <w:lang w:val="en-US"/>
              </w:rPr>
              <w:t>ALEXANDER TVARDOVSKIY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D10FEA">
              <w:rPr>
                <w:bCs/>
                <w:lang w:val="en-US"/>
              </w:rPr>
              <w:t>RussianFederation</w:t>
            </w:r>
            <w:r w:rsidRPr="002E54E0">
              <w:rPr>
                <w:bCs/>
                <w:lang w:val="en-US"/>
              </w:rPr>
              <w:t xml:space="preserve">. 18.09, 22.09, 28.09.20 </w:t>
            </w:r>
            <w:r w:rsidRPr="00D10FEA">
              <w:rPr>
                <w:bCs/>
              </w:rPr>
              <w:t>ДУ</w:t>
            </w:r>
            <w:r w:rsidRPr="002E54E0">
              <w:rPr>
                <w:bCs/>
                <w:lang w:val="en-US"/>
              </w:rPr>
              <w:t xml:space="preserve"> «</w:t>
            </w:r>
            <w:r w:rsidRPr="00D10FEA">
              <w:rPr>
                <w:bCs/>
              </w:rPr>
              <w:t>Держгідрографія</w:t>
            </w:r>
            <w:r w:rsidRPr="002E54E0">
              <w:rPr>
                <w:bCs/>
                <w:lang w:val="en-US"/>
              </w:rPr>
              <w:t>», 23.10.20, 15.01, 19.01.</w:t>
            </w:r>
            <w:r w:rsidRPr="004143C5">
              <w:rPr>
                <w:bCs/>
                <w:lang w:val="en-US"/>
              </w:rPr>
              <w:t>21</w:t>
            </w:r>
            <w:r w:rsidRPr="002E54E0">
              <w:rPr>
                <w:bCs/>
                <w:lang w:val="en-US"/>
              </w:rPr>
              <w:t xml:space="preserve"> </w:t>
            </w:r>
            <w:r>
              <w:rPr>
                <w:bCs/>
              </w:rPr>
              <w:t>ВМС</w:t>
            </w:r>
            <w:r w:rsidRPr="002E54E0">
              <w:rPr>
                <w:bCs/>
                <w:lang w:val="en-US"/>
              </w:rPr>
              <w:t xml:space="preserve"> </w:t>
            </w:r>
            <w:r>
              <w:rPr>
                <w:bCs/>
              </w:rPr>
              <w:t>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pPr>
            <w:r w:rsidRPr="0043734D">
              <w:t>307</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r w:rsidRPr="0043734D">
              <w:rPr>
                <w:color w:val="000000"/>
              </w:rPr>
              <w:t>8602957 / 273443550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rPr>
                <w:bCs/>
                <w:color w:val="000000"/>
              </w:rPr>
            </w:pPr>
            <w:r w:rsidRPr="0043734D">
              <w:rPr>
                <w:bCs/>
                <w:color w:val="000000"/>
              </w:rPr>
              <w:t xml:space="preserve">VERA </w:t>
            </w:r>
            <w:r w:rsidRPr="0043734D">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02.09, 10.09, 04.12, 11.12, 14.12, 18.12, 24.12.20</w:t>
            </w:r>
            <w:r>
              <w:rPr>
                <w:bCs/>
              </w:rPr>
              <w:t>, 14.07, 27.08, 13.09, 21.09, 04.10, 30.10.21</w:t>
            </w:r>
            <w:r w:rsidRPr="0043734D">
              <w:rPr>
                <w:bCs/>
              </w:rPr>
              <w:t xml:space="preserve"> ВМС ЗСУ</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pPr>
            <w:r w:rsidRPr="0043734D">
              <w:t>308</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rPr>
                <w:color w:val="000000"/>
              </w:rPr>
            </w:pPr>
            <w:r w:rsidRPr="0043734D">
              <w:t>9057331 / 273317400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rPr>
                <w:bCs/>
                <w:color w:val="000000"/>
              </w:rPr>
            </w:pPr>
            <w:r w:rsidRPr="0043734D">
              <w:t xml:space="preserve">ALEXANDER GRIN </w:t>
            </w:r>
            <w:r w:rsidRPr="0043734D">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lang w:val="en-US"/>
              </w:rPr>
            </w:pPr>
            <w:r w:rsidRPr="0043734D">
              <w:rPr>
                <w:bCs/>
                <w:lang w:val="en-US"/>
              </w:rPr>
              <w:t>RussianFederation</w:t>
            </w:r>
            <w:r w:rsidRPr="002E54E0">
              <w:rPr>
                <w:bCs/>
                <w:lang w:val="en-US"/>
              </w:rPr>
              <w:t>. (</w:t>
            </w:r>
            <w:r>
              <w:rPr>
                <w:bCs/>
              </w:rPr>
              <w:t>Естонія</w:t>
            </w:r>
            <w:r w:rsidRPr="002E54E0">
              <w:rPr>
                <w:bCs/>
                <w:lang w:val="en-US"/>
              </w:rPr>
              <w:t xml:space="preserve"> </w:t>
            </w:r>
            <w:r>
              <w:rPr>
                <w:bCs/>
              </w:rPr>
              <w:t>ВМС</w:t>
            </w:r>
            <w:r w:rsidRPr="002E54E0">
              <w:rPr>
                <w:bCs/>
                <w:lang w:val="en-US"/>
              </w:rPr>
              <w:t xml:space="preserve"> </w:t>
            </w:r>
            <w:r>
              <w:rPr>
                <w:bCs/>
              </w:rPr>
              <w:t>ЗСУ</w:t>
            </w:r>
            <w:r w:rsidRPr="002E54E0">
              <w:rPr>
                <w:bCs/>
                <w:lang w:val="en-US"/>
              </w:rPr>
              <w:t xml:space="preserve"> 08.09.21)27.10.20, 01.08, 07.08, 15.08, 22.08, 26.08, 28.08, 03.09, 05.09, 28.09, 23.10, 30.10.21 </w:t>
            </w:r>
            <w:r w:rsidRPr="0043734D">
              <w:rPr>
                <w:bCs/>
              </w:rPr>
              <w:t>ВМС</w:t>
            </w:r>
            <w:r w:rsidRPr="002E54E0">
              <w:rPr>
                <w:bCs/>
                <w:lang w:val="en-US"/>
              </w:rPr>
              <w:t xml:space="preserve"> </w:t>
            </w:r>
            <w:r w:rsidRPr="0043734D">
              <w:rPr>
                <w:bCs/>
              </w:rPr>
              <w:t>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pPr>
            <w:r>
              <w:t>309</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rPr>
                <w:bCs/>
              </w:rPr>
            </w:pPr>
            <w:r w:rsidRPr="0043734D">
              <w:rPr>
                <w:bCs/>
              </w:rPr>
              <w:t>9508275 / 273427390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t>ODISSEY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rPr>
              <w:t>Russian Federation. 16.12.20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pPr>
            <w:r>
              <w:t>310</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rPr>
                <w:bCs/>
              </w:rPr>
            </w:pPr>
            <w:r w:rsidRPr="0043734D">
              <w:rPr>
                <w:bCs/>
              </w:rPr>
              <w:t>8841620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rPr>
                <w:bCs/>
              </w:rPr>
            </w:pPr>
            <w:r w:rsidRPr="0043734D">
              <w:rPr>
                <w:bCs/>
              </w:rPr>
              <w:t>VOLGO BALT 203 (суховантанаж)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xml:space="preserve"> 24.12.20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pPr>
            <w:r>
              <w:t>311</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rPr>
                <w:bCs/>
              </w:rPr>
            </w:pPr>
            <w:r w:rsidRPr="0043734D">
              <w:rPr>
                <w:bCs/>
              </w:rPr>
              <w:t>8892007 / 273270200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rPr>
                <w:bCs/>
              </w:rPr>
            </w:pPr>
            <w:r w:rsidRPr="0043734D">
              <w:rPr>
                <w:bCs/>
                <w:lang w:val="en-US"/>
              </w:rPr>
              <w:t>VOLGONEFT</w:t>
            </w:r>
            <w:r w:rsidRPr="0043734D">
              <w:rPr>
                <w:bCs/>
              </w:rPr>
              <w:t>-147 (танкер)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xml:space="preserve">. </w:t>
            </w:r>
            <w:r w:rsidRPr="0043734D">
              <w:t>22.12.20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F96832" w:rsidRDefault="002E54E0" w:rsidP="00966C86">
            <w:pPr>
              <w:tabs>
                <w:tab w:val="left" w:pos="3345"/>
              </w:tabs>
            </w:pPr>
            <w:r>
              <w:t>312</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96832" w:rsidRDefault="002E54E0" w:rsidP="00966C86">
            <w:pPr>
              <w:jc w:val="center"/>
              <w:rPr>
                <w:bCs/>
              </w:rPr>
            </w:pPr>
            <w:r>
              <w:t>7907415 / 241398000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96832" w:rsidRDefault="002E54E0" w:rsidP="00966C86">
            <w:pPr>
              <w:jc w:val="both"/>
              <w:rPr>
                <w:bCs/>
              </w:rPr>
            </w:pPr>
            <w:r>
              <w:t>CHRISTOS XXXIV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F96832" w:rsidRDefault="002E54E0" w:rsidP="00966C86">
            <w:pPr>
              <w:tabs>
                <w:tab w:val="left" w:pos="2371"/>
                <w:tab w:val="left" w:pos="2513"/>
              </w:tabs>
              <w:rPr>
                <w:bCs/>
              </w:rPr>
            </w:pPr>
            <w:r>
              <w:rPr>
                <w:bCs/>
              </w:rPr>
              <w:t xml:space="preserve">Греція 23.03.21 </w:t>
            </w:r>
            <w:r w:rsidRPr="0043734D">
              <w:t>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636A99" w:rsidRDefault="002E54E0" w:rsidP="00966C86">
            <w:pPr>
              <w:tabs>
                <w:tab w:val="left" w:pos="3345"/>
              </w:tabs>
            </w:pPr>
            <w:r w:rsidRPr="00636A99">
              <w:t>313</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center"/>
            </w:pPr>
            <w:r w:rsidRPr="00636A99">
              <w:rPr>
                <w:bCs/>
              </w:rPr>
              <w:t>273354610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both"/>
            </w:pPr>
            <w:r w:rsidRPr="00636A99">
              <w:rPr>
                <w:bCs/>
              </w:rPr>
              <w:t>RBT-190</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36A99" w:rsidRDefault="002E54E0" w:rsidP="00966C86">
            <w:pPr>
              <w:tabs>
                <w:tab w:val="left" w:pos="2371"/>
                <w:tab w:val="left" w:pos="2513"/>
              </w:tabs>
              <w:rPr>
                <w:bCs/>
              </w:rPr>
            </w:pPr>
            <w:r w:rsidRPr="00636A99">
              <w:rPr>
                <w:bCs/>
                <w:lang w:val="en-US"/>
              </w:rPr>
              <w:t>RussianFederation</w:t>
            </w:r>
            <w:r w:rsidRPr="00636A99">
              <w:rPr>
                <w:bCs/>
              </w:rPr>
              <w:t xml:space="preserve">. 15.07.21  ДУ «Держгідрографія»  </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636A99" w:rsidRDefault="002E54E0" w:rsidP="00966C86">
            <w:pPr>
              <w:tabs>
                <w:tab w:val="left" w:pos="3345"/>
              </w:tabs>
            </w:pPr>
            <w:r>
              <w:t>314</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color w:val="000000" w:themeColor="text1"/>
              </w:rPr>
            </w:pPr>
            <w:r w:rsidRPr="00551124">
              <w:rPr>
                <w:color w:val="000000" w:themeColor="text1"/>
              </w:rPr>
              <w:t>273388420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color w:val="000000" w:themeColor="text1"/>
              </w:rPr>
            </w:pPr>
            <w:r w:rsidRPr="00551124">
              <w:rPr>
                <w:color w:val="000000" w:themeColor="text1"/>
                <w:lang w:val="en-US"/>
              </w:rPr>
              <w:t>SQUALL</w:t>
            </w:r>
            <w:r w:rsidRPr="00551124">
              <w:rPr>
                <w:color w:val="000000" w:themeColor="text1"/>
              </w:rPr>
              <w:t xml:space="preserve">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xml:space="preserve"> 19.07.21  ДУ «Держгідрографія»  </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Default="002E54E0" w:rsidP="00966C86">
            <w:pPr>
              <w:tabs>
                <w:tab w:val="left" w:pos="3345"/>
              </w:tabs>
            </w:pPr>
            <w:r>
              <w:t>315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9076533/ 273441280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rPr>
                <w:lang w:val="en-US"/>
              </w:rPr>
            </w:pPr>
            <w:r w:rsidRPr="0043734D">
              <w:rPr>
                <w:lang w:val="en-US"/>
              </w:rPr>
              <w:t>ATOLL (</w:t>
            </w:r>
            <w:r w:rsidRPr="0043734D">
              <w:t>буксир</w:t>
            </w:r>
            <w:r w:rsidRPr="0043734D">
              <w:rPr>
                <w:lang w:val="en-US"/>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xml:space="preserve">. </w:t>
            </w:r>
            <w:r>
              <w:rPr>
                <w:bCs/>
              </w:rPr>
              <w:t>30.07.21</w:t>
            </w:r>
            <w:r w:rsidRPr="0043734D">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Default="002E54E0" w:rsidP="00966C86">
            <w:pPr>
              <w:tabs>
                <w:tab w:val="left" w:pos="3345"/>
              </w:tabs>
            </w:pPr>
            <w:r>
              <w:t>316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t>8743763 / 273390060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Default="002E54E0" w:rsidP="00966C86">
            <w:r>
              <w:t xml:space="preserve">MARIO PRIMO </w:t>
            </w:r>
          </w:p>
          <w:p w:rsidR="002E54E0" w:rsidRPr="0043734D" w:rsidRDefault="002E54E0" w:rsidP="00966C86">
            <w:pPr>
              <w:rPr>
                <w:lang w:val="en-US"/>
              </w:rPr>
            </w:pPr>
            <w:r>
              <w:t>(Судно-трубоукладач)</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lang w:val="en-US"/>
              </w:rPr>
            </w:pPr>
            <w:r w:rsidRPr="0043734D">
              <w:rPr>
                <w:bCs/>
                <w:lang w:val="en-US"/>
              </w:rPr>
              <w:t>RussianFederation</w:t>
            </w:r>
            <w:r w:rsidRPr="0043734D">
              <w:rPr>
                <w:bCs/>
              </w:rPr>
              <w:t xml:space="preserve">. </w:t>
            </w:r>
            <w:r>
              <w:rPr>
                <w:bCs/>
              </w:rPr>
              <w:t>05.07.21</w:t>
            </w:r>
            <w:r w:rsidRPr="0043734D">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Default="002E54E0" w:rsidP="00966C86">
            <w:pPr>
              <w:tabs>
                <w:tab w:val="left" w:pos="3345"/>
              </w:tabs>
            </w:pPr>
            <w:r>
              <w:t>317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8414489</w:t>
            </w:r>
            <w:r>
              <w:t xml:space="preserve"> / 273356220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9146B" w:rsidRDefault="002E54E0" w:rsidP="00966C86">
            <w:pPr>
              <w:jc w:val="both"/>
            </w:pPr>
            <w:r w:rsidRPr="007458FA">
              <w:rPr>
                <w:lang w:val="en-US"/>
              </w:rPr>
              <w:t>KAPITANSHIRYAEV</w:t>
            </w:r>
            <w:r>
              <w:t xml:space="preserv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xml:space="preserve">. </w:t>
            </w:r>
            <w:r>
              <w:rPr>
                <w:bCs/>
              </w:rPr>
              <w:t xml:space="preserve">17.08.21 </w:t>
            </w:r>
            <w:r w:rsidRPr="007458FA">
              <w:rPr>
                <w:bCs/>
              </w:rPr>
              <w:t>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A1712F" w:rsidRDefault="002E54E0" w:rsidP="00966C86">
            <w:pPr>
              <w:tabs>
                <w:tab w:val="left" w:pos="3345"/>
              </w:tabs>
              <w:rPr>
                <w:lang w:val="en-US"/>
              </w:rPr>
            </w:pPr>
            <w:r>
              <w:rPr>
                <w:lang w:val="en-US"/>
              </w:rPr>
              <w:t>318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1712F" w:rsidRDefault="002E54E0" w:rsidP="00966C86">
            <w:pPr>
              <w:jc w:val="center"/>
              <w:rPr>
                <w:lang w:val="en-US"/>
              </w:rPr>
            </w:pPr>
            <w:r>
              <w:rPr>
                <w:lang w:val="en-US"/>
              </w:rPr>
              <w:t>8947682 / 273319640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lang w:val="en-US"/>
              </w:rPr>
              <w:t>SUZDAL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color w:val="000000" w:themeColor="text1"/>
              </w:rPr>
            </w:pPr>
            <w:r w:rsidRPr="007458FA">
              <w:rPr>
                <w:bCs/>
                <w:lang w:val="en-US"/>
              </w:rPr>
              <w:t>RussianFederation</w:t>
            </w:r>
            <w:r w:rsidRPr="007458FA">
              <w:rPr>
                <w:bCs/>
              </w:rPr>
              <w:t xml:space="preserve">. </w:t>
            </w:r>
            <w:r>
              <w:rPr>
                <w:bCs/>
              </w:rPr>
              <w:t>26.09, 29.09, 09.10, 13.10.21</w:t>
            </w:r>
            <w:r w:rsidRPr="007458FA">
              <w:rPr>
                <w:bCs/>
              </w:rPr>
              <w:t>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1F4FFB" w:rsidRDefault="002E54E0" w:rsidP="00966C86">
            <w:pPr>
              <w:tabs>
                <w:tab w:val="left" w:pos="3345"/>
              </w:tabs>
            </w:pPr>
            <w:r>
              <w:t>319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8948167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MEZHDURECHENSK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xml:space="preserve">. </w:t>
            </w:r>
            <w:r>
              <w:rPr>
                <w:bCs/>
              </w:rPr>
              <w:t>31.10.21</w:t>
            </w:r>
            <w:r w:rsidRPr="007458FA">
              <w:rPr>
                <w:bCs/>
              </w:rPr>
              <w:t xml:space="preserve">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Default="002E54E0" w:rsidP="00966C86">
            <w:pPr>
              <w:tabs>
                <w:tab w:val="left" w:pos="3345"/>
              </w:tabs>
            </w:pPr>
            <w:r>
              <w:t>320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t>8948208 / 273427930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AF5D3B" w:rsidRDefault="002E54E0" w:rsidP="00966C86">
            <w:pPr>
              <w:rPr>
                <w:bCs/>
              </w:rPr>
            </w:pPr>
            <w:r w:rsidRPr="00AF5D3B">
              <w:t>YALTA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AF5D3B" w:rsidRDefault="002E54E0" w:rsidP="00966C86">
            <w:pPr>
              <w:tabs>
                <w:tab w:val="left" w:pos="2371"/>
                <w:tab w:val="left" w:pos="2513"/>
              </w:tabs>
              <w:rPr>
                <w:bCs/>
              </w:rPr>
            </w:pPr>
            <w:r w:rsidRPr="00AF5D3B">
              <w:rPr>
                <w:bCs/>
                <w:lang w:val="en-US"/>
              </w:rPr>
              <w:t>RussianFederation</w:t>
            </w:r>
            <w:r w:rsidRPr="00AF5D3B">
              <w:rPr>
                <w:bCs/>
              </w:rPr>
              <w:t xml:space="preserve">. </w:t>
            </w:r>
            <w:r>
              <w:rPr>
                <w:bCs/>
              </w:rPr>
              <w:t>19.10.21</w:t>
            </w:r>
            <w:r w:rsidRPr="007458FA">
              <w:rPr>
                <w:bCs/>
              </w:rPr>
              <w:t>ВМС ЗСУ</w:t>
            </w:r>
          </w:p>
        </w:tc>
      </w:tr>
      <w:tr w:rsidR="002E54E0" w:rsidRPr="00D20DA0" w:rsidTr="00966C86">
        <w:trPr>
          <w:trHeight w:val="65"/>
        </w:trPr>
        <w:tc>
          <w:tcPr>
            <w:tcW w:w="11199" w:type="dxa"/>
            <w:gridSpan w:val="4"/>
            <w:tcBorders>
              <w:top w:val="single" w:sz="6" w:space="0" w:color="auto"/>
              <w:left w:val="double" w:sz="4" w:space="0" w:color="auto"/>
              <w:bottom w:val="single" w:sz="4" w:space="0" w:color="auto"/>
              <w:right w:val="double" w:sz="4" w:space="0" w:color="auto"/>
            </w:tcBorders>
            <w:vAlign w:val="center"/>
          </w:tcPr>
          <w:p w:rsidR="002E54E0" w:rsidRPr="00D20DA0" w:rsidRDefault="002E54E0" w:rsidP="00966C86">
            <w:pPr>
              <w:tabs>
                <w:tab w:val="left" w:pos="2371"/>
                <w:tab w:val="left" w:pos="2513"/>
              </w:tabs>
              <w:ind w:left="318"/>
              <w:jc w:val="both"/>
              <w:rPr>
                <w:b/>
                <w:bCs/>
                <w:sz w:val="28"/>
                <w:szCs w:val="28"/>
              </w:rPr>
            </w:pPr>
            <w:r w:rsidRPr="00D20DA0">
              <w:rPr>
                <w:b/>
                <w:bCs/>
                <w:sz w:val="28"/>
                <w:szCs w:val="28"/>
              </w:rPr>
              <w:t xml:space="preserve">                                                      Порт Камиш Бурун</w:t>
            </w:r>
          </w:p>
        </w:tc>
      </w:tr>
      <w:tr w:rsidR="002E54E0" w:rsidRPr="00D20DA0" w:rsidTr="00966C86">
        <w:trPr>
          <w:trHeight w:val="176"/>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9719628</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lang w:val="en-US"/>
              </w:rPr>
              <w:t>IRBIS</w:t>
            </w:r>
            <w:r w:rsidRPr="00D20DA0">
              <w:rPr>
                <w:bCs/>
              </w:rPr>
              <w:t xml:space="preserve">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Belize</w:t>
            </w:r>
          </w:p>
        </w:tc>
      </w:tr>
      <w:tr w:rsidR="002E54E0" w:rsidRPr="00D20DA0" w:rsidTr="00966C86">
        <w:trPr>
          <w:trHeight w:val="67"/>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9076521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lang w:val="en-US"/>
              </w:rPr>
              <w:t>POSEYDON</w:t>
            </w:r>
            <w:r w:rsidRPr="00D20DA0">
              <w:rPr>
                <w:bCs/>
              </w:rPr>
              <w:t xml:space="preserve">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rPr>
              <w:t>Russian Federation</w:t>
            </w:r>
          </w:p>
        </w:tc>
      </w:tr>
      <w:tr w:rsidR="002E54E0" w:rsidRPr="00D20DA0" w:rsidTr="00966C86">
        <w:trPr>
          <w:trHeight w:val="99"/>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8230065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rPr>
              <w:t>MAYKOP (суховантаж)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rPr>
              <w:t>Russian Federation</w:t>
            </w:r>
            <w:r>
              <w:rPr>
                <w:bCs/>
              </w:rPr>
              <w:t xml:space="preserve">. 18.11.14 </w:t>
            </w:r>
            <w:r w:rsidRPr="00D20DA0">
              <w:rPr>
                <w:bCs/>
              </w:rPr>
              <w:t xml:space="preserve"> ВМС ЗСУ</w:t>
            </w:r>
          </w:p>
        </w:tc>
      </w:tr>
      <w:tr w:rsidR="002E54E0" w:rsidRPr="002E54E0" w:rsidTr="00966C86">
        <w:trPr>
          <w:trHeight w:val="14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7615232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rPr>
              <w:t>JAWDAT M (суховантаж)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Tanzania (United Republic of)</w:t>
            </w:r>
            <w:r>
              <w:rPr>
                <w:bCs/>
                <w:lang w:val="en-US"/>
              </w:rPr>
              <w:t>.</w:t>
            </w:r>
            <w:r w:rsidRPr="002E54E0">
              <w:rPr>
                <w:bCs/>
                <w:lang w:val="en-US"/>
              </w:rPr>
              <w:t xml:space="preserve"> 15.07.16 </w:t>
            </w:r>
            <w:r w:rsidRPr="00D20DA0">
              <w:rPr>
                <w:bCs/>
              </w:rPr>
              <w:t>ВМС</w:t>
            </w:r>
            <w:r w:rsidRPr="002E54E0">
              <w:rPr>
                <w:bCs/>
                <w:lang w:val="en-US"/>
              </w:rPr>
              <w:t xml:space="preserve"> </w:t>
            </w:r>
            <w:r w:rsidRPr="00D20DA0">
              <w:rPr>
                <w:bCs/>
              </w:rPr>
              <w:t>ЗСУ</w:t>
            </w:r>
          </w:p>
        </w:tc>
      </w:tr>
      <w:tr w:rsidR="002E54E0" w:rsidRPr="00D20DA0" w:rsidTr="00966C86">
        <w:trPr>
          <w:trHeight w:val="177"/>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11"/>
              </w:numPr>
              <w:tabs>
                <w:tab w:val="left" w:pos="3345"/>
              </w:tabs>
              <w:spacing w:after="0" w:line="240" w:lineRule="auto"/>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8419130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rPr>
              <w:t>BARBAROS-3 (плавкран)</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rPr>
              <w:t>Russian Federation</w:t>
            </w:r>
          </w:p>
        </w:tc>
      </w:tr>
      <w:tr w:rsidR="002E54E0" w:rsidRPr="00D20DA0" w:rsidTr="00966C86">
        <w:trPr>
          <w:trHeight w:val="81"/>
        </w:trPr>
        <w:tc>
          <w:tcPr>
            <w:tcW w:w="851" w:type="dxa"/>
            <w:tcBorders>
              <w:top w:val="single" w:sz="6" w:space="0" w:color="auto"/>
              <w:left w:val="double" w:sz="4" w:space="0" w:color="auto"/>
              <w:bottom w:val="single" w:sz="4" w:space="0" w:color="auto"/>
              <w:right w:val="single" w:sz="6" w:space="0" w:color="auto"/>
            </w:tcBorders>
            <w:vAlign w:val="center"/>
          </w:tcPr>
          <w:p w:rsidR="002E54E0" w:rsidRPr="001769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8515295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lang w:val="en-US"/>
              </w:rPr>
              <w:t>KUB</w:t>
            </w:r>
            <w:r w:rsidRPr="00D20DA0">
              <w:rPr>
                <w:bCs/>
              </w:rPr>
              <w:t>AN STAR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rPr>
              <w:t>Russian Federation</w:t>
            </w:r>
          </w:p>
        </w:tc>
      </w:tr>
      <w:tr w:rsidR="002E54E0" w:rsidRPr="00D20DA0" w:rsidTr="00966C86">
        <w:trPr>
          <w:trHeight w:val="254"/>
        </w:trPr>
        <w:tc>
          <w:tcPr>
            <w:tcW w:w="851" w:type="dxa"/>
            <w:tcBorders>
              <w:top w:val="single" w:sz="6" w:space="0" w:color="auto"/>
              <w:left w:val="double" w:sz="4" w:space="0" w:color="auto"/>
              <w:bottom w:val="single" w:sz="4" w:space="0" w:color="auto"/>
              <w:right w:val="single" w:sz="6" w:space="0" w:color="auto"/>
            </w:tcBorders>
            <w:vAlign w:val="center"/>
          </w:tcPr>
          <w:p w:rsidR="002E54E0" w:rsidRPr="001769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7830894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rPr>
              <w:t>NEFTERUDOV</w:t>
            </w:r>
            <w:r>
              <w:rPr>
                <w:bCs/>
              </w:rPr>
              <w:t>OZ-33M (тан.</w:t>
            </w:r>
            <w:r w:rsidRPr="00D20DA0">
              <w:rPr>
                <w:bCs/>
              </w:rPr>
              <w: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rPr>
              <w:t>Russian Federation</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307B93" w:rsidRDefault="002E54E0" w:rsidP="002E54E0">
            <w:pPr>
              <w:pStyle w:val="afa"/>
              <w:numPr>
                <w:ilvl w:val="0"/>
                <w:numId w:val="11"/>
              </w:numPr>
              <w:tabs>
                <w:tab w:val="left" w:pos="3345"/>
              </w:tabs>
              <w:spacing w:after="0" w:line="240" w:lineRule="auto"/>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273439640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Pr>
                <w:bCs/>
              </w:rPr>
              <w:t>KAPITAN SOKOLOV (букс.</w:t>
            </w:r>
            <w:r w:rsidRPr="00D20DA0">
              <w:rPr>
                <w:bCs/>
              </w:rPr>
              <w: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 05, 08.09.17</w:t>
            </w:r>
            <w:r w:rsidRPr="00D20DA0">
              <w:rPr>
                <w:bCs/>
              </w:rPr>
              <w:t xml:space="preserve">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D75BE" w:rsidRDefault="002E54E0" w:rsidP="00966C86">
            <w:pPr>
              <w:jc w:val="center"/>
              <w:rPr>
                <w:bCs/>
              </w:rPr>
            </w:pPr>
            <w:r w:rsidRPr="006D75BE">
              <w:rPr>
                <w:bCs/>
              </w:rPr>
              <w:t>273332080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D75BE" w:rsidRDefault="002E54E0" w:rsidP="00966C86">
            <w:pPr>
              <w:jc w:val="both"/>
              <w:rPr>
                <w:bCs/>
              </w:rPr>
            </w:pPr>
            <w:r w:rsidRPr="006D75BE">
              <w:rPr>
                <w:bCs/>
              </w:rPr>
              <w:t>PLATAN(лоцманське)</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D75BE"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6D75BE">
              <w:rPr>
                <w:bCs/>
              </w:rPr>
              <w:t>Russian Federation.</w:t>
            </w:r>
            <w:r w:rsidRPr="006D75BE">
              <w:t>18.09.17, 18.07.21 ДУ «Держгідрографія»</w:t>
            </w:r>
          </w:p>
        </w:tc>
      </w:tr>
      <w:tr w:rsidR="002E54E0" w:rsidRPr="00D20DA0" w:rsidTr="00966C86">
        <w:trPr>
          <w:trHeight w:val="10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9155250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rPr>
              <w:t>SOLL TAMAN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rPr>
              <w:t>Russian Federation</w:t>
            </w:r>
          </w:p>
        </w:tc>
      </w:tr>
      <w:tr w:rsidR="002E54E0" w:rsidRPr="00D20DA0" w:rsidTr="00966C86">
        <w:trPr>
          <w:trHeight w:val="151"/>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9052551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AZOV STAR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rPr>
              <w:t>Belize</w:t>
            </w:r>
          </w:p>
        </w:tc>
      </w:tr>
      <w:tr w:rsidR="002E54E0" w:rsidRPr="002E54E0" w:rsidTr="00966C86">
        <w:trPr>
          <w:trHeight w:val="77"/>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884CDB"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9657222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POBEDA (</w:t>
            </w:r>
            <w:r w:rsidRPr="00C8772D">
              <w:rPr>
                <w:bCs/>
                <w:lang w:val="en-US"/>
              </w:rPr>
              <w:t>PROTOPOROSVI</w:t>
            </w:r>
            <w:r w:rsidRPr="00C8772D">
              <w:rPr>
                <w:bCs/>
              </w:rPr>
              <w:t xml:space="preserve">) </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Russian Federation. </w:t>
            </w:r>
            <w:r w:rsidRPr="00C8772D">
              <w:rPr>
                <w:bCs/>
              </w:rPr>
              <w:t>Назва</w:t>
            </w:r>
            <w:r w:rsidRPr="002E54E0">
              <w:rPr>
                <w:bCs/>
                <w:lang w:val="en-US"/>
              </w:rPr>
              <w:t xml:space="preserve"> </w:t>
            </w:r>
            <w:r w:rsidRPr="00C8772D">
              <w:rPr>
                <w:bCs/>
              </w:rPr>
              <w:t>судна</w:t>
            </w:r>
            <w:r w:rsidRPr="002E54E0">
              <w:rPr>
                <w:bCs/>
                <w:lang w:val="en-US"/>
              </w:rPr>
              <w:t xml:space="preserve"> «</w:t>
            </w:r>
            <w:r w:rsidRPr="00C8772D">
              <w:rPr>
                <w:bCs/>
                <w:lang w:val="en-US"/>
              </w:rPr>
              <w:t>PROTOPOROSVI</w:t>
            </w:r>
            <w:r w:rsidRPr="002E54E0">
              <w:rPr>
                <w:bCs/>
                <w:lang w:val="en-US"/>
              </w:rPr>
              <w:t xml:space="preserve">» </w:t>
            </w:r>
            <w:r w:rsidRPr="00C8772D">
              <w:rPr>
                <w:bCs/>
              </w:rPr>
              <w:t>ВМС</w:t>
            </w:r>
            <w:r w:rsidRPr="002E54E0">
              <w:rPr>
                <w:bCs/>
                <w:lang w:val="en-US"/>
              </w:rPr>
              <w:t xml:space="preserve"> </w:t>
            </w:r>
            <w:r w:rsidRPr="00C8772D">
              <w:rPr>
                <w:bCs/>
              </w:rPr>
              <w:t>ЗСУ</w:t>
            </w:r>
            <w:r w:rsidRPr="002E54E0">
              <w:rPr>
                <w:bCs/>
                <w:lang w:val="en-US"/>
              </w:rPr>
              <w:t xml:space="preserve"> </w:t>
            </w:r>
          </w:p>
        </w:tc>
      </w:tr>
      <w:tr w:rsidR="002E54E0" w:rsidRPr="00D20DA0" w:rsidTr="00966C86">
        <w:trPr>
          <w:trHeight w:val="109"/>
        </w:trPr>
        <w:tc>
          <w:tcPr>
            <w:tcW w:w="851" w:type="dxa"/>
            <w:tcBorders>
              <w:top w:val="single" w:sz="6" w:space="0" w:color="auto"/>
              <w:left w:val="double" w:sz="4" w:space="0" w:color="auto"/>
              <w:bottom w:val="single" w:sz="4" w:space="0" w:color="auto"/>
              <w:right w:val="single" w:sz="6" w:space="0" w:color="auto"/>
            </w:tcBorders>
            <w:vAlign w:val="center"/>
          </w:tcPr>
          <w:p w:rsidR="002E54E0" w:rsidRPr="002E54E0" w:rsidRDefault="002E54E0" w:rsidP="002E54E0">
            <w:pPr>
              <w:pStyle w:val="afa"/>
              <w:numPr>
                <w:ilvl w:val="0"/>
                <w:numId w:val="11"/>
              </w:numPr>
              <w:tabs>
                <w:tab w:val="left" w:pos="3345"/>
              </w:tabs>
              <w:spacing w:after="0" w:line="240" w:lineRule="auto"/>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lang w:val="en-US"/>
              </w:rPr>
            </w:pPr>
            <w:r w:rsidRPr="00C8772D">
              <w:rPr>
                <w:bCs/>
                <w:lang w:val="en-US"/>
              </w:rPr>
              <w:t>7391317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lang w:val="en-US"/>
              </w:rPr>
            </w:pPr>
            <w:r w:rsidRPr="00C8772D">
              <w:rPr>
                <w:bCs/>
                <w:lang w:val="en-US"/>
              </w:rPr>
              <w:t>HEATHER SEA(</w:t>
            </w:r>
            <w:r w:rsidRPr="00C8772D">
              <w:rPr>
                <w:bCs/>
              </w:rPr>
              <w:t>спец.призн.</w:t>
            </w:r>
            <w:r w:rsidRPr="00C8772D">
              <w:rPr>
                <w:bCs/>
                <w:lang w:val="en-US"/>
              </w:rPr>
              <w: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lang w:val="en-US"/>
              </w:rPr>
            </w:pPr>
            <w:r w:rsidRPr="00C8772D">
              <w:rPr>
                <w:bCs/>
                <w:lang w:val="en-US"/>
              </w:rPr>
              <w:t>Russian Federation</w:t>
            </w:r>
          </w:p>
        </w:tc>
      </w:tr>
      <w:tr w:rsidR="002E54E0" w:rsidRPr="00D20DA0" w:rsidTr="00966C86">
        <w:trPr>
          <w:trHeight w:val="83"/>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lang w:val="en-US"/>
              </w:rPr>
            </w:pPr>
            <w:r w:rsidRPr="00C8772D">
              <w:rPr>
                <w:bCs/>
                <w:lang w:val="en-US"/>
              </w:rPr>
              <w:t>8995146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lang w:val="en-US"/>
              </w:rPr>
            </w:pPr>
            <w:r w:rsidRPr="00C8772D">
              <w:rPr>
                <w:bCs/>
                <w:lang w:val="en-US"/>
              </w:rPr>
              <w:t>MB 1220 (</w:t>
            </w:r>
            <w:r w:rsidRPr="00C8772D">
              <w:rPr>
                <w:bCs/>
              </w:rPr>
              <w:t>буксир</w:t>
            </w:r>
            <w:r w:rsidRPr="00C8772D">
              <w:rPr>
                <w:bCs/>
                <w:lang w:val="en-US"/>
              </w:rPr>
              <w: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lang w:val="en-US"/>
              </w:rPr>
            </w:pPr>
            <w:r w:rsidRPr="00C8772D">
              <w:rPr>
                <w:bCs/>
                <w:lang w:val="en-US"/>
              </w:rPr>
              <w:t>Russian Federation</w:t>
            </w:r>
            <w:r w:rsidRPr="00C8772D">
              <w:rPr>
                <w:bCs/>
              </w:rPr>
              <w:t>. 09.10, 14.11.15 ВМС ЗСУ</w:t>
            </w:r>
          </w:p>
        </w:tc>
      </w:tr>
      <w:tr w:rsidR="002E54E0" w:rsidRPr="00D20DA0" w:rsidTr="00966C86">
        <w:trPr>
          <w:trHeight w:val="129"/>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lang w:val="en-US"/>
              </w:rPr>
              <w:t>6928</w:t>
            </w:r>
            <w:r w:rsidRPr="00C8772D">
              <w:rPr>
                <w:bCs/>
              </w:rPr>
              <w:t>864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VOLSHEBNIK</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 Federation</w:t>
            </w:r>
          </w:p>
        </w:tc>
      </w:tr>
      <w:tr w:rsidR="002E54E0" w:rsidRPr="00D20DA0" w:rsidTr="00966C86">
        <w:trPr>
          <w:trHeight w:val="161"/>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9522403</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AVANGARD</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lang w:val="en-US"/>
              </w:rPr>
            </w:pPr>
            <w:r w:rsidRPr="00C8772D">
              <w:rPr>
                <w:bCs/>
                <w:lang w:val="en-US"/>
              </w:rPr>
              <w:t>Russian Federation</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65609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CHERNOMORJE</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30.09.15,08.07.18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65609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8726351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BAYKAL</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28.10.15, 08.10.17 ДУ«Держгідрографія»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AD2C39"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LINTER</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27.10.15, 31.08.18 ДУ «Держгідрографія»</w:t>
            </w:r>
          </w:p>
        </w:tc>
      </w:tr>
      <w:tr w:rsidR="002E54E0" w:rsidRPr="00D20DA0" w:rsidTr="00966C86">
        <w:trPr>
          <w:trHeight w:val="236"/>
        </w:trPr>
        <w:tc>
          <w:tcPr>
            <w:tcW w:w="851" w:type="dxa"/>
            <w:tcBorders>
              <w:top w:val="single" w:sz="6" w:space="0" w:color="auto"/>
              <w:left w:val="double" w:sz="4" w:space="0" w:color="auto"/>
              <w:bottom w:val="single" w:sz="4" w:space="0" w:color="auto"/>
              <w:right w:val="single" w:sz="6" w:space="0" w:color="auto"/>
            </w:tcBorders>
            <w:vAlign w:val="center"/>
          </w:tcPr>
          <w:p w:rsidR="002E54E0" w:rsidRPr="0065609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8846644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CAPTAIN SOUSHEK</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08.11.15, 18.06.18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65609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9090046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BTP 611</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28.11.15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65609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8933722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Pr>
                <w:bCs/>
              </w:rPr>
              <w:t>CHERNOMORETS 26</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07.12.15, 03.12.17 ДУ «Держгідрографія»,  09.12.17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65609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9340879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OUGLICH</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28.12.15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65609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9300348</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YAROSLAVL</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28.12.15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8523307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SIROKO</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06.01.16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OTA-890</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26.03.16 ДУ «Держгідрографія»</w:t>
            </w:r>
          </w:p>
        </w:tc>
      </w:tr>
      <w:tr w:rsidR="002E54E0" w:rsidRPr="00D20DA0" w:rsidTr="00966C86">
        <w:trPr>
          <w:trHeight w:val="416"/>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8999659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MB-1216</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05.04.16 ДУ «Держгідрографія»,07.04, 11.04, 13.04, 15.04, 20.04, 28.04, 09.05, 19.12.16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D20DA0"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DISELIST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28.04.16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8725797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AGAT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08.10.17, 07.08.</w:t>
            </w:r>
            <w:r w:rsidRPr="00C8772D">
              <w:rPr>
                <w:bCs/>
                <w:lang w:val="en-US"/>
              </w:rPr>
              <w:t>18</w:t>
            </w:r>
            <w:r w:rsidRPr="00C8772D">
              <w:rPr>
                <w:bCs/>
              </w:rPr>
              <w:t xml:space="preserve">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8947670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SPASSK</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24.05.16 ДУ «Держгідрографія», 06.04.17 ВМС 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TEFIDA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31.07.16, 29.07.18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SPK-27/16</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01.08.16, 08.06.18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8986315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MB 1204</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08.12.16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8101410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lang w:val="en-US"/>
              </w:rPr>
              <w:t>VANCOUVER</w:t>
            </w:r>
            <w:r w:rsidRPr="00C8772D">
              <w:rPr>
                <w:bCs/>
              </w:rPr>
              <w:t xml:space="preserve">  ( </w:t>
            </w:r>
            <w:r w:rsidRPr="00C8772D">
              <w:rPr>
                <w:bCs/>
                <w:lang w:val="en-US"/>
              </w:rPr>
              <w:t>KALGA</w:t>
            </w:r>
            <w:r w:rsidRPr="00C8772D">
              <w:rPr>
                <w:bCs/>
              </w:rPr>
              <w: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rPr>
              <w:t>Росія. 05.04.14 ДП «АМПУ»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8316780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lang w:val="en-US"/>
              </w:rPr>
              <w:t>VITYAZ</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22.05.17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lang w:val="en-US"/>
              </w:rPr>
              <w:t>GEROYP</w:t>
            </w:r>
            <w:r w:rsidRPr="00C8772D">
              <w:rPr>
                <w:bCs/>
              </w:rPr>
              <w:t>.</w:t>
            </w:r>
            <w:r w:rsidRPr="00C8772D">
              <w:rPr>
                <w:bCs/>
                <w:lang w:val="en-US"/>
              </w:rPr>
              <w:t>P</w:t>
            </w:r>
            <w:r w:rsidRPr="00C8772D">
              <w:rPr>
                <w:bCs/>
              </w:rPr>
              <w:t>.</w:t>
            </w:r>
            <w:r w:rsidRPr="00C8772D">
              <w:rPr>
                <w:bCs/>
                <w:lang w:val="en-US"/>
              </w:rPr>
              <w:t>KOZHIN</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21.06.17 ДУ «Держгідрографія»</w:t>
            </w:r>
          </w:p>
        </w:tc>
      </w:tr>
      <w:tr w:rsidR="002E54E0" w:rsidRPr="00D20DA0" w:rsidTr="00966C86">
        <w:trPr>
          <w:trHeight w:val="209"/>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8837746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lang w:val="en-US"/>
              </w:rPr>
              <w:t>NOVIK</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10.09.17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9431927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C.M.HEATHER</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02.08.17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8112811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REGUL</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02.08.17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8689369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ROOSTER</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16.08.17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4A08EF"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center"/>
              <w:rPr>
                <w:bCs/>
              </w:rPr>
            </w:pPr>
            <w:r w:rsidRPr="00C8772D">
              <w:rPr>
                <w:bCs/>
              </w:rPr>
              <w:t>8689357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8772D" w:rsidRDefault="002E54E0" w:rsidP="00966C86">
            <w:pPr>
              <w:jc w:val="both"/>
              <w:rPr>
                <w:bCs/>
              </w:rPr>
            </w:pPr>
            <w:r w:rsidRPr="00C8772D">
              <w:rPr>
                <w:bCs/>
              </w:rPr>
              <w:t>MARS</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8772D" w:rsidRDefault="002E54E0" w:rsidP="00966C86">
            <w:pPr>
              <w:tabs>
                <w:tab w:val="left" w:pos="2371"/>
                <w:tab w:val="left" w:pos="2513"/>
              </w:tabs>
              <w:rPr>
                <w:bCs/>
              </w:rPr>
            </w:pPr>
            <w:r w:rsidRPr="00C8772D">
              <w:rPr>
                <w:bCs/>
                <w:lang w:val="en-US"/>
              </w:rPr>
              <w:t>RussianFederation</w:t>
            </w:r>
            <w:r w:rsidRPr="00C8772D">
              <w:rPr>
                <w:bCs/>
              </w:rPr>
              <w:t>. 16.08.17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551124"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8929745 / 273430650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BOREY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27.08.17, 27.08.18, 19.07.21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551124"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lang w:eastAsia="uk-UA"/>
              </w:rPr>
            </w:pPr>
            <w:r w:rsidRPr="00551124">
              <w:rPr>
                <w:bCs/>
              </w:rPr>
              <w:t>KAPITAN SOMOV</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05.09.17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551124"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pPr>
            <w:r w:rsidRPr="00551124">
              <w:t>8860822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pPr>
            <w:r w:rsidRPr="00551124">
              <w:rPr>
                <w:lang w:val="en-US"/>
              </w:rPr>
              <w:t>KAMA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18.09.17 ДУ «Держгідрографія», 18.03.19 ВМС ЗСУ</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551124"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8331625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lang w:val="en-US"/>
              </w:rPr>
              <w:t>NIKOLAYDMITRIEV</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20.09.17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551124"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color w:val="000000" w:themeColor="text1"/>
              </w:rPr>
            </w:pPr>
            <w:r w:rsidRPr="00551124">
              <w:rPr>
                <w:color w:val="000000" w:themeColor="text1"/>
              </w:rPr>
              <w:t>7702920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color w:val="000000" w:themeColor="text1"/>
              </w:rPr>
            </w:pPr>
            <w:r w:rsidRPr="00551124">
              <w:rPr>
                <w:color w:val="000000" w:themeColor="text1"/>
                <w:lang w:val="en-US"/>
              </w:rPr>
              <w:t>SKYHOPE</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color w:val="000000" w:themeColor="text1"/>
              </w:rPr>
            </w:pPr>
            <w:r w:rsidRPr="00551124">
              <w:rPr>
                <w:color w:val="000000" w:themeColor="text1"/>
              </w:rPr>
              <w:t xml:space="preserve">Сьєрра-Леоне, судновласник/оператор – Ліван. </w:t>
            </w:r>
            <w:r w:rsidRPr="00551124">
              <w:rPr>
                <w:bCs/>
              </w:rPr>
              <w:t xml:space="preserve">23.09.17, </w:t>
            </w:r>
            <w:r w:rsidRPr="00551124">
              <w:rPr>
                <w:bCs/>
              </w:rPr>
              <w:lastRenderedPageBreak/>
              <w:t>20.10.17 БФ «Майдан ЗС»</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551124"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7000712 / 273375630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lang w:val="en-US"/>
              </w:rPr>
              <w:t>TORRES</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08.10.17, 04.11.18, 20.07.21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iCs/>
              </w:rPr>
            </w:pPr>
            <w:r w:rsidRPr="007458FA">
              <w:rPr>
                <w:bCs/>
                <w:iCs/>
              </w:rPr>
              <w:t>8986884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NEFTERUDOVOZ</w:t>
            </w:r>
            <w:r w:rsidRPr="007458FA">
              <w:t xml:space="preserve">–2 </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28.12.17 ДУ «Держгідрографія»</w:t>
            </w:r>
          </w:p>
        </w:tc>
      </w:tr>
      <w:tr w:rsidR="002E54E0" w:rsidRPr="002E54E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themeColor="text1"/>
              </w:rPr>
            </w:pPr>
            <w:r w:rsidRPr="007458FA">
              <w:rPr>
                <w:color w:val="000000" w:themeColor="text1"/>
              </w:rPr>
              <w:t>273388420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color w:val="000000" w:themeColor="text1"/>
                <w:lang w:val="en-US"/>
              </w:rPr>
              <w:t>SQUALL</w:t>
            </w:r>
            <w:r w:rsidRPr="007458FA">
              <w:rPr>
                <w:color w:val="000000" w:themeColor="text1"/>
              </w:rPr>
              <w:t xml:space="preserve">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7458FA">
              <w:rPr>
                <w:bCs/>
              </w:rPr>
              <w:t>Прапор</w:t>
            </w:r>
            <w:r w:rsidRPr="002E54E0">
              <w:rPr>
                <w:bCs/>
                <w:lang w:val="en-US"/>
              </w:rPr>
              <w:t xml:space="preserve"> </w:t>
            </w:r>
            <w:r w:rsidRPr="007458FA">
              <w:rPr>
                <w:bCs/>
              </w:rPr>
              <w:t>судна</w:t>
            </w:r>
            <w:r w:rsidRPr="002E54E0">
              <w:rPr>
                <w:bCs/>
                <w:lang w:val="en-US"/>
              </w:rPr>
              <w:t xml:space="preserve"> </w:t>
            </w:r>
            <w:r w:rsidRPr="007458FA">
              <w:rPr>
                <w:bCs/>
                <w:lang w:val="en-US"/>
              </w:rPr>
              <w:t>RussianFederation</w:t>
            </w:r>
            <w:r w:rsidRPr="002E54E0">
              <w:rPr>
                <w:bCs/>
                <w:lang w:val="en-US"/>
              </w:rPr>
              <w:t xml:space="preserve">. 24.09, 05.11, 20.11.16 </w:t>
            </w:r>
            <w:r w:rsidRPr="007458FA">
              <w:rPr>
                <w:bCs/>
              </w:rPr>
              <w:t>ВМС</w:t>
            </w:r>
            <w:r w:rsidRPr="002E54E0">
              <w:rPr>
                <w:bCs/>
                <w:lang w:val="en-US"/>
              </w:rPr>
              <w:t xml:space="preserve"> </w:t>
            </w:r>
            <w:r w:rsidRPr="007458FA">
              <w:rPr>
                <w:bCs/>
              </w:rPr>
              <w:t>ЗСУ</w:t>
            </w:r>
          </w:p>
        </w:tc>
      </w:tr>
      <w:tr w:rsidR="002E54E0" w:rsidRPr="002E54E0" w:rsidTr="00966C86">
        <w:trPr>
          <w:trHeight w:val="65"/>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11"/>
              </w:numPr>
              <w:tabs>
                <w:tab w:val="left" w:pos="3345"/>
              </w:tabs>
              <w:spacing w:after="0" w:line="240" w:lineRule="auto"/>
              <w:jc w:val="center"/>
              <w:rPr>
                <w:lang w:val="en-US"/>
              </w:rP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themeColor="text1"/>
              </w:rPr>
            </w:pPr>
            <w:r w:rsidRPr="007458FA">
              <w:rPr>
                <w:color w:val="000000" w:themeColor="text1"/>
              </w:rPr>
              <w:t>8719401</w:t>
            </w:r>
          </w:p>
          <w:p w:rsidR="002E54E0" w:rsidRPr="007458FA" w:rsidRDefault="002E54E0" w:rsidP="00966C86">
            <w:pPr>
              <w:jc w:val="center"/>
              <w:rPr>
                <w:color w:val="000000" w:themeColor="text1"/>
              </w:rPr>
            </w:pPr>
            <w:r w:rsidRPr="007458FA">
              <w:rPr>
                <w:color w:val="000000" w:themeColor="text1"/>
              </w:rPr>
              <w:t>273368100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color w:val="000000" w:themeColor="text1"/>
                <w:lang w:val="en-US"/>
              </w:rPr>
              <w:t>STK</w:t>
            </w:r>
            <w:r w:rsidRPr="007458FA">
              <w:rPr>
                <w:color w:val="000000" w:themeColor="text1"/>
              </w:rPr>
              <w:t xml:space="preserve"> 1029</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7458FA">
              <w:rPr>
                <w:bCs/>
              </w:rPr>
              <w:t>Прапор</w:t>
            </w:r>
            <w:r w:rsidRPr="002E54E0">
              <w:rPr>
                <w:bCs/>
                <w:lang w:val="en-US"/>
              </w:rPr>
              <w:t xml:space="preserve"> </w:t>
            </w:r>
            <w:r w:rsidRPr="007458FA">
              <w:rPr>
                <w:bCs/>
              </w:rPr>
              <w:t>судна</w:t>
            </w:r>
            <w:r w:rsidRPr="002E54E0">
              <w:rPr>
                <w:bCs/>
                <w:lang w:val="en-US"/>
              </w:rPr>
              <w:t xml:space="preserve"> </w:t>
            </w:r>
            <w:r w:rsidRPr="007458FA">
              <w:rPr>
                <w:bCs/>
                <w:lang w:val="en-US"/>
              </w:rPr>
              <w:t>RussianFederation</w:t>
            </w:r>
            <w:r w:rsidRPr="002E54E0">
              <w:rPr>
                <w:bCs/>
                <w:lang w:val="en-US"/>
              </w:rPr>
              <w:t xml:space="preserve">. 19.02.18 </w:t>
            </w:r>
            <w:r w:rsidRPr="007458FA">
              <w:rPr>
                <w:bCs/>
              </w:rPr>
              <w:t>ВМС</w:t>
            </w:r>
            <w:r w:rsidRPr="002E54E0">
              <w:rPr>
                <w:bCs/>
                <w:lang w:val="en-US"/>
              </w:rPr>
              <w:t xml:space="preserve"> </w:t>
            </w:r>
            <w:r w:rsidRPr="007458FA">
              <w:rPr>
                <w:bCs/>
              </w:rPr>
              <w:t>ЗСУ</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shd w:val="clear" w:color="auto" w:fill="auto"/>
            <w:vAlign w:val="center"/>
          </w:tcPr>
          <w:p w:rsidR="002E54E0" w:rsidRPr="002E54E0" w:rsidRDefault="002E54E0" w:rsidP="002E54E0">
            <w:pPr>
              <w:pStyle w:val="afa"/>
              <w:numPr>
                <w:ilvl w:val="0"/>
                <w:numId w:val="11"/>
              </w:numPr>
              <w:tabs>
                <w:tab w:val="left" w:pos="3345"/>
              </w:tabs>
              <w:spacing w:after="0" w:line="240" w:lineRule="auto"/>
              <w:jc w:val="center"/>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lang w:val="en-US"/>
              </w:rPr>
              <w:t>ZALIV</w:t>
            </w:r>
            <w:r w:rsidRPr="007458FA">
              <w:rPr>
                <w:bCs/>
              </w:rPr>
              <w:t xml:space="preserve"> (лоцманське)</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05.05, 06.05, 17.05, 18.05, 21.05, 04.08-07.08, 13.08, 14.08, 18.08, 21.08, 22.08, 25.08, 26.08, 29.08, 31.08, 01.09, 13.09, 20.09-23.09, 15.10, 29.10, 30.10.18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rPr>
                <w:color w:val="000000" w:themeColor="text1"/>
              </w:rPr>
            </w:pPr>
            <w:r w:rsidRPr="007458FA">
              <w:rPr>
                <w:color w:val="000000" w:themeColor="text1"/>
              </w:rPr>
              <w:t xml:space="preserve">       9688881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color w:val="000000" w:themeColor="text1"/>
                <w:lang w:val="en-US"/>
              </w:rPr>
              <w:t>IRBIS</w:t>
            </w:r>
            <w:r w:rsidRPr="007458FA">
              <w:rPr>
                <w:color w:val="000000" w:themeColor="text1"/>
              </w:rPr>
              <w:t xml:space="preserve">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17.05.18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EF1B0D" w:rsidRDefault="002E54E0" w:rsidP="002E54E0">
            <w:pPr>
              <w:pStyle w:val="afa"/>
              <w:numPr>
                <w:ilvl w:val="0"/>
                <w:numId w:val="11"/>
              </w:numPr>
              <w:tabs>
                <w:tab w:val="left" w:pos="3345"/>
              </w:tabs>
              <w:spacing w:after="0" w:line="240" w:lineRule="auto"/>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46846" w:rsidRDefault="002E54E0" w:rsidP="00966C86">
            <w:pPr>
              <w:rPr>
                <w:color w:val="000000" w:themeColor="text1"/>
              </w:rPr>
            </w:pPr>
            <w:r w:rsidRPr="00EF1B0D">
              <w:rPr>
                <w:color w:val="000000" w:themeColor="text1"/>
              </w:rPr>
              <w:t>8230405</w:t>
            </w:r>
            <w:r>
              <w:rPr>
                <w:color w:val="000000" w:themeColor="text1"/>
              </w:rPr>
              <w:t xml:space="preserve"> /</w:t>
            </w:r>
          </w:p>
          <w:p w:rsidR="002E54E0" w:rsidRPr="00EF1B0D" w:rsidRDefault="002E54E0" w:rsidP="00966C86">
            <w:pPr>
              <w:rPr>
                <w:color w:val="000000" w:themeColor="text1"/>
              </w:rPr>
            </w:pPr>
            <w:r w:rsidRPr="00EF1B0D">
              <w:rPr>
                <w:color w:val="000000" w:themeColor="text1"/>
              </w:rPr>
              <w:t>671764000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F1B0D" w:rsidRDefault="002E54E0" w:rsidP="00966C86">
            <w:pPr>
              <w:jc w:val="both"/>
              <w:rPr>
                <w:color w:val="000000" w:themeColor="text1"/>
              </w:rPr>
            </w:pPr>
            <w:r w:rsidRPr="00EF1B0D">
              <w:rPr>
                <w:color w:val="000000" w:themeColor="text1"/>
                <w:lang w:val="en-US"/>
              </w:rPr>
              <w:t>BELLATRIX</w:t>
            </w:r>
            <w:r w:rsidRPr="00EF1B0D">
              <w:rPr>
                <w:color w:val="000000" w:themeColor="text1"/>
              </w:rPr>
              <w:t xml:space="preserve"> суховантаж (</w:t>
            </w:r>
            <w:r w:rsidRPr="00EF1B0D">
              <w:rPr>
                <w:color w:val="000000" w:themeColor="text1"/>
                <w:lang w:val="en-US"/>
              </w:rPr>
              <w:t>PSBNEWS</w:t>
            </w:r>
            <w:r w:rsidRPr="00EF1B0D">
              <w:rPr>
                <w:color w:val="000000" w:themeColor="text1"/>
              </w:rPr>
              <w:t xml:space="preserve"> карточку не делали)</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F1B0D" w:rsidRDefault="002E54E0" w:rsidP="00966C86">
            <w:pPr>
              <w:tabs>
                <w:tab w:val="left" w:pos="2371"/>
                <w:tab w:val="left" w:pos="2513"/>
              </w:tabs>
              <w:rPr>
                <w:bCs/>
              </w:rPr>
            </w:pPr>
            <w:r w:rsidRPr="00EF1B0D">
              <w:rPr>
                <w:bCs/>
              </w:rPr>
              <w:t>Того 11.05.18, ВМС ЗСУ, Болівія 30.03.19</w:t>
            </w:r>
            <w:r>
              <w:rPr>
                <w:bCs/>
              </w:rPr>
              <w:t>, 04.02.20</w:t>
            </w:r>
            <w:r w:rsidRPr="00EF1B0D">
              <w:rPr>
                <w:bCs/>
              </w:rPr>
              <w:t>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8111348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pPr>
            <w:r w:rsidRPr="007458FA">
              <w:rPr>
                <w:lang w:val="en-US"/>
              </w:rPr>
              <w:t>GIUSEPPECOSENTINO</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04.06, 08.06, 09.06, 14.06, 22.06, 31.10.18</w:t>
            </w:r>
          </w:p>
          <w:p w:rsidR="002E54E0" w:rsidRPr="007458FA" w:rsidRDefault="002E54E0" w:rsidP="00966C86">
            <w:pPr>
              <w:tabs>
                <w:tab w:val="left" w:pos="2371"/>
                <w:tab w:val="left" w:pos="2513"/>
              </w:tabs>
              <w:rPr>
                <w:bCs/>
              </w:rPr>
            </w:pPr>
            <w:r w:rsidRPr="007458FA">
              <w:rPr>
                <w:bCs/>
              </w:rPr>
              <w:t>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pPr>
            <w:r w:rsidRPr="007458FA">
              <w:rPr>
                <w:lang w:val="en-US"/>
              </w:rPr>
              <w:t>VYMPEL</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06.06, 22.08.</w:t>
            </w:r>
            <w:r w:rsidRPr="007458FA">
              <w:rPr>
                <w:bCs/>
                <w:lang w:val="en-US"/>
              </w:rPr>
              <w:t>18</w:t>
            </w:r>
            <w:r w:rsidRPr="007458FA">
              <w:rPr>
                <w:bCs/>
              </w:rPr>
              <w:t xml:space="preserve">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8318166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pPr>
            <w:r w:rsidRPr="007458FA">
              <w:rPr>
                <w:lang w:val="en-US"/>
              </w:rPr>
              <w:t>MBLINTER</w:t>
            </w:r>
            <w:r w:rsidRPr="007458FA">
              <w:t xml:space="preserve"> 2</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lang w:val="en-US"/>
              </w:rPr>
              <w:t>RussianFederation</w:t>
            </w:r>
            <w:r w:rsidRPr="007458FA">
              <w:rPr>
                <w:bCs/>
              </w:rPr>
              <w:t>. 14.06, 07.07, 29.07, 31.07, 04.08, 15.08, 18.08, 31.08, 14.10.18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8839421</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rPr>
                <w:lang w:eastAsia="en-US"/>
              </w:rPr>
            </w:pPr>
            <w:r w:rsidRPr="007458FA">
              <w:t xml:space="preserve">SCHS2017 </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lang w:val="en-US"/>
              </w:rPr>
              <w:t>RussianFederation</w:t>
            </w:r>
            <w:r w:rsidRPr="007458FA">
              <w:rPr>
                <w:bCs/>
              </w:rPr>
              <w:t>. 06.07.18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center"/>
            </w:pPr>
            <w:r w:rsidRPr="00625FF8">
              <w:t>9126649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both"/>
            </w:pPr>
            <w:r w:rsidRPr="00625FF8">
              <w:rPr>
                <w:lang w:val="en-US"/>
              </w:rPr>
              <w:t>MEKHANIKALEKSEEV</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625FF8"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en-US"/>
              </w:rPr>
            </w:pPr>
            <w:r w:rsidRPr="00625FF8">
              <w:rPr>
                <w:bCs/>
                <w:lang w:val="en-US"/>
              </w:rPr>
              <w:t>RussianFederation</w:t>
            </w:r>
            <w:r w:rsidRPr="00625FF8">
              <w:rPr>
                <w:bCs/>
              </w:rPr>
              <w:t>. 05.07, 12.07, 18.08, 24.08.18</w:t>
            </w:r>
            <w:r w:rsidRPr="00625FF8">
              <w:rPr>
                <w:bCs/>
                <w:lang w:val="en-US"/>
              </w:rPr>
              <w:t>, 15.07, 25.07-26.</w:t>
            </w:r>
            <w:r w:rsidRPr="00625FF8">
              <w:rPr>
                <w:bCs/>
              </w:rPr>
              <w:t>07</w:t>
            </w:r>
            <w:r w:rsidRPr="00625FF8">
              <w:rPr>
                <w:bCs/>
                <w:lang w:val="en-US"/>
              </w:rPr>
              <w:t>.21</w:t>
            </w:r>
            <w:r w:rsidRPr="00625FF8">
              <w:rPr>
                <w:bCs/>
              </w:rPr>
              <w:t xml:space="preserve">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273396060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KAPITAN CHEREMNYKH</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09.07–13.07, 26.07, 28.07, 29.07, 30.07, 31.07, 05.08, 07.08, 28.08, 30.08, 31.08.18, 10-12.07, 20.07-21.07, 25.07.21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8920945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GERMES</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xml:space="preserve">. Дата 04.08, 05.08.18  </w:t>
            </w:r>
          </w:p>
          <w:p w:rsidR="002E54E0" w:rsidRPr="007458FA" w:rsidRDefault="002E54E0" w:rsidP="00966C86">
            <w:pPr>
              <w:tabs>
                <w:tab w:val="left" w:pos="2371"/>
                <w:tab w:val="left" w:pos="2513"/>
              </w:tabs>
              <w:rPr>
                <w:bCs/>
              </w:rPr>
            </w:pPr>
            <w:r w:rsidRPr="007458FA">
              <w:rPr>
                <w:bCs/>
              </w:rPr>
              <w:t>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pPr>
            <w:r w:rsidRPr="007458FA">
              <w:rPr>
                <w:lang w:val="en-US"/>
              </w:rPr>
              <w:t>PANTIKAPEY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Дата 16.08.18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8867961</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rPr>
                <w:lang w:val="en-US"/>
              </w:rPr>
            </w:pPr>
            <w:r w:rsidRPr="007458FA">
              <w:rPr>
                <w:lang w:val="en-US"/>
              </w:rPr>
              <w:t>ISKROVETS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Дата 16.08.18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rPr>
                <w:bCs/>
              </w:rPr>
            </w:pPr>
            <w:r w:rsidRPr="007458FA">
              <w:rPr>
                <w:bCs/>
              </w:rPr>
              <w:t>8020147</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rPr>
                <w:bCs/>
              </w:rPr>
            </w:pPr>
            <w:r w:rsidRPr="007458FA">
              <w:rPr>
                <w:bCs/>
              </w:rPr>
              <w:t>ANTEY (буксир)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2371"/>
                <w:tab w:val="left" w:pos="2513"/>
              </w:tabs>
              <w:rPr>
                <w:bCs/>
              </w:rPr>
            </w:pPr>
            <w:r w:rsidRPr="007458FA">
              <w:rPr>
                <w:bCs/>
              </w:rPr>
              <w:t>Russian Federation</w:t>
            </w:r>
            <w:r w:rsidRPr="007458FA">
              <w:rPr>
                <w:bCs/>
                <w:lang w:val="en-US"/>
              </w:rPr>
              <w:t xml:space="preserve">. </w:t>
            </w:r>
            <w:r w:rsidRPr="007458FA">
              <w:rPr>
                <w:bCs/>
              </w:rPr>
              <w:t>25.08.18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888161800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pPr>
            <w:r w:rsidRPr="007458FA">
              <w:rPr>
                <w:lang w:val="en-US"/>
              </w:rPr>
              <w:t>GANDVIK</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lang w:val="en-US"/>
              </w:rPr>
              <w:t>RussianFederation</w:t>
            </w:r>
            <w:r w:rsidRPr="007458FA">
              <w:rPr>
                <w:bCs/>
              </w:rPr>
              <w:t>. 22.08.18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8688925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GAUR</w:t>
            </w:r>
            <w:r w:rsidRPr="007458FA">
              <w:t xml:space="preserve">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 xml:space="preserve">RussianFederation. </w:t>
            </w:r>
            <w:r w:rsidRPr="007458FA">
              <w:rPr>
                <w:bCs/>
              </w:rPr>
              <w:t>22.</w:t>
            </w:r>
            <w:r w:rsidRPr="007458FA">
              <w:rPr>
                <w:bCs/>
                <w:lang w:val="en-US"/>
              </w:rPr>
              <w:t>08.</w:t>
            </w:r>
            <w:r w:rsidRPr="007458FA">
              <w:rPr>
                <w:bCs/>
              </w:rPr>
              <w:t>18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8929795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lang w:val="en-US"/>
              </w:rPr>
              <w:t>VIKTORLYAGIN</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04.09, 19.09.18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8862870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GRIFON</w:t>
            </w:r>
            <w:r w:rsidRPr="007458FA">
              <w:t>-1</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05.05, 19.05, 31.05, 03.06, 06.06, 13.06, 22.06, 23.06, 29.06, 06.07, 10.07, 12.07, 13.07, 26.07, 29.07, 30.07, 04.08, 05.08, 27.08, 13.09, 19.09.18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8723517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val="en-US"/>
              </w:rPr>
            </w:pPr>
            <w:r w:rsidRPr="007458FA">
              <w:rPr>
                <w:lang w:val="en-US"/>
              </w:rPr>
              <w:t>SOSHI14</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xml:space="preserve"> 23.09.18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273379480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DIANA TRIVIA (пасажирське)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20.09, 22.09, 29.10, 30.10, 04.11.18</w:t>
            </w:r>
          </w:p>
          <w:p w:rsidR="002E54E0" w:rsidRPr="007458FA" w:rsidRDefault="002E54E0" w:rsidP="00966C86">
            <w:pPr>
              <w:tabs>
                <w:tab w:val="left" w:pos="2371"/>
                <w:tab w:val="left" w:pos="2513"/>
              </w:tabs>
              <w:rPr>
                <w:bCs/>
              </w:rPr>
            </w:pPr>
            <w:r w:rsidRPr="007458FA">
              <w:rPr>
                <w:bCs/>
              </w:rPr>
              <w:t>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8724535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ALEXANDER SHATALOV (спец. призначення)</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29.10.18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243E1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243E1A" w:rsidRDefault="002E54E0" w:rsidP="00966C86">
            <w:pPr>
              <w:jc w:val="center"/>
            </w:pPr>
            <w:r w:rsidRPr="00243E1A">
              <w:t>8928222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243E1A" w:rsidRDefault="002E54E0" w:rsidP="00966C86">
            <w:pPr>
              <w:jc w:val="both"/>
            </w:pPr>
            <w:r w:rsidRPr="00243E1A">
              <w:rPr>
                <w:lang w:val="en-US"/>
              </w:rPr>
              <w:t>REUSHINKA</w:t>
            </w:r>
            <w:r w:rsidRPr="00243E1A">
              <w:t xml:space="preserve"> (днопоглиблююче)</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43E1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43E1A">
              <w:rPr>
                <w:bCs/>
                <w:lang w:val="en-US"/>
              </w:rPr>
              <w:t>RussianFederation</w:t>
            </w:r>
            <w:r w:rsidRPr="00243E1A">
              <w:rPr>
                <w:bCs/>
              </w:rPr>
              <w:t>. 23.06, 27.06, 28.06, 03.07.17, 02.02, 26.06.18, 19.02, 09.03.19 ВМС ЗСУ</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243E1A"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8763D8" w:rsidRDefault="002E54E0" w:rsidP="00966C86">
            <w:pPr>
              <w:jc w:val="center"/>
              <w:rPr>
                <w:bCs/>
              </w:rPr>
            </w:pPr>
            <w:r w:rsidRPr="00E551D5">
              <w:rPr>
                <w:bCs/>
                <w:lang w:val="en-US"/>
              </w:rPr>
              <w:t>9394480</w:t>
            </w:r>
            <w:r>
              <w:rPr>
                <w:bCs/>
              </w:rPr>
              <w:t xml:space="preserve"> / </w:t>
            </w:r>
            <w:r w:rsidRPr="007E5E89">
              <w:rPr>
                <w:color w:val="000000"/>
              </w:rPr>
              <w:t>273332610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5A7B93" w:rsidRDefault="002E54E0" w:rsidP="00966C86">
            <w:pPr>
              <w:rPr>
                <w:bCs/>
              </w:rPr>
            </w:pPr>
            <w:r w:rsidRPr="00E551D5">
              <w:rPr>
                <w:bCs/>
                <w:lang w:val="en-US"/>
              </w:rPr>
              <w:t xml:space="preserve">TIGRAN MARTIROSYAN </w:t>
            </w:r>
            <w:r>
              <w:rPr>
                <w:bCs/>
              </w:rPr>
              <w:t>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551D5" w:rsidRDefault="002E54E0" w:rsidP="00966C86">
            <w:pPr>
              <w:tabs>
                <w:tab w:val="left" w:pos="2371"/>
                <w:tab w:val="left" w:pos="2513"/>
              </w:tabs>
              <w:rPr>
                <w:bCs/>
              </w:rPr>
            </w:pPr>
            <w:r w:rsidRPr="00E551D5">
              <w:rPr>
                <w:bCs/>
              </w:rPr>
              <w:t xml:space="preserve">Russian Federation.  </w:t>
            </w:r>
            <w:r>
              <w:rPr>
                <w:bCs/>
              </w:rPr>
              <w:t>27.09.19</w:t>
            </w:r>
            <w:r w:rsidRPr="00E551D5">
              <w:rPr>
                <w:bCs/>
              </w:rPr>
              <w:t xml:space="preserve"> ВМС ЗСУ</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center"/>
              <w:rPr>
                <w:bCs/>
              </w:rPr>
            </w:pPr>
            <w:r w:rsidRPr="00625FF8">
              <w:rPr>
                <w:bCs/>
              </w:rPr>
              <w:t>273448780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both"/>
              <w:rPr>
                <w:bCs/>
              </w:rPr>
            </w:pPr>
            <w:r w:rsidRPr="00625FF8">
              <w:rPr>
                <w:bCs/>
                <w:lang w:val="en-US"/>
              </w:rPr>
              <w:t>ZALIV</w:t>
            </w:r>
            <w:r w:rsidRPr="00625FF8">
              <w:rPr>
                <w:bCs/>
              </w:rPr>
              <w:t xml:space="preserve"> (лоцманське)</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625FF8" w:rsidRDefault="002E54E0" w:rsidP="00966C86">
            <w:pPr>
              <w:tabs>
                <w:tab w:val="left" w:pos="2371"/>
                <w:tab w:val="left" w:pos="2513"/>
              </w:tabs>
              <w:rPr>
                <w:bCs/>
              </w:rPr>
            </w:pPr>
            <w:r w:rsidRPr="00625FF8">
              <w:rPr>
                <w:bCs/>
              </w:rPr>
              <w:t>Russian Federation 09-13.07, 15.</w:t>
            </w:r>
            <w:r w:rsidRPr="00625FF8">
              <w:rPr>
                <w:bCs/>
                <w:lang w:val="en-US"/>
              </w:rPr>
              <w:t>07, 18.07</w:t>
            </w:r>
            <w:r w:rsidRPr="00625FF8">
              <w:rPr>
                <w:bCs/>
              </w:rPr>
              <w:t>-19.07, 27.07.21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center"/>
              <w:rPr>
                <w:bCs/>
              </w:rPr>
            </w:pPr>
            <w:r w:rsidRPr="00625FF8">
              <w:rPr>
                <w:bCs/>
              </w:rPr>
              <w:t>273212220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both"/>
              <w:rPr>
                <w:bCs/>
                <w:lang w:val="en-US"/>
              </w:rPr>
            </w:pPr>
            <w:r w:rsidRPr="00625FF8">
              <w:rPr>
                <w:bCs/>
              </w:rPr>
              <w:t>UTRISH</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625FF8" w:rsidRDefault="002E54E0" w:rsidP="00966C86">
            <w:pPr>
              <w:tabs>
                <w:tab w:val="left" w:pos="2371"/>
                <w:tab w:val="left" w:pos="2513"/>
              </w:tabs>
              <w:rPr>
                <w:bCs/>
              </w:rPr>
            </w:pPr>
            <w:r w:rsidRPr="00625FF8">
              <w:rPr>
                <w:bCs/>
              </w:rPr>
              <w:t>Russian Federation 11.07, 13.</w:t>
            </w:r>
            <w:r w:rsidRPr="00625FF8">
              <w:rPr>
                <w:bCs/>
                <w:lang w:val="en-US"/>
              </w:rPr>
              <w:t>07.21</w:t>
            </w:r>
            <w:r w:rsidRPr="00625FF8">
              <w:rPr>
                <w:bCs/>
              </w:rPr>
              <w:t xml:space="preserve">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center"/>
              <w:rPr>
                <w:bCs/>
              </w:rPr>
            </w:pPr>
            <w:r w:rsidRPr="00625FF8">
              <w:rPr>
                <w:bCs/>
              </w:rPr>
              <w:t>273218020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both"/>
              <w:rPr>
                <w:bCs/>
                <w:lang w:val="en-US"/>
              </w:rPr>
            </w:pPr>
            <w:r w:rsidRPr="00625FF8">
              <w:rPr>
                <w:bCs/>
              </w:rPr>
              <w:t>DAGOMYS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625FF8" w:rsidRDefault="002E54E0" w:rsidP="00966C86">
            <w:pPr>
              <w:tabs>
                <w:tab w:val="left" w:pos="2371"/>
                <w:tab w:val="left" w:pos="2513"/>
              </w:tabs>
              <w:rPr>
                <w:bCs/>
              </w:rPr>
            </w:pPr>
            <w:r w:rsidRPr="00625FF8">
              <w:rPr>
                <w:bCs/>
              </w:rPr>
              <w:t>Russian Federation 11.07.21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center"/>
              <w:rPr>
                <w:bCs/>
              </w:rPr>
            </w:pPr>
            <w:r w:rsidRPr="00625FF8">
              <w:rPr>
                <w:bCs/>
              </w:rPr>
              <w:t>273443670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both"/>
              <w:rPr>
                <w:bCs/>
                <w:lang w:val="en-US"/>
              </w:rPr>
            </w:pPr>
            <w:r w:rsidRPr="00625FF8">
              <w:rPr>
                <w:bCs/>
              </w:rPr>
              <w:t>VULKAN</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625FF8" w:rsidRDefault="002E54E0" w:rsidP="00966C86">
            <w:pPr>
              <w:tabs>
                <w:tab w:val="left" w:pos="2371"/>
                <w:tab w:val="left" w:pos="2513"/>
              </w:tabs>
              <w:rPr>
                <w:bCs/>
              </w:rPr>
            </w:pPr>
            <w:r w:rsidRPr="00625FF8">
              <w:rPr>
                <w:bCs/>
              </w:rPr>
              <w:t>Russian Federation 11.07, 21.07.21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center"/>
              <w:rPr>
                <w:bCs/>
              </w:rPr>
            </w:pPr>
            <w:r w:rsidRPr="00625FF8">
              <w:rPr>
                <w:bCs/>
              </w:rPr>
              <w:t>273373890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both"/>
              <w:rPr>
                <w:bCs/>
                <w:lang w:val="en-US"/>
              </w:rPr>
            </w:pPr>
            <w:r w:rsidRPr="00625FF8">
              <w:rPr>
                <w:bCs/>
              </w:rPr>
              <w:t>LINTER</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625FF8" w:rsidRDefault="002E54E0" w:rsidP="00966C86">
            <w:pPr>
              <w:tabs>
                <w:tab w:val="left" w:pos="2371"/>
                <w:tab w:val="left" w:pos="2513"/>
              </w:tabs>
              <w:rPr>
                <w:bCs/>
              </w:rPr>
            </w:pPr>
            <w:r w:rsidRPr="00625FF8">
              <w:rPr>
                <w:bCs/>
              </w:rPr>
              <w:t>Russian Federation 11.07, 14.</w:t>
            </w:r>
            <w:r w:rsidRPr="00625FF8">
              <w:rPr>
                <w:bCs/>
                <w:lang w:val="en-US"/>
              </w:rPr>
              <w:t>07</w:t>
            </w:r>
            <w:r w:rsidRPr="00625FF8">
              <w:rPr>
                <w:bCs/>
              </w:rPr>
              <w:t xml:space="preserve">, 25.07.21 ДУ </w:t>
            </w:r>
            <w:r w:rsidRPr="00625FF8">
              <w:rPr>
                <w:bCs/>
              </w:rPr>
              <w:lastRenderedPageBreak/>
              <w:t>«Держгідрографія»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center"/>
              <w:rPr>
                <w:bCs/>
              </w:rPr>
            </w:pPr>
            <w:r w:rsidRPr="00625FF8">
              <w:rPr>
                <w:bCs/>
              </w:rPr>
              <w:t>273452890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both"/>
              <w:rPr>
                <w:bCs/>
                <w:lang w:val="en-US"/>
              </w:rPr>
            </w:pPr>
            <w:r w:rsidRPr="00625FF8">
              <w:rPr>
                <w:bCs/>
                <w:lang w:val="en-US"/>
              </w:rPr>
              <w:t>KATRAN</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625FF8" w:rsidRDefault="002E54E0" w:rsidP="00966C86">
            <w:pPr>
              <w:tabs>
                <w:tab w:val="left" w:pos="2371"/>
                <w:tab w:val="left" w:pos="2513"/>
              </w:tabs>
              <w:rPr>
                <w:bCs/>
              </w:rPr>
            </w:pPr>
            <w:r w:rsidRPr="00625FF8">
              <w:rPr>
                <w:bCs/>
              </w:rPr>
              <w:t>Russian  Federation. 11.07, 15.07, 25.07.21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center"/>
              <w:rPr>
                <w:bCs/>
              </w:rPr>
            </w:pPr>
            <w:r w:rsidRPr="00625FF8">
              <w:rPr>
                <w:bCs/>
              </w:rPr>
              <w:t>273318620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rPr>
                <w:bCs/>
              </w:rPr>
            </w:pPr>
            <w:r w:rsidRPr="00625FF8">
              <w:rPr>
                <w:bCs/>
              </w:rPr>
              <w:t>BURAN</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625FF8" w:rsidRDefault="002E54E0" w:rsidP="00966C86">
            <w:pPr>
              <w:tabs>
                <w:tab w:val="left" w:pos="2371"/>
                <w:tab w:val="left" w:pos="2513"/>
              </w:tabs>
              <w:rPr>
                <w:bCs/>
              </w:rPr>
            </w:pPr>
            <w:r w:rsidRPr="00625FF8">
              <w:rPr>
                <w:bCs/>
              </w:rPr>
              <w:t>Russian  Federation. 11.07.21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center"/>
              <w:rPr>
                <w:bCs/>
              </w:rPr>
            </w:pPr>
            <w:r w:rsidRPr="00625FF8">
              <w:rPr>
                <w:bCs/>
              </w:rPr>
              <w:t>273443580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rPr>
                <w:bCs/>
              </w:rPr>
            </w:pPr>
            <w:r w:rsidRPr="00625FF8">
              <w:rPr>
                <w:bCs/>
              </w:rPr>
              <w:t>BASTION</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625FF8" w:rsidRDefault="002E54E0" w:rsidP="00966C86">
            <w:pPr>
              <w:tabs>
                <w:tab w:val="left" w:pos="2371"/>
                <w:tab w:val="left" w:pos="2513"/>
              </w:tabs>
              <w:rPr>
                <w:bCs/>
              </w:rPr>
            </w:pPr>
            <w:r w:rsidRPr="00625FF8">
              <w:rPr>
                <w:bCs/>
              </w:rPr>
              <w:t>Russian  Federation. 11.07.21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jc w:val="center"/>
              <w:rPr>
                <w:bCs/>
              </w:rPr>
            </w:pPr>
            <w:r w:rsidRPr="00625FF8">
              <w:rPr>
                <w:bCs/>
              </w:rPr>
              <w:t>273329080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625FF8" w:rsidRDefault="002E54E0" w:rsidP="00966C86">
            <w:pPr>
              <w:rPr>
                <w:bCs/>
              </w:rPr>
            </w:pPr>
            <w:r w:rsidRPr="00625FF8">
              <w:rPr>
                <w:bCs/>
              </w:rPr>
              <w:t>SBORSCHIK-2</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625FF8" w:rsidRDefault="002E54E0" w:rsidP="00966C86">
            <w:pPr>
              <w:tabs>
                <w:tab w:val="left" w:pos="2371"/>
                <w:tab w:val="left" w:pos="2513"/>
              </w:tabs>
              <w:rPr>
                <w:bCs/>
              </w:rPr>
            </w:pPr>
            <w:r w:rsidRPr="00625FF8">
              <w:rPr>
                <w:bCs/>
              </w:rPr>
              <w:t>Russian  Federation. 11-12.07, 20.07, 26.07.21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rPr>
                <w:bCs/>
              </w:rPr>
            </w:pPr>
            <w:r w:rsidRPr="00625FF8">
              <w:rPr>
                <w:bCs/>
              </w:rPr>
              <w:t>273314450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both"/>
              <w:rPr>
                <w:lang w:eastAsia="uk-UA"/>
              </w:rPr>
            </w:pPr>
            <w:r w:rsidRPr="00625FF8">
              <w:rPr>
                <w:bCs/>
              </w:rPr>
              <w:t>KAMSKAYA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25FF8" w:rsidRDefault="002E54E0" w:rsidP="00966C86">
            <w:pPr>
              <w:tabs>
                <w:tab w:val="left" w:pos="2371"/>
                <w:tab w:val="left" w:pos="2513"/>
              </w:tabs>
              <w:rPr>
                <w:bCs/>
              </w:rPr>
            </w:pPr>
            <w:r w:rsidRPr="00625FF8">
              <w:rPr>
                <w:bCs/>
                <w:lang w:val="en-US"/>
              </w:rPr>
              <w:t>RussianFederation</w:t>
            </w:r>
            <w:r w:rsidRPr="00625FF8">
              <w:rPr>
                <w:bCs/>
              </w:rPr>
              <w:t>. 16.07.</w:t>
            </w:r>
            <w:r w:rsidRPr="00625FF8">
              <w:rPr>
                <w:bCs/>
                <w:lang w:val="en-US"/>
              </w:rPr>
              <w:t>21</w:t>
            </w:r>
            <w:r w:rsidRPr="00625FF8">
              <w:rPr>
                <w:bCs/>
              </w:rPr>
              <w:t xml:space="preserve">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rPr>
                <w:bCs/>
              </w:rPr>
            </w:pPr>
            <w:r w:rsidRPr="00625FF8">
              <w:rPr>
                <w:bCs/>
              </w:rPr>
              <w:t>273371780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both"/>
              <w:rPr>
                <w:bCs/>
              </w:rPr>
            </w:pPr>
            <w:r w:rsidRPr="00625FF8">
              <w:rPr>
                <w:bCs/>
              </w:rPr>
              <w:t>CHERNOMORIE</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25FF8" w:rsidRDefault="002E54E0" w:rsidP="00966C86">
            <w:pPr>
              <w:tabs>
                <w:tab w:val="left" w:pos="2371"/>
                <w:tab w:val="left" w:pos="2513"/>
              </w:tabs>
              <w:rPr>
                <w:bCs/>
                <w:lang w:val="en-US"/>
              </w:rPr>
            </w:pPr>
            <w:r w:rsidRPr="00625FF8">
              <w:rPr>
                <w:bCs/>
                <w:lang w:val="en-US"/>
              </w:rPr>
              <w:t>RussianFederation</w:t>
            </w:r>
            <w:r w:rsidRPr="00625FF8">
              <w:rPr>
                <w:bCs/>
              </w:rPr>
              <w:t>. 16.07.</w:t>
            </w:r>
            <w:r w:rsidRPr="00625FF8">
              <w:rPr>
                <w:bCs/>
                <w:lang w:val="en-US"/>
              </w:rPr>
              <w:t>21</w:t>
            </w:r>
            <w:r w:rsidRPr="00625FF8">
              <w:rPr>
                <w:bCs/>
              </w:rPr>
              <w:t xml:space="preserve">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rPr>
                <w:bCs/>
              </w:rPr>
            </w:pPr>
            <w:r w:rsidRPr="00625FF8">
              <w:rPr>
                <w:bCs/>
              </w:rPr>
              <w:t>273372890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both"/>
              <w:rPr>
                <w:bCs/>
              </w:rPr>
            </w:pPr>
            <w:r w:rsidRPr="00625FF8">
              <w:rPr>
                <w:bCs/>
              </w:rPr>
              <w:t>MB LINTER 1</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25FF8" w:rsidRDefault="002E54E0" w:rsidP="00966C86">
            <w:pPr>
              <w:tabs>
                <w:tab w:val="left" w:pos="2371"/>
                <w:tab w:val="left" w:pos="2513"/>
              </w:tabs>
              <w:rPr>
                <w:bCs/>
                <w:lang w:val="en-US"/>
              </w:rPr>
            </w:pPr>
            <w:r w:rsidRPr="00625FF8">
              <w:rPr>
                <w:bCs/>
                <w:lang w:val="en-US"/>
              </w:rPr>
              <w:t>RussianFederation</w:t>
            </w:r>
            <w:r w:rsidRPr="00625FF8">
              <w:rPr>
                <w:bCs/>
              </w:rPr>
              <w:t>. 15.07.21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rPr>
                <w:bCs/>
              </w:rPr>
            </w:pPr>
            <w:r w:rsidRPr="00625FF8">
              <w:rPr>
                <w:bCs/>
              </w:rPr>
              <w:t>9508275 / 273427390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both"/>
            </w:pPr>
            <w:r w:rsidRPr="00625FF8">
              <w:t>ODISSEY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25FF8" w:rsidRDefault="002E54E0" w:rsidP="00966C86">
            <w:pPr>
              <w:tabs>
                <w:tab w:val="left" w:pos="2371"/>
                <w:tab w:val="left" w:pos="2513"/>
              </w:tabs>
              <w:rPr>
                <w:bCs/>
              </w:rPr>
            </w:pPr>
            <w:r w:rsidRPr="00625FF8">
              <w:rPr>
                <w:bCs/>
              </w:rPr>
              <w:t>Russian Federation. 16.07, 27.07.21 ДУ «Держгідрографія»</w:t>
            </w:r>
          </w:p>
        </w:tc>
      </w:tr>
      <w:tr w:rsidR="002E54E0" w:rsidRPr="00D20DA0" w:rsidTr="00966C86">
        <w:trPr>
          <w:trHeight w:val="3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1"/>
              </w:numPr>
              <w:tabs>
                <w:tab w:val="left" w:pos="3345"/>
              </w:tabs>
              <w:spacing w:after="0" w:line="240" w:lineRule="auto"/>
              <w:jc w:val="cente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rPr>
                <w:bCs/>
              </w:rPr>
            </w:pPr>
            <w:r w:rsidRPr="00625FF8">
              <w:rPr>
                <w:bCs/>
              </w:rPr>
              <w:t>273383840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both"/>
            </w:pPr>
            <w:r w:rsidRPr="00625FF8">
              <w:rPr>
                <w:bCs/>
              </w:rPr>
              <w:t>MB LINTER 2</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25FF8" w:rsidRDefault="002E54E0" w:rsidP="00966C86">
            <w:pPr>
              <w:tabs>
                <w:tab w:val="left" w:pos="2371"/>
                <w:tab w:val="left" w:pos="2513"/>
              </w:tabs>
              <w:rPr>
                <w:bCs/>
              </w:rPr>
            </w:pPr>
            <w:r w:rsidRPr="00625FF8">
              <w:rPr>
                <w:bCs/>
              </w:rPr>
              <w:t>Russian Federation. 21.07.21 ДУ «Держгідрографія»</w:t>
            </w:r>
          </w:p>
        </w:tc>
      </w:tr>
      <w:tr w:rsidR="002E54E0" w:rsidRPr="00D20DA0" w:rsidTr="00966C86">
        <w:trPr>
          <w:trHeight w:val="364"/>
        </w:trPr>
        <w:tc>
          <w:tcPr>
            <w:tcW w:w="11199" w:type="dxa"/>
            <w:gridSpan w:val="4"/>
            <w:tcBorders>
              <w:top w:val="single" w:sz="6" w:space="0" w:color="auto"/>
              <w:left w:val="double" w:sz="4" w:space="0" w:color="auto"/>
              <w:bottom w:val="single" w:sz="4" w:space="0" w:color="auto"/>
              <w:right w:val="double" w:sz="4" w:space="0" w:color="auto"/>
            </w:tcBorders>
            <w:vAlign w:val="center"/>
          </w:tcPr>
          <w:p w:rsidR="002E54E0" w:rsidRPr="00CE3118" w:rsidRDefault="002E54E0" w:rsidP="00966C86">
            <w:pPr>
              <w:tabs>
                <w:tab w:val="left" w:pos="2371"/>
                <w:tab w:val="left" w:pos="2513"/>
              </w:tabs>
              <w:ind w:left="318"/>
              <w:jc w:val="both"/>
              <w:rPr>
                <w:b/>
                <w:bCs/>
                <w:sz w:val="28"/>
                <w:szCs w:val="28"/>
              </w:rPr>
            </w:pPr>
            <w:r w:rsidRPr="00CE3118">
              <w:rPr>
                <w:b/>
                <w:bCs/>
                <w:sz w:val="28"/>
                <w:szCs w:val="28"/>
              </w:rPr>
              <w:t>Порт Крим</w:t>
            </w:r>
          </w:p>
        </w:tc>
      </w:tr>
      <w:tr w:rsidR="002E54E0" w:rsidRPr="00D20DA0" w:rsidTr="00966C86">
        <w:trPr>
          <w:trHeight w:val="129"/>
        </w:trPr>
        <w:tc>
          <w:tcPr>
            <w:tcW w:w="851" w:type="dxa"/>
            <w:tcBorders>
              <w:top w:val="single" w:sz="6" w:space="0" w:color="auto"/>
              <w:left w:val="double" w:sz="4" w:space="0" w:color="auto"/>
              <w:bottom w:val="single" w:sz="4" w:space="0" w:color="auto"/>
              <w:right w:val="single" w:sz="6" w:space="0" w:color="auto"/>
            </w:tcBorders>
            <w:vAlign w:val="center"/>
          </w:tcPr>
          <w:p w:rsidR="002E54E0" w:rsidRPr="00F25A9F"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93398" w:rsidRDefault="002E54E0" w:rsidP="00966C86">
            <w:pPr>
              <w:jc w:val="center"/>
              <w:rPr>
                <w:bCs/>
              </w:rPr>
            </w:pPr>
            <w:r w:rsidRPr="00C93398">
              <w:rPr>
                <w:bCs/>
              </w:rPr>
              <w:t>273440880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C93398" w:rsidRDefault="002E54E0" w:rsidP="00966C86">
            <w:pPr>
              <w:jc w:val="both"/>
              <w:rPr>
                <w:bCs/>
              </w:rPr>
            </w:pPr>
            <w:r w:rsidRPr="00C93398">
              <w:rPr>
                <w:bCs/>
                <w:lang w:val="en-US"/>
              </w:rPr>
              <w:t>VOSTOK</w:t>
            </w:r>
            <w:r w:rsidRPr="00C93398">
              <w:rPr>
                <w:bCs/>
              </w:rPr>
              <w:t xml:space="preserve"> (спец.признач.)</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C93398" w:rsidRDefault="002E54E0" w:rsidP="00966C86">
            <w:pPr>
              <w:tabs>
                <w:tab w:val="left" w:pos="2371"/>
                <w:tab w:val="left" w:pos="2513"/>
              </w:tabs>
              <w:rPr>
                <w:bCs/>
              </w:rPr>
            </w:pPr>
            <w:r w:rsidRPr="00C93398">
              <w:rPr>
                <w:bCs/>
                <w:lang w:val="en-US"/>
              </w:rPr>
              <w:t>RussianFederation</w:t>
            </w:r>
          </w:p>
        </w:tc>
      </w:tr>
      <w:tr w:rsidR="002E54E0" w:rsidRPr="00D20DA0" w:rsidTr="00966C86">
        <w:trPr>
          <w:trHeight w:val="151"/>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861153200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OLYMPIADA</w:t>
            </w:r>
          </w:p>
          <w:p w:rsidR="002E54E0" w:rsidRPr="00E551D5" w:rsidRDefault="002E54E0" w:rsidP="00966C86">
            <w:pPr>
              <w:jc w:val="both"/>
              <w:rPr>
                <w:bCs/>
              </w:rPr>
            </w:pPr>
            <w:r w:rsidRPr="00E551D5">
              <w:rPr>
                <w:bCs/>
              </w:rPr>
              <w:t>(пасажирське ро-ро)</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9E6DA2">
              <w:rPr>
                <w:bCs/>
              </w:rPr>
              <w:t xml:space="preserve">. </w:t>
            </w:r>
            <w:r w:rsidRPr="00E551D5">
              <w:rPr>
                <w:bCs/>
              </w:rPr>
              <w:t xml:space="preserve">02.12, 03.12, 16.12, 17.12, 28.12, 29.12.17, 01.01, 04.04, 05.04, 13.04, 15.04, 16.04, 17.04, 21.04, 24.04-27.04, 22.05, 24.05, 25.05, 28.05, 30.05, 31.05, 03.06-06.06, 08.06-23.06, 25.06-30.06, 04.08-14.08, 21.07, 24.07-08.08, 12.08-18.08, 20.08 – 05.09, </w:t>
            </w:r>
            <w:r w:rsidRPr="009E6DA2">
              <w:rPr>
                <w:bCs/>
              </w:rPr>
              <w:t>12.09, 13.09, 19.09-24.09, 12.10.</w:t>
            </w:r>
            <w:r w:rsidRPr="00E551D5">
              <w:rPr>
                <w:bCs/>
              </w:rPr>
              <w:t>18ДУ«Держгідрографія», ВМС ЗСУ</w:t>
            </w:r>
          </w:p>
        </w:tc>
      </w:tr>
      <w:tr w:rsidR="002E54E0" w:rsidRPr="00D20DA0" w:rsidTr="00966C86">
        <w:trPr>
          <w:trHeight w:val="572"/>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8647854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GLYKOFILOUSA III</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01-03.12, 09.12, 16.12, 17.12, 28.12, 29.12.17, 03.02, 01.04, 04.04, 05.04, 13.04, 16.04, 17.04, 21.04, 24.04-27.04, 29.04, 01.05, 03.05-06.05, 12.05, 13.05, 15.05-25.05, 28.05, 30.05, 31.05, 03.06-06.06, 08.06-23.06, 26.06-29.06, 05.07- 14.07, 21.07, 24.07-08.08, 12.08-18.08, 20.08-05.09, 12.09-14.09, 19.09-23.09, 07.10.18 ДУ «Держгідрографія»</w:t>
            </w:r>
          </w:p>
        </w:tc>
      </w:tr>
      <w:tr w:rsidR="002E54E0" w:rsidRPr="00D20DA0" w:rsidTr="00966C86">
        <w:trPr>
          <w:trHeight w:val="126"/>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8815906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bCs/>
              </w:rPr>
              <w:t>LAUWER (зем.черпалка)</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94"/>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273359870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TAMANETS (лоцманськ.)</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297"/>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8724535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ALEXANDER SHATALOV (спец. призначення)</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89"/>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273353810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PILOT 4 (</w:t>
            </w:r>
            <w:r w:rsidRPr="00E551D5">
              <w:rPr>
                <w:bCs/>
              </w:rPr>
              <w:t>лоцманське</w:t>
            </w:r>
            <w:r w:rsidRPr="00E551D5">
              <w:rPr>
                <w:bCs/>
                <w:lang w:val="en-US"/>
              </w:rPr>
              <w: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277"/>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8929238</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 xml:space="preserve">BOLGRADSKAYA </w:t>
            </w:r>
          </w:p>
          <w:p w:rsidR="002E54E0" w:rsidRPr="00E551D5" w:rsidRDefault="002E54E0" w:rsidP="00966C86">
            <w:pPr>
              <w:jc w:val="both"/>
              <w:rPr>
                <w:bCs/>
                <w:lang w:val="en-US"/>
              </w:rPr>
            </w:pPr>
            <w:r w:rsidRPr="00E551D5">
              <w:rPr>
                <w:bCs/>
                <w:lang w:val="en-US"/>
              </w:rPr>
              <w:t>(</w:t>
            </w:r>
            <w:r w:rsidRPr="00E551D5">
              <w:rPr>
                <w:bCs/>
              </w:rPr>
              <w:t>судно технічного флоту</w:t>
            </w:r>
            <w:r w:rsidRPr="00E551D5">
              <w:rPr>
                <w:bCs/>
                <w:lang w:val="en-US"/>
              </w:rPr>
              <w: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8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273448780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ZALIV</w:t>
            </w:r>
            <w:r w:rsidRPr="00E551D5">
              <w:rPr>
                <w:bCs/>
              </w:rPr>
              <w:t xml:space="preserve"> (лоцманське)</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C04463" w:rsidTr="00966C86">
        <w:trPr>
          <w:trHeight w:val="478"/>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9688611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PROTOPOROS IV</w:t>
            </w:r>
            <w:r w:rsidRPr="00E551D5">
              <w:rPr>
                <w:bCs/>
              </w:rPr>
              <w:t xml:space="preserve"> (пором)</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lang w:val="en-US"/>
              </w:rPr>
            </w:pPr>
            <w:r w:rsidRPr="00E551D5">
              <w:rPr>
                <w:bCs/>
                <w:lang w:val="en-US"/>
              </w:rPr>
              <w:t>RussianFederation</w:t>
            </w:r>
            <w:r w:rsidRPr="00E551D5">
              <w:rPr>
                <w:bCs/>
              </w:rPr>
              <w:t>. 01-03.12, 09.12, 16.12, 17.12, 28.12, 29.12.17, 03.02, 07.02, 01.04, 04.04, 05.04, 11.04, 13.04, 16.04, 17.04, 21.04, 22.04, 24.04-27.04, 29.04-01.05, 03.05-06.05, 12.05, 13.05, 15.05-25.05, 28.05, 30.05, 31.05, 03.06-06.06, 08.06-10.06, 12.06-23.06, 26.06-29.06, 02.07, 04.07-14.07, 21.07, 24.07-08.08, 12.08-18.08, 20.08-06.09</w:t>
            </w:r>
            <w:r w:rsidRPr="00E551D5">
              <w:rPr>
                <w:bCs/>
                <w:lang w:val="en-US"/>
              </w:rPr>
              <w:t>, 12.09-14.09, 19.09-24.09, 08.</w:t>
            </w:r>
            <w:r w:rsidRPr="00E551D5">
              <w:rPr>
                <w:bCs/>
              </w:rPr>
              <w:t>10.18</w:t>
            </w:r>
          </w:p>
          <w:p w:rsidR="002E54E0" w:rsidRPr="00E551D5" w:rsidRDefault="002E54E0" w:rsidP="00966C86">
            <w:pPr>
              <w:tabs>
                <w:tab w:val="left" w:pos="2371"/>
                <w:tab w:val="left" w:pos="2513"/>
              </w:tabs>
              <w:rPr>
                <w:bCs/>
              </w:rPr>
            </w:pPr>
            <w:r w:rsidRPr="00E551D5">
              <w:rPr>
                <w:bCs/>
              </w:rPr>
              <w:t>ДУ «Держгідрографія»</w:t>
            </w:r>
          </w:p>
        </w:tc>
      </w:tr>
      <w:tr w:rsidR="002E54E0" w:rsidRPr="00D20DA0" w:rsidTr="00966C86">
        <w:trPr>
          <w:trHeight w:val="113"/>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8898374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OTTILIYA</w:t>
            </w:r>
            <w:r w:rsidRPr="00E551D5">
              <w:rPr>
                <w:bCs/>
              </w:rPr>
              <w:t xml:space="preserve"> (судно техфлот)</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4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8721325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AMUR</w:t>
            </w:r>
            <w:r w:rsidRPr="00E551D5">
              <w:rPr>
                <w:bCs/>
              </w:rPr>
              <w:t xml:space="preserve"> 2506 (суховантаж)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49"/>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273777777</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FLESH</w:t>
            </w:r>
            <w:r w:rsidRPr="00E551D5">
              <w:rPr>
                <w:bCs/>
              </w:rPr>
              <w:t xml:space="preserve"> (прогулянкове</w:t>
            </w:r>
            <w:r w:rsidRPr="00E551D5">
              <w:rPr>
                <w:bCs/>
                <w:lang w:val="en-US"/>
              </w:rPr>
              <w: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rPr>
              <w:t>Russian Federation</w:t>
            </w:r>
          </w:p>
        </w:tc>
      </w:tr>
      <w:tr w:rsidR="002E54E0" w:rsidRPr="00D20DA0" w:rsidTr="00966C86">
        <w:trPr>
          <w:trHeight w:val="173"/>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8726545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SPK-18/35</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 Federation</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EF0D2E"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273334530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ALMAZ</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08.10.17</w:t>
            </w:r>
            <w:r w:rsidRPr="00E551D5">
              <w:rPr>
                <w:bCs/>
                <w:lang w:val="en-US"/>
              </w:rPr>
              <w:t>, 29.10.18, 19.</w:t>
            </w:r>
            <w:r w:rsidRPr="00E551D5">
              <w:rPr>
                <w:bCs/>
              </w:rPr>
              <w:t>07.19 ДУ «Держгідрографія»</w:t>
            </w:r>
          </w:p>
        </w:tc>
      </w:tr>
      <w:tr w:rsidR="002E54E0" w:rsidRPr="00D20DA0" w:rsidTr="00966C86">
        <w:trPr>
          <w:trHeight w:val="154"/>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273376340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ODESSA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lang w:val="en-US"/>
              </w:rPr>
            </w:pPr>
            <w:r w:rsidRPr="00E551D5">
              <w:rPr>
                <w:bCs/>
                <w:lang w:val="en-US"/>
              </w:rPr>
              <w:t>Russian Federation</w:t>
            </w:r>
          </w:p>
        </w:tc>
      </w:tr>
      <w:tr w:rsidR="002E54E0" w:rsidRPr="00D20DA0" w:rsidTr="00966C86">
        <w:trPr>
          <w:trHeight w:val="59"/>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273375350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MORSKOY-2</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lang w:val="en-US"/>
              </w:rPr>
            </w:pPr>
            <w:r w:rsidRPr="00E551D5">
              <w:rPr>
                <w:bCs/>
                <w:lang w:val="en-US"/>
              </w:rPr>
              <w:t>Russian Federation</w:t>
            </w:r>
          </w:p>
        </w:tc>
      </w:tr>
      <w:tr w:rsidR="002E54E0" w:rsidRPr="00D20DA0" w:rsidTr="00966C86">
        <w:trPr>
          <w:trHeight w:val="232"/>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273373350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LK-88</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xml:space="preserve">. 18.09, 20.09-22.09.17 ДУ </w:t>
            </w:r>
            <w:r w:rsidRPr="00E551D5">
              <w:rPr>
                <w:bCs/>
              </w:rPr>
              <w:lastRenderedPageBreak/>
              <w:t>«Держгідрографія»</w:t>
            </w:r>
          </w:p>
        </w:tc>
      </w:tr>
      <w:tr w:rsidR="002E54E0" w:rsidRPr="00D20DA0" w:rsidTr="00966C86">
        <w:trPr>
          <w:trHeight w:val="104"/>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273372350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LK-102</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lang w:val="en-US"/>
              </w:rPr>
            </w:pPr>
            <w:r w:rsidRPr="00E551D5">
              <w:rPr>
                <w:bCs/>
                <w:lang w:val="en-US"/>
              </w:rPr>
              <w:t>Russian Federation</w:t>
            </w:r>
          </w:p>
        </w:tc>
      </w:tr>
      <w:tr w:rsidR="002E54E0" w:rsidRPr="00D20DA0" w:rsidTr="00966C86">
        <w:trPr>
          <w:trHeight w:val="137"/>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273888000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YORSH</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lang w:val="en-US"/>
              </w:rPr>
            </w:pPr>
            <w:r w:rsidRPr="00E551D5">
              <w:rPr>
                <w:bCs/>
                <w:lang w:val="en-US"/>
              </w:rPr>
              <w:t xml:space="preserve">Russian Federation.  </w:t>
            </w:r>
            <w:r w:rsidRPr="00E551D5">
              <w:rPr>
                <w:bCs/>
              </w:rPr>
              <w:t>06.08.18 ДУ «Держгідрографія»</w:t>
            </w:r>
          </w:p>
        </w:tc>
      </w:tr>
      <w:tr w:rsidR="002E54E0" w:rsidRPr="00D20DA0" w:rsidTr="00966C86">
        <w:trPr>
          <w:trHeight w:val="41"/>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273909090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ORLAN2</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lang w:val="en-US"/>
              </w:rPr>
            </w:pPr>
            <w:r w:rsidRPr="00E551D5">
              <w:rPr>
                <w:bCs/>
                <w:lang w:val="en-US"/>
              </w:rPr>
              <w:t>Russian Federation</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rPr>
                <w:lang w:val="en-US"/>
              </w:rPr>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lang w:val="en-US"/>
              </w:rPr>
            </w:pPr>
            <w:r w:rsidRPr="00E551D5">
              <w:rPr>
                <w:bCs/>
                <w:lang w:val="en-US"/>
              </w:rPr>
              <w:t>DREYK</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 Federation</w:t>
            </w:r>
            <w:r w:rsidRPr="00E551D5">
              <w:rPr>
                <w:bCs/>
              </w:rPr>
              <w:t>. 07.09.15ДУ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PK</w:t>
            </w:r>
            <w:r w:rsidRPr="00E551D5">
              <w:rPr>
                <w:bCs/>
              </w:rPr>
              <w:t xml:space="preserve"> 19</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27.01.16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8831651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DISPETCHERKRYSHTOPA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30.01.16 ДУ «Держгідрографія»</w:t>
            </w:r>
          </w:p>
        </w:tc>
      </w:tr>
      <w:tr w:rsidR="002E54E0" w:rsidRPr="00D20DA0" w:rsidTr="00966C86">
        <w:trPr>
          <w:trHeight w:val="582"/>
        </w:trPr>
        <w:tc>
          <w:tcPr>
            <w:tcW w:w="851" w:type="dxa"/>
            <w:tcBorders>
              <w:top w:val="single" w:sz="6" w:space="0" w:color="auto"/>
              <w:left w:val="double" w:sz="4" w:space="0" w:color="auto"/>
              <w:bottom w:val="single" w:sz="4" w:space="0" w:color="auto"/>
              <w:right w:val="single" w:sz="6" w:space="0" w:color="auto"/>
            </w:tcBorders>
            <w:vAlign w:val="center"/>
          </w:tcPr>
          <w:p w:rsidR="002E54E0" w:rsidRPr="007458FA"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9774501</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lang w:val="en-US"/>
              </w:rPr>
              <w:t>ELENA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xml:space="preserve">. 02.12, 03.12, 09.12, 10.12, </w:t>
            </w:r>
            <w:r w:rsidRPr="00E551D5">
              <w:t>16.12, 17.12, 28.12, 29</w:t>
            </w:r>
            <w:r w:rsidRPr="00E551D5">
              <w:rPr>
                <w:bCs/>
              </w:rPr>
              <w:t>.12.17, 03.02, 01.04, 04.04, 05.04, 13.04, 14.04, 17.04, 21.04, 24.04-27.04, 29.04-01.05, 03.05-06.05, 12.05, 13.05, 15.05-25.05, 28.05, 30.05, 31.05, 02.06-06.06, 08.06-22.06, 25.06-30.06, 02.07, 04.07-14.07, 21.07, 24.07-08.08, 12.08-18.08, 20.08-06.09</w:t>
            </w:r>
            <w:r w:rsidRPr="00E551D5">
              <w:rPr>
                <w:bCs/>
                <w:lang w:val="en-US"/>
              </w:rPr>
              <w:t>, 12.09-14.09, 19.09-23.09, 10.</w:t>
            </w:r>
            <w:r w:rsidRPr="00E551D5">
              <w:rPr>
                <w:bCs/>
              </w:rPr>
              <w:t>10, 14.10.18 ДУ «Держгідрографія»</w:t>
            </w:r>
          </w:p>
        </w:tc>
      </w:tr>
      <w:tr w:rsidR="002E54E0" w:rsidRPr="00D20DA0" w:rsidTr="00966C86">
        <w:trPr>
          <w:trHeight w:val="500"/>
        </w:trPr>
        <w:tc>
          <w:tcPr>
            <w:tcW w:w="851" w:type="dxa"/>
            <w:tcBorders>
              <w:top w:val="single" w:sz="6" w:space="0" w:color="auto"/>
              <w:left w:val="double" w:sz="4" w:space="0" w:color="auto"/>
              <w:bottom w:val="single" w:sz="4" w:space="0" w:color="auto"/>
              <w:right w:val="single" w:sz="6" w:space="0" w:color="auto"/>
            </w:tcBorders>
            <w:vAlign w:val="center"/>
          </w:tcPr>
          <w:p w:rsidR="002E54E0" w:rsidRPr="00B33B43"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rPr>
                <w:bCs/>
              </w:rPr>
            </w:pPr>
            <w:r w:rsidRPr="00B33B43">
              <w:rPr>
                <w:bCs/>
              </w:rPr>
              <w:t xml:space="preserve">8841474 / </w:t>
            </w:r>
            <w:r w:rsidRPr="00B33B43">
              <w:t>273440900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rPr>
                <w:bCs/>
              </w:rPr>
            </w:pPr>
            <w:r w:rsidRPr="00B33B43">
              <w:rPr>
                <w:bCs/>
              </w:rPr>
              <w:t>PETROVSK (пором)</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02.12, 03.12, 09.12, 29.12.17, 20.01, 05.04, 09.04, 17.04, 21.04, 24.04-27.04, 30.04, 03.05-06.05, 12.05, 15.05-19.05, 09.06, 11.06-20.06, 23.06, 27.06-30.06, 05.07-07.07, 24.07, 25.07, 27.07-31.07, 02.08-08.08, 13.08-18.08, 20.08-01.09</w:t>
            </w:r>
            <w:r w:rsidRPr="00B33B43">
              <w:rPr>
                <w:bCs/>
                <w:lang w:val="en-US"/>
              </w:rPr>
              <w:t>, 03.09, 04.09, 12.09, 13.09, 19.09-22.09, 01.</w:t>
            </w:r>
            <w:r w:rsidRPr="00B33B43">
              <w:rPr>
                <w:bCs/>
              </w:rPr>
              <w:t>10, 07.10-09.10, 11.10, 14.10, 15.10, 17.10, 18.10, 20.10, 29.10-31.</w:t>
            </w:r>
            <w:r w:rsidRPr="00B33B43">
              <w:rPr>
                <w:bCs/>
                <w:lang w:val="en-US"/>
              </w:rPr>
              <w:t>10, 04.11, 09.</w:t>
            </w:r>
            <w:r w:rsidRPr="00B33B43">
              <w:rPr>
                <w:bCs/>
              </w:rPr>
              <w:t>11, 24.11.18, 30.01</w:t>
            </w:r>
            <w:r w:rsidRPr="00B33B43">
              <w:rPr>
                <w:bCs/>
                <w:lang w:val="en-US"/>
              </w:rPr>
              <w:t>, 12.02. 06.03</w:t>
            </w:r>
            <w:r w:rsidRPr="00B33B43">
              <w:rPr>
                <w:bCs/>
              </w:rPr>
              <w:t>, 09.03, 24.05, 30.05, 07.06, 11.06, 17.06, 25.06</w:t>
            </w:r>
            <w:r w:rsidRPr="00B33B43">
              <w:rPr>
                <w:bCs/>
                <w:lang w:val="en-US"/>
              </w:rPr>
              <w:t xml:space="preserve">, </w:t>
            </w:r>
            <w:r w:rsidRPr="00B33B43">
              <w:rPr>
                <w:bCs/>
              </w:rPr>
              <w:t>18.07, 29.07</w:t>
            </w:r>
            <w:r w:rsidRPr="00B33B43">
              <w:rPr>
                <w:bCs/>
                <w:lang w:val="en-US"/>
              </w:rPr>
              <w:t>, 09.08. 05.11</w:t>
            </w:r>
            <w:r>
              <w:rPr>
                <w:bCs/>
              </w:rPr>
              <w:t>, 11.11, 23.12.19</w:t>
            </w:r>
            <w:r w:rsidRPr="00B33B43">
              <w:rPr>
                <w:bCs/>
              </w:rPr>
              <w:t xml:space="preserve"> ДУ Держгідрографія</w:t>
            </w:r>
          </w:p>
        </w:tc>
      </w:tr>
      <w:tr w:rsidR="002E54E0" w:rsidRPr="00745FDB" w:rsidTr="00966C86">
        <w:trPr>
          <w:trHeight w:val="511"/>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center"/>
              <w:rPr>
                <w:bCs/>
              </w:rPr>
            </w:pPr>
            <w:r w:rsidRPr="00B249FC">
              <w:rPr>
                <w:bCs/>
              </w:rPr>
              <w:t>8841450</w:t>
            </w:r>
          </w:p>
          <w:p w:rsidR="002E54E0" w:rsidRPr="00B249FC" w:rsidRDefault="002E54E0" w:rsidP="00966C86">
            <w:pPr>
              <w:jc w:val="center"/>
              <w:rPr>
                <w:bCs/>
              </w:rPr>
            </w:pPr>
            <w:r w:rsidRPr="00B249FC">
              <w:rPr>
                <w:bCs/>
              </w:rPr>
              <w:t>273447280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rPr>
                <w:bCs/>
              </w:rPr>
            </w:pPr>
            <w:r w:rsidRPr="00B249FC">
              <w:rPr>
                <w:bCs/>
              </w:rPr>
              <w:t>ANNENKOV (пором)</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rPr>
            </w:pPr>
            <w:r w:rsidRPr="00B249FC">
              <w:rPr>
                <w:bCs/>
                <w:lang w:val="en-US"/>
              </w:rPr>
              <w:t>RussianFederation</w:t>
            </w:r>
            <w:r w:rsidRPr="00B249FC">
              <w:rPr>
                <w:bCs/>
              </w:rPr>
              <w:t xml:space="preserve">. 01-03.12, 09.12, 10.12, 16.12, 29.12.17, 03.02, 13.03, 01.04, 04.04, 08.04, 13.04, 26.04, 27.04, 01.05, 04.05-06.05, 15.05-19.05, 08.06, 09.06, 11.06-20.06, 22.06, 27.06-29.06, 04.07-07.07.18, 09.03, </w:t>
            </w:r>
            <w:r w:rsidRPr="00B249FC">
              <w:rPr>
                <w:bCs/>
                <w:lang w:val="en-US"/>
              </w:rPr>
              <w:t>20.05, 30.05, 08.</w:t>
            </w:r>
            <w:r w:rsidRPr="00B249FC">
              <w:rPr>
                <w:bCs/>
              </w:rPr>
              <w:t>06, 10.06, 18.06, 27.06, 02.07.19</w:t>
            </w:r>
            <w:r w:rsidRPr="00B249FC">
              <w:rPr>
                <w:bCs/>
                <w:lang w:val="en-US"/>
              </w:rPr>
              <w:t>, 03.03.20, 23.</w:t>
            </w:r>
            <w:r w:rsidRPr="00B249FC">
              <w:rPr>
                <w:bCs/>
              </w:rPr>
              <w:t xml:space="preserve">04.20, 05.05, 19.05, 27.06, 28.08.20 </w:t>
            </w:r>
          </w:p>
          <w:p w:rsidR="002E54E0" w:rsidRPr="00B249FC" w:rsidRDefault="002E54E0" w:rsidP="00966C86">
            <w:pPr>
              <w:tabs>
                <w:tab w:val="left" w:pos="2371"/>
                <w:tab w:val="left" w:pos="2513"/>
              </w:tabs>
              <w:rPr>
                <w:bCs/>
                <w:lang w:val="en-US"/>
              </w:rPr>
            </w:pPr>
            <w:r w:rsidRPr="00B249FC">
              <w:rPr>
                <w:bCs/>
              </w:rPr>
              <w:t>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EF0D2E"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120236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STREMITELNIY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xml:space="preserve">. 18.09-20.09.17, 12.06, 14.06, 16.06, 18.06–20.06, 22.06, 26.06-29.06, 05.07-14.07, 24.07-31.07, 03.08-08.08, 16.08, 21.08, 22.08, 24.08-06.09, </w:t>
            </w:r>
            <w:r w:rsidRPr="00E551D5">
              <w:rPr>
                <w:bCs/>
                <w:lang w:val="en-US"/>
              </w:rPr>
              <w:t>12.09, 13.09, 19.09-23.09, 15.10, 29.10.</w:t>
            </w:r>
            <w:r w:rsidRPr="00E551D5">
              <w:rPr>
                <w:bCs/>
              </w:rPr>
              <w:t>18 ДУ «Держгідрографія»</w:t>
            </w:r>
          </w:p>
        </w:tc>
      </w:tr>
      <w:tr w:rsidR="002E54E0" w:rsidRPr="00D20DA0" w:rsidTr="00966C86">
        <w:trPr>
          <w:trHeight w:val="222"/>
        </w:trPr>
        <w:tc>
          <w:tcPr>
            <w:tcW w:w="851" w:type="dxa"/>
            <w:tcBorders>
              <w:top w:val="single" w:sz="6" w:space="0" w:color="auto"/>
              <w:left w:val="double" w:sz="4" w:space="0" w:color="auto"/>
              <w:bottom w:val="single" w:sz="4" w:space="0" w:color="auto"/>
              <w:right w:val="single" w:sz="6" w:space="0" w:color="auto"/>
            </w:tcBorders>
            <w:vAlign w:val="center"/>
          </w:tcPr>
          <w:p w:rsidR="002E54E0" w:rsidRPr="00EF0D2E"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7727425</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lang w:eastAsia="uk-UA"/>
              </w:rPr>
              <w:t>OSTFOLD</w:t>
            </w:r>
            <w:r w:rsidRPr="00E551D5">
              <w:rPr>
                <w:bCs/>
              </w:rPr>
              <w:t xml:space="preserve"> KRYM (пором)</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xml:space="preserve">. 03.12, 09.12, 16.12, 17.12, 29.12.17, 07.01, 20.01, 13.04, 14.04, 16.04, 17.04, 21.04, 22.04, 24.04-27.04, 29.04-01.05, 03.05-06.05, 12.05, 13.05, 15.05-25.05, 28.05, 30.05, 31.05, 03.06-06.06, 08.06-23.06, 26.06-30.06, 04.07-14.07, 21.07, 24.07-08.08, 12.08-18.08, 20.08-06.09, 12.09, 13.09, 19.09-23.09, 15.10.18    </w:t>
            </w:r>
          </w:p>
          <w:p w:rsidR="002E54E0" w:rsidRPr="00E551D5" w:rsidRDefault="002E54E0" w:rsidP="00966C86">
            <w:pPr>
              <w:tabs>
                <w:tab w:val="left" w:pos="2371"/>
                <w:tab w:val="left" w:pos="2513"/>
              </w:tabs>
              <w:rPr>
                <w:bCs/>
              </w:rPr>
            </w:pPr>
            <w:r w:rsidRPr="00E551D5">
              <w:rPr>
                <w:bCs/>
              </w:rPr>
              <w:t>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EF0D2E"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9554638</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MAJORCHAPICHEV</w:t>
            </w:r>
          </w:p>
          <w:p w:rsidR="002E54E0" w:rsidRPr="00E551D5" w:rsidRDefault="002E54E0" w:rsidP="00966C86">
            <w:pPr>
              <w:jc w:val="both"/>
            </w:pPr>
            <w:r w:rsidRPr="00E551D5">
              <w:t>(</w:t>
            </w:r>
            <w:r w:rsidRPr="00E551D5">
              <w:rPr>
                <w:lang w:val="en-US"/>
              </w:rPr>
              <w:t>GLIKOFILOYSAII</w:t>
            </w:r>
            <w:r w:rsidRPr="00E551D5">
              <w:t xml:space="preserve">) </w:t>
            </w:r>
          </w:p>
          <w:p w:rsidR="002E54E0" w:rsidRPr="00E551D5" w:rsidRDefault="002E54E0" w:rsidP="00966C86">
            <w:pPr>
              <w:jc w:val="both"/>
            </w:pPr>
            <w:r w:rsidRPr="00E551D5">
              <w:t>(пором типу ро-ро)</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 02.12, 03.12, 09.12, 16.12, 17.12, 28.12, 29.12.17, 18.01, 21.01, 13.03.18, 01.04, 04.04, 05.04, 13.04, 16.04, 17.04, 21.04, 24.04-27.04, 29.04-01.05, 03.05-06.05, 12.05, 13.05,  15.05-25.05, 28.05, 30.05, 31.05, 02.06-06.06, 08.06-23.06, 26.06- 30.06, 02.07, 04.07-14.07, 21.</w:t>
            </w:r>
            <w:r w:rsidRPr="00E551D5">
              <w:rPr>
                <w:bCs/>
                <w:lang w:val="en-US"/>
              </w:rPr>
              <w:t xml:space="preserve">07, </w:t>
            </w:r>
            <w:r w:rsidRPr="00E551D5">
              <w:rPr>
                <w:bCs/>
              </w:rPr>
              <w:t>24.07- 08.08, 12.08-18.08, 20.08 – 22.</w:t>
            </w:r>
            <w:r w:rsidRPr="00E551D5">
              <w:rPr>
                <w:bCs/>
                <w:lang w:val="en-US"/>
              </w:rPr>
              <w:t>08, 24.08-</w:t>
            </w:r>
            <w:r w:rsidRPr="00E551D5">
              <w:rPr>
                <w:bCs/>
              </w:rPr>
              <w:t>06.09</w:t>
            </w:r>
            <w:r w:rsidRPr="00E551D5">
              <w:rPr>
                <w:bCs/>
                <w:lang w:val="en-US"/>
              </w:rPr>
              <w:t>,12.09, 13.09,</w:t>
            </w:r>
            <w:r w:rsidRPr="00E551D5">
              <w:rPr>
                <w:bCs/>
              </w:rPr>
              <w:t xml:space="preserve"> 19.09-23.09.</w:t>
            </w:r>
            <w:r w:rsidRPr="00E551D5">
              <w:rPr>
                <w:bCs/>
                <w:lang w:val="en-US"/>
              </w:rPr>
              <w:t xml:space="preserve">18 </w:t>
            </w:r>
          </w:p>
          <w:p w:rsidR="002E54E0" w:rsidRPr="00E551D5" w:rsidRDefault="002E54E0" w:rsidP="00966C86">
            <w:pPr>
              <w:tabs>
                <w:tab w:val="left" w:pos="2371"/>
                <w:tab w:val="left" w:pos="2513"/>
              </w:tabs>
              <w:rPr>
                <w:bCs/>
                <w:lang w:val="en-US"/>
              </w:rPr>
            </w:pPr>
            <w:r w:rsidRPr="00E551D5">
              <w:rPr>
                <w:bCs/>
              </w:rPr>
              <w:t>ДУ «Держгідрографія»</w:t>
            </w:r>
          </w:p>
        </w:tc>
      </w:tr>
      <w:tr w:rsidR="002E54E0" w:rsidRPr="00745FDB" w:rsidTr="00966C86">
        <w:trPr>
          <w:trHeight w:val="256"/>
        </w:trPr>
        <w:tc>
          <w:tcPr>
            <w:tcW w:w="851" w:type="dxa"/>
            <w:tcBorders>
              <w:top w:val="single" w:sz="6" w:space="0" w:color="auto"/>
              <w:left w:val="double" w:sz="4" w:space="0" w:color="auto"/>
              <w:bottom w:val="single" w:sz="4" w:space="0" w:color="auto"/>
              <w:right w:val="single" w:sz="6" w:space="0" w:color="auto"/>
            </w:tcBorders>
            <w:vAlign w:val="center"/>
          </w:tcPr>
          <w:p w:rsidR="002E54E0" w:rsidRPr="00A835F3"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835F3" w:rsidRDefault="002E54E0" w:rsidP="00966C86">
            <w:pPr>
              <w:jc w:val="center"/>
              <w:rPr>
                <w:bCs/>
              </w:rPr>
            </w:pPr>
            <w:r w:rsidRPr="00A835F3">
              <w:rPr>
                <w:bCs/>
              </w:rPr>
              <w:t>9522403 / 273349080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835F3" w:rsidRDefault="002E54E0" w:rsidP="00966C86">
            <w:pPr>
              <w:jc w:val="both"/>
              <w:rPr>
                <w:bCs/>
              </w:rPr>
            </w:pPr>
            <w:r w:rsidRPr="00A835F3">
              <w:rPr>
                <w:bCs/>
              </w:rPr>
              <w:t>AVANGARD</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A835F3" w:rsidRDefault="002E54E0" w:rsidP="00966C86">
            <w:pPr>
              <w:tabs>
                <w:tab w:val="left" w:pos="2371"/>
                <w:tab w:val="left" w:pos="2513"/>
              </w:tabs>
              <w:rPr>
                <w:bCs/>
              </w:rPr>
            </w:pPr>
            <w:r w:rsidRPr="00A835F3">
              <w:rPr>
                <w:bCs/>
                <w:lang w:val="en-US"/>
              </w:rPr>
              <w:t>RussianFederat</w:t>
            </w:r>
            <w:r w:rsidRPr="00A835F3">
              <w:rPr>
                <w:bCs/>
              </w:rPr>
              <w:t xml:space="preserve">. 02.12, 10.12, 16.12.17, 24.04, 25.04, 01.05, 04.05, 16.05, 18.05, 20.05-25.05, 31.05, 03.06, 04.06 – 06.06, 08.06, 09.06, 13.06, 16.06, 18.06, 19.06, 23.06, 28.06, 10.07, 12.07-14.07,  25.07, 26.07, 28.07-30.07, 04.08-07.08, 12.08-18.08, 20.08, 21.08, 24.08-04.09, 13.09, 14.09, 21.09, 23.09, 14.10, 28.10-30.10, 04.11.18,08.03 10.08.19, 24.04, 01.06, </w:t>
            </w:r>
            <w:r w:rsidRPr="00A835F3">
              <w:rPr>
                <w:bCs/>
              </w:rPr>
              <w:lastRenderedPageBreak/>
              <w:t>11.06.</w:t>
            </w:r>
            <w:r w:rsidRPr="00A835F3">
              <w:rPr>
                <w:bCs/>
                <w:lang w:val="en-US"/>
              </w:rPr>
              <w:t xml:space="preserve"> 17.06.20</w:t>
            </w:r>
            <w:r w:rsidRPr="00A835F3">
              <w:rPr>
                <w:bCs/>
              </w:rPr>
              <w:t xml:space="preserve">  ДУ «Держгідрографія»</w:t>
            </w:r>
          </w:p>
        </w:tc>
      </w:tr>
      <w:tr w:rsidR="002E54E0" w:rsidRPr="00D20DA0" w:rsidTr="00966C86">
        <w:trPr>
          <w:trHeight w:val="349"/>
        </w:trPr>
        <w:tc>
          <w:tcPr>
            <w:tcW w:w="851" w:type="dxa"/>
            <w:tcBorders>
              <w:top w:val="single" w:sz="6" w:space="0" w:color="auto"/>
              <w:left w:val="double" w:sz="4" w:space="0" w:color="auto"/>
              <w:bottom w:val="single" w:sz="4" w:space="0" w:color="auto"/>
              <w:right w:val="single" w:sz="6" w:space="0" w:color="auto"/>
            </w:tcBorders>
            <w:vAlign w:val="center"/>
          </w:tcPr>
          <w:p w:rsidR="002E54E0" w:rsidRPr="00EF0D2E"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PLATAN</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 xml:space="preserve">Russian Federation. </w:t>
            </w:r>
            <w:r w:rsidRPr="00E551D5">
              <w:t>16.12.17, 24.04-26.04, 29.04.18 ДУ «Держгіджрографія»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EF0D2E"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rPr>
                <w:bCs/>
              </w:rPr>
            </w:pPr>
            <w:r w:rsidRPr="00E551D5">
              <w:rPr>
                <w:bCs/>
              </w:rPr>
              <w:t>273439640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rPr>
                <w:bCs/>
              </w:rPr>
            </w:pPr>
            <w:r w:rsidRPr="00E551D5">
              <w:rPr>
                <w:bCs/>
              </w:rPr>
              <w:t>KAPITAN SOKOLOV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2371"/>
                <w:tab w:val="left" w:pos="2513"/>
              </w:tabs>
              <w:rPr>
                <w:bCs/>
              </w:rPr>
            </w:pPr>
            <w:r w:rsidRPr="00E551D5">
              <w:rPr>
                <w:bCs/>
                <w:lang w:val="en-US"/>
              </w:rPr>
              <w:t>RussianFederation</w:t>
            </w:r>
            <w:r w:rsidRPr="00E551D5">
              <w:rPr>
                <w:bCs/>
              </w:rPr>
              <w:t>.16.11.17 ДУ «Держгідрографія»</w:t>
            </w:r>
          </w:p>
        </w:tc>
      </w:tr>
      <w:tr w:rsidR="002E54E0" w:rsidRPr="00745FDB"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EE7456"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center"/>
              <w:rPr>
                <w:bCs/>
              </w:rPr>
            </w:pPr>
            <w:r w:rsidRPr="00EE7456">
              <w:rPr>
                <w:bCs/>
              </w:rPr>
              <w:t>273396060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both"/>
              <w:rPr>
                <w:bCs/>
              </w:rPr>
            </w:pPr>
            <w:r w:rsidRPr="00EE7456">
              <w:rPr>
                <w:bCs/>
              </w:rPr>
              <w:t>KAPITAN CHEREMNYKH</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E7456" w:rsidRDefault="002E54E0" w:rsidP="00966C86">
            <w:pPr>
              <w:tabs>
                <w:tab w:val="left" w:pos="2371"/>
                <w:tab w:val="left" w:pos="2513"/>
              </w:tabs>
              <w:rPr>
                <w:bCs/>
              </w:rPr>
            </w:pPr>
            <w:r w:rsidRPr="00EE7456">
              <w:rPr>
                <w:bCs/>
              </w:rPr>
              <w:t>Russian Federation. 29.12.17, 17.04, 13.05, 15.05-25.05, 30.05, 31.05, 03.06-06.06, 08.06-23.06, 26.06, 28.06, 29.06, 06.07 – 08.07, 12.07, 05.08-07.08, 12.08-18.08, 21.08, 22.08, 24.08-27.08, 29.08, 01.09, 19.09, 08-10.10, 15.10, 17.10, 20.10, 29.10, 30.10, 04.11.18, 08.03, 09.03, 24.05, 27.05, 08.06, 12.06, 19.06, 26.06, 02.07, 17.07, 30.07, 09.08.19, 04.03, 20.07.20 ДУ «Держгідрографія»</w:t>
            </w:r>
          </w:p>
        </w:tc>
      </w:tr>
      <w:tr w:rsidR="002E54E0" w:rsidRPr="00D20DA0" w:rsidTr="00966C86">
        <w:trPr>
          <w:trHeight w:val="260"/>
        </w:trPr>
        <w:tc>
          <w:tcPr>
            <w:tcW w:w="851" w:type="dxa"/>
            <w:tcBorders>
              <w:top w:val="single" w:sz="6" w:space="0" w:color="auto"/>
              <w:left w:val="double" w:sz="4" w:space="0" w:color="auto"/>
              <w:bottom w:val="single" w:sz="4" w:space="0" w:color="auto"/>
              <w:right w:val="single" w:sz="6" w:space="0" w:color="auto"/>
            </w:tcBorders>
            <w:vAlign w:val="center"/>
          </w:tcPr>
          <w:p w:rsidR="002E54E0" w:rsidRPr="00D96543"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D96543" w:rsidRDefault="002E54E0" w:rsidP="00966C86">
            <w:pPr>
              <w:jc w:val="center"/>
              <w:rPr>
                <w:bCs/>
              </w:rPr>
            </w:pPr>
            <w:r w:rsidRPr="00D96543">
              <w:rPr>
                <w:bCs/>
              </w:rPr>
              <w:t>9711250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D96543" w:rsidRDefault="002E54E0" w:rsidP="00966C86">
            <w:pPr>
              <w:rPr>
                <w:bCs/>
              </w:rPr>
            </w:pPr>
            <w:r w:rsidRPr="00D96543">
              <w:rPr>
                <w:bCs/>
              </w:rPr>
              <w:t>NIKOLAY AKSENENKO (пором)</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D96543" w:rsidRDefault="002E54E0" w:rsidP="00966C86">
            <w:pPr>
              <w:tabs>
                <w:tab w:val="left" w:pos="2371"/>
                <w:tab w:val="left" w:pos="2513"/>
              </w:tabs>
              <w:rPr>
                <w:bCs/>
              </w:rPr>
            </w:pPr>
            <w:r w:rsidRPr="00D96543">
              <w:rPr>
                <w:bCs/>
              </w:rPr>
              <w:t xml:space="preserve">Russian Federation. 01.04, 04.04, 08.04, 26.04.18 </w:t>
            </w:r>
          </w:p>
          <w:p w:rsidR="002E54E0" w:rsidRPr="00D96543" w:rsidRDefault="002E54E0" w:rsidP="00966C86">
            <w:pPr>
              <w:tabs>
                <w:tab w:val="left" w:pos="2371"/>
                <w:tab w:val="left" w:pos="2513"/>
              </w:tabs>
              <w:rPr>
                <w:bCs/>
              </w:rPr>
            </w:pPr>
            <w:r w:rsidRPr="00D96543">
              <w:rPr>
                <w:bCs/>
              </w:rPr>
              <w:t>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EE7456"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center"/>
              <w:rPr>
                <w:bCs/>
              </w:rPr>
            </w:pPr>
            <w:r w:rsidRPr="00EE7456">
              <w:rPr>
                <w:bCs/>
              </w:rPr>
              <w:t>9076521 / 273439760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both"/>
              <w:rPr>
                <w:bCs/>
              </w:rPr>
            </w:pPr>
            <w:r w:rsidRPr="00EE7456">
              <w:rPr>
                <w:bCs/>
                <w:lang w:val="en-US"/>
              </w:rPr>
              <w:t>POSEYDON</w:t>
            </w:r>
            <w:r w:rsidRPr="00EE7456">
              <w:rPr>
                <w:bCs/>
              </w:rPr>
              <w:t xml:space="preserve">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E7456" w:rsidRDefault="002E54E0" w:rsidP="00966C86">
            <w:pPr>
              <w:tabs>
                <w:tab w:val="left" w:pos="2371"/>
                <w:tab w:val="left" w:pos="2513"/>
              </w:tabs>
              <w:rPr>
                <w:bCs/>
              </w:rPr>
            </w:pPr>
            <w:r w:rsidRPr="00EE7456">
              <w:rPr>
                <w:bCs/>
              </w:rPr>
              <w:t xml:space="preserve">Russian Federation. 12.05, 30.06, 07.07, 10.07.18, 20.07.20 </w:t>
            </w:r>
          </w:p>
          <w:p w:rsidR="002E54E0" w:rsidRPr="00EE7456" w:rsidRDefault="002E54E0" w:rsidP="00966C86">
            <w:pPr>
              <w:tabs>
                <w:tab w:val="left" w:pos="2371"/>
                <w:tab w:val="left" w:pos="2513"/>
              </w:tabs>
              <w:rPr>
                <w:bCs/>
              </w:rPr>
            </w:pPr>
            <w:r w:rsidRPr="00EE7456">
              <w:rPr>
                <w:bCs/>
              </w:rPr>
              <w:t>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EE7456"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center"/>
              <w:rPr>
                <w:bCs/>
              </w:rPr>
            </w:pPr>
            <w:r w:rsidRPr="00EE7456">
              <w:rPr>
                <w:bCs/>
              </w:rPr>
              <w:t>273450950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both"/>
              <w:rPr>
                <w:lang w:eastAsia="uk-UA"/>
              </w:rPr>
            </w:pPr>
            <w:r w:rsidRPr="00EE7456">
              <w:rPr>
                <w:bCs/>
              </w:rPr>
              <w:t>RONDO</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E7456" w:rsidRDefault="002E54E0" w:rsidP="00966C86">
            <w:pPr>
              <w:tabs>
                <w:tab w:val="left" w:pos="2371"/>
                <w:tab w:val="left" w:pos="2513"/>
              </w:tabs>
              <w:rPr>
                <w:bCs/>
              </w:rPr>
            </w:pPr>
            <w:r w:rsidRPr="00EE7456">
              <w:rPr>
                <w:bCs/>
              </w:rPr>
              <w:t xml:space="preserve">Russian Federation. 09.07, 14.07.18 ДУ «Держгідрографія» </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EE7456"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center"/>
              <w:rPr>
                <w:bCs/>
                <w:lang w:val="en-US"/>
              </w:rPr>
            </w:pPr>
            <w:r w:rsidRPr="00EE7456">
              <w:rPr>
                <w:bCs/>
              </w:rPr>
              <w:t>7741017</w:t>
            </w:r>
            <w:r w:rsidRPr="00EE7456">
              <w:rPr>
                <w:bCs/>
                <w:lang w:val="en-US"/>
              </w:rPr>
              <w:t xml:space="preserve"> / 273373520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both"/>
              <w:rPr>
                <w:bCs/>
              </w:rPr>
            </w:pPr>
            <w:r w:rsidRPr="00EE7456">
              <w:rPr>
                <w:bCs/>
                <w:lang w:val="en-US"/>
              </w:rPr>
              <w:t>KERCHENSKIY</w:t>
            </w:r>
            <w:r w:rsidRPr="00EE7456">
              <w:rPr>
                <w:bCs/>
              </w:rPr>
              <w:t xml:space="preserve"> 2</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E7456" w:rsidRDefault="002E54E0" w:rsidP="00966C86">
            <w:pPr>
              <w:tabs>
                <w:tab w:val="left" w:pos="2371"/>
                <w:tab w:val="left" w:pos="2513"/>
              </w:tabs>
              <w:rPr>
                <w:bCs/>
              </w:rPr>
            </w:pPr>
            <w:r w:rsidRPr="00EE7456">
              <w:rPr>
                <w:bCs/>
                <w:lang w:val="en-US"/>
              </w:rPr>
              <w:t>RussianFederation</w:t>
            </w:r>
            <w:r w:rsidRPr="00EE7456">
              <w:rPr>
                <w:bCs/>
              </w:rPr>
              <w:t>. 20.10.18, 29.05, 07.06, 11.06, 18.06, 25.06, 03.07, 18.07.19 ДУ«Держгідрографія»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EE7456"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center"/>
            </w:pPr>
            <w:r w:rsidRPr="00EE7456">
              <w:t>9818785 / 273399590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both"/>
            </w:pPr>
            <w:r w:rsidRPr="00EE7456">
              <w:rPr>
                <w:lang w:val="en-US"/>
              </w:rPr>
              <w:t>NINAMALKOVA</w:t>
            </w:r>
            <w:r w:rsidRPr="00EE7456">
              <w:t xml:space="preserve"> (пором)</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E7456"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E7456">
              <w:rPr>
                <w:bCs/>
                <w:lang w:val="en-US"/>
              </w:rPr>
              <w:t>RussianFederation</w:t>
            </w:r>
            <w:r w:rsidRPr="00EE7456">
              <w:rPr>
                <w:bCs/>
              </w:rPr>
              <w:t>. 06.02, 20.05, 28.05, 07.06, 14.06, 18.06, 27.06, 01.07, 20.07, 30.07, 09.08.19 ДУ Держгідрографія</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EE7456"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center"/>
              <w:rPr>
                <w:lang w:val="en-US"/>
              </w:rPr>
            </w:pPr>
            <w:r w:rsidRPr="00EE7456">
              <w:rPr>
                <w:lang w:val="en-US"/>
              </w:rPr>
              <w:t>273424520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both"/>
              <w:rPr>
                <w:lang w:val="en-US"/>
              </w:rPr>
            </w:pPr>
            <w:r w:rsidRPr="00EE7456">
              <w:rPr>
                <w:lang w:val="en-US"/>
              </w:rPr>
              <w:t>DISPETCHER KRYSHTOPA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E7456" w:rsidRDefault="002E54E0" w:rsidP="00966C86">
            <w:pPr>
              <w:tabs>
                <w:tab w:val="left" w:pos="2371"/>
                <w:tab w:val="left" w:pos="2513"/>
              </w:tabs>
              <w:rPr>
                <w:bCs/>
              </w:rPr>
            </w:pPr>
            <w:r w:rsidRPr="00EE7456">
              <w:rPr>
                <w:bCs/>
              </w:rPr>
              <w:t xml:space="preserve">Russian Federation. 07.11.19 ДУ «Держгідрографія» </w:t>
            </w:r>
          </w:p>
        </w:tc>
      </w:tr>
      <w:tr w:rsidR="002E54E0" w:rsidRPr="00D20DA0"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EE7456"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center"/>
              <w:rPr>
                <w:lang w:val="en-US"/>
              </w:rPr>
            </w:pPr>
            <w:r w:rsidRPr="00EE7456">
              <w:rPr>
                <w:lang w:val="en-US"/>
              </w:rPr>
              <w:t>273447880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E7456" w:rsidRDefault="002E54E0" w:rsidP="00966C86">
            <w:pPr>
              <w:jc w:val="both"/>
              <w:rPr>
                <w:lang w:val="en-US"/>
              </w:rPr>
            </w:pPr>
            <w:r w:rsidRPr="00EE7456">
              <w:rPr>
                <w:lang w:val="en-US"/>
              </w:rPr>
              <w:t>BERKUT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E7456" w:rsidRDefault="002E54E0" w:rsidP="00966C86">
            <w:pPr>
              <w:tabs>
                <w:tab w:val="left" w:pos="2371"/>
                <w:tab w:val="left" w:pos="2513"/>
              </w:tabs>
              <w:rPr>
                <w:bCs/>
              </w:rPr>
            </w:pPr>
            <w:r w:rsidRPr="00EE7456">
              <w:rPr>
                <w:bCs/>
              </w:rPr>
              <w:t>Russian Federation. 12.11.19 ДУ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EE7456"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E7456" w:rsidRDefault="002E54E0" w:rsidP="00966C86">
            <w:pPr>
              <w:jc w:val="center"/>
            </w:pPr>
            <w:r w:rsidRPr="00EE7456">
              <w:t>273375190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E7456" w:rsidRDefault="002E54E0" w:rsidP="00966C86">
            <w:pPr>
              <w:jc w:val="both"/>
            </w:pPr>
            <w:r w:rsidRPr="00EE7456">
              <w:rPr>
                <w:lang w:val="en-US"/>
              </w:rPr>
              <w:t>VOLOSHSKIY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E7456"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E7456">
              <w:rPr>
                <w:bCs/>
                <w:lang w:val="en-US"/>
              </w:rPr>
              <w:t>RussianFederation</w:t>
            </w:r>
            <w:r w:rsidRPr="00EE7456">
              <w:rPr>
                <w:bCs/>
              </w:rPr>
              <w:t>. 20.12.19, 23.04, 02.05, 19.05, 23.06.20</w:t>
            </w:r>
          </w:p>
          <w:p w:rsidR="002E54E0" w:rsidRPr="00EE7456"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E7456">
              <w:rPr>
                <w:bCs/>
              </w:rPr>
              <w:t xml:space="preserve">ДУ «Держгідрографія» </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625FF8"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rPr>
                <w:bCs/>
              </w:rPr>
            </w:pPr>
            <w:r w:rsidRPr="00625FF8">
              <w:rPr>
                <w:bCs/>
              </w:rPr>
              <w:t>273332080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both"/>
              <w:rPr>
                <w:bCs/>
              </w:rPr>
            </w:pPr>
            <w:r w:rsidRPr="00625FF8">
              <w:rPr>
                <w:bCs/>
              </w:rPr>
              <w:t>PLATAN (лоцманське)</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25FF8"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625FF8">
              <w:rPr>
                <w:bCs/>
              </w:rPr>
              <w:t xml:space="preserve">Russian Federation. </w:t>
            </w:r>
            <w:r w:rsidRPr="00625FF8">
              <w:t>19.05, 06.06, 08.06, 17.06, 24.06, 26.08.20, 11.07-15.07, 17.07-18.07 , 20.07, 25.07-26.07.21ДУ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t>273397680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t>BATA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551124">
              <w:rPr>
                <w:bCs/>
              </w:rPr>
              <w:t>Russian Federation. 27.06, 27.08.20, 18.07- 19.07.21 ДУ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D7B72" w:rsidRDefault="002E54E0" w:rsidP="00966C86">
            <w:pPr>
              <w:jc w:val="center"/>
              <w:rPr>
                <w:bCs/>
              </w:rPr>
            </w:pPr>
            <w:r w:rsidRPr="00FD7B72">
              <w:rPr>
                <w:bCs/>
              </w:rPr>
              <w:t>273433370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rPr>
                <w:bCs/>
              </w:rPr>
            </w:pPr>
            <w:r w:rsidRPr="00B249FC">
              <w:rPr>
                <w:bCs/>
                <w:lang w:val="en-US"/>
              </w:rPr>
              <w:t>MECHTA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rPr>
            </w:pPr>
            <w:r w:rsidRPr="00B249FC">
              <w:rPr>
                <w:bCs/>
                <w:lang w:val="en-US"/>
              </w:rPr>
              <w:t>RussianFederation</w:t>
            </w:r>
            <w:r w:rsidRPr="00B249FC">
              <w:rPr>
                <w:bCs/>
              </w:rPr>
              <w:t>. 22.07, 07.08.20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FD7B72" w:rsidRDefault="002E54E0" w:rsidP="00966C86">
            <w:pPr>
              <w:jc w:val="center"/>
              <w:rPr>
                <w:bCs/>
              </w:rPr>
            </w:pPr>
            <w:r w:rsidRPr="00B249FC">
              <w:rPr>
                <w:bCs/>
              </w:rPr>
              <w:t>8331625</w:t>
            </w:r>
            <w:r w:rsidRPr="00FD7B72">
              <w:rPr>
                <w:bCs/>
              </w:rPr>
              <w:t xml:space="preserve"> / 273375330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rPr>
                <w:bCs/>
              </w:rPr>
            </w:pPr>
            <w:r w:rsidRPr="00B249FC">
              <w:rPr>
                <w:bCs/>
                <w:lang w:val="en-US"/>
              </w:rPr>
              <w:t>NIKOLAYDMITRIEV</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rPr>
            </w:pPr>
            <w:r w:rsidRPr="00B249FC">
              <w:rPr>
                <w:bCs/>
                <w:lang w:val="en-US"/>
              </w:rPr>
              <w:t>RussianFederation</w:t>
            </w:r>
            <w:r w:rsidRPr="00B249FC">
              <w:rPr>
                <w:bCs/>
              </w:rPr>
              <w:t>. 21.07.20 ДУ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center"/>
              <w:rPr>
                <w:bCs/>
              </w:rPr>
            </w:pPr>
            <w:r w:rsidRPr="00B249FC">
              <w:rPr>
                <w:bCs/>
              </w:rPr>
              <w:t>8929795 / 273374330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rPr>
                <w:bCs/>
              </w:rPr>
            </w:pPr>
            <w:r w:rsidRPr="00B249FC">
              <w:rPr>
                <w:bCs/>
                <w:lang w:val="en-US"/>
              </w:rPr>
              <w:t>VIKTORLYAGIN</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rPr>
            </w:pPr>
            <w:r w:rsidRPr="00B249FC">
              <w:rPr>
                <w:bCs/>
                <w:lang w:val="en-US"/>
              </w:rPr>
              <w:t>RussianFederation</w:t>
            </w:r>
            <w:r w:rsidRPr="00B249FC">
              <w:rPr>
                <w:bCs/>
              </w:rPr>
              <w:t>. 25.07, 31.07, 08.08.20 ДУ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center"/>
              <w:rPr>
                <w:bCs/>
              </w:rPr>
            </w:pPr>
            <w:r w:rsidRPr="00B249FC">
              <w:rPr>
                <w:bCs/>
              </w:rPr>
              <w:t>273378480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rPr>
                <w:bCs/>
              </w:rPr>
            </w:pPr>
            <w:r w:rsidRPr="00B249FC">
              <w:rPr>
                <w:bCs/>
              </w:rPr>
              <w:t xml:space="preserve">MITRIDAT (лоцманське) </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rPr>
            </w:pPr>
            <w:r w:rsidRPr="00B249FC">
              <w:rPr>
                <w:bCs/>
                <w:lang w:val="en-US"/>
              </w:rPr>
              <w:t>RussianFederation</w:t>
            </w:r>
            <w:r w:rsidRPr="00B249FC">
              <w:rPr>
                <w:bCs/>
              </w:rPr>
              <w:t>. 20.07, 31.07, 06.08.20 ДУ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center"/>
            </w:pPr>
            <w:r w:rsidRPr="00B249FC">
              <w:t>273378330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pPr>
            <w:r w:rsidRPr="00B249FC">
              <w:rPr>
                <w:lang w:val="en-US"/>
              </w:rPr>
              <w:t>TSISKARA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B249FC">
              <w:rPr>
                <w:bCs/>
                <w:lang w:val="en-US"/>
              </w:rPr>
              <w:t>RussianFederation</w:t>
            </w:r>
            <w:r w:rsidRPr="00B249FC">
              <w:rPr>
                <w:bCs/>
              </w:rPr>
              <w:t>. 21.07.20 ДУ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10"/>
              </w:numPr>
              <w:tabs>
                <w:tab w:val="left" w:pos="3345"/>
              </w:tabs>
              <w:spacing w:after="0" w:line="240" w:lineRule="auto"/>
            </w:pP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center"/>
              <w:rPr>
                <w:lang w:val="en-US"/>
              </w:rPr>
            </w:pPr>
            <w:r w:rsidRPr="00B249FC">
              <w:t>7515195</w:t>
            </w:r>
            <w:r w:rsidRPr="00B249FC">
              <w:rPr>
                <w:lang w:val="en-US"/>
              </w:rPr>
              <w:t xml:space="preserve"> / 273215800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pPr>
            <w:r w:rsidRPr="00B249FC">
              <w:rPr>
                <w:lang w:val="en-US"/>
              </w:rPr>
              <w:t>PURGA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rPr>
            </w:pPr>
            <w:r w:rsidRPr="00B249FC">
              <w:rPr>
                <w:bCs/>
                <w:lang w:val="en-US"/>
              </w:rPr>
              <w:t>RussianFederation</w:t>
            </w:r>
            <w:r w:rsidRPr="00B249FC">
              <w:rPr>
                <w:bCs/>
              </w:rPr>
              <w:t>. 20.07.20 ДУ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center"/>
              <w:rPr>
                <w:lang w:val="en-US"/>
              </w:rPr>
            </w:pPr>
            <w:r w:rsidRPr="00B249FC">
              <w:rPr>
                <w:color w:val="000000"/>
                <w:lang w:val="en-US" w:eastAsia="uk-UA"/>
              </w:rPr>
              <w:t>273376330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rPr>
                <w:bCs/>
              </w:rPr>
            </w:pPr>
            <w:r w:rsidRPr="00B249FC">
              <w:rPr>
                <w:bCs/>
                <w:lang w:val="en-US"/>
              </w:rPr>
              <w:t>PELAMIDA (</w:t>
            </w:r>
            <w:r w:rsidRPr="00B249FC">
              <w:rPr>
                <w:bCs/>
              </w:rPr>
              <w:t>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rPr>
            </w:pPr>
            <w:r w:rsidRPr="00B249FC">
              <w:rPr>
                <w:bCs/>
                <w:lang w:val="en-US"/>
              </w:rPr>
              <w:t>RussianFederation</w:t>
            </w:r>
            <w:r w:rsidRPr="00B249FC">
              <w:rPr>
                <w:bCs/>
              </w:rPr>
              <w:t>. 30.07.20 ДУ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center"/>
              <w:rPr>
                <w:color w:val="000000"/>
                <w:lang w:val="en-US" w:eastAsia="uk-UA"/>
              </w:rPr>
            </w:pPr>
            <w:r w:rsidRPr="00B249FC">
              <w:rPr>
                <w:bCs/>
              </w:rPr>
              <w:t>273357310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rPr>
                <w:lang w:val="en-US"/>
              </w:rPr>
            </w:pPr>
            <w:r w:rsidRPr="00B249FC">
              <w:rPr>
                <w:lang w:val="en-US"/>
              </w:rPr>
              <w:t>KHOKHOL</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lang w:val="en-US"/>
              </w:rPr>
            </w:pPr>
            <w:r w:rsidRPr="00B249FC">
              <w:rPr>
                <w:bCs/>
                <w:lang w:val="en-US"/>
              </w:rPr>
              <w:t>RussianFederation</w:t>
            </w:r>
            <w:r w:rsidRPr="00B249FC">
              <w:rPr>
                <w:bCs/>
              </w:rPr>
              <w:t>. 26.08.20 ДУ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center"/>
              <w:rPr>
                <w:bCs/>
              </w:rPr>
            </w:pPr>
            <w:r w:rsidRPr="00B249FC">
              <w:rPr>
                <w:bCs/>
              </w:rPr>
              <w:t>273344334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rPr>
                <w:lang w:val="en-US"/>
              </w:rPr>
            </w:pPr>
            <w:r w:rsidRPr="00B249FC">
              <w:rPr>
                <w:bCs/>
              </w:rPr>
              <w:t>MALYSH</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lang w:val="en-US"/>
              </w:rPr>
            </w:pPr>
            <w:r w:rsidRPr="00B249FC">
              <w:rPr>
                <w:bCs/>
                <w:lang w:val="en-US"/>
              </w:rPr>
              <w:t>RussianFederation</w:t>
            </w:r>
            <w:r w:rsidRPr="00B249FC">
              <w:rPr>
                <w:bCs/>
              </w:rPr>
              <w:t>. 25.08.20 ДУ «Держгідрографія»</w:t>
            </w:r>
          </w:p>
        </w:tc>
      </w:tr>
      <w:tr w:rsidR="002E54E0" w:rsidRPr="00745FDB" w:rsidTr="00966C86">
        <w:trPr>
          <w:trHeight w:val="65"/>
        </w:trPr>
        <w:tc>
          <w:tcPr>
            <w:tcW w:w="851" w:type="dxa"/>
            <w:tcBorders>
              <w:top w:val="single" w:sz="6" w:space="0" w:color="auto"/>
              <w:left w:val="double" w:sz="4" w:space="0" w:color="auto"/>
              <w:bottom w:val="single" w:sz="4" w:space="0" w:color="auto"/>
              <w:right w:val="single" w:sz="6" w:space="0" w:color="auto"/>
            </w:tcBorders>
            <w:vAlign w:val="center"/>
          </w:tcPr>
          <w:p w:rsidR="002E54E0" w:rsidRPr="00B249FC" w:rsidRDefault="002E54E0" w:rsidP="002E54E0">
            <w:pPr>
              <w:pStyle w:val="afa"/>
              <w:numPr>
                <w:ilvl w:val="0"/>
                <w:numId w:val="10"/>
              </w:numPr>
              <w:tabs>
                <w:tab w:val="left" w:pos="3345"/>
              </w:tabs>
              <w:spacing w:after="0" w:line="240" w:lineRule="auto"/>
            </w:pP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center"/>
              <w:rPr>
                <w:bCs/>
              </w:rPr>
            </w:pPr>
            <w:r w:rsidRPr="00B249FC">
              <w:rPr>
                <w:bCs/>
              </w:rPr>
              <w:t>273429120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B249FC" w:rsidRDefault="002E54E0" w:rsidP="00966C86">
            <w:pPr>
              <w:jc w:val="both"/>
              <w:rPr>
                <w:bCs/>
              </w:rPr>
            </w:pPr>
            <w:r w:rsidRPr="00B249FC">
              <w:rPr>
                <w:bCs/>
              </w:rPr>
              <w:t>BOTIK</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B249FC" w:rsidRDefault="002E54E0" w:rsidP="00966C86">
            <w:pPr>
              <w:tabs>
                <w:tab w:val="left" w:pos="2371"/>
                <w:tab w:val="left" w:pos="2513"/>
              </w:tabs>
              <w:rPr>
                <w:bCs/>
                <w:lang w:val="en-US"/>
              </w:rPr>
            </w:pPr>
            <w:r w:rsidRPr="00B249FC">
              <w:rPr>
                <w:bCs/>
                <w:lang w:val="en-US"/>
              </w:rPr>
              <w:t>RussianFederation</w:t>
            </w:r>
            <w:r w:rsidRPr="00B249FC">
              <w:rPr>
                <w:bCs/>
              </w:rPr>
              <w:t>. 27.08.20 ДУ «Держгідрографія»</w:t>
            </w:r>
          </w:p>
        </w:tc>
      </w:tr>
      <w:tr w:rsidR="002E54E0" w:rsidRPr="00D20DA0" w:rsidTr="00966C86">
        <w:trPr>
          <w:trHeight w:val="183"/>
        </w:trPr>
        <w:tc>
          <w:tcPr>
            <w:tcW w:w="11199" w:type="dxa"/>
            <w:gridSpan w:val="4"/>
            <w:tcBorders>
              <w:top w:val="single" w:sz="4" w:space="0" w:color="auto"/>
              <w:left w:val="double" w:sz="4" w:space="0" w:color="auto"/>
              <w:bottom w:val="single" w:sz="4" w:space="0" w:color="auto"/>
              <w:right w:val="double" w:sz="4" w:space="0" w:color="auto"/>
            </w:tcBorders>
            <w:vAlign w:val="center"/>
          </w:tcPr>
          <w:p w:rsidR="002E54E0" w:rsidRPr="002026CE" w:rsidRDefault="002E54E0" w:rsidP="00966C86">
            <w:pPr>
              <w:tabs>
                <w:tab w:val="left" w:pos="2371"/>
                <w:tab w:val="left" w:pos="2513"/>
                <w:tab w:val="left" w:pos="3345"/>
              </w:tabs>
              <w:ind w:left="318"/>
              <w:jc w:val="both"/>
              <w:rPr>
                <w:b/>
                <w:sz w:val="28"/>
                <w:szCs w:val="28"/>
              </w:rPr>
            </w:pPr>
            <w:r w:rsidRPr="002026CE">
              <w:rPr>
                <w:b/>
                <w:sz w:val="28"/>
                <w:szCs w:val="28"/>
              </w:rPr>
              <w:t>Феодосія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966C86">
            <w:pPr>
              <w:tabs>
                <w:tab w:val="left" w:pos="3345"/>
              </w:tabs>
              <w:ind w:left="24"/>
              <w:jc w:val="center"/>
            </w:pPr>
            <w:r w:rsidRPr="00625FF8">
              <w:t>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rPr>
                <w:bCs/>
              </w:rPr>
            </w:pPr>
            <w:r w:rsidRPr="00625FF8">
              <w:rPr>
                <w:bCs/>
              </w:rPr>
              <w:t>8723531 / 273152010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both"/>
              <w:rPr>
                <w:bCs/>
              </w:rPr>
            </w:pPr>
            <w:r w:rsidRPr="00625FF8">
              <w:rPr>
                <w:bCs/>
                <w:lang w:val="en-US"/>
              </w:rPr>
              <w:t>MIKHAILSVETLOV</w:t>
            </w:r>
            <w:r w:rsidRPr="00625FF8">
              <w:rPr>
                <w:bCs/>
              </w:rPr>
              <w:t xml:space="preserve"> (пас.)</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25FF8" w:rsidRDefault="002E54E0" w:rsidP="00966C86">
            <w:pPr>
              <w:tabs>
                <w:tab w:val="left" w:pos="2371"/>
                <w:tab w:val="left" w:pos="2513"/>
              </w:tabs>
              <w:rPr>
                <w:bCs/>
              </w:rPr>
            </w:pPr>
            <w:r w:rsidRPr="00625FF8">
              <w:rPr>
                <w:bCs/>
              </w:rPr>
              <w:t xml:space="preserve">Russian Federation. 09.07, 18.08.18, 14.08, 22.08.19, 31.08.20, 10.07-13.07, 15.07, 17.07, 19.07-21.07, 27.07.21 ДУ «Держгідрографія» </w:t>
            </w:r>
          </w:p>
        </w:tc>
      </w:tr>
      <w:tr w:rsidR="002E54E0" w:rsidRPr="00D20DA0" w:rsidTr="00966C86">
        <w:trPr>
          <w:trHeight w:val="178"/>
        </w:trPr>
        <w:tc>
          <w:tcPr>
            <w:tcW w:w="851" w:type="dxa"/>
            <w:tcBorders>
              <w:top w:val="single" w:sz="4" w:space="0" w:color="auto"/>
              <w:left w:val="double" w:sz="4" w:space="0" w:color="auto"/>
              <w:bottom w:val="single" w:sz="4" w:space="0" w:color="auto"/>
              <w:right w:val="single" w:sz="6" w:space="0" w:color="auto"/>
            </w:tcBorders>
            <w:vAlign w:val="center"/>
          </w:tcPr>
          <w:p w:rsidR="002E54E0" w:rsidRPr="0007226A" w:rsidRDefault="002E54E0" w:rsidP="00966C86">
            <w:pPr>
              <w:tabs>
                <w:tab w:val="left" w:pos="3345"/>
              </w:tabs>
              <w:ind w:left="24"/>
              <w:jc w:val="center"/>
            </w:pPr>
            <w:r w:rsidRPr="0007226A">
              <w:t>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7226A" w:rsidRDefault="002E54E0" w:rsidP="00966C86">
            <w:pPr>
              <w:jc w:val="center"/>
              <w:rPr>
                <w:bCs/>
              </w:rPr>
            </w:pPr>
            <w:r w:rsidRPr="0007226A">
              <w:rPr>
                <w:bCs/>
              </w:rPr>
              <w:t>9361469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7226A" w:rsidRDefault="002E54E0" w:rsidP="00966C86">
            <w:pPr>
              <w:jc w:val="both"/>
              <w:rPr>
                <w:bCs/>
              </w:rPr>
            </w:pPr>
            <w:r w:rsidRPr="0007226A">
              <w:rPr>
                <w:bCs/>
                <w:lang w:val="en-US"/>
              </w:rPr>
              <w:t>PATRIOTIC</w:t>
            </w:r>
            <w:r w:rsidRPr="0007226A">
              <w:rPr>
                <w:bCs/>
              </w:rPr>
              <w:t xml:space="preserv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07226A" w:rsidRDefault="002E54E0" w:rsidP="00966C86">
            <w:pPr>
              <w:tabs>
                <w:tab w:val="left" w:pos="2371"/>
                <w:tab w:val="left" w:pos="2513"/>
              </w:tabs>
              <w:rPr>
                <w:bCs/>
              </w:rPr>
            </w:pPr>
            <w:r w:rsidRPr="0007226A">
              <w:rPr>
                <w:bCs/>
                <w:lang w:val="en-US"/>
              </w:rPr>
              <w:t>RepublicoftheMarshallIslands</w:t>
            </w:r>
            <w:r w:rsidRPr="0007226A">
              <w:rPr>
                <w:bCs/>
              </w:rPr>
              <w:t>. 10.07, 30.07.14 ВМС ЗСУ</w:t>
            </w:r>
          </w:p>
        </w:tc>
      </w:tr>
      <w:tr w:rsidR="002E54E0" w:rsidRPr="00D20DA0" w:rsidTr="00966C86">
        <w:trPr>
          <w:trHeight w:val="223"/>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pPr>
            <w:r w:rsidRPr="0047432E">
              <w:t>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7822160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NOVOROSSIYSK (пором)</w:t>
            </w:r>
          </w:p>
          <w:p w:rsidR="002E54E0" w:rsidRPr="0047432E" w:rsidRDefault="002E54E0" w:rsidP="00966C86">
            <w:pPr>
              <w:jc w:val="both"/>
              <w:rPr>
                <w:bCs/>
              </w:rPr>
            </w:pPr>
            <w:r w:rsidRPr="0047432E">
              <w:rPr>
                <w:bCs/>
              </w:rPr>
              <w:t xml:space="preserve">(зміна назви </w:t>
            </w:r>
            <w:r w:rsidRPr="0047432E">
              <w:rPr>
                <w:bCs/>
                <w:lang w:val="en-US"/>
              </w:rPr>
              <w:t>SOY</w:t>
            </w:r>
            <w:r w:rsidRPr="0047432E">
              <w:rPr>
                <w:bCs/>
              </w:rPr>
              <w:t xml:space="preserve"> 1)</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Republic of Palau</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pPr>
            <w:r w:rsidRPr="0047432E">
              <w:t>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t xml:space="preserve">8947723 / </w:t>
            </w:r>
            <w:r w:rsidRPr="0047432E">
              <w:rPr>
                <w:bCs/>
              </w:rPr>
              <w:t>273427550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BAYKALSK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Russian Federation</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pPr>
            <w:r w:rsidRPr="0047432E">
              <w:t>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9030333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lang w:val="en-US"/>
              </w:rPr>
            </w:pPr>
            <w:r w:rsidRPr="0047432E">
              <w:rPr>
                <w:bCs/>
                <w:lang w:val="en-US"/>
              </w:rPr>
              <w:t>NARGYS H</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Togolese Republic. 10.09.14 ВМС ЗСУ</w:t>
            </w:r>
          </w:p>
        </w:tc>
      </w:tr>
      <w:tr w:rsidR="002E54E0" w:rsidRPr="00D20DA0" w:rsidTr="00966C86">
        <w:trPr>
          <w:trHeight w:val="262"/>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rPr>
                <w:lang w:val="en-US"/>
              </w:rPr>
            </w:pPr>
            <w:r w:rsidRPr="0047432E">
              <w:rPr>
                <w:lang w:val="en-US"/>
              </w:rPr>
              <w:t>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8807349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NAWAL-F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Togolese Republic. 08.10.14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pPr>
            <w:r w:rsidRPr="0047432E">
              <w:lastRenderedPageBreak/>
              <w:t>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9621560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BAVLY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Pr>
                <w:bCs/>
              </w:rPr>
              <w:t>Russian Federation. 07.06</w:t>
            </w:r>
            <w:r w:rsidRPr="0047432E">
              <w:rPr>
                <w:bCs/>
              </w:rPr>
              <w:t>, 20.11.14, 11.02.17 ВМС ЗСУ</w:t>
            </w:r>
          </w:p>
        </w:tc>
      </w:tr>
      <w:tr w:rsidR="002E54E0" w:rsidRPr="00D20DA0" w:rsidTr="00966C86">
        <w:trPr>
          <w:trHeight w:val="66"/>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pPr>
            <w:r w:rsidRPr="0047432E">
              <w:t>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273541310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SELIGER (Law Enforce)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Russian Federation</w:t>
            </w:r>
          </w:p>
        </w:tc>
      </w:tr>
      <w:tr w:rsidR="002E54E0" w:rsidRPr="00D20DA0" w:rsidTr="00966C86">
        <w:trPr>
          <w:trHeight w:val="138"/>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pPr>
            <w:r w:rsidRPr="0047432E">
              <w:t>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7833107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VETRA (NICKY)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lang w:val="en-US"/>
              </w:rPr>
              <w:t>Cambodia</w:t>
            </w:r>
            <w:r w:rsidRPr="0047432E">
              <w:rPr>
                <w:bCs/>
              </w:rPr>
              <w:t xml:space="preserve"> (</w:t>
            </w:r>
            <w:r w:rsidRPr="0047432E">
              <w:rPr>
                <w:bCs/>
                <w:lang w:val="en-US"/>
              </w:rPr>
              <w:t>Kingdomof</w:t>
            </w:r>
            <w:r w:rsidRPr="0047432E">
              <w:rPr>
                <w:bCs/>
              </w:rPr>
              <w:t xml:space="preserve">) прапор – </w:t>
            </w:r>
            <w:r w:rsidRPr="0047432E">
              <w:rPr>
                <w:bCs/>
                <w:lang w:val="en-US"/>
              </w:rPr>
              <w:t>Mongolia</w:t>
            </w:r>
            <w:r w:rsidRPr="0047432E">
              <w:rPr>
                <w:bCs/>
              </w:rPr>
              <w:t xml:space="preserve">, назва судна – NICKY </w:t>
            </w:r>
          </w:p>
          <w:p w:rsidR="002E54E0" w:rsidRPr="0047432E" w:rsidRDefault="002E54E0" w:rsidP="00966C86">
            <w:pPr>
              <w:tabs>
                <w:tab w:val="left" w:pos="2371"/>
                <w:tab w:val="left" w:pos="2513"/>
              </w:tabs>
              <w:rPr>
                <w:bCs/>
              </w:rPr>
            </w:pPr>
            <w:r w:rsidRPr="0047432E">
              <w:rPr>
                <w:bCs/>
              </w:rPr>
              <w:t xml:space="preserve">30.09.16 ВМС ЗСУ </w:t>
            </w:r>
          </w:p>
        </w:tc>
      </w:tr>
      <w:tr w:rsidR="002E54E0" w:rsidRPr="00D20DA0" w:rsidTr="00966C86">
        <w:trPr>
          <w:trHeight w:val="61"/>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rPr>
                <w:lang w:val="en-US"/>
              </w:rPr>
            </w:pPr>
            <w:r w:rsidRPr="0047432E">
              <w:rPr>
                <w:lang w:val="en-US"/>
              </w:rPr>
              <w:t>10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8228775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TEKHFLOTETS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Russian Federation</w:t>
            </w:r>
          </w:p>
        </w:tc>
      </w:tr>
      <w:tr w:rsidR="002E54E0" w:rsidRPr="00D20DA0" w:rsidTr="00966C86">
        <w:trPr>
          <w:trHeight w:val="108"/>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rPr>
                <w:lang w:val="en-US"/>
              </w:rPr>
            </w:pPr>
            <w:r w:rsidRPr="0047432E">
              <w:rPr>
                <w:lang w:val="en-US"/>
              </w:rPr>
              <w:t>11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8729975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AMUR 2532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lang w:val="en-US"/>
              </w:rPr>
            </w:pPr>
            <w:r w:rsidRPr="0047432E">
              <w:rPr>
                <w:bCs/>
              </w:rPr>
              <w:t>Cambodia (Kingdom of)</w:t>
            </w:r>
          </w:p>
        </w:tc>
      </w:tr>
      <w:tr w:rsidR="002E54E0" w:rsidRPr="002E54E0" w:rsidTr="00966C86">
        <w:trPr>
          <w:trHeight w:val="138"/>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rPr>
                <w:lang w:val="en-US"/>
              </w:rPr>
            </w:pPr>
            <w:r w:rsidRPr="0047432E">
              <w:rPr>
                <w:lang w:val="en-US"/>
              </w:rPr>
              <w:t>12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7910888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HESEN MOON (сухвантаж)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Tanzania (United Republic of). 02.01.16 </w:t>
            </w:r>
            <w:r w:rsidRPr="0047432E">
              <w:rPr>
                <w:bCs/>
              </w:rPr>
              <w:t>ВМС</w:t>
            </w:r>
            <w:r w:rsidRPr="002E54E0">
              <w:rPr>
                <w:bCs/>
                <w:lang w:val="en-US"/>
              </w:rPr>
              <w:t xml:space="preserve"> </w:t>
            </w:r>
            <w:r w:rsidRPr="0047432E">
              <w:rPr>
                <w:bCs/>
              </w:rPr>
              <w:t>ЗСУ</w:t>
            </w:r>
          </w:p>
        </w:tc>
      </w:tr>
      <w:tr w:rsidR="002E54E0" w:rsidRPr="00D20DA0" w:rsidTr="00966C86">
        <w:trPr>
          <w:trHeight w:val="108"/>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pPr>
            <w:r w:rsidRPr="0047432E">
              <w:t>13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8230077</w:t>
            </w:r>
            <w:r>
              <w:rPr>
                <w:bCs/>
              </w:rPr>
              <w:t xml:space="preserve"> / </w:t>
            </w:r>
            <w:r w:rsidRPr="00046E3C">
              <w:rPr>
                <w:color w:val="000000"/>
              </w:rPr>
              <w:t>273459650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VOLGO BALT 106 (сухован.)</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Russian Federation</w:t>
            </w:r>
            <w:r>
              <w:rPr>
                <w:bCs/>
              </w:rPr>
              <w:t>. 08.04, 30.04.20</w:t>
            </w:r>
          </w:p>
        </w:tc>
      </w:tr>
      <w:tr w:rsidR="002E54E0" w:rsidRPr="00D20DA0" w:rsidTr="00966C86">
        <w:trPr>
          <w:trHeight w:val="149"/>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pPr>
            <w:r w:rsidRPr="0047432E">
              <w:t>14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8872590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ARMAN-1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Russian Federation. 02.08, 10.08, 29.08.15 ВМС ЗСУ</w:t>
            </w:r>
          </w:p>
        </w:tc>
      </w:tr>
      <w:tr w:rsidR="002E54E0" w:rsidRPr="00D20DA0" w:rsidTr="00966C86">
        <w:trPr>
          <w:trHeight w:val="72"/>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rPr>
                <w:lang w:val="en-US"/>
              </w:rPr>
            </w:pPr>
            <w:r w:rsidRPr="0047432E">
              <w:rPr>
                <w:lang w:val="en-US"/>
              </w:rPr>
              <w:t>15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8987034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MB-1223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Russian Federation</w:t>
            </w:r>
          </w:p>
        </w:tc>
      </w:tr>
      <w:tr w:rsidR="002E54E0" w:rsidRPr="00D20DA0" w:rsidTr="00966C86">
        <w:trPr>
          <w:trHeight w:val="26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pPr>
            <w:r w:rsidRPr="0047432E">
              <w:t>16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lang w:val="en-US"/>
              </w:rPr>
            </w:pPr>
            <w:r w:rsidRPr="0047432E">
              <w:rPr>
                <w:bCs/>
                <w:lang w:val="en-US"/>
              </w:rPr>
              <w:t>8101628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lang w:val="en-US"/>
              </w:rPr>
              <w:t>HILMIK</w:t>
            </w:r>
            <w:r w:rsidRPr="0047432E">
              <w:rPr>
                <w:bCs/>
              </w:rPr>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Туреччина 10.07.14 судновласник дипломатичними каналами заявив про заходження судна з причини необізнаності</w:t>
            </w:r>
          </w:p>
        </w:tc>
      </w:tr>
      <w:tr w:rsidR="002E54E0" w:rsidRPr="00D20DA0" w:rsidTr="00966C86">
        <w:trPr>
          <w:trHeight w:val="238"/>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rPr>
                <w:lang w:val="en-US"/>
              </w:rPr>
            </w:pPr>
            <w:r w:rsidRPr="0047432E">
              <w:rPr>
                <w:lang w:val="en-US"/>
              </w:rPr>
              <w:t>17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lang w:val="en-US"/>
              </w:rPr>
            </w:pPr>
            <w:r w:rsidRPr="0047432E">
              <w:rPr>
                <w:bCs/>
                <w:lang w:val="en-US"/>
              </w:rPr>
              <w:t>9080168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lang w:val="en-US"/>
              </w:rPr>
              <w:t>BROTHERS-8</w:t>
            </w:r>
            <w:r w:rsidRPr="0047432E">
              <w:rPr>
                <w:bCs/>
              </w:rPr>
              <w:t xml:space="preserv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 xml:space="preserve">Russian Federation. </w:t>
            </w:r>
            <w:r>
              <w:rPr>
                <w:bCs/>
              </w:rPr>
              <w:t>01.09</w:t>
            </w:r>
            <w:r w:rsidRPr="0047432E">
              <w:rPr>
                <w:bCs/>
              </w:rPr>
              <w:t>, 06.07.15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ind w:left="24"/>
              <w:jc w:val="center"/>
            </w:pPr>
            <w:r w:rsidRPr="0047432E">
              <w:t>18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8725369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lang w:val="en-US"/>
              </w:rPr>
              <w:t>PSOU</w:t>
            </w:r>
            <w:r w:rsidRPr="0047432E">
              <w:rPr>
                <w:bCs/>
              </w:rPr>
              <w:t xml:space="preserve"> (пасажирське)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Russian Federation</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19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8647062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lang w:val="en-US"/>
              </w:rPr>
              <w:t>IGORASEEV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20.09.15ДУ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20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t>8848305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lang w:val="en-US"/>
              </w:rPr>
              <w:t>SAMOCAT</w:t>
            </w:r>
            <w:r w:rsidRPr="007458FA">
              <w:t xml:space="preserve"> (пором)</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18.11.15 БФ «Майдан ЗС»</w:t>
            </w:r>
          </w:p>
        </w:tc>
      </w:tr>
      <w:tr w:rsidR="002E54E0" w:rsidRPr="00D20DA0" w:rsidTr="00966C86">
        <w:trPr>
          <w:trHeight w:val="38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D4186" w:rsidRDefault="002E54E0" w:rsidP="00966C86">
            <w:pPr>
              <w:tabs>
                <w:tab w:val="left" w:pos="3345"/>
              </w:tabs>
              <w:ind w:left="24"/>
              <w:jc w:val="center"/>
            </w:pPr>
            <w:r w:rsidRPr="006D4186">
              <w:t>21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center"/>
            </w:pPr>
            <w:r w:rsidRPr="006D4186">
              <w:t>7218400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both"/>
            </w:pPr>
            <w:r w:rsidRPr="006D4186">
              <w:rPr>
                <w:lang w:val="en-US"/>
              </w:rPr>
              <w:t>GENERAL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D4186" w:rsidRDefault="002E54E0" w:rsidP="00966C86">
            <w:pPr>
              <w:tabs>
                <w:tab w:val="left" w:pos="2371"/>
                <w:tab w:val="left" w:pos="2513"/>
              </w:tabs>
              <w:rPr>
                <w:bCs/>
              </w:rPr>
            </w:pPr>
            <w:r w:rsidRPr="006D4186">
              <w:rPr>
                <w:bCs/>
                <w:lang w:val="en-US"/>
              </w:rPr>
              <w:t>RepublicofPalau</w:t>
            </w:r>
            <w:r w:rsidRPr="006D4186">
              <w:rPr>
                <w:bCs/>
              </w:rPr>
              <w:t xml:space="preserve"> прапор – Танзанія, суднов./оператор- Сирія </w:t>
            </w:r>
          </w:p>
          <w:p w:rsidR="002E54E0" w:rsidRPr="006D4186" w:rsidRDefault="002E54E0" w:rsidP="00966C86">
            <w:pPr>
              <w:tabs>
                <w:tab w:val="left" w:pos="2371"/>
                <w:tab w:val="left" w:pos="2513"/>
              </w:tabs>
              <w:rPr>
                <w:bCs/>
              </w:rPr>
            </w:pPr>
            <w:r w:rsidRPr="006D4186">
              <w:rPr>
                <w:bCs/>
              </w:rPr>
              <w:t>14.11.16, 23.07, 09.08, 17.08, 31.08, 05.09, 09.09, 01.10, 21.10.17, 18.11.18 БФ «Майдан ЗС», ВМС ЗСУ</w:t>
            </w:r>
          </w:p>
        </w:tc>
      </w:tr>
      <w:tr w:rsidR="002E54E0" w:rsidRPr="00D20DA0" w:rsidTr="00966C86">
        <w:trPr>
          <w:trHeight w:val="106"/>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22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9276262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GREENRAY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Liberia</w:t>
            </w:r>
            <w:r w:rsidRPr="007458FA">
              <w:rPr>
                <w:bCs/>
              </w:rPr>
              <w:t xml:space="preserve"> (</w:t>
            </w:r>
            <w:r w:rsidRPr="007458FA">
              <w:rPr>
                <w:bCs/>
                <w:lang w:val="en-US"/>
              </w:rPr>
              <w:t>Republicof</w:t>
            </w:r>
            <w:r w:rsidRPr="007458FA">
              <w:rPr>
                <w:bCs/>
              </w:rPr>
              <w:t>). 26.06.14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23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9310214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MINTANKONE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Malta</w:t>
            </w:r>
            <w:r w:rsidRPr="007458FA">
              <w:rPr>
                <w:bCs/>
              </w:rPr>
              <w:t>. 12.07.14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24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9035383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BROTHERS</w:t>
            </w:r>
            <w:r w:rsidRPr="007458FA">
              <w:t xml:space="preserve"> 7</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11.07.14 ВМС ЗСУ</w:t>
            </w:r>
          </w:p>
        </w:tc>
      </w:tr>
      <w:tr w:rsidR="002E54E0" w:rsidRPr="00D20DA0" w:rsidTr="00966C86">
        <w:trPr>
          <w:trHeight w:val="88"/>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25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9333668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CANSUD</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Malta</w:t>
            </w:r>
            <w:r w:rsidRPr="007458FA">
              <w:rPr>
                <w:bCs/>
              </w:rPr>
              <w:t>. 16.06.14 ВМС ЗСУ</w:t>
            </w:r>
          </w:p>
        </w:tc>
      </w:tr>
      <w:tr w:rsidR="002E54E0" w:rsidRPr="00D20DA0" w:rsidTr="00966C86">
        <w:trPr>
          <w:trHeight w:val="13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26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9383613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HUSEYNJAVID</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Malta</w:t>
            </w:r>
            <w:r w:rsidRPr="007458FA">
              <w:rPr>
                <w:bCs/>
              </w:rPr>
              <w:t>. 02.06.14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27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9227211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ISTANBULKA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Turkey</w:t>
            </w:r>
            <w:r w:rsidRPr="007458FA">
              <w:rPr>
                <w:bCs/>
              </w:rPr>
              <w:t>. 30.06.14 ВМС ЗСУ</w:t>
            </w:r>
          </w:p>
        </w:tc>
      </w:tr>
      <w:tr w:rsidR="002E54E0" w:rsidRPr="00D20DA0" w:rsidTr="00966C86">
        <w:trPr>
          <w:trHeight w:val="337"/>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28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9279733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SEAHERMES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Malta</w:t>
            </w:r>
            <w:r w:rsidRPr="007458FA">
              <w:rPr>
                <w:bCs/>
              </w:rPr>
              <w:t xml:space="preserve"> судновласник/ оператор – Греція. 08.07.14 ВМС ЗСУ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29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9035371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PALFLOT</w:t>
            </w:r>
            <w:r w:rsidRPr="007458FA">
              <w:t xml:space="preserve"> 5</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09.07, 21.07.14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30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8841644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VOLGOBALT</w:t>
            </w:r>
            <w:r w:rsidRPr="007458FA">
              <w:t xml:space="preserve"> 214</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SaintKittsandNevis</w:t>
            </w:r>
            <w:r w:rsidRPr="007458FA">
              <w:rPr>
                <w:bCs/>
              </w:rPr>
              <w:t>. 27.12.14 ВМС ЗСУ</w:t>
            </w:r>
          </w:p>
        </w:tc>
      </w:tr>
      <w:tr w:rsidR="002E54E0" w:rsidRPr="00D20DA0" w:rsidTr="00966C86">
        <w:trPr>
          <w:trHeight w:val="369"/>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31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8725644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FOCUS</w:t>
            </w:r>
            <w:r w:rsidRPr="007458FA">
              <w:t>(</w:t>
            </w:r>
            <w:r w:rsidRPr="007458FA">
              <w:rPr>
                <w:lang w:val="en-US"/>
              </w:rPr>
              <w:t>CARNABY</w:t>
            </w:r>
            <w:r w:rsidRPr="007458FA">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Cambodia</w:t>
            </w:r>
            <w:r w:rsidRPr="007458FA">
              <w:rPr>
                <w:bCs/>
              </w:rPr>
              <w:t xml:space="preserve"> (</w:t>
            </w:r>
            <w:r w:rsidRPr="007458FA">
              <w:rPr>
                <w:bCs/>
                <w:lang w:val="en-US"/>
              </w:rPr>
              <w:t>Kingdomof</w:t>
            </w:r>
            <w:r w:rsidRPr="007458FA">
              <w:rPr>
                <w:bCs/>
              </w:rPr>
              <w:t>). Змінено назву судна</w:t>
            </w:r>
            <w:r w:rsidRPr="007458FA">
              <w:t xml:space="preserve"> на </w:t>
            </w:r>
            <w:r w:rsidRPr="007458FA">
              <w:rPr>
                <w:lang w:val="en-US"/>
              </w:rPr>
              <w:t>CARNABY</w:t>
            </w:r>
            <w:r w:rsidRPr="007458FA">
              <w:rPr>
                <w:bCs/>
              </w:rPr>
              <w:t xml:space="preserve"> та прапор на Togo(TG) ДП АМПУ. 17.05-18.05.15 БФ «Майдан ЗС»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ind w:left="24"/>
              <w:jc w:val="center"/>
            </w:pPr>
            <w:r w:rsidRPr="007458FA">
              <w:t>32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CHERNOMORSK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21.05.16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ind w:left="24"/>
              <w:jc w:val="center"/>
            </w:pPr>
            <w:r w:rsidRPr="0043734D">
              <w:t>33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9735323</w:t>
            </w:r>
            <w:r>
              <w:t xml:space="preserve"> / 273342890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654A3" w:rsidRDefault="002E54E0" w:rsidP="00966C86">
            <w:pPr>
              <w:jc w:val="both"/>
            </w:pPr>
            <w:r w:rsidRPr="0043734D">
              <w:rPr>
                <w:lang w:val="en-US"/>
              </w:rPr>
              <w:t>YAZ</w:t>
            </w:r>
            <w:r>
              <w:t xml:space="preserve"> (Танкер) </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23.06.16, 04.06, 14.06, 29.07, 05.08, 15.08.18 ДУ «Держгідрографія» 30.09, 19.10, 14.12.20</w:t>
            </w:r>
            <w:r>
              <w:rPr>
                <w:bCs/>
              </w:rPr>
              <w:t>, 15.03, 22.05, 21.06, 29.07, 27.08, 19.10.21</w:t>
            </w:r>
            <w:r w:rsidRPr="0043734D">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ind w:left="24"/>
              <w:jc w:val="center"/>
            </w:pPr>
            <w:r w:rsidRPr="0043734D">
              <w:t>34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9260483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ARMADALEADER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12.04.14 ДП «АМПУ»</w:t>
            </w:r>
          </w:p>
        </w:tc>
      </w:tr>
      <w:tr w:rsidR="002E54E0" w:rsidRPr="00D20DA0" w:rsidTr="00966C86">
        <w:trPr>
          <w:trHeight w:val="231"/>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ind w:left="24"/>
              <w:jc w:val="center"/>
            </w:pPr>
            <w:r w:rsidRPr="0043734D">
              <w:t>35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9269350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KAPITANBARMIN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30.07.16 ДУ «Держгідрографія», 04.09, 07.10, 12.10.17 БФ «Майдан ЗС» ВМС ЗСУ</w:t>
            </w:r>
          </w:p>
        </w:tc>
      </w:tr>
      <w:tr w:rsidR="002E54E0" w:rsidRPr="00D20DA0" w:rsidTr="00966C86">
        <w:trPr>
          <w:trHeight w:val="182"/>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ind w:left="24"/>
              <w:jc w:val="center"/>
            </w:pPr>
            <w:r w:rsidRPr="0043734D">
              <w:t>36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9073086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ZIADJUNIOR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CookIslands</w:t>
            </w:r>
            <w:r w:rsidRPr="0043734D">
              <w:rPr>
                <w:bCs/>
              </w:rPr>
              <w:t xml:space="preserve"> – </w:t>
            </w:r>
            <w:r w:rsidRPr="0043734D">
              <w:rPr>
                <w:bCs/>
                <w:lang w:val="en-US"/>
              </w:rPr>
              <w:t>NewZealand</w:t>
            </w:r>
            <w:r w:rsidRPr="0043734D">
              <w:rPr>
                <w:bCs/>
              </w:rPr>
              <w:t>. 09.08.16 ДУ«Держгідрографія»,</w:t>
            </w:r>
          </w:p>
          <w:p w:rsidR="002E54E0" w:rsidRPr="0043734D" w:rsidRDefault="002E54E0" w:rsidP="00966C86">
            <w:pPr>
              <w:tabs>
                <w:tab w:val="left" w:pos="2371"/>
                <w:tab w:val="left" w:pos="2513"/>
              </w:tabs>
              <w:rPr>
                <w:bCs/>
              </w:rPr>
            </w:pPr>
            <w:r w:rsidRPr="0043734D">
              <w:rPr>
                <w:bCs/>
              </w:rPr>
              <w:t>08.08.16, 29.08.16 ВМС ЗСУ</w:t>
            </w:r>
          </w:p>
        </w:tc>
      </w:tr>
      <w:tr w:rsidR="002E54E0" w:rsidRPr="00D20DA0" w:rsidTr="00966C86">
        <w:trPr>
          <w:trHeight w:val="288"/>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ind w:left="24"/>
              <w:jc w:val="center"/>
            </w:pPr>
            <w:r w:rsidRPr="0043734D">
              <w:t>37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8917742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BASELS</w:t>
            </w:r>
            <w:r w:rsidRPr="0043734D">
              <w:t>6</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Palau</w:t>
            </w:r>
            <w:r w:rsidRPr="0043734D">
              <w:rPr>
                <w:bCs/>
              </w:rPr>
              <w:t xml:space="preserve"> (</w:t>
            </w:r>
            <w:r w:rsidRPr="0043734D">
              <w:rPr>
                <w:bCs/>
                <w:lang w:val="en-US"/>
              </w:rPr>
              <w:t>Republicof</w:t>
            </w:r>
            <w:r w:rsidRPr="0043734D">
              <w:rPr>
                <w:bCs/>
              </w:rPr>
              <w:t xml:space="preserve">). 21.08.16 ВМС ЗСУ ДУ «Держгідрографія» </w:t>
            </w:r>
          </w:p>
        </w:tc>
      </w:tr>
      <w:tr w:rsidR="002E54E0" w:rsidRPr="00D20DA0" w:rsidTr="00966C86">
        <w:trPr>
          <w:trHeight w:val="663"/>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ind w:left="24"/>
              <w:jc w:val="center"/>
            </w:pPr>
            <w:r w:rsidRPr="0043734D">
              <w:t>38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9274343 / 468393000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LAODICEA</w:t>
            </w:r>
            <w:r w:rsidRPr="0043734D">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Syria</w:t>
            </w:r>
            <w:r w:rsidRPr="0043734D">
              <w:rPr>
                <w:bCs/>
              </w:rPr>
              <w:t>. 30.11.16, 23.09.18, 17.07, 09.09.19, 04.02, 20.03, 26.10, 18.12.20</w:t>
            </w:r>
            <w:r>
              <w:rPr>
                <w:bCs/>
              </w:rPr>
              <w:t>, 14.09.21</w:t>
            </w:r>
            <w:r w:rsidRPr="0043734D">
              <w:rPr>
                <w:bCs/>
              </w:rPr>
              <w:t xml:space="preserve">  ВМС ЗСУ, 24.12.16 БФ Майдан ЗС» ймовірно Севастополь, Вимикають АІС при проході Босфору, внесений до «сирійського чорного списку» фінансової розвідки США</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8688925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GAUR</w:t>
            </w:r>
            <w:r w:rsidRPr="0043734D">
              <w:t xml:space="preserve">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15.12.16  ВМС ЗСУ</w:t>
            </w:r>
          </w:p>
        </w:tc>
      </w:tr>
      <w:tr w:rsidR="002E54E0" w:rsidRPr="00D20DA0" w:rsidTr="00966C86">
        <w:trPr>
          <w:trHeight w:val="99"/>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40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120236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STREMITELNIY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05.05.17 ДУ «Держгідрографія»</w:t>
            </w:r>
          </w:p>
        </w:tc>
      </w:tr>
      <w:tr w:rsidR="002E54E0" w:rsidRPr="00D20DA0" w:rsidTr="00966C86">
        <w:trPr>
          <w:trHeight w:val="101"/>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966C86">
            <w:pPr>
              <w:tabs>
                <w:tab w:val="left" w:pos="3345"/>
              </w:tabs>
              <w:jc w:val="center"/>
            </w:pPr>
            <w:r w:rsidRPr="00625FF8">
              <w:t>41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pPr>
            <w:r w:rsidRPr="00625FF8">
              <w:t xml:space="preserve">9735335 / </w:t>
            </w:r>
            <w:r w:rsidRPr="00625FF8">
              <w:rPr>
                <w:bCs/>
              </w:rPr>
              <w:t>273340190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both"/>
            </w:pPr>
            <w:r w:rsidRPr="00625FF8">
              <w:t>SIG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25FF8" w:rsidRDefault="002E54E0" w:rsidP="00966C86">
            <w:pPr>
              <w:tabs>
                <w:tab w:val="left" w:pos="2371"/>
                <w:tab w:val="left" w:pos="2513"/>
              </w:tabs>
            </w:pPr>
            <w:r w:rsidRPr="00625FF8">
              <w:t xml:space="preserve">Russian Federation. 26.05, 15.11.17 БФ «Майдан ЗС» 04.01, 07.01.2018 без АІС, вказав Кавказ БФ «Майдан ЗС», </w:t>
            </w:r>
            <w:r w:rsidRPr="00625FF8">
              <w:rPr>
                <w:bCs/>
              </w:rPr>
              <w:t xml:space="preserve">11.07, 29.10.18, 02.09,  14.11.20, 08.07, 27.07.21 </w:t>
            </w:r>
            <w:r w:rsidRPr="00625FF8">
              <w:rPr>
                <w:bCs/>
              </w:rPr>
              <w:lastRenderedPageBreak/>
              <w:t>ДУ«Держгідрографія», 11.07, 12.09, 29.10, 06.11, 09.11, 18.11.18, 03.09, 20.09, 11.10, 29.12.2</w:t>
            </w:r>
            <w:r>
              <w:rPr>
                <w:bCs/>
              </w:rPr>
              <w:t>0, 24.01, 15.03, 07.07, 27.07, 27.08.21</w:t>
            </w:r>
            <w:r w:rsidRPr="00625FF8">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lastRenderedPageBreak/>
              <w:t>42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8035154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SORMOVSKIY</w:t>
            </w:r>
            <w:r w:rsidRPr="0043734D">
              <w:t xml:space="preserve"> 119</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CookIslands</w:t>
            </w:r>
            <w:r w:rsidRPr="0043734D">
              <w:rPr>
                <w:bCs/>
              </w:rPr>
              <w:t>. 27.04.17 ДП «АМПУ»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D4186" w:rsidRDefault="002E54E0" w:rsidP="00966C86">
            <w:pPr>
              <w:tabs>
                <w:tab w:val="left" w:pos="3345"/>
              </w:tabs>
              <w:jc w:val="center"/>
            </w:pPr>
            <w:r w:rsidRPr="006D4186">
              <w:t>43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center"/>
              <w:rPr>
                <w:bCs/>
              </w:rPr>
            </w:pPr>
            <w:r w:rsidRPr="006D4186">
              <w:rPr>
                <w:bCs/>
              </w:rPr>
              <w:t>8841539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both"/>
              <w:rPr>
                <w:bCs/>
              </w:rPr>
            </w:pPr>
            <w:r w:rsidRPr="006D4186">
              <w:rPr>
                <w:bCs/>
              </w:rPr>
              <w:t>STONE (IRTYSH) (суховант.)</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D4186" w:rsidRDefault="002E54E0" w:rsidP="00966C86">
            <w:pPr>
              <w:tabs>
                <w:tab w:val="left" w:pos="2371"/>
                <w:tab w:val="left" w:pos="2513"/>
              </w:tabs>
              <w:rPr>
                <w:bCs/>
              </w:rPr>
            </w:pPr>
            <w:r w:rsidRPr="006D4186">
              <w:rPr>
                <w:bCs/>
                <w:lang w:val="en-US"/>
              </w:rPr>
              <w:t>RussianFederation</w:t>
            </w:r>
            <w:r w:rsidRPr="006D4186">
              <w:rPr>
                <w:bCs/>
              </w:rPr>
              <w:t>. 04.08.17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D4186" w:rsidRDefault="002E54E0" w:rsidP="00966C86">
            <w:pPr>
              <w:tabs>
                <w:tab w:val="left" w:pos="3345"/>
              </w:tabs>
              <w:jc w:val="center"/>
            </w:pPr>
            <w:r w:rsidRPr="006D4186">
              <w:t>44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center"/>
            </w:pPr>
            <w:r w:rsidRPr="006D4186">
              <w:rPr>
                <w:color w:val="000000" w:themeColor="text1"/>
              </w:rPr>
              <w:t>8215754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both"/>
            </w:pPr>
            <w:r w:rsidRPr="006D4186">
              <w:rPr>
                <w:color w:val="000000" w:themeColor="text1"/>
                <w:lang w:val="en-US"/>
              </w:rPr>
              <w:t>NADALINA</w:t>
            </w:r>
            <w:r w:rsidRPr="006D4186">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D4186" w:rsidRDefault="002E54E0" w:rsidP="00966C86">
            <w:pPr>
              <w:tabs>
                <w:tab w:val="left" w:pos="2371"/>
                <w:tab w:val="left" w:pos="2513"/>
              </w:tabs>
              <w:rPr>
                <w:color w:val="000000" w:themeColor="text1"/>
              </w:rPr>
            </w:pPr>
            <w:r w:rsidRPr="006D4186">
              <w:rPr>
                <w:color w:val="000000" w:themeColor="text1"/>
              </w:rPr>
              <w:t xml:space="preserve">Сьєрра-Леоне. </w:t>
            </w:r>
            <w:r w:rsidRPr="006D4186">
              <w:rPr>
                <w:bCs/>
              </w:rPr>
              <w:t>09.08.17 ДУ «Держгідрографія»,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E19F7" w:rsidRDefault="002E54E0" w:rsidP="00966C86">
            <w:pPr>
              <w:tabs>
                <w:tab w:val="left" w:pos="3345"/>
              </w:tabs>
              <w:jc w:val="center"/>
            </w:pPr>
            <w:r w:rsidRPr="007E19F7">
              <w:t>45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E19F7" w:rsidRDefault="002E54E0" w:rsidP="00966C86">
            <w:pPr>
              <w:jc w:val="center"/>
              <w:rPr>
                <w:bCs/>
              </w:rPr>
            </w:pPr>
            <w:r w:rsidRPr="007E19F7">
              <w:t>7700207 / 671217000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E19F7" w:rsidRDefault="002E54E0" w:rsidP="00966C86">
            <w:pPr>
              <w:jc w:val="both"/>
            </w:pPr>
            <w:r w:rsidRPr="007E19F7">
              <w:rPr>
                <w:rStyle w:val="af7"/>
                <w:lang w:val="en-US"/>
              </w:rPr>
              <w:t>RAMZI</w:t>
            </w:r>
            <w:r w:rsidRPr="007E19F7">
              <w:rPr>
                <w:rStyle w:val="af7"/>
              </w:rPr>
              <w:t xml:space="preserve"> (</w:t>
            </w:r>
            <w:r w:rsidRPr="007E19F7">
              <w:t>RANI</w:t>
            </w:r>
            <w:r w:rsidRPr="007E19F7">
              <w:rPr>
                <w:rStyle w:val="af7"/>
              </w:rPr>
              <w:t>)-14.11.18</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E19F7" w:rsidRDefault="002E54E0" w:rsidP="00966C86">
            <w:pPr>
              <w:tabs>
                <w:tab w:val="left" w:pos="2371"/>
                <w:tab w:val="left" w:pos="2513"/>
              </w:tabs>
              <w:rPr>
                <w:bCs/>
              </w:rPr>
            </w:pPr>
            <w:r w:rsidRPr="007E19F7">
              <w:t>То</w:t>
            </w:r>
            <w:r w:rsidRPr="007E19F7">
              <w:rPr>
                <w:lang w:val="en-US"/>
              </w:rPr>
              <w:t>goleserepublic</w:t>
            </w:r>
            <w:r w:rsidRPr="007E19F7">
              <w:t>. Ливан (ВМС ЗСУ 06.08.19)</w:t>
            </w:r>
            <w:r w:rsidRPr="007E19F7">
              <w:rPr>
                <w:bCs/>
              </w:rPr>
              <w:t xml:space="preserve"> 13.08.17, 12.07, 13.10, 14.11.18, 23.07, 30.09.19 ВМС ЗСУ</w:t>
            </w:r>
          </w:p>
        </w:tc>
      </w:tr>
      <w:tr w:rsidR="002E54E0" w:rsidRPr="002E54E0" w:rsidTr="00966C86">
        <w:trPr>
          <w:trHeight w:val="9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46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rPr>
                <w:bCs/>
                <w:iCs/>
              </w:rPr>
            </w:pPr>
            <w:r w:rsidRPr="0043734D">
              <w:rPr>
                <w:bCs/>
                <w:iCs/>
              </w:rPr>
              <w:t>8986884 / 273446860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NEFTERUDOVOZ</w:t>
            </w:r>
            <w:r w:rsidRPr="0043734D">
              <w:t>–2 (</w:t>
            </w:r>
            <w:r w:rsidRPr="0043734D">
              <w:rPr>
                <w:lang w:val="en-US"/>
              </w:rPr>
              <w:t>PRANIK</w:t>
            </w:r>
            <w:r w:rsidRPr="0043734D">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val="en-US"/>
              </w:rPr>
            </w:pPr>
            <w:r w:rsidRPr="002E54E0">
              <w:rPr>
                <w:bCs/>
                <w:lang w:val="en-US"/>
              </w:rPr>
              <w:t xml:space="preserve">Russian Federation. </w:t>
            </w:r>
            <w:r w:rsidRPr="002E54E0">
              <w:rPr>
                <w:lang w:val="en-US"/>
              </w:rPr>
              <w:t xml:space="preserve">22.09.17 </w:t>
            </w:r>
            <w:r w:rsidRPr="0043734D">
              <w:t>ДУ</w:t>
            </w:r>
            <w:r w:rsidRPr="002E54E0">
              <w:rPr>
                <w:lang w:val="en-US"/>
              </w:rPr>
              <w:t xml:space="preserve"> «</w:t>
            </w:r>
            <w:r w:rsidRPr="0043734D">
              <w:t>Держгідрографія</w:t>
            </w:r>
            <w:r w:rsidRPr="002E54E0">
              <w:rPr>
                <w:lang w:val="en-US"/>
              </w:rPr>
              <w:t>» 01.11.17, 03.12, 09.12, 15.12, 24.12.20, 17.01, 18.01, 22.01.</w:t>
            </w:r>
            <w:r w:rsidRPr="00F96832">
              <w:rPr>
                <w:lang w:val="en-US"/>
              </w:rPr>
              <w:t>21</w:t>
            </w:r>
            <w:r w:rsidRPr="002E54E0">
              <w:rPr>
                <w:lang w:val="en-US"/>
              </w:rPr>
              <w:t xml:space="preserve"> </w:t>
            </w:r>
            <w:r w:rsidRPr="0043734D">
              <w:t>ВМС</w:t>
            </w:r>
            <w:r w:rsidRPr="002E54E0">
              <w:rPr>
                <w:lang w:val="en-US"/>
              </w:rPr>
              <w:t xml:space="preserve"> </w:t>
            </w:r>
            <w:r w:rsidRPr="0043734D">
              <w:t>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47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8728098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CAPRICORN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pPr>
            <w:r w:rsidRPr="007458FA">
              <w:rPr>
                <w:lang w:val="en-US"/>
              </w:rPr>
              <w:t>Comoros</w:t>
            </w:r>
            <w:r w:rsidRPr="007458FA">
              <w:t xml:space="preserve"> (</w:t>
            </w:r>
            <w:r w:rsidRPr="007458FA">
              <w:rPr>
                <w:lang w:val="en-US"/>
              </w:rPr>
              <w:t>Unionofthe</w:t>
            </w:r>
            <w:r w:rsidRPr="007458FA">
              <w:t>). 08.10.17 ДУ«Держгідрографія», 15.10.17 БФ «Майдан ЗС»</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48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155E44">
              <w:t>8116180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155E44" w:rsidRDefault="002E54E0" w:rsidP="00966C86">
            <w:pPr>
              <w:jc w:val="both"/>
            </w:pPr>
            <w:r w:rsidRPr="007458FA">
              <w:rPr>
                <w:lang w:val="en-US"/>
              </w:rPr>
              <w:t>KARAM</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rPr>
              <w:t>Togo (TG). 08.10.17 ДУ «Держгідрографія»</w:t>
            </w:r>
          </w:p>
        </w:tc>
      </w:tr>
      <w:tr w:rsidR="002E54E0" w:rsidRPr="00D20DA0" w:rsidTr="00966C86">
        <w:trPr>
          <w:trHeight w:val="486"/>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49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52D42" w:rsidRDefault="002E54E0" w:rsidP="00966C86">
            <w:pPr>
              <w:jc w:val="center"/>
              <w:rPr>
                <w:bCs/>
              </w:rPr>
            </w:pPr>
            <w:r w:rsidRPr="007458FA">
              <w:rPr>
                <w:bCs/>
              </w:rPr>
              <w:t>7615232</w:t>
            </w:r>
            <w:r>
              <w:rPr>
                <w:bCs/>
              </w:rPr>
              <w:t xml:space="preserve"> / 677022700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JAWDAT M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Tanzania (United Republic of) </w:t>
            </w:r>
            <w:r w:rsidRPr="007458FA">
              <w:rPr>
                <w:bCs/>
              </w:rPr>
              <w:t>судновласник</w:t>
            </w:r>
            <w:r w:rsidRPr="002E54E0">
              <w:rPr>
                <w:bCs/>
                <w:lang w:val="en-US"/>
              </w:rPr>
              <w:t>/</w:t>
            </w:r>
            <w:r w:rsidRPr="007458FA">
              <w:rPr>
                <w:bCs/>
              </w:rPr>
              <w:t>оператор</w:t>
            </w:r>
            <w:r w:rsidRPr="002E54E0">
              <w:rPr>
                <w:bCs/>
                <w:lang w:val="en-US"/>
              </w:rPr>
              <w:t xml:space="preserve"> – </w:t>
            </w:r>
            <w:r w:rsidRPr="007458FA">
              <w:rPr>
                <w:bCs/>
              </w:rPr>
              <w:t>Румунія</w:t>
            </w:r>
          </w:p>
          <w:p w:rsidR="002E54E0" w:rsidRPr="007458FA" w:rsidRDefault="002E54E0" w:rsidP="00966C86">
            <w:pPr>
              <w:tabs>
                <w:tab w:val="left" w:pos="2371"/>
                <w:tab w:val="left" w:pos="2513"/>
              </w:tabs>
              <w:rPr>
                <w:bCs/>
              </w:rPr>
            </w:pPr>
            <w:r w:rsidRPr="007458FA">
              <w:rPr>
                <w:bCs/>
              </w:rPr>
              <w:t>12.09.17</w:t>
            </w:r>
            <w:r>
              <w:rPr>
                <w:bCs/>
              </w:rPr>
              <w:t>, 15.01, 03.</w:t>
            </w:r>
            <w:r w:rsidRPr="00E52D42">
              <w:rPr>
                <w:bCs/>
              </w:rPr>
              <w:t>09.</w:t>
            </w:r>
            <w:r>
              <w:rPr>
                <w:bCs/>
              </w:rPr>
              <w:t>19</w:t>
            </w:r>
            <w:r w:rsidRPr="007458FA">
              <w:rPr>
                <w:bCs/>
              </w:rPr>
              <w:t xml:space="preserve"> ВМС ЗСУ</w:t>
            </w:r>
          </w:p>
        </w:tc>
      </w:tr>
      <w:tr w:rsidR="002E54E0" w:rsidRPr="00D20DA0" w:rsidTr="00966C86">
        <w:trPr>
          <w:trHeight w:val="318"/>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50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C05450" w:rsidRDefault="002E54E0" w:rsidP="00966C86">
            <w:pPr>
              <w:jc w:val="center"/>
            </w:pPr>
            <w:r w:rsidRPr="007458FA">
              <w:t>9621558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C05450" w:rsidRDefault="002E54E0" w:rsidP="00966C86">
            <w:pPr>
              <w:jc w:val="both"/>
            </w:pPr>
            <w:r w:rsidRPr="007458FA">
              <w:rPr>
                <w:lang w:val="en-US"/>
              </w:rPr>
              <w:t>ALMETYEVSK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C05450" w:rsidRDefault="002E54E0" w:rsidP="00966C86">
            <w:pPr>
              <w:tabs>
                <w:tab w:val="left" w:pos="2371"/>
                <w:tab w:val="left" w:pos="2513"/>
              </w:tabs>
              <w:rPr>
                <w:bCs/>
              </w:rPr>
            </w:pPr>
            <w:r w:rsidRPr="007458FA">
              <w:rPr>
                <w:bCs/>
                <w:lang w:val="en-US"/>
              </w:rPr>
              <w:t>RussianFederation</w:t>
            </w:r>
            <w:r w:rsidRPr="00C05450">
              <w:rPr>
                <w:bCs/>
              </w:rPr>
              <w:t xml:space="preserve">. </w:t>
            </w:r>
            <w:r w:rsidRPr="007458FA">
              <w:rPr>
                <w:bCs/>
              </w:rPr>
              <w:t>25.01, 29.01, 07.02.2018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51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8881266</w:t>
            </w:r>
          </w:p>
          <w:p w:rsidR="002E54E0" w:rsidRPr="007458FA" w:rsidRDefault="002E54E0" w:rsidP="00966C86">
            <w:pPr>
              <w:jc w:val="center"/>
            </w:pPr>
            <w:r w:rsidRPr="007458FA">
              <w:t>341994000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C05450" w:rsidRDefault="002E54E0" w:rsidP="00966C86">
            <w:pPr>
              <w:jc w:val="both"/>
            </w:pPr>
            <w:r w:rsidRPr="007458FA">
              <w:rPr>
                <w:lang w:val="en-US"/>
              </w:rPr>
              <w:t>MORYAK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rFonts w:eastAsiaTheme="minorHAnsi"/>
                <w:bCs/>
                <w:color w:val="000000"/>
                <w:lang w:eastAsia="en-US"/>
              </w:rPr>
            </w:pPr>
            <w:r w:rsidRPr="007458FA">
              <w:rPr>
                <w:bCs/>
              </w:rPr>
              <w:t>Прапор Palau (Republic of)</w:t>
            </w:r>
            <w:r w:rsidRPr="009E6DA2">
              <w:rPr>
                <w:bCs/>
              </w:rPr>
              <w:t>.</w:t>
            </w:r>
            <w:r w:rsidRPr="007458FA">
              <w:rPr>
                <w:bCs/>
              </w:rPr>
              <w:t>14.10.15, 13.12.15 ВМС ЗСУ.Країна власник Росія ВМС ЗСУ 29.03.18</w:t>
            </w:r>
          </w:p>
        </w:tc>
      </w:tr>
      <w:tr w:rsidR="002E54E0" w:rsidRPr="002E54E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52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7118404</w:t>
            </w:r>
          </w:p>
          <w:p w:rsidR="002E54E0" w:rsidRPr="007458FA" w:rsidRDefault="002E54E0" w:rsidP="00966C86">
            <w:pPr>
              <w:jc w:val="center"/>
            </w:pPr>
            <w:r w:rsidRPr="007458FA">
              <w:t>341857000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val="en-US"/>
              </w:rPr>
            </w:pPr>
            <w:r w:rsidRPr="007458FA">
              <w:rPr>
                <w:lang w:val="en-US"/>
              </w:rPr>
              <w:t>ADRIANA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Saint Kitts and Nevis</w:t>
            </w:r>
            <w:r w:rsidRPr="007458FA">
              <w:rPr>
                <w:bCs/>
                <w:lang w:val="en-US"/>
              </w:rPr>
              <w:t xml:space="preserve">. </w:t>
            </w:r>
            <w:r w:rsidRPr="002E54E0">
              <w:rPr>
                <w:bCs/>
                <w:lang w:val="en-US"/>
              </w:rPr>
              <w:t xml:space="preserve">07.06.14, 03.07.14 </w:t>
            </w:r>
            <w:r w:rsidRPr="007458FA">
              <w:rPr>
                <w:bCs/>
              </w:rPr>
              <w:t>ВМС</w:t>
            </w:r>
            <w:r w:rsidRPr="002E54E0">
              <w:rPr>
                <w:bCs/>
                <w:lang w:val="en-US"/>
              </w:rPr>
              <w:t xml:space="preserve"> </w:t>
            </w:r>
            <w:r w:rsidRPr="007458FA">
              <w:rPr>
                <w:bCs/>
              </w:rPr>
              <w:t>ЗСУКраїна</w:t>
            </w:r>
            <w:r w:rsidRPr="002E54E0">
              <w:rPr>
                <w:bCs/>
                <w:lang w:val="en-US"/>
              </w:rPr>
              <w:t xml:space="preserve"> </w:t>
            </w:r>
            <w:r w:rsidRPr="007458FA">
              <w:rPr>
                <w:bCs/>
              </w:rPr>
              <w:t>власник</w:t>
            </w:r>
            <w:r w:rsidRPr="002E54E0">
              <w:rPr>
                <w:bCs/>
                <w:lang w:val="en-US"/>
              </w:rPr>
              <w:t xml:space="preserve"> Cayman Islands  </w:t>
            </w:r>
            <w:r w:rsidRPr="007458FA">
              <w:rPr>
                <w:bCs/>
              </w:rPr>
              <w:t>ВМС</w:t>
            </w:r>
            <w:r w:rsidRPr="002E54E0">
              <w:rPr>
                <w:bCs/>
                <w:lang w:val="en-US"/>
              </w:rPr>
              <w:t xml:space="preserve"> </w:t>
            </w:r>
            <w:r w:rsidRPr="007458FA">
              <w:rPr>
                <w:bCs/>
              </w:rPr>
              <w:t>ЗСУ</w:t>
            </w:r>
            <w:r w:rsidRPr="002E54E0">
              <w:rPr>
                <w:bCs/>
                <w:lang w:val="en-US"/>
              </w:rPr>
              <w:t xml:space="preserve"> 29.03.18</w:t>
            </w:r>
          </w:p>
        </w:tc>
      </w:tr>
      <w:tr w:rsidR="002E54E0" w:rsidRPr="002E54E0" w:rsidTr="00966C86">
        <w:trPr>
          <w:trHeight w:val="251"/>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53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8310841</w:t>
            </w:r>
          </w:p>
          <w:p w:rsidR="002E54E0" w:rsidRPr="007458FA" w:rsidRDefault="002E54E0" w:rsidP="00966C86">
            <w:pPr>
              <w:jc w:val="center"/>
            </w:pPr>
            <w:r w:rsidRPr="007458FA">
              <w:t>312532000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val="en-US"/>
              </w:rPr>
            </w:pPr>
            <w:r w:rsidRPr="007458FA">
              <w:rPr>
                <w:lang w:val="en-US"/>
              </w:rPr>
              <w:t>IREM</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7458FA">
              <w:rPr>
                <w:bCs/>
                <w:lang w:val="en-US"/>
              </w:rPr>
              <w:t>Belize</w:t>
            </w:r>
            <w:r w:rsidRPr="002E54E0">
              <w:rPr>
                <w:bCs/>
                <w:lang w:val="en-US"/>
              </w:rPr>
              <w:t xml:space="preserve">, </w:t>
            </w:r>
            <w:r w:rsidRPr="007458FA">
              <w:rPr>
                <w:bCs/>
              </w:rPr>
              <w:t>країна</w:t>
            </w:r>
            <w:r w:rsidRPr="002E54E0">
              <w:rPr>
                <w:bCs/>
                <w:lang w:val="en-US"/>
              </w:rPr>
              <w:t xml:space="preserve"> </w:t>
            </w:r>
            <w:r w:rsidRPr="007458FA">
              <w:rPr>
                <w:bCs/>
              </w:rPr>
              <w:t>власника</w:t>
            </w:r>
            <w:r w:rsidRPr="002E54E0">
              <w:rPr>
                <w:bCs/>
                <w:lang w:val="en-US"/>
              </w:rPr>
              <w:t xml:space="preserve"> PANAMA </w:t>
            </w:r>
            <w:r w:rsidRPr="007458FA">
              <w:rPr>
                <w:bCs/>
              </w:rPr>
              <w:t>ВМС</w:t>
            </w:r>
            <w:r w:rsidRPr="002E54E0">
              <w:rPr>
                <w:bCs/>
                <w:lang w:val="en-US"/>
              </w:rPr>
              <w:t xml:space="preserve"> </w:t>
            </w:r>
            <w:r w:rsidRPr="007458FA">
              <w:rPr>
                <w:bCs/>
              </w:rPr>
              <w:t>ЗСУ</w:t>
            </w:r>
            <w:r w:rsidRPr="002E54E0">
              <w:rPr>
                <w:bCs/>
                <w:lang w:val="en-US"/>
              </w:rPr>
              <w:t xml:space="preserve"> 29.03.18</w:t>
            </w:r>
            <w:r w:rsidRPr="007458FA">
              <w:rPr>
                <w:bCs/>
                <w:lang w:val="en-US"/>
              </w:rPr>
              <w:t xml:space="preserve">, </w:t>
            </w:r>
            <w:r w:rsidRPr="002E54E0">
              <w:rPr>
                <w:bCs/>
                <w:lang w:val="en-US"/>
              </w:rPr>
              <w:t xml:space="preserve">18.07.14 </w:t>
            </w:r>
            <w:r w:rsidRPr="007458FA">
              <w:rPr>
                <w:bCs/>
              </w:rPr>
              <w:t>ВМС</w:t>
            </w:r>
            <w:r w:rsidRPr="002E54E0">
              <w:rPr>
                <w:bCs/>
                <w:lang w:val="en-US"/>
              </w:rPr>
              <w:t xml:space="preserve"> </w:t>
            </w:r>
            <w:r w:rsidRPr="007458FA">
              <w:rPr>
                <w:bCs/>
              </w:rPr>
              <w:t>ЗСУ</w:t>
            </w:r>
          </w:p>
        </w:tc>
      </w:tr>
      <w:tr w:rsidR="002E54E0" w:rsidRPr="002E54E0" w:rsidTr="00966C86">
        <w:trPr>
          <w:trHeight w:val="481"/>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54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8027638</w:t>
            </w:r>
          </w:p>
          <w:p w:rsidR="002E54E0" w:rsidRPr="007458FA" w:rsidRDefault="002E54E0" w:rsidP="00966C86">
            <w:pPr>
              <w:jc w:val="center"/>
            </w:pPr>
            <w:r w:rsidRPr="007458FA">
              <w:t>671309000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val="en-US"/>
              </w:rPr>
            </w:pPr>
            <w:r w:rsidRPr="007458FA">
              <w:rPr>
                <w:lang w:val="en-US"/>
              </w:rPr>
              <w:t>ANDA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Togolese Republic </w:t>
            </w:r>
            <w:r w:rsidRPr="007458FA">
              <w:t>судновланик</w:t>
            </w:r>
            <w:r w:rsidRPr="002E54E0">
              <w:rPr>
                <w:lang w:val="en-US"/>
              </w:rPr>
              <w:t>/</w:t>
            </w:r>
            <w:r w:rsidRPr="007458FA">
              <w:t>оператор</w:t>
            </w:r>
            <w:r w:rsidRPr="002E54E0">
              <w:rPr>
                <w:lang w:val="en-US"/>
              </w:rPr>
              <w:t xml:space="preserve"> – </w:t>
            </w:r>
            <w:r w:rsidRPr="007458FA">
              <w:t>Румунія</w:t>
            </w:r>
            <w:r w:rsidRPr="002E54E0">
              <w:rPr>
                <w:bCs/>
                <w:lang w:val="en-US"/>
              </w:rPr>
              <w:t>14.11.14, 27.05.15</w:t>
            </w:r>
            <w:r w:rsidRPr="007458FA">
              <w:rPr>
                <w:bCs/>
              </w:rPr>
              <w:t>ВМС</w:t>
            </w:r>
            <w:r w:rsidRPr="002E54E0">
              <w:rPr>
                <w:bCs/>
                <w:lang w:val="en-US"/>
              </w:rPr>
              <w:t xml:space="preserve"> </w:t>
            </w:r>
            <w:r w:rsidRPr="007458FA">
              <w:rPr>
                <w:bCs/>
              </w:rPr>
              <w:t>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55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8862923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t>ARMAN-2 / STROGINO сухов</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jc w:val="both"/>
            </w:pPr>
            <w:r w:rsidRPr="007458FA">
              <w:t>Russian Federation. 24.06.16, 22.11.15 ВМС ЗСУ</w:t>
            </w:r>
          </w:p>
        </w:tc>
      </w:tr>
      <w:tr w:rsidR="002E54E0" w:rsidRPr="00D20DA0" w:rsidTr="00966C86">
        <w:trPr>
          <w:trHeight w:val="6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56</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9676230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pPr>
            <w:r w:rsidRPr="007458FA">
              <w:rPr>
                <w:lang w:val="en-US"/>
              </w:rPr>
              <w:t>MUKHALATKA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lang w:val="en-US"/>
              </w:rPr>
              <w:t>RussianFederation</w:t>
            </w:r>
            <w:r w:rsidRPr="007458FA">
              <w:rPr>
                <w:bCs/>
              </w:rPr>
              <w:t>. 17.01.17, 26.01.17 ВМС ЗСУ</w:t>
            </w:r>
          </w:p>
        </w:tc>
      </w:tr>
      <w:tr w:rsidR="002E54E0" w:rsidRPr="00D20DA0" w:rsidTr="00966C86">
        <w:trPr>
          <w:trHeight w:val="22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57</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9027142</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pPr>
            <w:r w:rsidRPr="007458FA">
              <w:rPr>
                <w:lang w:val="en-US"/>
              </w:rPr>
              <w:t>NOVOSIBIRSKGES</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xml:space="preserve">. 01.06.17, 24.07.17 ВМС ЗСУ  </w:t>
            </w:r>
          </w:p>
        </w:tc>
      </w:tr>
      <w:tr w:rsidR="002E54E0" w:rsidRPr="002E54E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58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themeColor="text1"/>
              </w:rPr>
            </w:pPr>
            <w:r w:rsidRPr="007458FA">
              <w:rPr>
                <w:color w:val="000000" w:themeColor="text1"/>
              </w:rPr>
              <w:t>273388420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color w:val="000000" w:themeColor="text1"/>
                <w:lang w:val="en-US"/>
              </w:rPr>
              <w:t>SQUALL</w:t>
            </w:r>
            <w:r w:rsidRPr="007458FA">
              <w:rPr>
                <w:color w:val="000000" w:themeColor="text1"/>
              </w:rPr>
              <w:t xml:space="preserve">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7458FA">
              <w:rPr>
                <w:bCs/>
              </w:rPr>
              <w:t>Прапор</w:t>
            </w:r>
            <w:r w:rsidRPr="002E54E0">
              <w:rPr>
                <w:bCs/>
                <w:lang w:val="en-US"/>
              </w:rPr>
              <w:t xml:space="preserve"> </w:t>
            </w:r>
            <w:r w:rsidRPr="007458FA">
              <w:rPr>
                <w:bCs/>
              </w:rPr>
              <w:t>судна</w:t>
            </w:r>
            <w:r w:rsidRPr="002E54E0">
              <w:rPr>
                <w:bCs/>
                <w:lang w:val="en-US"/>
              </w:rPr>
              <w:t xml:space="preserve"> </w:t>
            </w:r>
            <w:r w:rsidRPr="007458FA">
              <w:rPr>
                <w:bCs/>
                <w:lang w:val="en-US"/>
              </w:rPr>
              <w:t>RussianFederation</w:t>
            </w:r>
            <w:r w:rsidRPr="002E54E0">
              <w:rPr>
                <w:bCs/>
                <w:lang w:val="en-US"/>
              </w:rPr>
              <w:t xml:space="preserve">. 09.07.16 </w:t>
            </w:r>
            <w:r w:rsidRPr="007458FA">
              <w:rPr>
                <w:bCs/>
              </w:rPr>
              <w:t>ВМС</w:t>
            </w:r>
            <w:r w:rsidRPr="002E54E0">
              <w:rPr>
                <w:bCs/>
                <w:lang w:val="en-US"/>
              </w:rPr>
              <w:t xml:space="preserve"> </w:t>
            </w:r>
            <w:r w:rsidRPr="007458FA">
              <w:rPr>
                <w:bCs/>
              </w:rPr>
              <w:t>ЗСУ</w:t>
            </w:r>
          </w:p>
        </w:tc>
      </w:tr>
      <w:tr w:rsidR="002E54E0" w:rsidRPr="00D20DA0" w:rsidTr="00966C86">
        <w:trPr>
          <w:trHeight w:val="481"/>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59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themeColor="text1"/>
              </w:rPr>
            </w:pPr>
            <w:r w:rsidRPr="007458FA">
              <w:rPr>
                <w:color w:val="000000" w:themeColor="text1"/>
              </w:rPr>
              <w:t>8873051</w:t>
            </w:r>
          </w:p>
          <w:p w:rsidR="002E54E0" w:rsidRPr="007458FA" w:rsidRDefault="002E54E0" w:rsidP="00966C86">
            <w:pPr>
              <w:jc w:val="center"/>
              <w:rPr>
                <w:color w:val="000000" w:themeColor="text1"/>
              </w:rPr>
            </w:pPr>
            <w:r w:rsidRPr="007458FA">
              <w:rPr>
                <w:color w:val="000000" w:themeColor="text1"/>
              </w:rPr>
              <w:t>273351610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color w:val="000000" w:themeColor="text1"/>
                <w:lang w:val="en-US"/>
              </w:rPr>
              <w:t>SBORSHCHIK</w:t>
            </w:r>
            <w:r w:rsidRPr="007458FA">
              <w:rPr>
                <w:color w:val="000000" w:themeColor="text1"/>
              </w:rPr>
              <w:t xml:space="preserve"> 348</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xml:space="preserve">. 08.02.18 ВМС ЗСУ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8888513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SOCHI-2 (пасажирське)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 xml:space="preserve">Russian Federation. 15.06.18 ДУ «Держгідрографія»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E276C" w:rsidRDefault="002E54E0" w:rsidP="00966C86">
            <w:pPr>
              <w:tabs>
                <w:tab w:val="left" w:pos="3345"/>
              </w:tabs>
              <w:jc w:val="center"/>
            </w:pPr>
            <w:r w:rsidRPr="006E276C">
              <w:t>61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E276C" w:rsidRDefault="002E54E0" w:rsidP="00966C86">
            <w:pPr>
              <w:jc w:val="center"/>
            </w:pPr>
            <w:r w:rsidRPr="006E276C">
              <w:t>7392593 / 671203000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E276C" w:rsidRDefault="002E54E0" w:rsidP="00966C86">
            <w:pPr>
              <w:jc w:val="both"/>
            </w:pPr>
            <w:r w:rsidRPr="006E276C">
              <w:rPr>
                <w:lang w:val="en-US"/>
              </w:rPr>
              <w:t>ALIANCA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E276C" w:rsidRDefault="002E54E0" w:rsidP="00966C86">
            <w:pPr>
              <w:tabs>
                <w:tab w:val="left" w:pos="2371"/>
                <w:tab w:val="left" w:pos="2513"/>
              </w:tabs>
              <w:rPr>
                <w:bCs/>
              </w:rPr>
            </w:pPr>
            <w:r w:rsidRPr="006E276C">
              <w:t>То</w:t>
            </w:r>
            <w:r w:rsidRPr="006E276C">
              <w:rPr>
                <w:lang w:val="en-US"/>
              </w:rPr>
              <w:t>goleserepublic</w:t>
            </w:r>
            <w:r w:rsidRPr="006E276C">
              <w:t>.</w:t>
            </w:r>
            <w:r w:rsidRPr="006E276C">
              <w:rPr>
                <w:bCs/>
              </w:rPr>
              <w:t xml:space="preserve"> 03.07, 07.07, 26.08.19 ВМС ЗСУ Прапор Камерун за інф. ВМС ЗСУ (03.09.19)</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24708B" w:rsidRDefault="002E54E0" w:rsidP="00966C86">
            <w:pPr>
              <w:tabs>
                <w:tab w:val="left" w:pos="3345"/>
              </w:tabs>
              <w:jc w:val="center"/>
            </w:pPr>
            <w:r w:rsidRPr="0024708B">
              <w:t>62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24708B" w:rsidRDefault="002E54E0" w:rsidP="00966C86">
            <w:pPr>
              <w:jc w:val="center"/>
              <w:rPr>
                <w:bCs/>
              </w:rPr>
            </w:pPr>
            <w:r w:rsidRPr="0024708B">
              <w:rPr>
                <w:bCs/>
              </w:rPr>
              <w:t>8403337 / 450602000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24708B" w:rsidRDefault="002E54E0" w:rsidP="00966C86">
            <w:pPr>
              <w:jc w:val="both"/>
              <w:rPr>
                <w:bCs/>
              </w:rPr>
            </w:pPr>
            <w:r w:rsidRPr="007458FA">
              <w:rPr>
                <w:bCs/>
                <w:lang w:val="en-US"/>
              </w:rPr>
              <w:t>GRACE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Танзанія.</w:t>
            </w:r>
            <w:r>
              <w:rPr>
                <w:bCs/>
              </w:rPr>
              <w:t xml:space="preserve"> Ліван (</w:t>
            </w:r>
            <w:r w:rsidRPr="007458FA">
              <w:rPr>
                <w:bCs/>
              </w:rPr>
              <w:t xml:space="preserve">ВМС ЗСУ </w:t>
            </w:r>
            <w:r>
              <w:rPr>
                <w:bCs/>
              </w:rPr>
              <w:t>06.08.19)</w:t>
            </w:r>
            <w:r w:rsidRPr="007458FA">
              <w:rPr>
                <w:bCs/>
              </w:rPr>
              <w:t xml:space="preserve"> 06.07.18</w:t>
            </w:r>
            <w:r>
              <w:rPr>
                <w:bCs/>
              </w:rPr>
              <w:t>, 20.07.19</w:t>
            </w:r>
            <w:r w:rsidRPr="007458FA">
              <w:rPr>
                <w:bCs/>
              </w:rPr>
              <w:t xml:space="preserve"> ВМС ЗСУ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3B2F35" w:rsidRDefault="002E54E0" w:rsidP="00966C86">
            <w:pPr>
              <w:tabs>
                <w:tab w:val="left" w:pos="3345"/>
              </w:tabs>
              <w:jc w:val="center"/>
            </w:pPr>
            <w:r w:rsidRPr="003B2F35">
              <w:t>63</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pStyle w:val="1"/>
              <w:jc w:val="center"/>
              <w:outlineLvl w:val="0"/>
              <w:rPr>
                <w:b w:val="0"/>
                <w:bCs w:val="0"/>
                <w:color w:val="000000" w:themeColor="text1"/>
                <w:sz w:val="20"/>
                <w:szCs w:val="20"/>
              </w:rPr>
            </w:pPr>
            <w:r w:rsidRPr="007458FA">
              <w:rPr>
                <w:b w:val="0"/>
                <w:color w:val="000000" w:themeColor="text1"/>
                <w:sz w:val="20"/>
                <w:szCs w:val="20"/>
              </w:rPr>
              <w:t>273372630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rPr>
                <w:bCs/>
                <w:color w:val="000000" w:themeColor="text1"/>
              </w:rPr>
            </w:pPr>
            <w:r w:rsidRPr="007458FA">
              <w:rPr>
                <w:bCs/>
                <w:color w:val="000000" w:themeColor="text1"/>
              </w:rPr>
              <w:t>GEORGIY BABENKO (букс.)</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color w:val="000000" w:themeColor="text1"/>
              </w:rPr>
            </w:pPr>
            <w:r w:rsidRPr="007458FA">
              <w:rPr>
                <w:bCs/>
                <w:color w:val="000000" w:themeColor="text1"/>
              </w:rPr>
              <w:t xml:space="preserve">Russian Federation. </w:t>
            </w:r>
            <w:r w:rsidRPr="007458FA">
              <w:rPr>
                <w:bCs/>
              </w:rPr>
              <w:t>04.08.18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3B2F35" w:rsidRDefault="002E54E0" w:rsidP="00966C86">
            <w:pPr>
              <w:tabs>
                <w:tab w:val="left" w:pos="3345"/>
              </w:tabs>
              <w:jc w:val="center"/>
            </w:pPr>
            <w:r w:rsidRPr="003B2F35">
              <w:t>64</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8878544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pPr>
            <w:r w:rsidRPr="007458FA">
              <w:rPr>
                <w:lang w:val="en-US"/>
              </w:rPr>
              <w:t>GZS</w:t>
            </w:r>
            <w:r w:rsidRPr="007458FA">
              <w:t xml:space="preserve"> 1</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29.08.18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65</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8862856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pPr>
            <w:r w:rsidRPr="007458FA">
              <w:rPr>
                <w:lang w:val="en-US"/>
              </w:rPr>
              <w:t>ZELENGA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25.09.18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66</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8418356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CRYSTALGALAXY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pPr>
            <w:r w:rsidRPr="007458FA">
              <w:t xml:space="preserve">Сірія, </w:t>
            </w:r>
            <w:r w:rsidRPr="007458FA">
              <w:rPr>
                <w:bCs/>
              </w:rPr>
              <w:t xml:space="preserve">10.09.18 </w:t>
            </w:r>
            <w:r w:rsidRPr="007458FA">
              <w:t>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67</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pStyle w:val="af8"/>
              <w:spacing w:after="0"/>
              <w:jc w:val="center"/>
              <w:rPr>
                <w:bCs/>
                <w:sz w:val="20"/>
                <w:szCs w:val="20"/>
                <w:lang w:val="uk-UA"/>
              </w:rPr>
            </w:pPr>
            <w:r w:rsidRPr="007458FA">
              <w:rPr>
                <w:bCs/>
                <w:sz w:val="20"/>
                <w:szCs w:val="20"/>
                <w:lang w:val="uk-UA"/>
              </w:rPr>
              <w:t>8204676</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pStyle w:val="af8"/>
              <w:spacing w:after="0"/>
              <w:jc w:val="both"/>
              <w:rPr>
                <w:bCs/>
                <w:sz w:val="20"/>
                <w:szCs w:val="20"/>
                <w:lang w:val="uk-UA"/>
              </w:rPr>
            </w:pPr>
            <w:r w:rsidRPr="007458FA">
              <w:rPr>
                <w:sz w:val="20"/>
                <w:szCs w:val="20"/>
                <w:lang w:val="uk-UA"/>
              </w:rPr>
              <w:t>EMAD Y</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xml:space="preserve">. 17.09.18 </w:t>
            </w:r>
            <w:r w:rsidRPr="007458FA">
              <w:t>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273542430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AFALINA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17.10, 30.10.18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t>70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0515C" w:rsidRDefault="002E54E0" w:rsidP="00966C86">
            <w:pPr>
              <w:jc w:val="center"/>
              <w:rPr>
                <w:bCs/>
              </w:rPr>
            </w:pPr>
            <w:r w:rsidRPr="0040515C">
              <w:rPr>
                <w:bCs/>
              </w:rPr>
              <w:t>8727587</w:t>
            </w:r>
            <w:r>
              <w:rPr>
                <w:bCs/>
              </w:rPr>
              <w:t xml:space="preserve"> / 677075500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76B32" w:rsidRDefault="002E54E0" w:rsidP="00966C86">
            <w:pPr>
              <w:rPr>
                <w:bCs/>
              </w:rPr>
            </w:pPr>
            <w:r w:rsidRPr="0040515C">
              <w:rPr>
                <w:bCs/>
                <w:lang w:val="en-US"/>
              </w:rPr>
              <w:t>SELIM 1</w:t>
            </w:r>
            <w:r w:rsidRPr="0042769F">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Default="002E54E0" w:rsidP="00966C86">
            <w:pPr>
              <w:tabs>
                <w:tab w:val="left" w:pos="2371"/>
                <w:tab w:val="left" w:pos="2513"/>
              </w:tabs>
              <w:rPr>
                <w:bCs/>
              </w:rPr>
            </w:pPr>
            <w:r w:rsidRPr="0040515C">
              <w:rPr>
                <w:bCs/>
              </w:rPr>
              <w:t>Прапор Танзанія. Судновласник/оператор Україна (інформація отримана від Представництва Президента України в АРК 04.02.19). Дата заходження 10.12.18-12.12.18.</w:t>
            </w:r>
          </w:p>
          <w:p w:rsidR="002E54E0" w:rsidRPr="0040515C" w:rsidRDefault="002E54E0" w:rsidP="00966C86">
            <w:pPr>
              <w:tabs>
                <w:tab w:val="left" w:pos="2371"/>
                <w:tab w:val="left" w:pos="2513"/>
              </w:tabs>
              <w:rPr>
                <w:bCs/>
              </w:rPr>
            </w:pPr>
            <w:r>
              <w:rPr>
                <w:bCs/>
              </w:rPr>
              <w:t>18.03.20, 18.09.20 (Судак)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t>71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t>8896039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val="en-US"/>
              </w:rPr>
            </w:pPr>
            <w:r>
              <w:rPr>
                <w:lang w:val="en-US"/>
              </w:rPr>
              <w:t>BERG</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0515C" w:rsidRDefault="002E54E0" w:rsidP="00966C86">
            <w:pPr>
              <w:tabs>
                <w:tab w:val="left" w:pos="2371"/>
                <w:tab w:val="left" w:pos="2513"/>
              </w:tabs>
              <w:rPr>
                <w:bCs/>
              </w:rPr>
            </w:pPr>
            <w:r>
              <w:rPr>
                <w:bCs/>
              </w:rPr>
              <w:t>Прапор Того</w:t>
            </w:r>
            <w:r w:rsidRPr="0040515C">
              <w:rPr>
                <w:bCs/>
              </w:rPr>
              <w:t>. Судновласник</w:t>
            </w:r>
            <w:r>
              <w:rPr>
                <w:bCs/>
              </w:rPr>
              <w:t xml:space="preserve"> Болгарія/оператор Туреччина</w:t>
            </w:r>
            <w:r w:rsidRPr="0040515C">
              <w:rPr>
                <w:bCs/>
              </w:rPr>
              <w:t xml:space="preserve"> (інформація отримана від Представництва Президента України в АРК 04.02.19). Дата заходження </w:t>
            </w:r>
            <w:r>
              <w:rPr>
                <w:bCs/>
              </w:rPr>
              <w:t>31.01.18.</w:t>
            </w:r>
            <w:r w:rsidRPr="0040515C">
              <w:rPr>
                <w:bCs/>
              </w:rPr>
              <w:t>.</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t>72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t>8872538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0515C" w:rsidRDefault="002E54E0" w:rsidP="00966C86">
            <w:pPr>
              <w:jc w:val="both"/>
              <w:rPr>
                <w:lang w:val="en-US"/>
              </w:rPr>
            </w:pPr>
            <w:r>
              <w:rPr>
                <w:lang w:val="en-US"/>
              </w:rPr>
              <w:t>VIKTOR TARATIN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0515C" w:rsidRDefault="002E54E0" w:rsidP="00966C86">
            <w:pPr>
              <w:tabs>
                <w:tab w:val="left" w:pos="2371"/>
                <w:tab w:val="left" w:pos="2513"/>
              </w:tabs>
              <w:rPr>
                <w:bCs/>
              </w:rPr>
            </w:pPr>
            <w:r>
              <w:rPr>
                <w:bCs/>
              </w:rPr>
              <w:t>Прапор Коморські острови</w:t>
            </w:r>
            <w:r w:rsidRPr="0040515C">
              <w:rPr>
                <w:bCs/>
              </w:rPr>
              <w:t xml:space="preserve">. Судновласник/оператор </w:t>
            </w:r>
            <w:r>
              <w:rPr>
                <w:bCs/>
              </w:rPr>
              <w:t xml:space="preserve">Панама </w:t>
            </w:r>
            <w:r w:rsidRPr="0040515C">
              <w:rPr>
                <w:bCs/>
              </w:rPr>
              <w:t xml:space="preserve">(інформація отримана від Представництва </w:t>
            </w:r>
            <w:r w:rsidRPr="0040515C">
              <w:rPr>
                <w:bCs/>
              </w:rPr>
              <w:lastRenderedPageBreak/>
              <w:t>Президента України в АРК 04.02.19). Дата заходження</w:t>
            </w:r>
            <w:r>
              <w:rPr>
                <w:bCs/>
              </w:rPr>
              <w:t xml:space="preserve"> 04.10</w:t>
            </w:r>
            <w:r w:rsidRPr="0040515C">
              <w:rPr>
                <w:bCs/>
              </w:rPr>
              <w:t>.18-</w:t>
            </w:r>
            <w:r>
              <w:rPr>
                <w:bCs/>
              </w:rPr>
              <w:t>05.10</w:t>
            </w:r>
            <w:r w:rsidRPr="0040515C">
              <w:rPr>
                <w:bCs/>
              </w:rPr>
              <w:t>.18.</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D8235A" w:rsidRDefault="002E54E0" w:rsidP="00966C86">
            <w:pPr>
              <w:tabs>
                <w:tab w:val="left" w:pos="3345"/>
              </w:tabs>
              <w:jc w:val="center"/>
            </w:pPr>
            <w:r w:rsidRPr="00D8235A">
              <w:lastRenderedPageBreak/>
              <w:t>73</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D8235A" w:rsidRDefault="002E54E0" w:rsidP="00966C86">
            <w:pPr>
              <w:jc w:val="center"/>
              <w:rPr>
                <w:bCs/>
              </w:rPr>
            </w:pPr>
            <w:r w:rsidRPr="00D8235A">
              <w:rPr>
                <w:bCs/>
              </w:rPr>
              <w:t>9274331 / 468392000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D8235A" w:rsidRDefault="002E54E0" w:rsidP="00966C86">
            <w:pPr>
              <w:rPr>
                <w:bCs/>
              </w:rPr>
            </w:pPr>
            <w:r w:rsidRPr="00D8235A">
              <w:rPr>
                <w:bCs/>
              </w:rPr>
              <w:t>SOURIA (Балкер)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D8235A" w:rsidRDefault="002E54E0" w:rsidP="00966C86">
            <w:pPr>
              <w:tabs>
                <w:tab w:val="left" w:pos="2371"/>
                <w:tab w:val="left" w:pos="2513"/>
              </w:tabs>
              <w:rPr>
                <w:bCs/>
              </w:rPr>
            </w:pPr>
            <w:r w:rsidRPr="00D8235A">
              <w:rPr>
                <w:bCs/>
              </w:rPr>
              <w:t>Сірія. 18.04, 03.07.19</w:t>
            </w:r>
            <w:r>
              <w:rPr>
                <w:bCs/>
              </w:rPr>
              <w:t>, 07.09.20, 03.05.</w:t>
            </w:r>
            <w:r>
              <w:rPr>
                <w:bCs/>
                <w:lang w:val="en-US"/>
              </w:rPr>
              <w:t xml:space="preserve"> 30.06, 05.08, 15.10.21</w:t>
            </w:r>
            <w:r w:rsidRPr="00D8235A">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900120" w:rsidRDefault="002E54E0" w:rsidP="00966C86">
            <w:pPr>
              <w:tabs>
                <w:tab w:val="left" w:pos="3345"/>
              </w:tabs>
              <w:jc w:val="center"/>
            </w:pPr>
            <w:r w:rsidRPr="00900120">
              <w:t>74</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AF5D3B" w:rsidRDefault="002E54E0" w:rsidP="00966C86">
            <w:pPr>
              <w:jc w:val="center"/>
              <w:rPr>
                <w:bCs/>
              </w:rPr>
            </w:pPr>
            <w:r w:rsidRPr="00AF5D3B">
              <w:t>273381410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AF5D3B" w:rsidRDefault="002E54E0" w:rsidP="00966C86">
            <w:pPr>
              <w:rPr>
                <w:bCs/>
              </w:rPr>
            </w:pPr>
            <w:r w:rsidRPr="00AF5D3B">
              <w:t>YALTA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AF5D3B" w:rsidRDefault="002E54E0" w:rsidP="00966C86">
            <w:pPr>
              <w:tabs>
                <w:tab w:val="left" w:pos="2371"/>
                <w:tab w:val="left" w:pos="2513"/>
              </w:tabs>
              <w:rPr>
                <w:bCs/>
              </w:rPr>
            </w:pPr>
            <w:r w:rsidRPr="00AF5D3B">
              <w:rPr>
                <w:bCs/>
                <w:lang w:val="en-US"/>
              </w:rPr>
              <w:t>RussianFederation</w:t>
            </w:r>
            <w:r w:rsidRPr="00AF5D3B">
              <w:rPr>
                <w:bCs/>
              </w:rPr>
              <w:t>. 14.08, 03.10.19 ДУ «Держгідрографія»</w:t>
            </w:r>
          </w:p>
        </w:tc>
      </w:tr>
      <w:tr w:rsidR="002E54E0" w:rsidRPr="002E54E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AF5D3B" w:rsidRDefault="002E54E0" w:rsidP="00966C86">
            <w:pPr>
              <w:tabs>
                <w:tab w:val="left" w:pos="3345"/>
              </w:tabs>
              <w:jc w:val="center"/>
            </w:pPr>
            <w:r w:rsidRPr="00AF5D3B">
              <w:t>75</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center"/>
              <w:rPr>
                <w:bCs/>
              </w:rPr>
            </w:pPr>
            <w:r w:rsidRPr="00AF5D3B">
              <w:rPr>
                <w:bCs/>
              </w:rPr>
              <w:t>7818391</w:t>
            </w:r>
          </w:p>
          <w:p w:rsidR="002E54E0" w:rsidRPr="00AF5D3B" w:rsidRDefault="002E54E0" w:rsidP="00966C86">
            <w:pPr>
              <w:jc w:val="center"/>
              <w:rPr>
                <w:bCs/>
              </w:rPr>
            </w:pPr>
            <w:r w:rsidRPr="00AF5D3B">
              <w:rPr>
                <w:bCs/>
              </w:rPr>
              <w:t>273446260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both"/>
              <w:rPr>
                <w:bCs/>
              </w:rPr>
            </w:pPr>
            <w:r w:rsidRPr="00AF5D3B">
              <w:rPr>
                <w:bCs/>
              </w:rPr>
              <w:t xml:space="preserve">LAMBRO KACHIONI </w:t>
            </w:r>
          </w:p>
          <w:p w:rsidR="002E54E0" w:rsidRPr="00AF5D3B" w:rsidRDefault="002E54E0" w:rsidP="00966C86">
            <w:pPr>
              <w:jc w:val="both"/>
              <w:rPr>
                <w:bCs/>
              </w:rPr>
            </w:pPr>
            <w:r w:rsidRPr="00AF5D3B">
              <w:rPr>
                <w:bCs/>
              </w:rPr>
              <w:t>(UNI TRADER)</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Russian Federation. 24.08.19 </w:t>
            </w:r>
            <w:r w:rsidRPr="00AF5D3B">
              <w:rPr>
                <w:bCs/>
              </w:rPr>
              <w:t>ДУ</w:t>
            </w:r>
            <w:r w:rsidRPr="002E54E0">
              <w:rPr>
                <w:bCs/>
                <w:lang w:val="en-US"/>
              </w:rPr>
              <w:t xml:space="preserve"> «</w:t>
            </w:r>
            <w:r w:rsidRPr="00AF5D3B">
              <w:rPr>
                <w:bCs/>
              </w:rPr>
              <w:t>Держгідрографія</w:t>
            </w:r>
            <w:r w:rsidRPr="002E54E0">
              <w:rPr>
                <w:bCs/>
                <w:lang w:val="en-US"/>
              </w:rPr>
              <w:t xml:space="preserve">», 15.09.19 </w:t>
            </w:r>
            <w:r w:rsidRPr="00AF5D3B">
              <w:t>ВМС</w:t>
            </w:r>
            <w:r w:rsidRPr="002E54E0">
              <w:rPr>
                <w:lang w:val="en-US"/>
              </w:rPr>
              <w:t xml:space="preserve"> </w:t>
            </w:r>
            <w:r w:rsidRPr="00AF5D3B">
              <w:t>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AF5D3B" w:rsidRDefault="002E54E0" w:rsidP="00966C86">
            <w:pPr>
              <w:tabs>
                <w:tab w:val="left" w:pos="3345"/>
              </w:tabs>
              <w:jc w:val="center"/>
            </w:pPr>
            <w:r w:rsidRPr="00AF5D3B">
              <w:t>76</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center"/>
              <w:rPr>
                <w:bCs/>
              </w:rPr>
            </w:pPr>
            <w:r w:rsidRPr="00AF5D3B">
              <w:rPr>
                <w:bCs/>
              </w:rPr>
              <w:t>9385233 / 468395000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both"/>
              <w:rPr>
                <w:bCs/>
              </w:rPr>
            </w:pPr>
            <w:r w:rsidRPr="00AF5D3B">
              <w:rPr>
                <w:bCs/>
                <w:color w:val="000000"/>
              </w:rPr>
              <w:t>FINIKIA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AF5D3B" w:rsidRDefault="002E54E0" w:rsidP="00966C86">
            <w:pPr>
              <w:tabs>
                <w:tab w:val="left" w:pos="2371"/>
                <w:tab w:val="left" w:pos="2513"/>
              </w:tabs>
              <w:rPr>
                <w:bCs/>
              </w:rPr>
            </w:pPr>
            <w:r w:rsidRPr="00AF5D3B">
              <w:rPr>
                <w:bCs/>
              </w:rPr>
              <w:t>Сірія. 07.08, 30.09.19</w:t>
            </w:r>
            <w:r>
              <w:rPr>
                <w:bCs/>
              </w:rPr>
              <w:t>, 08.10.21</w:t>
            </w:r>
            <w:r w:rsidRPr="00AF5D3B">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rsidRPr="0042769F">
              <w:t>77</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2769F" w:rsidRDefault="002E54E0" w:rsidP="00966C86">
            <w:r w:rsidRPr="0042769F">
              <w:t>8407230 / 273355250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2769F" w:rsidRDefault="002E54E0" w:rsidP="00966C86">
            <w:pPr>
              <w:jc w:val="both"/>
            </w:pPr>
            <w:r w:rsidRPr="0042769F">
              <w:rPr>
                <w:lang w:val="en-US"/>
              </w:rPr>
              <w:t>Ant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2769F" w:rsidRDefault="002E54E0" w:rsidP="00966C86">
            <w:pPr>
              <w:tabs>
                <w:tab w:val="left" w:pos="2371"/>
                <w:tab w:val="left" w:pos="2513"/>
              </w:tabs>
              <w:rPr>
                <w:bCs/>
              </w:rPr>
            </w:pPr>
            <w:r w:rsidRPr="0042769F">
              <w:rPr>
                <w:bCs/>
                <w:lang w:val="en-US"/>
              </w:rPr>
              <w:t>RussianFederation</w:t>
            </w:r>
            <w:r w:rsidRPr="0042769F">
              <w:rPr>
                <w:bCs/>
              </w:rPr>
              <w:t>. 26.10, 04.12.19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rsidRPr="0042769F">
              <w:t>78</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2769F" w:rsidRDefault="002E54E0" w:rsidP="00966C86">
            <w:r w:rsidRPr="0042769F">
              <w:rPr>
                <w:color w:val="000000"/>
              </w:rPr>
              <w:t>8602957 / 273443550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2E54E0" w:rsidRPr="0042769F" w:rsidRDefault="002E54E0" w:rsidP="00966C86">
            <w:pPr>
              <w:rPr>
                <w:bCs/>
                <w:color w:val="000000"/>
              </w:rPr>
            </w:pPr>
            <w:r w:rsidRPr="0042769F">
              <w:rPr>
                <w:bCs/>
                <w:color w:val="000000"/>
              </w:rPr>
              <w:t xml:space="preserve">VERA </w:t>
            </w:r>
            <w:r w:rsidRPr="0042769F">
              <w:rPr>
                <w:bCs/>
              </w:rPr>
              <w:t>(суховантаж)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2769F" w:rsidRDefault="002E54E0" w:rsidP="00966C86">
            <w:pPr>
              <w:tabs>
                <w:tab w:val="left" w:pos="2371"/>
                <w:tab w:val="left" w:pos="2513"/>
              </w:tabs>
              <w:rPr>
                <w:bCs/>
                <w:lang w:val="en-US"/>
              </w:rPr>
            </w:pPr>
            <w:r w:rsidRPr="0042769F">
              <w:rPr>
                <w:bCs/>
                <w:lang w:val="en-US"/>
              </w:rPr>
              <w:t>RussianFederation</w:t>
            </w:r>
            <w:r w:rsidRPr="0042769F">
              <w:rPr>
                <w:bCs/>
              </w:rPr>
              <w:t>. 04.12.19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46846" w:rsidRDefault="002E54E0" w:rsidP="00966C86">
            <w:pPr>
              <w:tabs>
                <w:tab w:val="left" w:pos="3345"/>
              </w:tabs>
              <w:jc w:val="center"/>
            </w:pPr>
            <w:r>
              <w:t>79</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646846" w:rsidRDefault="002E54E0" w:rsidP="00966C86">
            <w:pPr>
              <w:rPr>
                <w:color w:val="000000"/>
              </w:rPr>
            </w:pPr>
            <w:r w:rsidRPr="00A21815">
              <w:rPr>
                <w:bCs/>
              </w:rPr>
              <w:t>8954946</w:t>
            </w:r>
            <w:r>
              <w:rPr>
                <w:bCs/>
              </w:rPr>
              <w:t xml:space="preserve"> / </w:t>
            </w:r>
            <w:r w:rsidRPr="00A21815">
              <w:rPr>
                <w:bCs/>
              </w:rPr>
              <w:t>273372000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2E54E0" w:rsidRPr="00646846" w:rsidRDefault="002E54E0" w:rsidP="00966C86">
            <w:pPr>
              <w:rPr>
                <w:bCs/>
                <w:color w:val="000000"/>
              </w:rPr>
            </w:pPr>
            <w:r w:rsidRPr="00646846">
              <w:t>AKHMAT KADYROV</w:t>
            </w:r>
            <w:r>
              <w:t xml:space="preserve">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646846" w:rsidRDefault="002E54E0" w:rsidP="00966C86">
            <w:pPr>
              <w:tabs>
                <w:tab w:val="left" w:pos="2371"/>
                <w:tab w:val="left" w:pos="2513"/>
              </w:tabs>
              <w:rPr>
                <w:bCs/>
              </w:rPr>
            </w:pPr>
            <w:r w:rsidRPr="0042769F">
              <w:rPr>
                <w:bCs/>
                <w:lang w:val="en-US"/>
              </w:rPr>
              <w:t>RussianFederation</w:t>
            </w:r>
            <w:r>
              <w:rPr>
                <w:bCs/>
              </w:rPr>
              <w:t>. 22.02.20</w:t>
            </w:r>
            <w:r w:rsidRPr="0042769F">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Default="002E54E0" w:rsidP="00966C86">
            <w:pPr>
              <w:tabs>
                <w:tab w:val="left" w:pos="3345"/>
              </w:tabs>
              <w:jc w:val="center"/>
            </w:pPr>
            <w:r>
              <w:t>80</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8E252B" w:rsidRDefault="002E54E0" w:rsidP="00966C86">
            <w:pPr>
              <w:rPr>
                <w:lang w:val="en-US"/>
              </w:rPr>
            </w:pPr>
            <w:r w:rsidRPr="008E252B">
              <w:rPr>
                <w:lang w:val="en-US"/>
              </w:rPr>
              <w:t>8877253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94A37" w:rsidRDefault="002E54E0" w:rsidP="00966C86">
            <w:pPr>
              <w:jc w:val="both"/>
              <w:rPr>
                <w:lang w:val="en-US"/>
              </w:rPr>
            </w:pPr>
            <w:r w:rsidRPr="00E94A37">
              <w:rPr>
                <w:lang w:val="en-US"/>
              </w:rPr>
              <w:t xml:space="preserve">Grand </w:t>
            </w:r>
            <w:r w:rsidRPr="00E94A37">
              <w:rPr>
                <w:bCs/>
              </w:rPr>
              <w:t>(суховантаж)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94A37" w:rsidRDefault="002E54E0" w:rsidP="00966C86">
            <w:pPr>
              <w:tabs>
                <w:tab w:val="left" w:pos="2371"/>
                <w:tab w:val="left" w:pos="2513"/>
              </w:tabs>
              <w:rPr>
                <w:bCs/>
              </w:rPr>
            </w:pPr>
            <w:r w:rsidRPr="00E94A37">
              <w:rPr>
                <w:bCs/>
                <w:lang w:val="en-US"/>
              </w:rPr>
              <w:t>RussianFederation</w:t>
            </w:r>
            <w:r>
              <w:rPr>
                <w:bCs/>
              </w:rPr>
              <w:t>. 15.03, 24.04, 02.05.20</w:t>
            </w:r>
            <w:r w:rsidRPr="00E94A37">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76754" w:rsidRDefault="002E54E0" w:rsidP="00966C86">
            <w:pPr>
              <w:tabs>
                <w:tab w:val="left" w:pos="3345"/>
              </w:tabs>
              <w:jc w:val="center"/>
              <w:rPr>
                <w:lang w:val="en-US"/>
              </w:rPr>
            </w:pPr>
            <w:r w:rsidRPr="00776754">
              <w:rPr>
                <w:lang w:val="en-US"/>
              </w:rPr>
              <w:t>81</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center"/>
              <w:rPr>
                <w:bCs/>
              </w:rPr>
            </w:pPr>
            <w:r>
              <w:rPr>
                <w:bCs/>
              </w:rPr>
              <w:t xml:space="preserve">8611221 </w:t>
            </w:r>
            <w:r>
              <w:t xml:space="preserve">/ </w:t>
            </w:r>
            <w:r w:rsidRPr="00AF5D3B">
              <w:t>273456690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both"/>
              <w:rPr>
                <w:bCs/>
              </w:rPr>
            </w:pPr>
            <w:r w:rsidRPr="00AF5D3B">
              <w:t>NADEZHDA</w:t>
            </w:r>
            <w:r w:rsidRPr="00770089">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AF5D3B" w:rsidRDefault="002E54E0" w:rsidP="00966C86">
            <w:pPr>
              <w:tabs>
                <w:tab w:val="left" w:pos="2371"/>
                <w:tab w:val="left" w:pos="2513"/>
              </w:tabs>
              <w:rPr>
                <w:bCs/>
              </w:rPr>
            </w:pPr>
            <w:r w:rsidRPr="00AF5D3B">
              <w:rPr>
                <w:bCs/>
              </w:rPr>
              <w:t xml:space="preserve">Russian Federation. </w:t>
            </w:r>
            <w:r>
              <w:rPr>
                <w:bCs/>
              </w:rPr>
              <w:t>11.04.20, 16.07, 24.07.21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A8567E" w:rsidRDefault="002E54E0" w:rsidP="00966C86">
            <w:pPr>
              <w:tabs>
                <w:tab w:val="left" w:pos="3345"/>
              </w:tabs>
              <w:jc w:val="center"/>
            </w:pPr>
            <w:r>
              <w:t>82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8877241</w:t>
            </w:r>
            <w:r>
              <w:t xml:space="preserve"> / </w:t>
            </w:r>
            <w:r w:rsidRPr="007E5E89">
              <w:rPr>
                <w:color w:val="000000"/>
              </w:rPr>
              <w:t>273379650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RM</w:t>
            </w:r>
            <w:r w:rsidRPr="007458FA">
              <w:t xml:space="preserve">3 </w:t>
            </w: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w:t>
            </w:r>
            <w:r>
              <w:rPr>
                <w:bCs/>
              </w:rPr>
              <w:t>18.05.20</w:t>
            </w:r>
            <w:r w:rsidRPr="007458FA">
              <w:rPr>
                <w:bCs/>
              </w:rPr>
              <w:t xml:space="preserve"> ВМС ЗСУ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36A99" w:rsidRDefault="002E54E0" w:rsidP="00966C86">
            <w:pPr>
              <w:tabs>
                <w:tab w:val="left" w:pos="3345"/>
              </w:tabs>
              <w:jc w:val="center"/>
              <w:rPr>
                <w:lang w:val="en-US"/>
              </w:rPr>
            </w:pPr>
            <w:r w:rsidRPr="00636A99">
              <w:rPr>
                <w:lang w:val="en-US"/>
              </w:rPr>
              <w:t>83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center"/>
              <w:rPr>
                <w:lang w:val="en-US"/>
              </w:rPr>
            </w:pPr>
            <w:r w:rsidRPr="00636A99">
              <w:rPr>
                <w:lang w:val="en-US"/>
              </w:rPr>
              <w:t>273540730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36A99" w:rsidRDefault="002E54E0" w:rsidP="00966C86">
            <w:pPr>
              <w:jc w:val="both"/>
              <w:rPr>
                <w:lang w:val="en-US"/>
              </w:rPr>
            </w:pPr>
            <w:r w:rsidRPr="00636A99">
              <w:t>VICTOR CHEROKOV</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636A99" w:rsidRDefault="002E54E0" w:rsidP="00966C86">
            <w:r w:rsidRPr="00636A99">
              <w:rPr>
                <w:bCs/>
                <w:lang w:val="en-US"/>
              </w:rPr>
              <w:t>RussianFederation</w:t>
            </w:r>
            <w:r w:rsidRPr="00636A99">
              <w:rPr>
                <w:bCs/>
              </w:rPr>
              <w:t xml:space="preserve"> 06.06, 25.09.20, 28.04, 16.</w:t>
            </w:r>
            <w:r w:rsidRPr="00636A99">
              <w:rPr>
                <w:bCs/>
                <w:lang w:val="en-US"/>
              </w:rPr>
              <w:t>07.</w:t>
            </w:r>
            <w:r w:rsidRPr="00636A99">
              <w:rPr>
                <w:bCs/>
              </w:rPr>
              <w:t>21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357188" w:rsidRDefault="002E54E0" w:rsidP="00966C86">
            <w:pPr>
              <w:tabs>
                <w:tab w:val="left" w:pos="3345"/>
              </w:tabs>
              <w:jc w:val="center"/>
            </w:pPr>
            <w:r w:rsidRPr="00357188">
              <w:t>84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0634F" w:rsidRDefault="002E54E0" w:rsidP="00966C86">
            <w:pPr>
              <w:jc w:val="center"/>
            </w:pPr>
            <w:r w:rsidRPr="0060634F">
              <w:t>273541240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both"/>
            </w:pPr>
            <w:r w:rsidRPr="00357188">
              <w:t>CAPITAN GUREV</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357188" w:rsidRDefault="002E54E0" w:rsidP="00966C86">
            <w:r w:rsidRPr="00357188">
              <w:rPr>
                <w:bCs/>
                <w:lang w:val="en-US"/>
              </w:rPr>
              <w:t>RussianFederation</w:t>
            </w:r>
            <w:r w:rsidRPr="00357188">
              <w:rPr>
                <w:bCs/>
              </w:rPr>
              <w:t xml:space="preserve">. </w:t>
            </w:r>
            <w:r w:rsidRPr="0060634F">
              <w:rPr>
                <w:bCs/>
              </w:rPr>
              <w:t>06.06.20</w:t>
            </w:r>
            <w:r w:rsidRPr="00357188">
              <w:rPr>
                <w:bCs/>
              </w:rPr>
              <w:t xml:space="preserve">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966C86">
            <w:pPr>
              <w:tabs>
                <w:tab w:val="left" w:pos="3345"/>
              </w:tabs>
              <w:jc w:val="center"/>
            </w:pPr>
            <w:r w:rsidRPr="00625FF8">
              <w:t>85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pPr>
            <w:r w:rsidRPr="00625FF8">
              <w:rPr>
                <w:bCs/>
              </w:rPr>
              <w:t>273389250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rPr>
                <w:bCs/>
              </w:rPr>
            </w:pPr>
            <w:r w:rsidRPr="00625FF8">
              <w:rPr>
                <w:bCs/>
              </w:rPr>
              <w:t>ALEXANDER SIZONCEV</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625FF8" w:rsidRDefault="002E54E0" w:rsidP="00966C86">
            <w:pPr>
              <w:rPr>
                <w:bCs/>
                <w:lang w:val="en-US"/>
              </w:rPr>
            </w:pPr>
            <w:r w:rsidRPr="00625FF8">
              <w:rPr>
                <w:bCs/>
                <w:lang w:val="en-US"/>
              </w:rPr>
              <w:t>RussianFederation</w:t>
            </w:r>
            <w:r w:rsidRPr="00625FF8">
              <w:rPr>
                <w:bCs/>
              </w:rPr>
              <w:t xml:space="preserve">. </w:t>
            </w:r>
            <w:r w:rsidRPr="00625FF8">
              <w:rPr>
                <w:bCs/>
                <w:lang w:val="en-US"/>
              </w:rPr>
              <w:t>03.09.20</w:t>
            </w:r>
            <w:r w:rsidRPr="00625FF8">
              <w:rPr>
                <w:bCs/>
              </w:rPr>
              <w:t>, 26.07.21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966C86">
            <w:pPr>
              <w:tabs>
                <w:tab w:val="left" w:pos="3345"/>
              </w:tabs>
              <w:jc w:val="center"/>
            </w:pPr>
            <w:r w:rsidRPr="00625FF8">
              <w:t>86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rPr>
                <w:bCs/>
                <w:lang w:val="en-US"/>
              </w:rPr>
            </w:pPr>
            <w:r w:rsidRPr="00625FF8">
              <w:rPr>
                <w:bCs/>
                <w:lang w:val="en-US"/>
              </w:rPr>
              <w:t>273548340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both"/>
              <w:rPr>
                <w:bCs/>
                <w:lang w:val="en-US"/>
              </w:rPr>
            </w:pPr>
            <w:r w:rsidRPr="00625FF8">
              <w:rPr>
                <w:bCs/>
                <w:lang w:val="en-US"/>
              </w:rPr>
              <w:t>SB-742</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25FF8" w:rsidRDefault="002E54E0" w:rsidP="00966C86">
            <w:pPr>
              <w:tabs>
                <w:tab w:val="left" w:pos="2371"/>
                <w:tab w:val="left" w:pos="2513"/>
              </w:tabs>
              <w:rPr>
                <w:bCs/>
              </w:rPr>
            </w:pPr>
            <w:r w:rsidRPr="00625FF8">
              <w:rPr>
                <w:bCs/>
              </w:rPr>
              <w:t>Russian Federation. 02.0</w:t>
            </w:r>
            <w:r w:rsidRPr="00625FF8">
              <w:rPr>
                <w:bCs/>
                <w:lang w:val="en-US"/>
              </w:rPr>
              <w:t>9</w:t>
            </w:r>
            <w:r w:rsidRPr="00625FF8">
              <w:rPr>
                <w:bCs/>
              </w:rPr>
              <w:t xml:space="preserve">.20  ДУ «Держгідрографія»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357188" w:rsidRDefault="002E54E0" w:rsidP="00966C86">
            <w:pPr>
              <w:tabs>
                <w:tab w:val="left" w:pos="3345"/>
              </w:tabs>
              <w:jc w:val="center"/>
            </w:pPr>
            <w:r w:rsidRPr="00357188">
              <w:t>87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center"/>
              <w:rPr>
                <w:bCs/>
                <w:lang w:val="en-US"/>
              </w:rPr>
            </w:pPr>
            <w:r w:rsidRPr="00357188">
              <w:rPr>
                <w:bCs/>
              </w:rPr>
              <w:t>273549320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both"/>
              <w:rPr>
                <w:bCs/>
                <w:lang w:val="en-US"/>
              </w:rPr>
            </w:pPr>
            <w:r w:rsidRPr="00357188">
              <w:rPr>
                <w:bCs/>
                <w:lang w:val="en-US"/>
              </w:rPr>
              <w:t>RB-43</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357188" w:rsidRDefault="002E54E0" w:rsidP="00966C86">
            <w:pPr>
              <w:tabs>
                <w:tab w:val="left" w:pos="2371"/>
                <w:tab w:val="left" w:pos="2513"/>
              </w:tabs>
              <w:rPr>
                <w:bCs/>
              </w:rPr>
            </w:pPr>
            <w:r w:rsidRPr="00357188">
              <w:rPr>
                <w:bCs/>
              </w:rPr>
              <w:t>Russian Federation. 24.0</w:t>
            </w:r>
            <w:r w:rsidRPr="00357188">
              <w:rPr>
                <w:bCs/>
                <w:lang w:val="en-US"/>
              </w:rPr>
              <w:t>9</w:t>
            </w:r>
            <w:r w:rsidRPr="00357188">
              <w:rPr>
                <w:bCs/>
              </w:rPr>
              <w:t xml:space="preserve">.20  ДУ «Держгідрографія»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357188" w:rsidRDefault="002E54E0" w:rsidP="00966C86">
            <w:pPr>
              <w:tabs>
                <w:tab w:val="left" w:pos="3345"/>
              </w:tabs>
              <w:jc w:val="center"/>
            </w:pPr>
            <w:r w:rsidRPr="00357188">
              <w:t>88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center"/>
              <w:rPr>
                <w:bCs/>
              </w:rPr>
            </w:pPr>
            <w:r w:rsidRPr="00357188">
              <w:rPr>
                <w:bCs/>
              </w:rPr>
              <w:t>273547520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both"/>
              <w:rPr>
                <w:bCs/>
                <w:lang w:val="en-US"/>
              </w:rPr>
            </w:pPr>
            <w:r w:rsidRPr="00357188">
              <w:rPr>
                <w:bCs/>
                <w:lang w:val="en-US"/>
              </w:rPr>
              <w:t>RB-391</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357188" w:rsidRDefault="002E54E0" w:rsidP="00966C86">
            <w:pPr>
              <w:tabs>
                <w:tab w:val="left" w:pos="2371"/>
                <w:tab w:val="left" w:pos="2513"/>
              </w:tabs>
              <w:rPr>
                <w:bCs/>
              </w:rPr>
            </w:pPr>
            <w:r w:rsidRPr="00357188">
              <w:rPr>
                <w:bCs/>
              </w:rPr>
              <w:t>Russian Federation. 24.0</w:t>
            </w:r>
            <w:r w:rsidRPr="00357188">
              <w:rPr>
                <w:bCs/>
                <w:lang w:val="en-US"/>
              </w:rPr>
              <w:t>9</w:t>
            </w:r>
            <w:r w:rsidRPr="00357188">
              <w:rPr>
                <w:bCs/>
              </w:rPr>
              <w:t xml:space="preserve">.20  ДУ «Держгідрографія»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357188" w:rsidRDefault="002E54E0" w:rsidP="00966C86">
            <w:pPr>
              <w:tabs>
                <w:tab w:val="left" w:pos="3345"/>
              </w:tabs>
              <w:jc w:val="center"/>
            </w:pPr>
            <w:r w:rsidRPr="00357188">
              <w:t>89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center"/>
              <w:rPr>
                <w:bCs/>
                <w:lang w:val="en-US"/>
              </w:rPr>
            </w:pPr>
            <w:r w:rsidRPr="00357188">
              <w:rPr>
                <w:bCs/>
                <w:lang w:val="en-US"/>
              </w:rPr>
              <w:t>273544340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both"/>
              <w:rPr>
                <w:bCs/>
                <w:lang w:val="en-US"/>
              </w:rPr>
            </w:pPr>
            <w:r w:rsidRPr="00357188">
              <w:rPr>
                <w:bCs/>
                <w:lang w:val="en-US"/>
              </w:rPr>
              <w:t>SERGEY BALK</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357188" w:rsidRDefault="002E54E0" w:rsidP="00966C86">
            <w:pPr>
              <w:rPr>
                <w:bCs/>
              </w:rPr>
            </w:pPr>
            <w:r w:rsidRPr="00357188">
              <w:rPr>
                <w:bCs/>
              </w:rPr>
              <w:t>Russian Federation. 26.0</w:t>
            </w:r>
            <w:r w:rsidRPr="00357188">
              <w:rPr>
                <w:bCs/>
                <w:lang w:val="en-US"/>
              </w:rPr>
              <w:t>9</w:t>
            </w:r>
            <w:r w:rsidRPr="00357188">
              <w:rPr>
                <w:bCs/>
              </w:rPr>
              <w:t xml:space="preserve">.20  ДУ «Держгідрографія»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357188" w:rsidRDefault="002E54E0" w:rsidP="00966C86">
            <w:pPr>
              <w:tabs>
                <w:tab w:val="left" w:pos="3345"/>
              </w:tabs>
              <w:jc w:val="center"/>
            </w:pPr>
            <w:r w:rsidRPr="00357188">
              <w:t>90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center"/>
              <w:rPr>
                <w:bCs/>
              </w:rPr>
            </w:pPr>
            <w:r w:rsidRPr="00357188">
              <w:rPr>
                <w:bCs/>
              </w:rPr>
              <w:t>273542810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both"/>
              <w:rPr>
                <w:bCs/>
              </w:rPr>
            </w:pPr>
            <w:r w:rsidRPr="00357188">
              <w:rPr>
                <w:bCs/>
              </w:rPr>
              <w:t>VTN-73 (спецпризначення)</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357188" w:rsidRDefault="002E54E0" w:rsidP="00966C86">
            <w:pPr>
              <w:rPr>
                <w:bCs/>
              </w:rPr>
            </w:pPr>
            <w:r w:rsidRPr="00357188">
              <w:rPr>
                <w:bCs/>
              </w:rPr>
              <w:t>Russian Federation. 24.0</w:t>
            </w:r>
            <w:r w:rsidRPr="00357188">
              <w:rPr>
                <w:bCs/>
                <w:lang w:val="en-US"/>
              </w:rPr>
              <w:t>9</w:t>
            </w:r>
            <w:r w:rsidRPr="00357188">
              <w:rPr>
                <w:bCs/>
              </w:rPr>
              <w:t xml:space="preserve">.20  ДУ «Держгідрографія»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357188" w:rsidRDefault="002E54E0" w:rsidP="00966C86">
            <w:pPr>
              <w:tabs>
                <w:tab w:val="left" w:pos="3345"/>
              </w:tabs>
              <w:jc w:val="center"/>
            </w:pPr>
            <w:r w:rsidRPr="00357188">
              <w:t>91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center"/>
            </w:pPr>
            <w:r w:rsidRPr="00357188">
              <w:rPr>
                <w:bCs/>
                <w:lang w:val="en-GB"/>
              </w:rPr>
              <w:t>27354323</w:t>
            </w:r>
            <w:r w:rsidRPr="00357188">
              <w:rPr>
                <w:bCs/>
              </w:rPr>
              <w:t>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both"/>
              <w:rPr>
                <w:lang w:val="en-US"/>
              </w:rPr>
            </w:pPr>
            <w:r w:rsidRPr="00357188">
              <w:rPr>
                <w:lang w:val="en-US"/>
              </w:rPr>
              <w:t>RB-365</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357188" w:rsidRDefault="002E54E0" w:rsidP="00966C86">
            <w:pPr>
              <w:rPr>
                <w:bCs/>
              </w:rPr>
            </w:pPr>
            <w:r w:rsidRPr="00357188">
              <w:rPr>
                <w:bCs/>
              </w:rPr>
              <w:t>Russian Federation. 24.0</w:t>
            </w:r>
            <w:r w:rsidRPr="00357188">
              <w:rPr>
                <w:bCs/>
                <w:lang w:val="en-US"/>
              </w:rPr>
              <w:t>9</w:t>
            </w:r>
            <w:r w:rsidRPr="00357188">
              <w:rPr>
                <w:bCs/>
              </w:rPr>
              <w:t xml:space="preserve">.20  ДУ «Держгідрографія»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357188" w:rsidRDefault="002E54E0" w:rsidP="00966C86">
            <w:pPr>
              <w:tabs>
                <w:tab w:val="left" w:pos="3345"/>
              </w:tabs>
              <w:jc w:val="center"/>
            </w:pPr>
            <w:r w:rsidRPr="00357188">
              <w:t>92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center"/>
              <w:rPr>
                <w:bCs/>
                <w:lang w:val="en-GB"/>
              </w:rPr>
            </w:pPr>
            <w:r w:rsidRPr="00357188">
              <w:rPr>
                <w:bCs/>
              </w:rPr>
              <w:t>273546110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pPr>
              <w:jc w:val="both"/>
              <w:rPr>
                <w:lang w:val="en-US"/>
              </w:rPr>
            </w:pPr>
            <w:r w:rsidRPr="00357188">
              <w:rPr>
                <w:lang w:val="en-US"/>
              </w:rPr>
              <w:t>SB-36</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357188" w:rsidRDefault="002E54E0" w:rsidP="00966C86">
            <w:pPr>
              <w:rPr>
                <w:bCs/>
              </w:rPr>
            </w:pPr>
            <w:r w:rsidRPr="00357188">
              <w:rPr>
                <w:bCs/>
              </w:rPr>
              <w:t>Russian Federation. 23.0</w:t>
            </w:r>
            <w:r w:rsidRPr="00357188">
              <w:rPr>
                <w:bCs/>
                <w:lang w:val="en-US"/>
              </w:rPr>
              <w:t>9</w:t>
            </w:r>
            <w:r w:rsidRPr="00357188">
              <w:rPr>
                <w:bCs/>
              </w:rPr>
              <w:t xml:space="preserve">.20  ДУ «Держгідрографія»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357188" w:rsidRDefault="002E54E0" w:rsidP="00966C86">
            <w:pPr>
              <w:tabs>
                <w:tab w:val="left" w:pos="3345"/>
              </w:tabs>
              <w:jc w:val="center"/>
            </w:pPr>
            <w:r w:rsidRPr="00357188">
              <w:t>93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57188" w:rsidRDefault="002E54E0" w:rsidP="00966C86">
            <w:r w:rsidRPr="00357188">
              <w:rPr>
                <w:bCs/>
              </w:rPr>
              <w:t xml:space="preserve"> 273145123</w:t>
            </w:r>
          </w:p>
        </w:tc>
        <w:tc>
          <w:tcPr>
            <w:tcW w:w="3260" w:type="dxa"/>
            <w:tcBorders>
              <w:top w:val="single" w:sz="4" w:space="0" w:color="auto"/>
              <w:left w:val="single" w:sz="6" w:space="0" w:color="auto"/>
              <w:bottom w:val="single" w:sz="4" w:space="0" w:color="auto"/>
              <w:right w:val="single" w:sz="6" w:space="0" w:color="auto"/>
            </w:tcBorders>
            <w:shd w:val="clear" w:color="auto" w:fill="auto"/>
          </w:tcPr>
          <w:p w:rsidR="002E54E0" w:rsidRPr="00357188" w:rsidRDefault="002E54E0" w:rsidP="00966C86">
            <w:pPr>
              <w:tabs>
                <w:tab w:val="left" w:pos="8468"/>
              </w:tabs>
            </w:pPr>
            <w:r w:rsidRPr="00357188">
              <w:t>PGS-123</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357188" w:rsidRDefault="002E54E0" w:rsidP="00966C86">
            <w:pPr>
              <w:tabs>
                <w:tab w:val="left" w:pos="2371"/>
                <w:tab w:val="left" w:pos="2513"/>
              </w:tabs>
              <w:rPr>
                <w:bCs/>
                <w:lang w:val="en-US"/>
              </w:rPr>
            </w:pPr>
            <w:r w:rsidRPr="00357188">
              <w:rPr>
                <w:bCs/>
              </w:rPr>
              <w:t>Russian Federation. 22.0</w:t>
            </w:r>
            <w:r w:rsidRPr="00357188">
              <w:rPr>
                <w:bCs/>
                <w:lang w:val="en-US"/>
              </w:rPr>
              <w:t>9</w:t>
            </w:r>
            <w:r w:rsidRPr="00357188">
              <w:rPr>
                <w:bCs/>
              </w:rPr>
              <w:t xml:space="preserve">.20  ДУ «Держгідрографія»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357188" w:rsidRDefault="002E54E0" w:rsidP="00966C86">
            <w:pPr>
              <w:tabs>
                <w:tab w:val="left" w:pos="3345"/>
              </w:tabs>
              <w:jc w:val="center"/>
            </w:pPr>
            <w:r>
              <w:t>94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center"/>
              <w:rPr>
                <w:bCs/>
              </w:rPr>
            </w:pPr>
            <w:r w:rsidRPr="0042769F">
              <w:rPr>
                <w:color w:val="000000"/>
              </w:rPr>
              <w:t>8919879 / 613003551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rPr>
                <w:bCs/>
                <w:lang w:val="en-US"/>
              </w:rPr>
            </w:pPr>
            <w:r w:rsidRPr="0042769F">
              <w:rPr>
                <w:bCs/>
                <w:color w:val="000000"/>
              </w:rPr>
              <w:t xml:space="preserve">PERESVET </w:t>
            </w:r>
            <w:r w:rsidRPr="0042769F">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055F3F" w:rsidRDefault="002E54E0" w:rsidP="00966C86">
            <w:pPr>
              <w:tabs>
                <w:tab w:val="left" w:pos="2371"/>
                <w:tab w:val="left" w:pos="2513"/>
              </w:tabs>
              <w:rPr>
                <w:bCs/>
              </w:rPr>
            </w:pPr>
            <w:r w:rsidRPr="0042769F">
              <w:rPr>
                <w:bCs/>
                <w:lang w:val="en-US"/>
              </w:rPr>
              <w:t>RussianFederation</w:t>
            </w:r>
            <w:r w:rsidRPr="0042769F">
              <w:rPr>
                <w:bCs/>
              </w:rPr>
              <w:t xml:space="preserve">. </w:t>
            </w:r>
            <w:r>
              <w:rPr>
                <w:bCs/>
              </w:rPr>
              <w:t>09.09.20</w:t>
            </w:r>
            <w:r w:rsidRPr="0042769F">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5060BB" w:rsidRDefault="002E54E0" w:rsidP="00966C86">
            <w:pPr>
              <w:tabs>
                <w:tab w:val="left" w:pos="3345"/>
              </w:tabs>
              <w:jc w:val="center"/>
            </w:pPr>
            <w:r w:rsidRPr="005060BB">
              <w:t>95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060BB" w:rsidRDefault="002E54E0" w:rsidP="00966C86">
            <w:pPr>
              <w:jc w:val="center"/>
              <w:rPr>
                <w:color w:val="000000"/>
              </w:rPr>
            </w:pPr>
            <w:r w:rsidRPr="005060BB">
              <w:t>8033132 / 273339400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060BB" w:rsidRDefault="002E54E0" w:rsidP="00966C86">
            <w:pPr>
              <w:rPr>
                <w:bCs/>
                <w:color w:val="000000"/>
              </w:rPr>
            </w:pPr>
            <w:r w:rsidRPr="005060BB">
              <w:t xml:space="preserve">ALEKSEY AFANASYEV </w:t>
            </w:r>
            <w:r w:rsidRPr="005060BB">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060BB" w:rsidRDefault="002E54E0" w:rsidP="00966C86">
            <w:pPr>
              <w:tabs>
                <w:tab w:val="left" w:pos="2371"/>
                <w:tab w:val="left" w:pos="2513"/>
              </w:tabs>
              <w:rPr>
                <w:bCs/>
              </w:rPr>
            </w:pPr>
            <w:r w:rsidRPr="005060BB">
              <w:rPr>
                <w:bCs/>
                <w:lang w:val="en-US"/>
              </w:rPr>
              <w:t>RussianFederation</w:t>
            </w:r>
            <w:r w:rsidRPr="005060BB">
              <w:rPr>
                <w:bCs/>
              </w:rPr>
              <w:t>. 31.10.20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5060BB" w:rsidRDefault="002E54E0" w:rsidP="00966C86">
            <w:pPr>
              <w:tabs>
                <w:tab w:val="left" w:pos="3345"/>
              </w:tabs>
              <w:jc w:val="center"/>
            </w:pPr>
            <w:r>
              <w:t>96</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center"/>
            </w:pPr>
            <w:r w:rsidRPr="00E551D5">
              <w:t>7006675</w:t>
            </w:r>
            <w:r>
              <w:t xml:space="preserve"> / 273452930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E551D5" w:rsidRDefault="002E54E0" w:rsidP="00966C86">
            <w:pPr>
              <w:jc w:val="both"/>
            </w:pPr>
            <w:r w:rsidRPr="00E551D5">
              <w:rPr>
                <w:lang w:val="en-US"/>
              </w:rPr>
              <w:t>VOSTOK</w:t>
            </w:r>
            <w:r w:rsidRPr="00E551D5">
              <w:t xml:space="preserve"> (буксир)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E551D5"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551D5">
              <w:rPr>
                <w:bCs/>
              </w:rPr>
              <w:t xml:space="preserve">Russian Federation. </w:t>
            </w:r>
            <w:r>
              <w:rPr>
                <w:bCs/>
              </w:rPr>
              <w:t>30.06.21</w:t>
            </w:r>
            <w:r w:rsidRPr="00E551D5">
              <w:rPr>
                <w:bCs/>
              </w:rPr>
              <w:t xml:space="preserve"> ВМС ЗСУ</w:t>
            </w:r>
          </w:p>
        </w:tc>
      </w:tr>
      <w:tr w:rsidR="002E54E0" w:rsidRPr="00D20DA0" w:rsidTr="00966C86">
        <w:trPr>
          <w:trHeight w:val="343"/>
        </w:trPr>
        <w:tc>
          <w:tcPr>
            <w:tcW w:w="11199" w:type="dxa"/>
            <w:gridSpan w:val="4"/>
            <w:tcBorders>
              <w:top w:val="single" w:sz="4" w:space="0" w:color="auto"/>
              <w:left w:val="double" w:sz="4" w:space="0" w:color="auto"/>
              <w:bottom w:val="single" w:sz="4" w:space="0" w:color="auto"/>
              <w:right w:val="double" w:sz="4" w:space="0" w:color="auto"/>
            </w:tcBorders>
            <w:vAlign w:val="center"/>
          </w:tcPr>
          <w:p w:rsidR="002E54E0" w:rsidRPr="00D20DA0" w:rsidRDefault="002E54E0" w:rsidP="00966C86">
            <w:pPr>
              <w:tabs>
                <w:tab w:val="left" w:pos="2371"/>
                <w:tab w:val="left" w:pos="2513"/>
                <w:tab w:val="left" w:pos="3345"/>
              </w:tabs>
              <w:ind w:left="318" w:hanging="707"/>
              <w:jc w:val="both"/>
              <w:rPr>
                <w:b/>
                <w:sz w:val="28"/>
                <w:szCs w:val="28"/>
              </w:rPr>
            </w:pPr>
            <w:r>
              <w:rPr>
                <w:b/>
                <w:sz w:val="28"/>
                <w:szCs w:val="28"/>
              </w:rPr>
              <w:t xml:space="preserve">                                                                  Севастополь</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pPr>
            <w:r w:rsidRPr="0047432E">
              <w:rPr>
                <w:bCs/>
              </w:rPr>
              <w:t>9412311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pPr>
            <w:r w:rsidRPr="0047432E">
              <w:rPr>
                <w:bCs/>
                <w:lang w:val="en-US"/>
              </w:rPr>
              <w:t>KANTON</w:t>
            </w:r>
            <w:r w:rsidRPr="0047432E">
              <w:rPr>
                <w:bCs/>
              </w:rPr>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lang w:val="en-US"/>
              </w:rPr>
              <w:t>Tuvalu</w:t>
            </w:r>
            <w:r w:rsidRPr="0047432E">
              <w:rPr>
                <w:bCs/>
              </w:rPr>
              <w:t xml:space="preserve">. </w:t>
            </w:r>
            <w:r w:rsidRPr="0047432E">
              <w:t>24.07.14 ВМС ЗСУ</w:t>
            </w:r>
          </w:p>
        </w:tc>
      </w:tr>
      <w:tr w:rsidR="002E54E0" w:rsidRPr="00D20DA0" w:rsidTr="00966C86">
        <w:trPr>
          <w:trHeight w:val="82"/>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8892007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lang w:val="en-US"/>
              </w:rPr>
              <w:t>VOLGONEFT</w:t>
            </w:r>
            <w:r w:rsidRPr="0047432E">
              <w:rPr>
                <w:bCs/>
              </w:rPr>
              <w:t>-147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lang w:val="en-US"/>
              </w:rPr>
              <w:t>RussianFederation</w:t>
            </w:r>
            <w:r w:rsidRPr="0047432E">
              <w:rPr>
                <w:bCs/>
              </w:rPr>
              <w:t xml:space="preserve">. </w:t>
            </w:r>
            <w:r w:rsidRPr="0047432E">
              <w:t>26.07.14 ВМС ЗСУ</w:t>
            </w:r>
          </w:p>
        </w:tc>
      </w:tr>
      <w:tr w:rsidR="002E54E0" w:rsidRPr="00D20DA0" w:rsidTr="00966C86">
        <w:trPr>
          <w:trHeight w:val="11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540300000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Казача бухта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New Caledonia</w:t>
            </w:r>
          </w:p>
        </w:tc>
      </w:tr>
      <w:tr w:rsidR="002E54E0" w:rsidRPr="00D20DA0" w:rsidTr="00966C86">
        <w:trPr>
          <w:trHeight w:val="201"/>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319740704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AMPHITRITE (прогул.)</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Cayman Islands</w:t>
            </w:r>
          </w:p>
        </w:tc>
      </w:tr>
      <w:tr w:rsidR="002E54E0" w:rsidRPr="00D20DA0" w:rsidTr="00966C86">
        <w:trPr>
          <w:trHeight w:val="238"/>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KAPITAN-PETROV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lang w:val="en-US"/>
              </w:rPr>
              <w:t>RussianFederation</w:t>
            </w:r>
            <w:r>
              <w:rPr>
                <w:bCs/>
              </w:rPr>
              <w:t xml:space="preserve">. </w:t>
            </w:r>
            <w:r w:rsidRPr="0047432E">
              <w:rPr>
                <w:bCs/>
              </w:rPr>
              <w:t>18.09.17, 21.09.17 ДУ «Держгідрографія»</w:t>
            </w:r>
          </w:p>
        </w:tc>
      </w:tr>
      <w:tr w:rsidR="002E54E0" w:rsidRPr="00D20DA0" w:rsidTr="00966C86">
        <w:trPr>
          <w:trHeight w:val="116"/>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7391692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MERKURIY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Russian Federation</w:t>
            </w:r>
          </w:p>
        </w:tc>
      </w:tr>
      <w:tr w:rsidR="002E54E0" w:rsidRPr="00D20DA0" w:rsidTr="00966C86">
        <w:trPr>
          <w:trHeight w:val="106"/>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352410000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ANNA1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Panama (Republic of)</w:t>
            </w:r>
          </w:p>
        </w:tc>
      </w:tr>
      <w:tr w:rsidR="002E54E0" w:rsidRPr="002E54E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7118404</w:t>
            </w:r>
          </w:p>
          <w:p w:rsidR="002E54E0" w:rsidRPr="0047432E" w:rsidRDefault="002E54E0" w:rsidP="00966C86">
            <w:pPr>
              <w:jc w:val="center"/>
              <w:rPr>
                <w:bCs/>
              </w:rPr>
            </w:pPr>
            <w:r w:rsidRPr="0047432E">
              <w:rPr>
                <w:bCs/>
              </w:rPr>
              <w:t>341857000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ADRIANA (пасажирське)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Saint Kitts and Nevis.. 05.02.15, 05.03.15 </w:t>
            </w:r>
            <w:r w:rsidRPr="0047432E">
              <w:rPr>
                <w:bCs/>
              </w:rPr>
              <w:t>ВМС</w:t>
            </w:r>
            <w:r w:rsidRPr="002E54E0">
              <w:rPr>
                <w:bCs/>
                <w:lang w:val="en-US"/>
              </w:rPr>
              <w:t xml:space="preserve"> </w:t>
            </w:r>
            <w:r w:rsidRPr="0047432E">
              <w:rPr>
                <w:bCs/>
              </w:rPr>
              <w:t>ЗСУ</w:t>
            </w:r>
          </w:p>
          <w:p w:rsidR="002E54E0" w:rsidRPr="002E54E0" w:rsidRDefault="002E54E0" w:rsidP="00966C86">
            <w:pPr>
              <w:tabs>
                <w:tab w:val="left" w:pos="2371"/>
                <w:tab w:val="left" w:pos="2513"/>
              </w:tabs>
              <w:rPr>
                <w:bCs/>
                <w:lang w:val="en-US"/>
              </w:rPr>
            </w:pPr>
            <w:r w:rsidRPr="0047432E">
              <w:rPr>
                <w:bCs/>
              </w:rPr>
              <w:t>Країна</w:t>
            </w:r>
            <w:r w:rsidRPr="002E54E0">
              <w:rPr>
                <w:bCs/>
                <w:lang w:val="en-US"/>
              </w:rPr>
              <w:t xml:space="preserve"> </w:t>
            </w:r>
            <w:r w:rsidRPr="0047432E">
              <w:rPr>
                <w:bCs/>
              </w:rPr>
              <w:t>власник</w:t>
            </w:r>
            <w:r w:rsidRPr="002E54E0">
              <w:rPr>
                <w:bCs/>
                <w:lang w:val="en-US"/>
              </w:rPr>
              <w:t xml:space="preserve"> Cayman Islands </w:t>
            </w:r>
            <w:r w:rsidRPr="0047432E">
              <w:rPr>
                <w:bCs/>
              </w:rPr>
              <w:t>ВМС</w:t>
            </w:r>
            <w:r w:rsidRPr="002E54E0">
              <w:rPr>
                <w:bCs/>
                <w:lang w:val="en-US"/>
              </w:rPr>
              <w:t xml:space="preserve"> </w:t>
            </w:r>
            <w:r w:rsidRPr="0047432E">
              <w:rPr>
                <w:bCs/>
              </w:rPr>
              <w:t>ЗСУ</w:t>
            </w:r>
            <w:r w:rsidRPr="002E54E0">
              <w:rPr>
                <w:bCs/>
                <w:lang w:val="en-US"/>
              </w:rPr>
              <w:t xml:space="preserve"> 29.03.18</w:t>
            </w:r>
          </w:p>
        </w:tc>
      </w:tr>
      <w:tr w:rsidR="002E54E0" w:rsidRPr="00D20DA0" w:rsidTr="00966C86">
        <w:trPr>
          <w:trHeight w:val="257"/>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7729966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rPr>
              <w:t>SANDRA (сухогруз)</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 xml:space="preserve">Republic of Moldova прапор – </w:t>
            </w:r>
            <w:r w:rsidRPr="0047432E">
              <w:rPr>
                <w:bCs/>
                <w:lang w:val="en-US"/>
              </w:rPr>
              <w:t>D</w:t>
            </w:r>
            <w:r w:rsidRPr="0047432E">
              <w:rPr>
                <w:bCs/>
              </w:rPr>
              <w:t xml:space="preserve">. </w:t>
            </w:r>
            <w:r w:rsidRPr="0047432E">
              <w:rPr>
                <w:bCs/>
                <w:lang w:val="en-US"/>
              </w:rPr>
              <w:t>R</w:t>
            </w:r>
            <w:r w:rsidRPr="0047432E">
              <w:rPr>
                <w:bCs/>
              </w:rPr>
              <w:t xml:space="preserve">. </w:t>
            </w:r>
            <w:r w:rsidRPr="0047432E">
              <w:rPr>
                <w:bCs/>
                <w:lang w:val="en-US"/>
              </w:rPr>
              <w:t>CONGO</w:t>
            </w:r>
            <w:r w:rsidRPr="0047432E">
              <w:rPr>
                <w:bCs/>
              </w:rPr>
              <w:t xml:space="preserve"> Судновласник /оператор  </w:t>
            </w:r>
            <w:r w:rsidRPr="0047432E">
              <w:rPr>
                <w:bCs/>
                <w:lang w:val="en-US"/>
              </w:rPr>
              <w:t>AdisonProjectLP</w:t>
            </w:r>
            <w:r w:rsidRPr="0047432E">
              <w:rPr>
                <w:bCs/>
              </w:rPr>
              <w:t xml:space="preserve"> Великобританія, </w:t>
            </w:r>
            <w:r>
              <w:rPr>
                <w:bCs/>
              </w:rPr>
              <w:t>26.07.14 ДПАМПУ</w:t>
            </w:r>
          </w:p>
        </w:tc>
      </w:tr>
      <w:tr w:rsidR="002E54E0" w:rsidRPr="00D20DA0" w:rsidTr="00966C86">
        <w:trPr>
          <w:trHeight w:val="8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rPr>
                <w:lang w:val="en-US"/>
              </w:rPr>
            </w:pPr>
            <w:r w:rsidRPr="0047432E">
              <w:rPr>
                <w:lang w:val="en-US"/>
              </w:rPr>
              <w:t>10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lang w:val="en-US"/>
              </w:rPr>
            </w:pPr>
            <w:r w:rsidRPr="0047432E">
              <w:rPr>
                <w:bCs/>
                <w:lang w:val="en-US"/>
              </w:rPr>
              <w:t>341087000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lang w:val="en-US"/>
              </w:rPr>
              <w:t>GOLDEN HEAD</w:t>
            </w:r>
            <w:r w:rsidRPr="0047432E">
              <w:rPr>
                <w:bCs/>
              </w:rPr>
              <w:t xml:space="preserve"> (прогул.)</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lang w:val="en-US"/>
              </w:rPr>
            </w:pPr>
            <w:r w:rsidRPr="0047432E">
              <w:rPr>
                <w:bCs/>
                <w:lang w:val="en-US"/>
              </w:rPr>
              <w:t>Saint Kitts and Nevis</w:t>
            </w:r>
          </w:p>
        </w:tc>
      </w:tr>
      <w:tr w:rsidR="002E54E0" w:rsidRPr="00D20DA0" w:rsidTr="00966C86">
        <w:trPr>
          <w:trHeight w:val="13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rPr>
                <w:lang w:val="en-US"/>
              </w:rPr>
            </w:pPr>
            <w:r w:rsidRPr="0047432E">
              <w:rPr>
                <w:lang w:val="en-US"/>
              </w:rPr>
              <w:t>11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lang w:val="en-US"/>
              </w:rPr>
            </w:pPr>
            <w:r w:rsidRPr="0047432E">
              <w:rPr>
                <w:bCs/>
                <w:lang w:val="en-US"/>
              </w:rPr>
              <w:t>7371367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lang w:val="en-US"/>
              </w:rPr>
            </w:pPr>
            <w:r w:rsidRPr="0047432E">
              <w:rPr>
                <w:bCs/>
                <w:lang w:val="en-US"/>
              </w:rPr>
              <w:t>VIRGO</w:t>
            </w:r>
            <w:r w:rsidRPr="0047432E">
              <w:rPr>
                <w:bCs/>
              </w:rPr>
              <w:t>суховантаж</w:t>
            </w:r>
            <w:r w:rsidRPr="0047432E">
              <w:rPr>
                <w:bCs/>
                <w:lang w:val="en-US"/>
              </w:rPr>
              <w:t>24.03.14</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lang w:val="en-US"/>
              </w:rPr>
            </w:pPr>
            <w:r w:rsidRPr="0047432E">
              <w:rPr>
                <w:bCs/>
                <w:lang w:val="en-US"/>
              </w:rPr>
              <w:t>Comoros</w:t>
            </w:r>
          </w:p>
        </w:tc>
      </w:tr>
      <w:tr w:rsidR="002E54E0" w:rsidRPr="00D20DA0" w:rsidTr="00966C86">
        <w:trPr>
          <w:trHeight w:val="126"/>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rPr>
                <w:lang w:val="en-US"/>
              </w:rPr>
            </w:pPr>
            <w:r w:rsidRPr="0047432E">
              <w:rPr>
                <w:lang w:val="en-US"/>
              </w:rPr>
              <w:t>12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lang w:val="en-US"/>
              </w:rPr>
            </w:pPr>
            <w:r w:rsidRPr="0047432E">
              <w:rPr>
                <w:bCs/>
                <w:lang w:val="en-US"/>
              </w:rPr>
              <w:t>7812945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lang w:val="en-US"/>
              </w:rPr>
              <w:t>RAINBOW</w:t>
            </w:r>
            <w:r w:rsidRPr="0047432E">
              <w:rPr>
                <w:bCs/>
              </w:rPr>
              <w:t xml:space="preserve"> (пором)</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lang w:val="en-US"/>
              </w:rPr>
              <w:t>Palau</w:t>
            </w:r>
            <w:r w:rsidRPr="0047432E">
              <w:rPr>
                <w:bCs/>
              </w:rPr>
              <w:t xml:space="preserve">. </w:t>
            </w:r>
            <w:r w:rsidRPr="0047432E">
              <w:t>24.01.15 ВМС ЗСУ</w:t>
            </w:r>
          </w:p>
        </w:tc>
      </w:tr>
      <w:tr w:rsidR="002E54E0" w:rsidRPr="00D20DA0" w:rsidTr="00966C86">
        <w:trPr>
          <w:trHeight w:val="285"/>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lastRenderedPageBreak/>
              <w:t>13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pPr>
            <w:r w:rsidRPr="0047432E">
              <w:t>6825426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pPr>
            <w:r w:rsidRPr="0047432E">
              <w:t>AKADEMIK ANDREEV (кабелеукладчик)</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rPr>
              <w:t>Russian Federation</w:t>
            </w:r>
          </w:p>
          <w:p w:rsidR="002E54E0" w:rsidRPr="0047432E" w:rsidRDefault="002E54E0" w:rsidP="00966C86">
            <w:pPr>
              <w:tabs>
                <w:tab w:val="left" w:pos="2371"/>
                <w:tab w:val="left" w:pos="2513"/>
              </w:tabs>
              <w:jc w:val="center"/>
            </w:pPr>
          </w:p>
        </w:tc>
      </w:tr>
      <w:tr w:rsidR="002E54E0" w:rsidRPr="00D20DA0" w:rsidTr="00966C86">
        <w:trPr>
          <w:trHeight w:val="19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14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pPr>
            <w:r w:rsidRPr="0047432E">
              <w:t>8410380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pPr>
            <w:r w:rsidRPr="0047432E">
              <w:rPr>
                <w:lang w:val="en-US"/>
              </w:rPr>
              <w:t>NAVIWIND</w:t>
            </w:r>
            <w:r w:rsidRPr="0047432E">
              <w:t xml:space="preserve"> (</w:t>
            </w:r>
            <w:r w:rsidRPr="0047432E">
              <w:rPr>
                <w:lang w:val="en-US"/>
              </w:rPr>
              <w:t>STELLADIMARE</w:t>
            </w:r>
            <w:r w:rsidRPr="0047432E">
              <w:t>)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lang w:val="en-US"/>
              </w:rPr>
              <w:t>Moldova</w:t>
            </w:r>
            <w:r w:rsidRPr="0047432E">
              <w:rPr>
                <w:bCs/>
              </w:rPr>
              <w:t xml:space="preserve"> судновласник/оператор – Греція.25.08.14, 16.07.17 БФ Майдан ЗС ВМС ЗСУ </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15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pPr>
            <w:r w:rsidRPr="0047432E">
              <w:rPr>
                <w:bCs/>
              </w:rPr>
              <w:t>8003943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pPr>
            <w:r w:rsidRPr="0047432E">
              <w:rPr>
                <w:bCs/>
              </w:rPr>
              <w:t>SHERIN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lang w:val="en-US"/>
              </w:rPr>
              <w:t>Togo</w:t>
            </w:r>
            <w:r w:rsidRPr="0047432E">
              <w:rPr>
                <w:bCs/>
              </w:rPr>
              <w:t xml:space="preserve"> (</w:t>
            </w:r>
            <w:r w:rsidRPr="0047432E">
              <w:rPr>
                <w:bCs/>
                <w:lang w:val="en-US"/>
              </w:rPr>
              <w:t>TG</w:t>
            </w:r>
            <w:r w:rsidRPr="0047432E">
              <w:rPr>
                <w:bCs/>
              </w:rPr>
              <w:t>). Прапор – Сьєрра-Леоне судновласник / оператор – Румунія</w:t>
            </w:r>
            <w:r>
              <w:rPr>
                <w:bCs/>
              </w:rPr>
              <w:t xml:space="preserve">. </w:t>
            </w:r>
            <w:r w:rsidRPr="0047432E">
              <w:rPr>
                <w:bCs/>
              </w:rPr>
              <w:t xml:space="preserve">28.11.16, 12.12.16 ВМС ЗСУ, БФ Майдан ЗС  </w:t>
            </w:r>
          </w:p>
        </w:tc>
      </w:tr>
      <w:tr w:rsidR="002E54E0" w:rsidRPr="00D20DA0" w:rsidTr="00966C86">
        <w:trPr>
          <w:trHeight w:val="257"/>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16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8719073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lang w:val="en-US"/>
              </w:rPr>
              <w:t>SAVALAKE</w:t>
            </w:r>
            <w:r w:rsidRPr="0047432E">
              <w:rPr>
                <w:bCs/>
              </w:rPr>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lang w:val="en-US"/>
              </w:rPr>
              <w:t>Panama</w:t>
            </w:r>
            <w:r w:rsidRPr="0047432E">
              <w:rPr>
                <w:bCs/>
              </w:rPr>
              <w:t xml:space="preserve"> (</w:t>
            </w:r>
            <w:r w:rsidRPr="0047432E">
              <w:rPr>
                <w:bCs/>
                <w:lang w:val="en-US"/>
              </w:rPr>
              <w:t>PA</w:t>
            </w:r>
            <w:r w:rsidRPr="0047432E">
              <w:rPr>
                <w:bCs/>
              </w:rPr>
              <w:t>) судновласник/оператор – Греція. 01.09.14, 20.09.14; 19.10.14; 23.12.14; 15.01.15 ВМС ЗСУ</w:t>
            </w:r>
          </w:p>
        </w:tc>
      </w:tr>
      <w:tr w:rsidR="002E54E0" w:rsidRPr="00D20DA0" w:rsidTr="00966C86">
        <w:trPr>
          <w:trHeight w:val="257"/>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rPr>
                <w:lang w:val="en-US"/>
              </w:rPr>
            </w:pPr>
            <w:r w:rsidRPr="0047432E">
              <w:rPr>
                <w:lang w:val="en-US"/>
              </w:rPr>
              <w:t>17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lang w:val="en-US"/>
              </w:rPr>
            </w:pPr>
            <w:r w:rsidRPr="0047432E">
              <w:rPr>
                <w:bCs/>
                <w:lang w:val="en-US"/>
              </w:rPr>
              <w:t>8878764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lang w:val="en-US"/>
              </w:rPr>
              <w:t>ANATOLIY GAVRILOV</w:t>
            </w:r>
            <w:r w:rsidRPr="0047432E">
              <w:rPr>
                <w:bCs/>
              </w:rPr>
              <w:t xml:space="preserv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lang w:val="en-US"/>
              </w:rPr>
              <w:t>RussianFederation</w:t>
            </w:r>
            <w:r w:rsidRPr="0047432E">
              <w:rPr>
                <w:bCs/>
              </w:rPr>
              <w:t xml:space="preserve"> , країна вла</w:t>
            </w:r>
            <w:r>
              <w:rPr>
                <w:bCs/>
              </w:rPr>
              <w:t xml:space="preserve">сника Росія – </w:t>
            </w:r>
            <w:r w:rsidRPr="00643ED8">
              <w:rPr>
                <w:bCs/>
              </w:rPr>
              <w:t>(</w:t>
            </w:r>
            <w:r>
              <w:rPr>
                <w:bCs/>
              </w:rPr>
              <w:t xml:space="preserve">ВМС ЗСУ 29.03.18) </w:t>
            </w:r>
            <w:r w:rsidRPr="0047432E">
              <w:rPr>
                <w:bCs/>
              </w:rPr>
              <w:t>03.09.14, 02.04.15 ВМС ЗСУ</w:t>
            </w:r>
          </w:p>
        </w:tc>
      </w:tr>
      <w:tr w:rsidR="002E54E0" w:rsidRPr="00D20DA0" w:rsidTr="00966C86">
        <w:trPr>
          <w:trHeight w:val="13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7432E" w:rsidRDefault="002E54E0" w:rsidP="00966C86">
            <w:pPr>
              <w:tabs>
                <w:tab w:val="left" w:pos="3345"/>
              </w:tabs>
              <w:jc w:val="center"/>
            </w:pPr>
            <w:r w:rsidRPr="0047432E">
              <w:t>18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8223127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lang w:val="en-US"/>
              </w:rPr>
              <w:t>KEREMS</w:t>
            </w:r>
            <w:r w:rsidRPr="0047432E">
              <w:rPr>
                <w:bCs/>
              </w:rPr>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lang w:val="en-US"/>
              </w:rPr>
              <w:t>StVincentGrenadines</w:t>
            </w:r>
          </w:p>
        </w:tc>
      </w:tr>
      <w:tr w:rsidR="002E54E0" w:rsidRPr="00D20DA0" w:rsidTr="00966C86">
        <w:trPr>
          <w:trHeight w:val="257"/>
        </w:trPr>
        <w:tc>
          <w:tcPr>
            <w:tcW w:w="851" w:type="dxa"/>
            <w:tcBorders>
              <w:top w:val="single" w:sz="4" w:space="0" w:color="auto"/>
              <w:left w:val="double" w:sz="4" w:space="0" w:color="auto"/>
              <w:bottom w:val="single" w:sz="4" w:space="0" w:color="auto"/>
              <w:right w:val="single" w:sz="6" w:space="0" w:color="auto"/>
            </w:tcBorders>
            <w:shd w:val="clear" w:color="auto" w:fill="auto"/>
            <w:vAlign w:val="center"/>
          </w:tcPr>
          <w:p w:rsidR="002E54E0" w:rsidRPr="00E94A37" w:rsidRDefault="002E54E0" w:rsidP="00966C86">
            <w:pPr>
              <w:tabs>
                <w:tab w:val="left" w:pos="3345"/>
              </w:tabs>
              <w:jc w:val="center"/>
            </w:pPr>
            <w:r w:rsidRPr="00E94A37">
              <w:t>19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94A37" w:rsidRDefault="002E54E0" w:rsidP="00966C86">
            <w:pPr>
              <w:jc w:val="center"/>
              <w:rPr>
                <w:bCs/>
              </w:rPr>
            </w:pPr>
            <w:r w:rsidRPr="00E94A37">
              <w:rPr>
                <w:bCs/>
              </w:rPr>
              <w:t>7614599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94A37" w:rsidRDefault="002E54E0" w:rsidP="00966C86">
            <w:pPr>
              <w:jc w:val="both"/>
              <w:rPr>
                <w:bCs/>
              </w:rPr>
            </w:pPr>
            <w:r w:rsidRPr="00E94A37">
              <w:rPr>
                <w:bCs/>
                <w:lang w:val="en-US"/>
              </w:rPr>
              <w:t>SOLIDAT</w:t>
            </w:r>
            <w:r w:rsidRPr="00E94A37">
              <w:rPr>
                <w:bCs/>
              </w:rPr>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94A37" w:rsidRDefault="002E54E0" w:rsidP="00966C86">
            <w:pPr>
              <w:tabs>
                <w:tab w:val="left" w:pos="2371"/>
                <w:tab w:val="left" w:pos="2513"/>
              </w:tabs>
              <w:rPr>
                <w:bCs/>
              </w:rPr>
            </w:pPr>
            <w:r w:rsidRPr="00E94A37">
              <w:rPr>
                <w:bCs/>
                <w:lang w:val="en-US"/>
              </w:rPr>
              <w:t>RussianFederation</w:t>
            </w:r>
            <w:r w:rsidRPr="00E94A37">
              <w:rPr>
                <w:bCs/>
              </w:rPr>
              <w:t xml:space="preserve">. 21.09.17, 18.05, 04.06, 09.06, 06.07, 03.08, 31.08.18 ДУ «Держгідрографія», 01.09, 06.09, 10.09, 16.09, 21.09, 25.09, 03.11.17, 02.04, 06.04, 15.04, 22.04, 27.04, 04.06, 09.06, 16.06, 21.06, 26.06, 02.07, 06.07, 11.07, 16.07, 21.07, 28.07, 05.09, 13.09, 28.09, 06.10, 10.10, 18.10, 18.11.18, 24.02.19 ВМС ЗСУ, 08.10, 15.10, 20.10.17, 02.01, 07.01.18 БФ Майдан ЗС </w:t>
            </w:r>
          </w:p>
        </w:tc>
      </w:tr>
      <w:tr w:rsidR="002E54E0" w:rsidRPr="00D20DA0" w:rsidTr="00966C86">
        <w:trPr>
          <w:trHeight w:val="186"/>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20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bCs/>
              </w:rPr>
            </w:pPr>
            <w:r w:rsidRPr="00AD2C39">
              <w:t>214182308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lang w:val="en-US"/>
              </w:rPr>
              <w:t>VITALIYSATIK</w:t>
            </w:r>
            <w:r w:rsidRPr="00AD2C39">
              <w:rPr>
                <w:bCs/>
              </w:rPr>
              <w:t xml:space="preserve"> (сухован.)</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lang w:val="en-US"/>
              </w:rPr>
              <w:t>Moldova</w:t>
            </w:r>
          </w:p>
        </w:tc>
      </w:tr>
      <w:tr w:rsidR="002E54E0" w:rsidRPr="00D20DA0" w:rsidTr="00966C86">
        <w:trPr>
          <w:trHeight w:val="293"/>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21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pPr>
            <w:r w:rsidRPr="00AD2C39">
              <w:t>8723880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lang w:val="en-US"/>
              </w:rPr>
              <w:t>RYBOLOV</w:t>
            </w:r>
            <w:r w:rsidRPr="00AD2C39">
              <w:rPr>
                <w:bCs/>
              </w:rPr>
              <w:t xml:space="preserve"> 1 (риболовне)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lang w:val="en-US"/>
              </w:rPr>
              <w:t>RussianFederatio</w:t>
            </w:r>
            <w:r w:rsidRPr="00AD2C39">
              <w:rPr>
                <w:bCs/>
              </w:rPr>
              <w:t xml:space="preserve">n. </w:t>
            </w:r>
            <w:r w:rsidRPr="00AD2C39">
              <w:t xml:space="preserve">11.08, 29.12.15, 11.11, 26.11.16 ВМС ЗСУ, 19.06, 14.08.18 </w:t>
            </w:r>
            <w:r w:rsidRPr="00AD2C39">
              <w:rPr>
                <w:bCs/>
              </w:rPr>
              <w:t>ДУ «Держгідрографія»</w:t>
            </w:r>
          </w:p>
        </w:tc>
      </w:tr>
      <w:tr w:rsidR="002E54E0" w:rsidRPr="00D20DA0" w:rsidTr="00966C86">
        <w:trPr>
          <w:trHeight w:val="154"/>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22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pPr>
            <w:r w:rsidRPr="00AD2C39">
              <w:t>8812875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lang w:val="en-US"/>
              </w:rPr>
              <w:t>HUDAF</w:t>
            </w:r>
            <w:r w:rsidRPr="00AD2C39">
              <w:rPr>
                <w:bCs/>
              </w:rPr>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rPr>
              <w:t>Togo (TG)</w:t>
            </w:r>
          </w:p>
        </w:tc>
      </w:tr>
      <w:tr w:rsidR="002E54E0" w:rsidRPr="00D20DA0" w:rsidTr="00966C86">
        <w:trPr>
          <w:trHeight w:val="172"/>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23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pPr>
            <w:r w:rsidRPr="00AD2C39">
              <w:t>273359320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lang w:val="en-US"/>
              </w:rPr>
              <w:t>BOREY</w:t>
            </w:r>
            <w:r w:rsidRPr="00AD2C39">
              <w:rPr>
                <w:bCs/>
              </w:rPr>
              <w:t xml:space="preserve"> (спецпризначення)</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rPr>
              <w:t>Russian Federation</w:t>
            </w:r>
          </w:p>
        </w:tc>
      </w:tr>
      <w:tr w:rsidR="002E54E0" w:rsidRPr="00D20DA0" w:rsidTr="00966C86">
        <w:trPr>
          <w:trHeight w:val="163"/>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24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pPr>
            <w:r w:rsidRPr="00AD2C39">
              <w:rPr>
                <w:bCs/>
              </w:rPr>
              <w:t>7334632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rPr>
              <w:t>SHTIL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rPr>
              <w:t>Russian Federation</w:t>
            </w:r>
          </w:p>
        </w:tc>
      </w:tr>
      <w:tr w:rsidR="002E54E0" w:rsidRPr="00D20DA0" w:rsidTr="00966C86">
        <w:trPr>
          <w:trHeight w:val="414"/>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rPr>
                <w:lang w:val="en-US"/>
              </w:rPr>
            </w:pPr>
            <w:r w:rsidRPr="00AD2C39">
              <w:rPr>
                <w:lang w:val="en-US"/>
              </w:rPr>
              <w:t>25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bCs/>
              </w:rPr>
            </w:pPr>
            <w:r w:rsidRPr="00AD2C39">
              <w:rPr>
                <w:bCs/>
              </w:rPr>
              <w:t>8204119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lang w:val="en-US"/>
              </w:rPr>
              <w:t>LADY EMAN</w:t>
            </w:r>
            <w:r w:rsidRPr="00AD2C39">
              <w:rPr>
                <w:bCs/>
              </w:rPr>
              <w:t xml:space="preserve"> (</w:t>
            </w:r>
            <w:r w:rsidRPr="00AD2C39">
              <w:rPr>
                <w:lang w:val="en-US"/>
              </w:rPr>
              <w:t>NARSIS</w:t>
            </w:r>
            <w:r w:rsidRPr="00AD2C39">
              <w:rPr>
                <w:bCs/>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lang w:val="en-US"/>
              </w:rPr>
              <w:t>Tanzania</w:t>
            </w:r>
            <w:r w:rsidRPr="00AD2C39">
              <w:rPr>
                <w:bCs/>
              </w:rPr>
              <w:t xml:space="preserve"> (</w:t>
            </w:r>
            <w:r w:rsidRPr="00AD2C39">
              <w:rPr>
                <w:bCs/>
                <w:lang w:val="en-US"/>
              </w:rPr>
              <w:t>UnitedRepublicof</w:t>
            </w:r>
            <w:r w:rsidRPr="00AD2C39">
              <w:rPr>
                <w:bCs/>
              </w:rPr>
              <w:t xml:space="preserve">) Судновласник/оператор Туреччина  БФ «Майдан ЗС, 18.08, 10.10.17 ВМС ЗСУ,  05.10, 08.10, 24.11.17 БФ «Майдан ЗС» </w:t>
            </w:r>
          </w:p>
        </w:tc>
      </w:tr>
      <w:tr w:rsidR="002E54E0" w:rsidRPr="002E54E0" w:rsidTr="00966C86">
        <w:trPr>
          <w:trHeight w:val="108"/>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26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bCs/>
              </w:rPr>
            </w:pPr>
            <w:r w:rsidRPr="00AD2C39">
              <w:rPr>
                <w:lang w:eastAsia="uk-UA"/>
              </w:rPr>
              <w:t>9064360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lang w:val="en-US"/>
              </w:rPr>
              <w:t>OLLAN</w:t>
            </w:r>
            <w:r w:rsidRPr="00AD2C39">
              <w:rPr>
                <w:lang w:eastAsia="uk-UA"/>
              </w:rPr>
              <w:t xml:space="preserve">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AD2C39">
              <w:rPr>
                <w:lang w:val="en-US" w:eastAsia="uk-UA"/>
              </w:rPr>
              <w:t>St</w:t>
            </w:r>
            <w:r w:rsidRPr="002E54E0">
              <w:rPr>
                <w:lang w:val="en-US" w:eastAsia="uk-UA"/>
              </w:rPr>
              <w:t xml:space="preserve">.Kitts and Nevis </w:t>
            </w:r>
            <w:r w:rsidRPr="002E54E0">
              <w:rPr>
                <w:bCs/>
                <w:lang w:val="en-US"/>
              </w:rPr>
              <w:t>(</w:t>
            </w:r>
            <w:r w:rsidRPr="00AD2C39">
              <w:rPr>
                <w:bCs/>
                <w:lang w:val="en-US"/>
              </w:rPr>
              <w:t>KN</w:t>
            </w:r>
            <w:r w:rsidRPr="002E54E0">
              <w:rPr>
                <w:bCs/>
                <w:lang w:val="en-US"/>
              </w:rPr>
              <w:t>)</w:t>
            </w:r>
          </w:p>
        </w:tc>
      </w:tr>
      <w:tr w:rsidR="002E54E0" w:rsidRPr="00D20DA0" w:rsidTr="00966C86">
        <w:trPr>
          <w:trHeight w:val="437"/>
        </w:trPr>
        <w:tc>
          <w:tcPr>
            <w:tcW w:w="851" w:type="dxa"/>
            <w:tcBorders>
              <w:top w:val="single" w:sz="4" w:space="0" w:color="auto"/>
              <w:left w:val="double" w:sz="4" w:space="0" w:color="auto"/>
              <w:bottom w:val="single" w:sz="4" w:space="0" w:color="auto"/>
              <w:right w:val="single" w:sz="6" w:space="0" w:color="auto"/>
            </w:tcBorders>
            <w:shd w:val="clear" w:color="auto" w:fill="auto"/>
            <w:vAlign w:val="center"/>
          </w:tcPr>
          <w:p w:rsidR="002E54E0" w:rsidRPr="00AD2C39" w:rsidRDefault="002E54E0" w:rsidP="00966C86">
            <w:pPr>
              <w:tabs>
                <w:tab w:val="left" w:pos="3345"/>
              </w:tabs>
              <w:jc w:val="center"/>
            </w:pPr>
            <w:r w:rsidRPr="00AD2C39">
              <w:t>27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lang w:eastAsia="uk-UA"/>
              </w:rPr>
            </w:pPr>
            <w:r w:rsidRPr="00AD2C39">
              <w:rPr>
                <w:bCs/>
              </w:rPr>
              <w:t>8881266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lang w:val="en-US"/>
              </w:rPr>
              <w:t>ALEXEYTARASOV</w:t>
            </w:r>
            <w:r w:rsidRPr="00AD2C39">
              <w:rPr>
                <w:bCs/>
              </w:rPr>
              <w:t xml:space="preserve"> (ван.) зміна назви MORYAK (балкер)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rPr>
              <w:t>Прапор Palau. Країна власник Росія (ВМС ЗСУ 29.03.18)21.03.16 БФ «Майдан ЗС»</w:t>
            </w:r>
            <w:r>
              <w:rPr>
                <w:bCs/>
              </w:rPr>
              <w:t>, ДУ «Держгідрографія», 17.04</w:t>
            </w:r>
            <w:r w:rsidRPr="00AD2C39">
              <w:rPr>
                <w:bCs/>
              </w:rPr>
              <w:t xml:space="preserve">, 16.09.17 </w:t>
            </w:r>
          </w:p>
          <w:p w:rsidR="002E54E0" w:rsidRPr="00AD2C39" w:rsidRDefault="002E54E0" w:rsidP="00966C86">
            <w:pPr>
              <w:tabs>
                <w:tab w:val="left" w:pos="2371"/>
                <w:tab w:val="left" w:pos="2513"/>
              </w:tabs>
              <w:rPr>
                <w:rFonts w:eastAsiaTheme="minorHAnsi"/>
                <w:bCs/>
                <w:color w:val="000000"/>
                <w:lang w:eastAsia="en-US"/>
              </w:rPr>
            </w:pPr>
            <w:r w:rsidRPr="00AD2C39">
              <w:rPr>
                <w:bCs/>
              </w:rPr>
              <w:t>БФ «Майдан ЗС»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28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bCs/>
              </w:rPr>
            </w:pPr>
            <w:r w:rsidRPr="00AD2C39">
              <w:rPr>
                <w:bCs/>
              </w:rPr>
              <w:t>273351880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rPr>
              <w:t>NIKOLAEV (парусне суд.)</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rFonts w:eastAsiaTheme="minorHAnsi"/>
                <w:bCs/>
                <w:color w:val="000000"/>
                <w:lang w:eastAsia="en-US"/>
              </w:rPr>
            </w:pPr>
            <w:r w:rsidRPr="00AD2C39">
              <w:rPr>
                <w:rFonts w:eastAsiaTheme="minorHAnsi"/>
                <w:bCs/>
                <w:color w:val="000000"/>
                <w:lang w:eastAsia="en-US"/>
              </w:rPr>
              <w:t>Russian Federation</w:t>
            </w:r>
            <w:r w:rsidRPr="00184BC9">
              <w:rPr>
                <w:rFonts w:eastAsiaTheme="minorHAnsi"/>
                <w:bCs/>
                <w:color w:val="000000"/>
                <w:lang w:eastAsia="en-US"/>
              </w:rPr>
              <w:t xml:space="preserve">. </w:t>
            </w:r>
            <w:r>
              <w:rPr>
                <w:rFonts w:eastAsiaTheme="minorHAnsi"/>
                <w:bCs/>
                <w:color w:val="000000"/>
                <w:lang w:eastAsia="en-US"/>
              </w:rPr>
              <w:t>26.07</w:t>
            </w:r>
            <w:r w:rsidRPr="00AD2C39">
              <w:rPr>
                <w:rFonts w:eastAsiaTheme="minorHAnsi"/>
                <w:bCs/>
                <w:color w:val="000000"/>
                <w:lang w:eastAsia="en-US"/>
              </w:rPr>
              <w:t>, 18.08.15</w:t>
            </w:r>
            <w:r w:rsidRPr="00AD2C39">
              <w:rPr>
                <w:bCs/>
              </w:rPr>
              <w:t xml:space="preserve"> ВМС ЗСУ</w:t>
            </w:r>
          </w:p>
        </w:tc>
      </w:tr>
      <w:tr w:rsidR="002E54E0" w:rsidRPr="002E54E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29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bCs/>
              </w:rPr>
            </w:pPr>
            <w:r w:rsidRPr="00AD2C39">
              <w:rPr>
                <w:bCs/>
              </w:rPr>
              <w:t>9645009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rPr>
              <w:t>VF TANKER-11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Russian Federation. 23.03.15 </w:t>
            </w:r>
            <w:r w:rsidRPr="00AD2C39">
              <w:rPr>
                <w:bCs/>
              </w:rPr>
              <w:t>БФ</w:t>
            </w:r>
            <w:r w:rsidRPr="002E54E0">
              <w:rPr>
                <w:bCs/>
                <w:lang w:val="en-US"/>
              </w:rPr>
              <w:t xml:space="preserve"> «</w:t>
            </w:r>
            <w:r w:rsidRPr="00AD2C39">
              <w:rPr>
                <w:bCs/>
              </w:rPr>
              <w:t>Майдан</w:t>
            </w:r>
            <w:r w:rsidRPr="002E54E0">
              <w:rPr>
                <w:bCs/>
                <w:lang w:val="en-US"/>
              </w:rPr>
              <w:t xml:space="preserve"> </w:t>
            </w:r>
            <w:r w:rsidRPr="00AD2C39">
              <w:rPr>
                <w:bCs/>
              </w:rPr>
              <w:t>ЗС</w:t>
            </w:r>
            <w:r w:rsidRPr="002E54E0">
              <w:rPr>
                <w:bCs/>
                <w:lang w:val="en-US"/>
              </w:rPr>
              <w:t xml:space="preserve">», </w:t>
            </w:r>
            <w:r w:rsidRPr="00AD2C39">
              <w:rPr>
                <w:bCs/>
              </w:rPr>
              <w:t>ВМС</w:t>
            </w:r>
            <w:r w:rsidRPr="002E54E0">
              <w:rPr>
                <w:bCs/>
                <w:lang w:val="en-US"/>
              </w:rPr>
              <w:t xml:space="preserve"> </w:t>
            </w:r>
            <w:r w:rsidRPr="00AD2C39">
              <w:rPr>
                <w:bCs/>
              </w:rPr>
              <w:t>ЗСУ</w:t>
            </w:r>
          </w:p>
        </w:tc>
      </w:tr>
      <w:tr w:rsidR="002E54E0" w:rsidRPr="002E54E0" w:rsidTr="00966C86">
        <w:trPr>
          <w:trHeight w:val="45"/>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30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bCs/>
              </w:rPr>
            </w:pPr>
            <w:r w:rsidRPr="00AD2C39">
              <w:rPr>
                <w:bCs/>
              </w:rPr>
              <w:t>9282091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rPr>
              <w:t>APOLLO LYNX (сухованаж)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Antigua and Barbuda. 15.12.14, 03.03.15</w:t>
            </w:r>
            <w:r w:rsidRPr="00AD2C39">
              <w:rPr>
                <w:bCs/>
              </w:rPr>
              <w:t>ВМС</w:t>
            </w:r>
            <w:r w:rsidRPr="002E54E0">
              <w:rPr>
                <w:bCs/>
                <w:lang w:val="en-US"/>
              </w:rPr>
              <w:t xml:space="preserve"> </w:t>
            </w:r>
            <w:r w:rsidRPr="00AD2C39">
              <w:rPr>
                <w:bCs/>
              </w:rPr>
              <w:t>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31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bCs/>
              </w:rPr>
            </w:pPr>
            <w:r w:rsidRPr="00AD2C39">
              <w:rPr>
                <w:bCs/>
              </w:rPr>
              <w:t>8868056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lang w:val="en-US"/>
              </w:rPr>
              <w:t>SILNIY</w:t>
            </w:r>
            <w:r w:rsidRPr="00AD2C39">
              <w:rPr>
                <w:bCs/>
              </w:rPr>
              <w:t>/SARMAT-1 суховант.</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rPr>
              <w:t>Russian Federation</w:t>
            </w:r>
            <w:r w:rsidRPr="00AD2C39">
              <w:rPr>
                <w:bCs/>
                <w:lang w:val="en-US"/>
              </w:rPr>
              <w:t xml:space="preserve">. </w:t>
            </w:r>
            <w:r>
              <w:rPr>
                <w:bCs/>
              </w:rPr>
              <w:t>27.09</w:t>
            </w:r>
            <w:r w:rsidRPr="00AD2C39">
              <w:rPr>
                <w:bCs/>
              </w:rPr>
              <w:t>, 23.09.15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32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bCs/>
              </w:rPr>
            </w:pPr>
            <w:r w:rsidRPr="00AD2C39">
              <w:rPr>
                <w:bCs/>
              </w:rPr>
              <w:t>9288980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rPr>
              <w:t>SANKT PETERBURG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rPr>
              <w:t>Russian Federation. 02.01.17 ВМС ЗСУ</w:t>
            </w:r>
          </w:p>
        </w:tc>
      </w:tr>
      <w:tr w:rsidR="002E54E0" w:rsidRPr="00D20DA0" w:rsidTr="00966C86">
        <w:trPr>
          <w:trHeight w:val="255"/>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33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bCs/>
              </w:rPr>
            </w:pPr>
            <w:r w:rsidRPr="00AD2C39">
              <w:rPr>
                <w:bCs/>
              </w:rPr>
              <w:t>8000305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rPr>
              <w:t>MAJED AND RANDY (ген.)</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rPr>
              <w:t>Sierra Leone. 23.10.14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34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bCs/>
              </w:rPr>
            </w:pPr>
            <w:r w:rsidRPr="00AD2C39">
              <w:rPr>
                <w:bCs/>
              </w:rPr>
              <w:t>8726210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rPr>
              <w:t>NEFTERUDOVOZ-56M (тан.)</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rPr>
              <w:t>Russian Federation. 20.10.15 ВМС ЗСУ</w:t>
            </w:r>
          </w:p>
        </w:tc>
      </w:tr>
      <w:tr w:rsidR="002E54E0" w:rsidRPr="00D20DA0" w:rsidTr="00966C86">
        <w:trPr>
          <w:trHeight w:val="52"/>
        </w:trPr>
        <w:tc>
          <w:tcPr>
            <w:tcW w:w="851" w:type="dxa"/>
            <w:tcBorders>
              <w:top w:val="single" w:sz="4" w:space="0" w:color="auto"/>
              <w:left w:val="double" w:sz="4" w:space="0" w:color="auto"/>
              <w:bottom w:val="single" w:sz="4" w:space="0" w:color="auto"/>
              <w:right w:val="single" w:sz="6" w:space="0" w:color="auto"/>
            </w:tcBorders>
            <w:vAlign w:val="center"/>
          </w:tcPr>
          <w:p w:rsidR="002E54E0" w:rsidRPr="00AD2C39" w:rsidRDefault="002E54E0" w:rsidP="00966C86">
            <w:pPr>
              <w:tabs>
                <w:tab w:val="left" w:pos="3345"/>
              </w:tabs>
              <w:jc w:val="center"/>
            </w:pPr>
            <w:r w:rsidRPr="00AD2C39">
              <w:t>35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center"/>
              <w:rPr>
                <w:bCs/>
              </w:rPr>
            </w:pPr>
            <w:r w:rsidRPr="00AD2C39">
              <w:rPr>
                <w:bCs/>
              </w:rPr>
              <w:t>8889256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D2C39" w:rsidRDefault="002E54E0" w:rsidP="00966C86">
            <w:pPr>
              <w:jc w:val="both"/>
              <w:rPr>
                <w:bCs/>
              </w:rPr>
            </w:pPr>
            <w:r w:rsidRPr="00AD2C39">
              <w:rPr>
                <w:bCs/>
                <w:lang w:val="en-US"/>
              </w:rPr>
              <w:t>GELIOS</w:t>
            </w:r>
            <w:r w:rsidRPr="00AD2C39">
              <w:rPr>
                <w:bCs/>
              </w:rPr>
              <w:t xml:space="preserve"> (ген. 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D2C39" w:rsidRDefault="002E54E0" w:rsidP="00966C86">
            <w:pPr>
              <w:tabs>
                <w:tab w:val="left" w:pos="2371"/>
                <w:tab w:val="left" w:pos="2513"/>
              </w:tabs>
              <w:rPr>
                <w:bCs/>
              </w:rPr>
            </w:pPr>
            <w:r w:rsidRPr="00AD2C39">
              <w:rPr>
                <w:bCs/>
                <w:lang w:val="en-US"/>
              </w:rPr>
              <w:t xml:space="preserve">RussianFederation. </w:t>
            </w:r>
            <w:r w:rsidRPr="00AD2C39">
              <w:rPr>
                <w:bCs/>
              </w:rPr>
              <w:t>20.11.16 ВМС ЗСУ</w:t>
            </w:r>
          </w:p>
        </w:tc>
      </w:tr>
      <w:tr w:rsidR="002E54E0" w:rsidRPr="00D20DA0" w:rsidTr="00966C86">
        <w:trPr>
          <w:trHeight w:val="74"/>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273547920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lang w:val="en-US"/>
              </w:rPr>
              <w:t>RB</w:t>
            </w:r>
            <w:r w:rsidRPr="00551124">
              <w:rPr>
                <w:bCs/>
              </w:rPr>
              <w:t>-412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17.08, 20.08, 11.10, 05.11.16 ВМС ЗСУ, 05.04, 17.05, 07.06, 11.07, 30.10, 31.10.18, 14.09.19, 25.08, 14.09, 29.09.20, 07.05, 09-10.07, 20.07.21  ДУ «Держгідрографія»</w:t>
            </w:r>
          </w:p>
        </w:tc>
      </w:tr>
      <w:tr w:rsidR="002E54E0" w:rsidRPr="00D20DA0" w:rsidTr="00966C86">
        <w:trPr>
          <w:trHeight w:val="262"/>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8310841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lang w:val="en-US"/>
              </w:rPr>
              <w:t>IREM</w:t>
            </w:r>
            <w:r w:rsidRPr="007458FA">
              <w:rPr>
                <w:bCs/>
              </w:rPr>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Belize</w:t>
            </w:r>
            <w:r w:rsidRPr="007458FA">
              <w:rPr>
                <w:bCs/>
              </w:rPr>
              <w:t xml:space="preserve"> країна власника PANAMA (ВМС ЗСУ 29.03.18), 14.01.15 ВМС ЗСУ</w:t>
            </w:r>
          </w:p>
        </w:tc>
      </w:tr>
      <w:tr w:rsidR="002E54E0" w:rsidRPr="00D20DA0" w:rsidTr="00966C86">
        <w:trPr>
          <w:trHeight w:val="212"/>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8729107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pStyle w:val="afc"/>
            </w:pPr>
            <w:r w:rsidRPr="007458FA">
              <w:t>STRATIS Z (буксир</w:t>
            </w:r>
            <w:r w:rsidRPr="006F45C2">
              <w:t>)</w:t>
            </w:r>
            <w:r w:rsidRPr="007458FA">
              <w:rPr>
                <w:lang w:val="en-US"/>
              </w:rPr>
              <w:t>ALINA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lang w:val="en-US"/>
              </w:rPr>
            </w:pPr>
            <w:r w:rsidRPr="007458FA">
              <w:rPr>
                <w:bCs/>
                <w:lang w:val="en-US"/>
              </w:rPr>
              <w:t>Kazakhstan (Republic of)</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D4186" w:rsidRDefault="002E54E0" w:rsidP="00966C86">
            <w:pPr>
              <w:tabs>
                <w:tab w:val="left" w:pos="3345"/>
              </w:tabs>
              <w:jc w:val="center"/>
              <w:rPr>
                <w:lang w:val="en-US"/>
              </w:rPr>
            </w:pPr>
            <w:r w:rsidRPr="006D4186">
              <w:rPr>
                <w:lang w:val="en-US"/>
              </w:rPr>
              <w:t>39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80F3F" w:rsidRDefault="002E54E0" w:rsidP="00966C86">
            <w:pPr>
              <w:jc w:val="center"/>
              <w:rPr>
                <w:bCs/>
              </w:rPr>
            </w:pPr>
            <w:r w:rsidRPr="006D4186">
              <w:rPr>
                <w:bCs/>
                <w:lang w:val="en-US"/>
              </w:rPr>
              <w:t>8726155</w:t>
            </w:r>
            <w:r>
              <w:rPr>
                <w:bCs/>
              </w:rPr>
              <w:t xml:space="preserve"> / 273344800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both"/>
              <w:rPr>
                <w:bCs/>
                <w:lang w:val="en-US"/>
              </w:rPr>
            </w:pPr>
            <w:r w:rsidRPr="006D4186">
              <w:rPr>
                <w:bCs/>
                <w:lang w:val="en-US"/>
              </w:rPr>
              <w:t xml:space="preserve">NEFTERUDOVOZ 50M </w:t>
            </w:r>
            <w:r w:rsidRPr="006D4186">
              <w:rPr>
                <w:bCs/>
              </w:rPr>
              <w:t>(танкер)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D4186" w:rsidRDefault="002E54E0" w:rsidP="00966C86">
            <w:pPr>
              <w:tabs>
                <w:tab w:val="left" w:pos="2371"/>
                <w:tab w:val="left" w:pos="2513"/>
              </w:tabs>
              <w:rPr>
                <w:bCs/>
                <w:lang w:val="en-US"/>
              </w:rPr>
            </w:pPr>
            <w:r w:rsidRPr="006D4186">
              <w:rPr>
                <w:bCs/>
                <w:lang w:val="en-US"/>
              </w:rPr>
              <w:t xml:space="preserve">Russian Federation. </w:t>
            </w:r>
            <w:r w:rsidRPr="006D4186">
              <w:rPr>
                <w:bCs/>
              </w:rPr>
              <w:t>06.07, 21.01.15, 22.09, 03.10, 20.10, 29.10, 25.11.18</w:t>
            </w:r>
            <w:r>
              <w:rPr>
                <w:bCs/>
              </w:rPr>
              <w:t xml:space="preserve">, 25.04.20 </w:t>
            </w:r>
            <w:r w:rsidRPr="006D4186">
              <w:rPr>
                <w:bCs/>
              </w:rPr>
              <w:t>ВМС ЗСУ</w:t>
            </w:r>
          </w:p>
        </w:tc>
      </w:tr>
      <w:tr w:rsidR="002E54E0" w:rsidRPr="002E54E0" w:rsidTr="00966C86">
        <w:trPr>
          <w:trHeight w:val="102"/>
        </w:trPr>
        <w:tc>
          <w:tcPr>
            <w:tcW w:w="851" w:type="dxa"/>
            <w:tcBorders>
              <w:top w:val="single" w:sz="4" w:space="0" w:color="auto"/>
              <w:left w:val="double" w:sz="4" w:space="0" w:color="auto"/>
              <w:bottom w:val="single" w:sz="4" w:space="0" w:color="auto"/>
              <w:right w:val="single" w:sz="6" w:space="0" w:color="auto"/>
            </w:tcBorders>
            <w:shd w:val="clear" w:color="auto" w:fill="auto"/>
            <w:vAlign w:val="center"/>
          </w:tcPr>
          <w:p w:rsidR="002E54E0" w:rsidRPr="006D4186" w:rsidRDefault="002E54E0" w:rsidP="00966C86">
            <w:pPr>
              <w:tabs>
                <w:tab w:val="left" w:pos="3345"/>
              </w:tabs>
              <w:jc w:val="center"/>
              <w:rPr>
                <w:lang w:val="en-US"/>
              </w:rPr>
            </w:pPr>
            <w:r w:rsidRPr="006D4186">
              <w:rPr>
                <w:lang w:val="en-US"/>
              </w:rPr>
              <w:t>40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center"/>
              <w:rPr>
                <w:bCs/>
              </w:rPr>
            </w:pPr>
            <w:r w:rsidRPr="006D4186">
              <w:rPr>
                <w:bCs/>
                <w:lang w:val="en-US"/>
              </w:rPr>
              <w:t>88</w:t>
            </w:r>
            <w:r w:rsidRPr="006D4186">
              <w:rPr>
                <w:bCs/>
              </w:rPr>
              <w:t>57978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both"/>
              <w:rPr>
                <w:bCs/>
                <w:lang w:val="en-US"/>
              </w:rPr>
            </w:pPr>
            <w:r w:rsidRPr="006D4186">
              <w:rPr>
                <w:bCs/>
                <w:lang w:val="en-US"/>
              </w:rPr>
              <w:t>SARYCH (TASE) (суховант.)</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6D4186">
              <w:rPr>
                <w:bCs/>
                <w:lang w:val="en-US"/>
              </w:rPr>
              <w:t xml:space="preserve">RussianFederat. </w:t>
            </w:r>
            <w:r w:rsidRPr="002E54E0">
              <w:rPr>
                <w:bCs/>
                <w:lang w:val="en-US"/>
              </w:rPr>
              <w:t>09.09.17</w:t>
            </w:r>
            <w:r w:rsidRPr="006D4186">
              <w:rPr>
                <w:bCs/>
                <w:lang w:val="en-US"/>
              </w:rPr>
              <w:t>,</w:t>
            </w:r>
            <w:r w:rsidRPr="002E54E0">
              <w:rPr>
                <w:bCs/>
                <w:lang w:val="en-US"/>
              </w:rPr>
              <w:t xml:space="preserve"> 14.06, 07.07.18 </w:t>
            </w:r>
            <w:r w:rsidRPr="006D4186">
              <w:rPr>
                <w:bCs/>
              </w:rPr>
              <w:t>ДУ</w:t>
            </w:r>
            <w:r w:rsidRPr="002E54E0">
              <w:rPr>
                <w:bCs/>
                <w:lang w:val="en-US"/>
              </w:rPr>
              <w:t xml:space="preserve"> </w:t>
            </w:r>
            <w:r w:rsidRPr="006D4186">
              <w:rPr>
                <w:bCs/>
              </w:rPr>
              <w:t>Держгідрографія</w:t>
            </w:r>
            <w:r w:rsidRPr="002E54E0">
              <w:rPr>
                <w:bCs/>
                <w:lang w:val="en-US"/>
              </w:rPr>
              <w:t xml:space="preserve">, 06.09, 18.09, 06.10, 03.11.17, 18.04, 14.05, 27.05, 10.06, 20.06, 06.07, 20.07, 28.07, 05.09, 18.09, 29.09, 10.10, 12.11.18 </w:t>
            </w:r>
            <w:r w:rsidRPr="006D4186">
              <w:rPr>
                <w:bCs/>
              </w:rPr>
              <w:t>ВМС</w:t>
            </w:r>
            <w:r w:rsidRPr="002E54E0">
              <w:rPr>
                <w:bCs/>
                <w:lang w:val="en-US"/>
              </w:rPr>
              <w:t xml:space="preserve"> </w:t>
            </w:r>
            <w:r w:rsidRPr="006D4186">
              <w:rPr>
                <w:bCs/>
              </w:rPr>
              <w:t>ЗСУ</w:t>
            </w:r>
          </w:p>
        </w:tc>
      </w:tr>
      <w:tr w:rsidR="002E54E0" w:rsidRPr="00D20DA0" w:rsidTr="00966C86">
        <w:trPr>
          <w:trHeight w:val="206"/>
        </w:trPr>
        <w:tc>
          <w:tcPr>
            <w:tcW w:w="851" w:type="dxa"/>
            <w:tcBorders>
              <w:top w:val="single" w:sz="4" w:space="0" w:color="auto"/>
              <w:left w:val="double" w:sz="4" w:space="0" w:color="auto"/>
              <w:bottom w:val="single" w:sz="4" w:space="0" w:color="auto"/>
              <w:right w:val="single" w:sz="6" w:space="0" w:color="auto"/>
            </w:tcBorders>
            <w:vAlign w:val="center"/>
          </w:tcPr>
          <w:p w:rsidR="002E54E0" w:rsidRPr="006D4186" w:rsidRDefault="002E54E0" w:rsidP="00966C86">
            <w:pPr>
              <w:tabs>
                <w:tab w:val="left" w:pos="3345"/>
              </w:tabs>
              <w:jc w:val="center"/>
            </w:pPr>
            <w:r w:rsidRPr="006D4186">
              <w:t>41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center"/>
              <w:rPr>
                <w:bCs/>
              </w:rPr>
            </w:pPr>
            <w:r w:rsidRPr="006D4186">
              <w:rPr>
                <w:bCs/>
              </w:rPr>
              <w:t>8869385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both"/>
              <w:rPr>
                <w:bCs/>
              </w:rPr>
            </w:pPr>
            <w:r w:rsidRPr="006D4186">
              <w:rPr>
                <w:bCs/>
                <w:lang w:val="en-US"/>
              </w:rPr>
              <w:t>OMSKIY</w:t>
            </w:r>
            <w:r w:rsidRPr="006D4186">
              <w:rPr>
                <w:bCs/>
              </w:rPr>
              <w:t>-143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D4186" w:rsidRDefault="002E54E0" w:rsidP="00966C86">
            <w:pPr>
              <w:tabs>
                <w:tab w:val="left" w:pos="2371"/>
                <w:tab w:val="left" w:pos="2513"/>
              </w:tabs>
              <w:rPr>
                <w:bCs/>
              </w:rPr>
            </w:pPr>
            <w:r w:rsidRPr="006D4186">
              <w:rPr>
                <w:bCs/>
                <w:lang w:val="en-US"/>
              </w:rPr>
              <w:t>RussianFederation</w:t>
            </w:r>
            <w:r w:rsidRPr="006D4186">
              <w:rPr>
                <w:bCs/>
              </w:rPr>
              <w:t>. 13.08, 23.02.15</w:t>
            </w:r>
            <w:r>
              <w:rPr>
                <w:bCs/>
              </w:rPr>
              <w:t>, 30.03.20</w:t>
            </w:r>
            <w:r w:rsidRPr="006D4186">
              <w:rPr>
                <w:bCs/>
              </w:rPr>
              <w:t xml:space="preserve"> ВМС ЗСУ</w:t>
            </w:r>
          </w:p>
        </w:tc>
      </w:tr>
      <w:tr w:rsidR="002E54E0" w:rsidRPr="00D20DA0" w:rsidTr="00966C86">
        <w:trPr>
          <w:trHeight w:val="96"/>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lastRenderedPageBreak/>
              <w:t>42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8727848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lang w:val="en-US"/>
              </w:rPr>
              <w:t>TYUMEN</w:t>
            </w:r>
            <w:r w:rsidRPr="007458FA">
              <w:rPr>
                <w:bCs/>
              </w:rPr>
              <w:t xml:space="preserve"> 2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Palau</w:t>
            </w:r>
            <w:r w:rsidRPr="007458FA">
              <w:rPr>
                <w:bCs/>
              </w:rPr>
              <w:t xml:space="preserve"> (</w:t>
            </w:r>
            <w:r w:rsidRPr="007458FA">
              <w:rPr>
                <w:bCs/>
                <w:lang w:val="en-US"/>
              </w:rPr>
              <w:t>Republicof</w:t>
            </w:r>
            <w:r w:rsidRPr="007458FA">
              <w:rPr>
                <w:bCs/>
              </w:rPr>
              <w:t>)</w:t>
            </w:r>
          </w:p>
        </w:tc>
      </w:tr>
      <w:tr w:rsidR="002E54E0" w:rsidRPr="00D20DA0" w:rsidTr="00966C86">
        <w:trPr>
          <w:trHeight w:val="128"/>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43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center"/>
              <w:rPr>
                <w:bCs/>
              </w:rPr>
            </w:pPr>
            <w:r w:rsidRPr="0042769F">
              <w:rPr>
                <w:bCs/>
              </w:rPr>
              <w:t xml:space="preserve">8879847 / </w:t>
            </w:r>
            <w:r w:rsidRPr="0042769F">
              <w:rPr>
                <w:color w:val="000000"/>
              </w:rPr>
              <w:t>273313200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both"/>
              <w:rPr>
                <w:bCs/>
              </w:rPr>
            </w:pPr>
            <w:r w:rsidRPr="0042769F">
              <w:rPr>
                <w:bCs/>
                <w:lang w:val="en-US"/>
              </w:rPr>
              <w:t>LENANE</w:t>
            </w:r>
            <w:r w:rsidRPr="0042769F">
              <w:rPr>
                <w:bCs/>
              </w:rPr>
              <w:t>FT-2068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2769F" w:rsidRDefault="002E54E0" w:rsidP="00966C86">
            <w:pPr>
              <w:tabs>
                <w:tab w:val="left" w:pos="2371"/>
                <w:tab w:val="left" w:pos="2513"/>
              </w:tabs>
              <w:rPr>
                <w:bCs/>
              </w:rPr>
            </w:pPr>
            <w:r w:rsidRPr="0042769F">
              <w:rPr>
                <w:bCs/>
              </w:rPr>
              <w:t>Russian Federation. 26.12.16, 19.12.19 ВМС ЗСУ</w:t>
            </w:r>
          </w:p>
        </w:tc>
      </w:tr>
      <w:tr w:rsidR="002E54E0" w:rsidRPr="00D20DA0" w:rsidTr="00966C86">
        <w:trPr>
          <w:trHeight w:val="159"/>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44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8227771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GOLFSTRIM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r w:rsidRPr="000973C5">
              <w:rPr>
                <w:bCs/>
              </w:rPr>
              <w:t xml:space="preserve">. </w:t>
            </w:r>
            <w:r w:rsidRPr="007458FA">
              <w:rPr>
                <w:bCs/>
              </w:rPr>
              <w:t>02.12, 21.11.16 ВМС ЗСУ</w:t>
            </w:r>
          </w:p>
        </w:tc>
      </w:tr>
      <w:tr w:rsidR="002E54E0" w:rsidRPr="00D20DA0" w:rsidTr="00966C86">
        <w:trPr>
          <w:trHeight w:val="9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45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8027638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ANDA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 xml:space="preserve">Togolese Republic </w:t>
            </w:r>
            <w:r w:rsidRPr="007458FA">
              <w:t>судновланик/оператор – Румунія</w:t>
            </w:r>
          </w:p>
          <w:p w:rsidR="002E54E0" w:rsidRPr="007458FA" w:rsidRDefault="002E54E0" w:rsidP="00966C86">
            <w:pPr>
              <w:tabs>
                <w:tab w:val="left" w:pos="2371"/>
                <w:tab w:val="left" w:pos="2513"/>
              </w:tabs>
              <w:rPr>
                <w:bCs/>
              </w:rPr>
            </w:pPr>
            <w:r w:rsidRPr="007458FA">
              <w:rPr>
                <w:bCs/>
              </w:rPr>
              <w:t>12.12, 10.11.15 ВМС ЗСУ</w:t>
            </w:r>
          </w:p>
        </w:tc>
      </w:tr>
      <w:tr w:rsidR="002E54E0" w:rsidRPr="00D20DA0" w:rsidTr="00966C86">
        <w:trPr>
          <w:trHeight w:val="351"/>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rPr>
                <w:lang w:val="en-US"/>
              </w:rPr>
            </w:pPr>
            <w:r w:rsidRPr="00B33B43">
              <w:rPr>
                <w:lang w:val="en-US"/>
              </w:rPr>
              <w:t>46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rPr>
                <w:bCs/>
                <w:lang w:val="en-US"/>
              </w:rPr>
            </w:pPr>
            <w:r w:rsidRPr="00B33B43">
              <w:rPr>
                <w:bCs/>
              </w:rPr>
              <w:t>8859770</w:t>
            </w:r>
            <w:r w:rsidRPr="00B33B43">
              <w:rPr>
                <w:bCs/>
                <w:lang w:val="en-US"/>
              </w:rPr>
              <w:t xml:space="preserve"> / 273425520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rPr>
                <w:bCs/>
              </w:rPr>
            </w:pPr>
            <w:r w:rsidRPr="00B33B43">
              <w:rPr>
                <w:bCs/>
              </w:rPr>
              <w:t>INZHENER POPOVICH (пасажирське)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03.12.17, 05.04, 11.04, 01.05, 16.05, 18.05, 21.09, 22.09, 31.10.18, 12.11.</w:t>
            </w:r>
            <w:r w:rsidRPr="00B33B43">
              <w:rPr>
                <w:bCs/>
                <w:lang w:val="en-US"/>
              </w:rPr>
              <w:t>19</w:t>
            </w:r>
            <w:r w:rsidRPr="00B33B43">
              <w:rPr>
                <w:bCs/>
              </w:rPr>
              <w:t xml:space="preserve"> ДУ «Держгідрографія»</w:t>
            </w:r>
          </w:p>
        </w:tc>
      </w:tr>
      <w:tr w:rsidR="002E54E0" w:rsidRPr="00D20DA0" w:rsidTr="00966C86">
        <w:trPr>
          <w:trHeight w:val="17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47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9109811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VILGA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 xml:space="preserve">Russian Federation. </w:t>
            </w:r>
            <w:r>
              <w:rPr>
                <w:bCs/>
              </w:rPr>
              <w:t>11.05, 31.05, 23.06,</w:t>
            </w:r>
            <w:r w:rsidRPr="007458FA">
              <w:rPr>
                <w:bCs/>
              </w:rPr>
              <w:t>22.09.15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48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312007000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MULIA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Belize</w:t>
            </w:r>
          </w:p>
        </w:tc>
      </w:tr>
      <w:tr w:rsidR="002E54E0" w:rsidRPr="002E54E0" w:rsidTr="00966C86">
        <w:trPr>
          <w:trHeight w:val="86"/>
        </w:trPr>
        <w:tc>
          <w:tcPr>
            <w:tcW w:w="851" w:type="dxa"/>
            <w:tcBorders>
              <w:top w:val="single" w:sz="4" w:space="0" w:color="auto"/>
              <w:left w:val="double" w:sz="4" w:space="0" w:color="auto"/>
              <w:bottom w:val="single" w:sz="4" w:space="0" w:color="auto"/>
              <w:right w:val="single" w:sz="6" w:space="0" w:color="auto"/>
            </w:tcBorders>
            <w:vAlign w:val="center"/>
          </w:tcPr>
          <w:p w:rsidR="002E54E0" w:rsidRPr="005F392B" w:rsidRDefault="002E54E0" w:rsidP="00966C86">
            <w:pPr>
              <w:tabs>
                <w:tab w:val="left" w:pos="3345"/>
              </w:tabs>
              <w:jc w:val="center"/>
            </w:pPr>
            <w:r w:rsidRPr="005F392B">
              <w:t>49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F392B" w:rsidRDefault="002E54E0" w:rsidP="00966C86">
            <w:pPr>
              <w:jc w:val="center"/>
              <w:rPr>
                <w:bCs/>
              </w:rPr>
            </w:pPr>
            <w:r w:rsidRPr="005F392B">
              <w:rPr>
                <w:bCs/>
              </w:rPr>
              <w:t>273542810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F392B" w:rsidRDefault="002E54E0" w:rsidP="00966C86">
            <w:pPr>
              <w:jc w:val="both"/>
              <w:rPr>
                <w:bCs/>
              </w:rPr>
            </w:pPr>
            <w:r w:rsidRPr="005F392B">
              <w:rPr>
                <w:bCs/>
              </w:rPr>
              <w:t>VTN-73 (спецпризначення)</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Russian Federation. 12.04, 20.04.17  </w:t>
            </w:r>
            <w:r w:rsidRPr="005F392B">
              <w:rPr>
                <w:bCs/>
              </w:rPr>
              <w:t>ВМС</w:t>
            </w:r>
            <w:r w:rsidRPr="002E54E0">
              <w:rPr>
                <w:bCs/>
                <w:lang w:val="en-US"/>
              </w:rPr>
              <w:t xml:space="preserve"> </w:t>
            </w:r>
            <w:r w:rsidRPr="005F392B">
              <w:rPr>
                <w:bCs/>
              </w:rPr>
              <w:t>ЗСУ</w:t>
            </w:r>
            <w:r w:rsidRPr="002E54E0">
              <w:rPr>
                <w:bCs/>
                <w:lang w:val="en-US"/>
              </w:rPr>
              <w:t xml:space="preserve">, 05.10.20 </w:t>
            </w:r>
            <w:r w:rsidRPr="005F392B">
              <w:rPr>
                <w:bCs/>
              </w:rPr>
              <w:t>ДУ</w:t>
            </w:r>
            <w:r w:rsidRPr="002E54E0">
              <w:rPr>
                <w:bCs/>
                <w:lang w:val="en-US"/>
              </w:rPr>
              <w:t xml:space="preserve"> «</w:t>
            </w:r>
            <w:r w:rsidRPr="005F392B">
              <w:rPr>
                <w:bCs/>
              </w:rPr>
              <w:t>Держгідрографія</w:t>
            </w:r>
            <w:r w:rsidRPr="002E54E0">
              <w:rPr>
                <w:bCs/>
                <w:lang w:val="en-US"/>
              </w:rPr>
              <w:t>»</w:t>
            </w:r>
          </w:p>
        </w:tc>
      </w:tr>
      <w:tr w:rsidR="002E54E0" w:rsidRPr="002E54E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50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235080213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PRINCESSOFCRIMEA</w:t>
            </w:r>
            <w:r w:rsidRPr="007458FA">
              <w:t xml:space="preserve"> прог.</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lang w:val="en-US"/>
              </w:rPr>
            </w:pPr>
            <w:r w:rsidRPr="007458FA">
              <w:rPr>
                <w:lang w:val="en-US"/>
              </w:rPr>
              <w:t>United Kingdom of Great Britain and Northern Ireland</w:t>
            </w:r>
          </w:p>
        </w:tc>
      </w:tr>
      <w:tr w:rsidR="002E54E0" w:rsidRPr="002E54E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51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235100841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LADY ANASTASIA</w:t>
            </w:r>
            <w:r w:rsidRPr="007458FA">
              <w:t>прогулян.</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lang w:val="en-US"/>
              </w:rPr>
            </w:pPr>
            <w:r w:rsidRPr="007458FA">
              <w:rPr>
                <w:bCs/>
                <w:lang w:val="en-US"/>
              </w:rPr>
              <w:t>United Kingdom of Great Britain and Northern Ireland</w:t>
            </w:r>
          </w:p>
        </w:tc>
      </w:tr>
      <w:tr w:rsidR="002E54E0" w:rsidRPr="00D20DA0" w:rsidTr="00966C86">
        <w:trPr>
          <w:trHeight w:val="23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52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339305000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SWEET CRISTY прог. парус.</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lang w:val="en-US"/>
              </w:rPr>
            </w:pPr>
            <w:r w:rsidRPr="007458FA">
              <w:rPr>
                <w:bCs/>
                <w:lang w:val="en-US"/>
              </w:rPr>
              <w:t>Jamaica</w:t>
            </w:r>
          </w:p>
        </w:tc>
      </w:tr>
      <w:tr w:rsidR="002E54E0" w:rsidRPr="00D20DA0" w:rsidTr="00966C86">
        <w:trPr>
          <w:trHeight w:val="51"/>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53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667567000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ST.AUGUSTINE (прогул.)</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lang w:val="en-US"/>
              </w:rPr>
            </w:pPr>
            <w:r w:rsidRPr="007458FA">
              <w:rPr>
                <w:bCs/>
                <w:lang w:val="en-US"/>
              </w:rPr>
              <w:t>Sierra Leone</w:t>
            </w:r>
          </w:p>
        </w:tc>
      </w:tr>
      <w:tr w:rsidR="002E54E0" w:rsidRPr="00D20DA0" w:rsidTr="00966C86">
        <w:trPr>
          <w:trHeight w:val="8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54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273376630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SPK-19/16 (плавкран)</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lang w:val="en-US"/>
              </w:rPr>
            </w:pPr>
            <w:r w:rsidRPr="007458FA">
              <w:rPr>
                <w:bCs/>
                <w:lang w:val="en-US"/>
              </w:rPr>
              <w:t>Russian Federation</w:t>
            </w:r>
          </w:p>
        </w:tc>
      </w:tr>
      <w:tr w:rsidR="002E54E0" w:rsidRPr="00D20DA0" w:rsidTr="00966C86">
        <w:trPr>
          <w:trHeight w:val="176"/>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55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248000643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FXH IKARUS (прогулянк.)</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lang w:val="en-US"/>
              </w:rPr>
            </w:pPr>
            <w:r w:rsidRPr="007458FA">
              <w:rPr>
                <w:bCs/>
                <w:lang w:val="en-US"/>
              </w:rPr>
              <w:t>Malta</w:t>
            </w:r>
          </w:p>
        </w:tc>
      </w:tr>
      <w:tr w:rsidR="002E54E0" w:rsidRPr="00D20DA0" w:rsidTr="00966C86">
        <w:trPr>
          <w:trHeight w:val="139"/>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56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8935770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LAKHTA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lang w:val="en-US"/>
              </w:rPr>
            </w:pPr>
            <w:r w:rsidRPr="007458FA">
              <w:rPr>
                <w:bCs/>
                <w:lang w:val="en-US"/>
              </w:rPr>
              <w:t>Russian Federation</w:t>
            </w:r>
          </w:p>
        </w:tc>
      </w:tr>
      <w:tr w:rsidR="002E54E0" w:rsidRPr="00D20DA0" w:rsidTr="00966C86">
        <w:trPr>
          <w:trHeight w:val="158"/>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57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9094793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ANTEY-2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lang w:val="en-US"/>
              </w:rPr>
            </w:pPr>
            <w:r w:rsidRPr="007458FA">
              <w:rPr>
                <w:bCs/>
                <w:lang w:val="en-US"/>
              </w:rPr>
              <w:t>Russian Federation</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58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7361635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DENIZ (вантажне)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Прапор Коморос, судновл./оператор Туреччина 14.09.16, 28.07, 18.08, 26.08, 02.09, 09.09, 23.09.17 БФ Майдан ЗС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E94A37" w:rsidRDefault="002E54E0" w:rsidP="00966C86">
            <w:pPr>
              <w:tabs>
                <w:tab w:val="left" w:pos="3345"/>
              </w:tabs>
              <w:jc w:val="center"/>
            </w:pPr>
            <w:r w:rsidRPr="00E94A37">
              <w:t>59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94A37" w:rsidRDefault="002E54E0" w:rsidP="00966C86">
            <w:pPr>
              <w:jc w:val="center"/>
              <w:rPr>
                <w:bCs/>
              </w:rPr>
            </w:pPr>
            <w:r w:rsidRPr="00E94A37">
              <w:rPr>
                <w:bCs/>
              </w:rPr>
              <w:t>8862923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94A37" w:rsidRDefault="002E54E0" w:rsidP="00966C86">
            <w:pPr>
              <w:jc w:val="both"/>
              <w:rPr>
                <w:bCs/>
              </w:rPr>
            </w:pPr>
            <w:r w:rsidRPr="00E94A37">
              <w:rPr>
                <w:bCs/>
              </w:rPr>
              <w:t>ARMAN-2 (STROGINO) сух.</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94A37" w:rsidRDefault="002E54E0" w:rsidP="00966C86">
            <w:pPr>
              <w:tabs>
                <w:tab w:val="left" w:pos="2371"/>
                <w:tab w:val="left" w:pos="2513"/>
              </w:tabs>
              <w:rPr>
                <w:bCs/>
              </w:rPr>
            </w:pPr>
            <w:r w:rsidRPr="00E94A37">
              <w:rPr>
                <w:bCs/>
                <w:lang w:val="en-US"/>
              </w:rPr>
              <w:t>RussianFederation</w:t>
            </w:r>
            <w:r w:rsidRPr="00E94A37">
              <w:rPr>
                <w:bCs/>
              </w:rPr>
              <w:t>. 01.07, 07.04.15, 01.01, 08.01, 17.01, 25.01, 30.01, 05.02, 13.</w:t>
            </w:r>
            <w:r w:rsidRPr="00E94A37">
              <w:rPr>
                <w:bCs/>
                <w:lang w:val="en-US"/>
              </w:rPr>
              <w:t>02.</w:t>
            </w:r>
            <w:r w:rsidRPr="00E94A37">
              <w:rPr>
                <w:bCs/>
              </w:rPr>
              <w:t>19 ВМС ЗСУ</w:t>
            </w:r>
          </w:p>
        </w:tc>
      </w:tr>
      <w:tr w:rsidR="002E54E0" w:rsidRPr="00D20DA0" w:rsidTr="00966C86">
        <w:trPr>
          <w:trHeight w:val="163"/>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8857253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KADMIY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C05450">
              <w:rPr>
                <w:bCs/>
              </w:rPr>
              <w:t xml:space="preserve">. </w:t>
            </w:r>
            <w:r w:rsidRPr="007458FA">
              <w:rPr>
                <w:bCs/>
              </w:rPr>
              <w:t>13.08.15 ВМС ЗСУ</w:t>
            </w:r>
          </w:p>
        </w:tc>
      </w:tr>
      <w:tr w:rsidR="002E54E0" w:rsidRPr="00D20DA0" w:rsidTr="00966C86">
        <w:trPr>
          <w:trHeight w:val="4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273378780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R5099FB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lang w:val="en-US"/>
              </w:rPr>
            </w:pPr>
            <w:r w:rsidRPr="007458FA">
              <w:rPr>
                <w:bCs/>
                <w:lang w:val="en-US"/>
              </w:rPr>
              <w:t>RussianFederation</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8887507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OPAL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28.04.16 ВМС ЗСУ</w:t>
            </w:r>
          </w:p>
        </w:tc>
      </w:tr>
      <w:tr w:rsidR="002E54E0" w:rsidRPr="00D20DA0" w:rsidTr="00966C86">
        <w:trPr>
          <w:trHeight w:val="241"/>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shd w:val="clear" w:color="auto" w:fill="FDFBF7"/>
              </w:rPr>
              <w:t>8897497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MARS (спец. призначення)</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 xml:space="preserve">RussianFederation. </w:t>
            </w:r>
            <w:r w:rsidRPr="007458FA">
              <w:rPr>
                <w:bCs/>
              </w:rPr>
              <w:t>20.07.15 ВМС ЗСУ</w:t>
            </w:r>
          </w:p>
        </w:tc>
      </w:tr>
      <w:tr w:rsidR="002E54E0" w:rsidRPr="00D20DA0" w:rsidTr="00966C86">
        <w:trPr>
          <w:trHeight w:val="62"/>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shd w:val="clear" w:color="auto" w:fill="FDFBF7"/>
              </w:rPr>
            </w:pPr>
            <w:r w:rsidRPr="007458FA">
              <w:rPr>
                <w:bCs/>
              </w:rPr>
              <w:t>272052200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UKS-1137K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lang w:val="en-US"/>
              </w:rPr>
            </w:pPr>
            <w:r w:rsidRPr="007458FA">
              <w:rPr>
                <w:bCs/>
                <w:lang w:val="en-US"/>
              </w:rPr>
              <w:t>RussianFederation</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rPr>
                <w:lang w:val="en-US"/>
              </w:rPr>
            </w:pPr>
            <w:r w:rsidRPr="0043734D">
              <w:rPr>
                <w:lang w:val="en-US"/>
              </w:rPr>
              <w:t>65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rPr>
                <w:bCs/>
              </w:rPr>
            </w:pPr>
            <w:r w:rsidRPr="0043734D">
              <w:rPr>
                <w:bCs/>
              </w:rPr>
              <w:t>8841620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rPr>
                <w:bCs/>
              </w:rPr>
            </w:pPr>
            <w:r w:rsidRPr="0043734D">
              <w:rPr>
                <w:bCs/>
              </w:rPr>
              <w:t>VOLGO BALT 203 (суховантанаж)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xml:space="preserve"> судновласник /оператор – Латвія. 22.12.16, 18.04.17  БФ «Майдан ЗС», 25.01.19, 28.12.20 ВМС ЗСУ</w:t>
            </w:r>
          </w:p>
        </w:tc>
      </w:tr>
      <w:tr w:rsidR="002E54E0" w:rsidRPr="00D20DA0" w:rsidTr="00966C86">
        <w:trPr>
          <w:trHeight w:val="132"/>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378111761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DREAM ON II (прогулянк.)</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color w:val="222222"/>
                <w:shd w:val="clear" w:color="auto" w:fill="FFFFFF"/>
              </w:rPr>
              <w:t>British Virgin Islands</w:t>
            </w:r>
          </w:p>
        </w:tc>
      </w:tr>
      <w:tr w:rsidR="002E54E0" w:rsidRPr="00D20DA0" w:rsidTr="00966C86">
        <w:trPr>
          <w:trHeight w:val="136"/>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273377050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MILA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color w:val="222222"/>
                <w:shd w:val="clear" w:color="auto" w:fill="FFFFFF"/>
              </w:rPr>
            </w:pPr>
            <w:r w:rsidRPr="007458FA">
              <w:rPr>
                <w:bCs/>
              </w:rPr>
              <w:t>Russian Federation</w:t>
            </w:r>
          </w:p>
        </w:tc>
      </w:tr>
      <w:tr w:rsidR="002E54E0" w:rsidRPr="00D20DA0" w:rsidTr="00966C86">
        <w:trPr>
          <w:trHeight w:val="72"/>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68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348000006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MERI II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Montserrat</w:t>
            </w:r>
          </w:p>
        </w:tc>
      </w:tr>
      <w:tr w:rsidR="002E54E0" w:rsidRPr="00D20DA0" w:rsidTr="00966C86">
        <w:trPr>
          <w:trHeight w:val="10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69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273378780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R5099FB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70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273376440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SAMOLET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p>
        </w:tc>
      </w:tr>
      <w:tr w:rsidR="002E54E0" w:rsidRPr="00D20DA0" w:rsidTr="00966C86">
        <w:trPr>
          <w:trHeight w:val="286"/>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71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273544130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2E54E0" w:rsidRDefault="002E54E0" w:rsidP="00966C86">
            <w:pPr>
              <w:jc w:val="both"/>
              <w:rPr>
                <w:bCs/>
                <w:lang w:val="en-US"/>
              </w:rPr>
            </w:pPr>
            <w:r w:rsidRPr="007458FA">
              <w:rPr>
                <w:bCs/>
                <w:lang w:val="en-US"/>
              </w:rPr>
              <w:t>SB PROF.NIKOLAY MURU</w:t>
            </w:r>
            <w:r w:rsidRPr="002E54E0">
              <w:rPr>
                <w:bCs/>
                <w:lang w:val="en-US"/>
              </w:rPr>
              <w:t xml:space="preserve"> (</w:t>
            </w:r>
            <w:r w:rsidRPr="007458FA">
              <w:rPr>
                <w:bCs/>
                <w:lang w:val="en-US"/>
              </w:rPr>
              <w:t>military ops</w:t>
            </w:r>
            <w:r w:rsidRPr="002E54E0">
              <w:rPr>
                <w:bCs/>
                <w:lang w:val="en-US"/>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p>
        </w:tc>
      </w:tr>
      <w:tr w:rsidR="002E54E0" w:rsidRPr="00D20DA0" w:rsidTr="00966C86">
        <w:trPr>
          <w:trHeight w:val="26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72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shd w:val="clear" w:color="auto" w:fill="ECF7FC"/>
              </w:rPr>
            </w:pPr>
            <w:r w:rsidRPr="007458FA">
              <w:rPr>
                <w:bCs/>
              </w:rPr>
              <w:t>273320680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lang w:val="en-US"/>
              </w:rPr>
            </w:pPr>
            <w:r w:rsidRPr="007458FA">
              <w:rPr>
                <w:bCs/>
              </w:rPr>
              <w:t>NEREUS P54-54MTпрогул.</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73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273004141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DOLCEVITA AZIMUT50 прог</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74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367646640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VAHANA SARASWATI прог.</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United States of America</w:t>
            </w:r>
          </w:p>
        </w:tc>
      </w:tr>
      <w:tr w:rsidR="002E54E0" w:rsidRPr="00D20DA0" w:rsidTr="00966C86">
        <w:trPr>
          <w:trHeight w:val="10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75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273370290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DISKAVERI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06.08, 13.08.18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76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8955873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VOLGO-DON5021 (сухов.)</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18.07.15 ВМС ЗСУ</w:t>
            </w:r>
          </w:p>
        </w:tc>
      </w:tr>
      <w:tr w:rsidR="002E54E0" w:rsidRPr="00D20DA0" w:rsidTr="00966C86">
        <w:trPr>
          <w:trHeight w:val="11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77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8003943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AMIRA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Pr>
                <w:bCs/>
              </w:rPr>
              <w:t>Sierra Leone. 13.11</w:t>
            </w:r>
            <w:r w:rsidRPr="007458FA">
              <w:rPr>
                <w:bCs/>
              </w:rPr>
              <w:t>, 28.11.16 ВМС ЗСУ</w:t>
            </w:r>
          </w:p>
        </w:tc>
      </w:tr>
      <w:tr w:rsidR="002E54E0" w:rsidRPr="00D20DA0" w:rsidTr="00966C86">
        <w:trPr>
          <w:trHeight w:val="156"/>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78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367627000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PANGEA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United States of America</w:t>
            </w:r>
          </w:p>
        </w:tc>
      </w:tr>
      <w:tr w:rsidR="002E54E0" w:rsidRPr="00D20DA0" w:rsidTr="00966C86">
        <w:trPr>
          <w:trHeight w:val="102"/>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79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273379480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DIANA TRIVIA (пасажирське)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p>
        </w:tc>
      </w:tr>
      <w:tr w:rsidR="002E54E0" w:rsidRPr="00D20DA0" w:rsidTr="00966C86">
        <w:trPr>
          <w:trHeight w:val="233"/>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80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273389010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SVYATAYA MARIYA (прог.)</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81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8887492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RODONIT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22.07, 28.07.15; 20.04, 22.04.16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82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 xml:space="preserve">8841539 / </w:t>
            </w:r>
            <w:r w:rsidRPr="00F53DC0">
              <w:rPr>
                <w:color w:val="000000"/>
              </w:rPr>
              <w:t>273374390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IRTYSH (STONE) (суховантаж) (днопоглиблювач ВМС ЗСУ 06.05.19)</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xml:space="preserve">.02.09, 13.09, 18.09, 21.09, 25.09.17, 05.04,07.04, 11.04, 13.04, 14.04, 07.06, 13.06, 18.06, 21.06, 25.06, 04.07, 07.07, 09.09, 18.09, 24.09, 07.10, 10.11, 19.11, </w:t>
            </w:r>
            <w:r w:rsidRPr="00F53DC0">
              <w:rPr>
                <w:bCs/>
              </w:rPr>
              <w:lastRenderedPageBreak/>
              <w:t>28.11.18, 03.01, 07.01, 15.01, 18.01, 21.01, 25.01, 04.</w:t>
            </w:r>
            <w:r w:rsidRPr="009E6DA2">
              <w:rPr>
                <w:bCs/>
              </w:rPr>
              <w:t>02, 15.02, 18.02, 19.02, 24.02, 04.03, 12.03, 23.03, 26.03, 31.03, 30.04, 02.</w:t>
            </w:r>
            <w:r w:rsidRPr="00F53DC0">
              <w:rPr>
                <w:bCs/>
              </w:rPr>
              <w:t>05, 05.05, 08.05, 10.05, 13.05, 23.05, 30.05, 02.06, 11.06, 17.06, 20.06, 23.06, 25.06, 29.06, 02.07, 06.07, 08.07, 14.07, 17.07, 21.07, 24.07, 27.07, 30.07, 07.08, 10.08, 13.08, 15.08, 19.08, 21.08, 23.08, 26.08, 28.08, 08.09, 10.09, 17.09, 22.09, 23.09, 29.09, 04.10, 07.10, 09.10, 12.10, 15.10, 19.10, 21.10, 24.10, 26.10, 29.10, 07.12, 11.12, 29.12.19</w:t>
            </w:r>
            <w:r>
              <w:rPr>
                <w:bCs/>
              </w:rPr>
              <w:t xml:space="preserve">, 01.01, 04.01, 08.01, 13.01, 15.01, 18.01, 06.02, 15.02, 21.02, 01.03, 04.03, 07.03, 10.03, 13.03.20 </w:t>
            </w:r>
            <w:r w:rsidRPr="00F53DC0">
              <w:rPr>
                <w:bCs/>
              </w:rPr>
              <w:t xml:space="preserve"> ВМС ЗСУ, 20.09, 03.12.17, 12.06, 06.</w:t>
            </w:r>
            <w:r w:rsidRPr="009E6DA2">
              <w:rPr>
                <w:bCs/>
              </w:rPr>
              <w:t>08, 31.</w:t>
            </w:r>
            <w:r w:rsidRPr="00F53DC0">
              <w:rPr>
                <w:bCs/>
              </w:rPr>
              <w:t>08.18</w:t>
            </w:r>
            <w:r w:rsidRPr="009E6DA2">
              <w:rPr>
                <w:bCs/>
              </w:rPr>
              <w:t>, 12.11.19</w:t>
            </w:r>
            <w:r w:rsidRPr="00F53DC0">
              <w:rPr>
                <w:bCs/>
              </w:rPr>
              <w:t xml:space="preserve"> ДУ «Держгідрографія»</w:t>
            </w:r>
          </w:p>
        </w:tc>
      </w:tr>
      <w:tr w:rsidR="002E54E0" w:rsidRPr="00D20DA0" w:rsidTr="00966C86">
        <w:trPr>
          <w:trHeight w:val="13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lastRenderedPageBreak/>
              <w:t>83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8019887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VARYAG / КОСАТЕРЕ (пором)</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Panama</w:t>
            </w:r>
            <w:r w:rsidRPr="00F53DC0">
              <w:rPr>
                <w:bCs/>
              </w:rPr>
              <w:t xml:space="preserve"> (</w:t>
            </w:r>
            <w:r w:rsidRPr="00F53DC0">
              <w:rPr>
                <w:bCs/>
                <w:lang w:val="en-US"/>
              </w:rPr>
              <w:t>Republicof</w:t>
            </w:r>
            <w:r w:rsidRPr="00F53DC0">
              <w:rPr>
                <w:bCs/>
              </w:rPr>
              <w:t>) 21.11.16, 04.03, 25.05.17 ВМС ЗСУ</w:t>
            </w:r>
          </w:p>
        </w:tc>
      </w:tr>
      <w:tr w:rsidR="002E54E0" w:rsidRPr="00D20DA0" w:rsidTr="00966C86">
        <w:trPr>
          <w:trHeight w:val="165"/>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84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8203622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AZOV TRADER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Palau</w:t>
            </w:r>
            <w:r w:rsidRPr="00F53DC0">
              <w:rPr>
                <w:bCs/>
              </w:rPr>
              <w:t xml:space="preserve"> (</w:t>
            </w:r>
            <w:r w:rsidRPr="00F53DC0">
              <w:rPr>
                <w:bCs/>
                <w:lang w:val="en-US"/>
              </w:rPr>
              <w:t>Republicof</w:t>
            </w:r>
            <w:r w:rsidRPr="00F53DC0">
              <w:rPr>
                <w:bCs/>
              </w:rPr>
              <w:t>)</w:t>
            </w:r>
          </w:p>
        </w:tc>
      </w:tr>
      <w:tr w:rsidR="002E54E0" w:rsidRPr="007A77E8" w:rsidTr="00966C86">
        <w:trPr>
          <w:trHeight w:val="509"/>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85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 xml:space="preserve">8714009 / </w:t>
            </w:r>
            <w:r w:rsidRPr="00F53DC0">
              <w:rPr>
                <w:color w:val="000000"/>
              </w:rPr>
              <w:t>273370420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PECHORA (</w:t>
            </w:r>
            <w:r w:rsidRPr="00F53DC0">
              <w:rPr>
                <w:color w:val="000000"/>
              </w:rPr>
              <w:t>днопоглиблювач</w:t>
            </w:r>
            <w:r w:rsidRPr="00F53DC0">
              <w:rPr>
                <w:bCs/>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02.08, 13.08, 14.09, 18.09, 24.09, 29.09.17, 03.04, 06.04, 08.04, 10.04, 12.04, 14.04, 16.04, 17.04, 02.06, 06.06, 09.06-11.06, 13.06, 14.06, 16.06, 17.06, 19.06, 20.06, 22.06, 23.06, 29.06, 30.06, 01.07, 03.07, 06.07, 26.07, 09.09, 22.09, 29.09, 07.10, 09.10, 11.10, 22.10, 10.11, 19.11, 27.11.18, 03.01, 09.01, 14.01, 22.01, 08.02, 10.02, 18.02, 22.02, 27.02, 05.03, 10.03, 15.03, 19.03, 31.03, 03.04, 06.04, 12.04, 18.04, 01.05, 04.05, 09.05, 12.05, 15.05, 22.05, 29.05, 04.06, 10.06, 15.06, 18.06, 24.06, 01.07, 08.07, 14.07, 20.07, 21.07, 23.07, 01.08, 05.08, 08.08, 19.08, 28.08, 04.09, 07.09, 10.09, 16.09, 19.09, 24.09, 30.09, 08.10, 20.10, 22.10, 25.10, 04.12, 16.12, 19.12, 21.12, 29.12.19</w:t>
            </w:r>
            <w:r>
              <w:rPr>
                <w:bCs/>
              </w:rPr>
              <w:t>, 03.01, 05.01, 10.01, 14.01, 16.01, 22.01, 26.01, 06.02, 17.02, 02.03, 06.03, 09.03, 10.03, 13.03.20</w:t>
            </w:r>
            <w:r w:rsidRPr="00F53DC0">
              <w:rPr>
                <w:bCs/>
              </w:rPr>
              <w:t xml:space="preserve"> ВМС ЗСУ, 15.06, 12.08, 13.08, 22.09, 30.10.18 ДУ «Держгідрографія»</w:t>
            </w:r>
          </w:p>
        </w:tc>
      </w:tr>
      <w:tr w:rsidR="002E54E0" w:rsidRPr="00D20DA0" w:rsidTr="00966C86">
        <w:trPr>
          <w:trHeight w:val="519"/>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86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 xml:space="preserve">6604573 / </w:t>
            </w:r>
            <w:r w:rsidRPr="00F53DC0">
              <w:rPr>
                <w:color w:val="000000"/>
              </w:rPr>
              <w:t>273379320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TROFA (</w:t>
            </w:r>
            <w:r w:rsidRPr="00F53DC0">
              <w:rPr>
                <w:color w:val="000000"/>
              </w:rPr>
              <w:t>днопоглиблювач</w:t>
            </w:r>
            <w:r w:rsidRPr="00F53DC0">
              <w:rPr>
                <w:bCs/>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21.09.17, 07.07, 20.09.18, 12.11.19  «Держгідрографія», 04.09, 06.09, 08.09, 10.09, 11.09, 15.09, 17.09, 19.09, 23.09.17, 19.10, 21.10, 27.10.17, 07.04, 08.04, 12.04, 14.04, 16.04, 17.04, 11.06, 17.06, 20.06, 23.06, 28.06, 04.07, 07.07, 10.09, 13.09, 16.09, 18.09, 20.09, 22.09, 23.09, 27.09, 06.10, 08.10, 10.10, 19.10, 22.10, 24.10, 29.10, 31.10, 04.11, 05.11, 08.11, 10.11, 18.11, 23.11, 27.11.18, 03.03, 07.03, 09.03, 11.03, 13.03, 16.03, 19.03, 22.03, 26.03, 27.03, 29.03, 31.03, 06.04, 07.04, 09.04, 10.04, 12.04, 14.04, 16.04, 17.04, 22.04, 02-03.05, 01.06, 05.06, 07.06, 08.06, 12.06, 13.06, 16.06, 17.06, 20.06, 22.06, 24.06, 25.06, 30.08, 01.09, 03.09, 05.09, 06.09, 11.09, 16.09, 19.09, 21.09, 23.09, 27.09, 28.09, 30.09, 02.10, 03.10, 05.10, 10.10, 12.10, 14.10, 18.10, 21.10, 22.10, 26.10, 28.10, 18.12, 20.12, 24.12.19</w:t>
            </w:r>
            <w:r>
              <w:rPr>
                <w:bCs/>
              </w:rPr>
              <w:t>, 30.01, 01.02, 16.02.20</w:t>
            </w:r>
            <w:r w:rsidRPr="00F53DC0">
              <w:rPr>
                <w:bCs/>
              </w:rPr>
              <w:t xml:space="preserve">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87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273374230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DMITRIY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14.08, 16.12.15, 10.01,28.01,23.02.16 ВМС ЗСУ 12.11.19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88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273343070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SEVASTOPOL P97-40MG</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08.07.18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rPr>
                <w:lang w:val="en-US"/>
              </w:rPr>
            </w:pPr>
            <w:r w:rsidRPr="00F53DC0">
              <w:rPr>
                <w:lang w:val="en-US"/>
              </w:rPr>
              <w:t>89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273346750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LIVADIA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Russian Federation</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rPr>
                <w:lang w:val="en-US"/>
              </w:rPr>
            </w:pPr>
            <w:r w:rsidRPr="00F53DC0">
              <w:rPr>
                <w:lang w:val="en-US"/>
              </w:rPr>
              <w:t>90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8520953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TOPAZ</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 xml:space="preserve">RussianFederation. </w:t>
            </w:r>
            <w:r w:rsidRPr="00F53DC0">
              <w:rPr>
                <w:bCs/>
              </w:rPr>
              <w:t>12.08.15, 17.08.16, 23.09.17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91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8955885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VOLGO-DON 5041</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 xml:space="preserve">RussianFederation. </w:t>
            </w:r>
            <w:r w:rsidRPr="00F53DC0">
              <w:rPr>
                <w:bCs/>
              </w:rPr>
              <w:t>20.07, 15.08, 25.10, 02.11, 02.12.15 ВМСЗСУ</w:t>
            </w:r>
          </w:p>
        </w:tc>
      </w:tr>
      <w:tr w:rsidR="002E54E0" w:rsidRPr="00D20DA0" w:rsidTr="00966C86">
        <w:trPr>
          <w:trHeight w:val="153"/>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92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371007000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SUNLINE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Panama (Republic of)</w:t>
            </w:r>
          </w:p>
        </w:tc>
      </w:tr>
      <w:tr w:rsidR="002E54E0" w:rsidRPr="00D20DA0" w:rsidTr="00966C86">
        <w:trPr>
          <w:trHeight w:val="186"/>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rPr>
                <w:lang w:val="en-US"/>
              </w:rPr>
              <w:t>9</w:t>
            </w:r>
            <w:r w:rsidRPr="00F53DC0">
              <w:t>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8033106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SICHESLAV YUG</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Russian Federation</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C772C6" w:rsidRDefault="002E54E0" w:rsidP="00966C86">
            <w:pPr>
              <w:tabs>
                <w:tab w:val="left" w:pos="3345"/>
              </w:tabs>
              <w:jc w:val="center"/>
            </w:pPr>
            <w:r w:rsidRPr="00C772C6">
              <w:rPr>
                <w:lang w:val="en-US"/>
              </w:rPr>
              <w:t>9</w:t>
            </w:r>
            <w:r w:rsidRPr="00C772C6">
              <w:t>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rPr>
                <w:bCs/>
              </w:rPr>
            </w:pPr>
            <w:r w:rsidRPr="00C772C6">
              <w:rPr>
                <w:bCs/>
              </w:rPr>
              <w:t>273375740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both"/>
              <w:rPr>
                <w:bCs/>
              </w:rPr>
            </w:pPr>
            <w:r w:rsidRPr="00C772C6">
              <w:rPr>
                <w:bCs/>
              </w:rPr>
              <w:t>LUNGA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C772C6" w:rsidRDefault="002E54E0" w:rsidP="00966C86">
            <w:pPr>
              <w:tabs>
                <w:tab w:val="left" w:pos="2371"/>
                <w:tab w:val="left" w:pos="2513"/>
              </w:tabs>
              <w:rPr>
                <w:bCs/>
              </w:rPr>
            </w:pPr>
            <w:r w:rsidRPr="00C772C6">
              <w:rPr>
                <w:bCs/>
                <w:lang w:val="en-US"/>
              </w:rPr>
              <w:t>RussianFederation.</w:t>
            </w:r>
            <w:r w:rsidRPr="00C772C6">
              <w:rPr>
                <w:bCs/>
              </w:rPr>
              <w:t xml:space="preserve"> 28.08.17</w:t>
            </w:r>
            <w:r w:rsidRPr="00C772C6">
              <w:rPr>
                <w:bCs/>
                <w:lang w:val="en-US"/>
              </w:rPr>
              <w:t>, 12.11.19</w:t>
            </w:r>
            <w:r w:rsidRPr="00C772C6">
              <w:rPr>
                <w:bCs/>
              </w:rPr>
              <w:t>, 03.09.20</w:t>
            </w:r>
          </w:p>
          <w:p w:rsidR="002E54E0" w:rsidRPr="00C772C6" w:rsidRDefault="002E54E0" w:rsidP="00966C86">
            <w:pPr>
              <w:tabs>
                <w:tab w:val="left" w:pos="2371"/>
                <w:tab w:val="left" w:pos="2513"/>
              </w:tabs>
              <w:rPr>
                <w:bCs/>
              </w:rPr>
            </w:pPr>
            <w:r w:rsidRPr="00C772C6">
              <w:rPr>
                <w:bCs/>
              </w:rPr>
              <w:t>ДУ «Держгідрографія»</w:t>
            </w:r>
          </w:p>
        </w:tc>
      </w:tr>
      <w:tr w:rsidR="002E54E0" w:rsidRPr="00D20DA0" w:rsidTr="00966C86">
        <w:trPr>
          <w:trHeight w:val="45"/>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rPr>
                <w:lang w:val="en-US"/>
              </w:rPr>
              <w:t>9</w:t>
            </w:r>
            <w:r w:rsidRPr="00551124">
              <w:t>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273373740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KOMETA GALLEYA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 Federation</w:t>
            </w:r>
            <w:r w:rsidRPr="00551124">
              <w:rPr>
                <w:bCs/>
              </w:rPr>
              <w:t xml:space="preserve"> 20.07.21 ДУ «Держгідрографія»</w:t>
            </w:r>
          </w:p>
        </w:tc>
      </w:tr>
      <w:tr w:rsidR="002E54E0" w:rsidRPr="00D20DA0" w:rsidTr="00966C86">
        <w:trPr>
          <w:trHeight w:val="186"/>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rPr>
                <w:lang w:val="en-US"/>
              </w:rPr>
              <w:lastRenderedPageBreak/>
              <w:t>9</w:t>
            </w:r>
            <w:r w:rsidRPr="00551124">
              <w:t>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1012672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KISS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lang w:val="en-US"/>
              </w:rPr>
              <w:t>Cayman Islands</w:t>
            </w:r>
          </w:p>
        </w:tc>
      </w:tr>
      <w:tr w:rsidR="002E54E0" w:rsidRPr="00D20DA0" w:rsidTr="00966C86">
        <w:trPr>
          <w:trHeight w:val="76"/>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rPr>
                <w:lang w:val="en-US"/>
              </w:rPr>
              <w:t>9</w:t>
            </w:r>
            <w:r w:rsidRPr="00551124">
              <w:t>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273378790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ATAKA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lang w:val="en-US"/>
              </w:rPr>
              <w:t>Russian Federation</w:t>
            </w:r>
          </w:p>
        </w:tc>
      </w:tr>
      <w:tr w:rsidR="002E54E0" w:rsidRPr="00D20DA0" w:rsidTr="00966C86">
        <w:trPr>
          <w:trHeight w:val="108"/>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rPr>
                <w:lang w:val="en-US"/>
              </w:rPr>
              <w:t>9</w:t>
            </w:r>
            <w:r w:rsidRPr="00551124">
              <w:t>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273376390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EDEN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lang w:val="en-US"/>
              </w:rPr>
              <w:t>Russian Federation</w:t>
            </w:r>
          </w:p>
        </w:tc>
      </w:tr>
      <w:tr w:rsidR="002E54E0" w:rsidRPr="00D20DA0" w:rsidTr="00966C86">
        <w:trPr>
          <w:trHeight w:val="140"/>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99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273377150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YANINA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lang w:val="en-US"/>
              </w:rPr>
              <w:t>Russian Federation</w:t>
            </w:r>
          </w:p>
        </w:tc>
      </w:tr>
      <w:tr w:rsidR="002E54E0" w:rsidRPr="002E54E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100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235112578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AGIOS NIKOLAOS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lang w:val="en-US"/>
              </w:rPr>
              <w:t>United Kingdom of Great Britain and Northern Ireland</w:t>
            </w:r>
          </w:p>
        </w:tc>
      </w:tr>
      <w:tr w:rsidR="002E54E0" w:rsidRPr="00D20DA0" w:rsidTr="00966C86">
        <w:trPr>
          <w:trHeight w:val="99"/>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rPr>
                <w:lang w:val="en-US"/>
              </w:rPr>
              <w:t>10</w:t>
            </w:r>
            <w:r w:rsidRPr="00551124">
              <w:t>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273381210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ROO-71DE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lang w:val="en-US"/>
              </w:rPr>
              <w:t>Russian Federation</w:t>
            </w:r>
          </w:p>
        </w:tc>
      </w:tr>
      <w:tr w:rsidR="002E54E0" w:rsidRPr="002E54E0" w:rsidTr="00966C86">
        <w:trPr>
          <w:trHeight w:val="130"/>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rPr>
                <w:lang w:val="en-US"/>
              </w:rPr>
              <w:t>10</w:t>
            </w:r>
            <w:r w:rsidRPr="00551124">
              <w:t>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235059155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TATIANA 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lang w:val="en-US"/>
              </w:rPr>
              <w:t>United Kingdom of Great Britain and Northern Ireland</w:t>
            </w:r>
          </w:p>
        </w:tc>
      </w:tr>
      <w:tr w:rsidR="002E54E0" w:rsidRPr="00D20DA0" w:rsidTr="00966C86">
        <w:trPr>
          <w:trHeight w:val="136"/>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103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273387310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PLAN B</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 Federation</w:t>
            </w:r>
            <w:r w:rsidRPr="00551124">
              <w:rPr>
                <w:bCs/>
              </w:rPr>
              <w:t>. 07.07.18, 20.07.21 ДУ «Держгідрографія»</w:t>
            </w:r>
          </w:p>
        </w:tc>
      </w:tr>
      <w:tr w:rsidR="002E54E0" w:rsidRPr="00D20DA0" w:rsidTr="00966C86">
        <w:trPr>
          <w:trHeight w:val="194"/>
        </w:trPr>
        <w:tc>
          <w:tcPr>
            <w:tcW w:w="851" w:type="dxa"/>
            <w:tcBorders>
              <w:top w:val="single" w:sz="4"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rPr>
                <w:lang w:val="en-US"/>
              </w:rPr>
              <w:t>10</w:t>
            </w:r>
            <w:r w:rsidRPr="00551124">
              <w:t>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273371190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R04-61DE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lang w:val="en-US"/>
              </w:rPr>
              <w:t>Russian Federation</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rPr>
                <w:lang w:val="en-US"/>
              </w:rPr>
              <w:t>10</w:t>
            </w:r>
            <w:r w:rsidRPr="00F53DC0">
              <w:t>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273389810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R12-00DE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Russian Federation</w:t>
            </w:r>
          </w:p>
        </w:tc>
      </w:tr>
      <w:tr w:rsidR="002E54E0" w:rsidRPr="00D20DA0" w:rsidTr="00966C86">
        <w:trPr>
          <w:trHeight w:val="102"/>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rPr>
                <w:lang w:val="en-US"/>
              </w:rPr>
              <w:t>10</w:t>
            </w:r>
            <w:r w:rsidRPr="00F53DC0">
              <w:t>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273372080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AZOV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Russian Federation</w:t>
            </w:r>
          </w:p>
        </w:tc>
      </w:tr>
      <w:tr w:rsidR="002E54E0" w:rsidRPr="00D20DA0" w:rsidTr="00966C86">
        <w:trPr>
          <w:trHeight w:val="13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rPr>
                <w:lang w:val="en-US"/>
              </w:rPr>
              <w:t>10</w:t>
            </w:r>
            <w:r w:rsidRPr="00F53DC0">
              <w:t>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273678790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HELIOS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Russian Federation</w:t>
            </w:r>
          </w:p>
        </w:tc>
      </w:tr>
      <w:tr w:rsidR="002E54E0" w:rsidRPr="00D20DA0" w:rsidTr="00966C86">
        <w:trPr>
          <w:trHeight w:val="166"/>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rPr>
                <w:lang w:val="en-US"/>
              </w:rPr>
              <w:t>10</w:t>
            </w:r>
            <w:r w:rsidRPr="00F53DC0">
              <w:t>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273000436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ESTRELA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Russian Federation</w:t>
            </w:r>
          </w:p>
        </w:tc>
      </w:tr>
      <w:tr w:rsidR="002E54E0" w:rsidRPr="00D20DA0" w:rsidTr="00966C86">
        <w:trPr>
          <w:trHeight w:val="55"/>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rPr>
                <w:lang w:val="en-US"/>
              </w:rPr>
              <w:t>1</w:t>
            </w:r>
            <w:r w:rsidRPr="00F53DC0">
              <w:t>09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518194731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SEA WOLF</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Cook Islands</w:t>
            </w:r>
          </w:p>
        </w:tc>
      </w:tr>
      <w:tr w:rsidR="002E54E0" w:rsidRPr="00D20DA0" w:rsidTr="00966C86">
        <w:trPr>
          <w:trHeight w:val="7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rPr>
                <w:lang w:val="en-US"/>
              </w:rPr>
              <w:t>1</w:t>
            </w:r>
            <w:r w:rsidRPr="00F53DC0">
              <w:t>10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235077635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MISS CHOCOLATE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United Kingdom of Great Britain and Northern Ireland</w:t>
            </w:r>
          </w:p>
        </w:tc>
      </w:tr>
      <w:tr w:rsidR="002E54E0" w:rsidRPr="00D20DA0" w:rsidTr="00966C86">
        <w:trPr>
          <w:trHeight w:val="105"/>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rPr>
                <w:lang w:val="en-US"/>
              </w:rPr>
              <w:t>11</w:t>
            </w:r>
            <w:r w:rsidRPr="00F53DC0">
              <w:t>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664000039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KATERINA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Seychelles (Republic of)</w:t>
            </w:r>
          </w:p>
        </w:tc>
      </w:tr>
      <w:tr w:rsidR="002E54E0" w:rsidRPr="00D20DA0" w:rsidTr="00966C86">
        <w:trPr>
          <w:trHeight w:val="138"/>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rPr>
                <w:lang w:val="en-US"/>
              </w:rPr>
              <w:t>11</w:t>
            </w:r>
            <w:r w:rsidRPr="00F53DC0">
              <w:t>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lang w:val="en-US"/>
              </w:rPr>
              <w:t>273387910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R 15-85 DE LEADING</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Russian Federation</w:t>
            </w:r>
          </w:p>
        </w:tc>
      </w:tr>
      <w:tr w:rsidR="002E54E0" w:rsidRPr="00D20DA0" w:rsidTr="00966C86">
        <w:trPr>
          <w:trHeight w:val="1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rPr>
                <w:lang w:val="en-US"/>
              </w:rPr>
            </w:pPr>
            <w:r w:rsidRPr="00F53DC0">
              <w:rPr>
                <w:lang w:val="en-US"/>
              </w:rPr>
              <w:t>113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lang w:val="en-US"/>
              </w:rPr>
            </w:pPr>
            <w:r w:rsidRPr="00F53DC0">
              <w:rPr>
                <w:bCs/>
                <w:lang w:val="en-U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TEST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Russian Federation</w:t>
            </w:r>
          </w:p>
        </w:tc>
      </w:tr>
      <w:tr w:rsidR="002E54E0" w:rsidRPr="00D20DA0" w:rsidTr="00966C86">
        <w:trPr>
          <w:trHeight w:val="202"/>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rPr>
                <w:lang w:val="en-US"/>
              </w:rPr>
            </w:pPr>
            <w:r w:rsidRPr="00F53DC0">
              <w:rPr>
                <w:lang w:val="en-US"/>
              </w:rPr>
              <w:t>114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lang w:val="en-US"/>
              </w:rPr>
            </w:pPr>
            <w:r w:rsidRPr="00F53DC0">
              <w:rPr>
                <w:bCs/>
                <w:lang w:val="en-US"/>
              </w:rPr>
              <w:t>7814046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KRITI I</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Greece</w:t>
            </w:r>
            <w:r w:rsidRPr="00F53DC0">
              <w:rPr>
                <w:bCs/>
              </w:rPr>
              <w:t xml:space="preserve">. 27.07.15 ВМС ЗСУ </w:t>
            </w:r>
          </w:p>
        </w:tc>
      </w:tr>
      <w:tr w:rsidR="002E54E0" w:rsidRPr="00D20DA0" w:rsidTr="00966C86">
        <w:trPr>
          <w:trHeight w:val="138"/>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115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SALGIR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116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9037795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lang w:val="en-US"/>
              </w:rPr>
              <w:t>TRANSBUNKER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13.07.15</w:t>
            </w:r>
            <w:r>
              <w:rPr>
                <w:bCs/>
              </w:rPr>
              <w:t>, 11.09.20</w:t>
            </w:r>
            <w:r w:rsidRPr="00F53DC0">
              <w:rPr>
                <w:bCs/>
              </w:rPr>
              <w:t xml:space="preserve"> ВМС ЗСУ, 10.09.15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117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lang w:val="en-US"/>
              </w:rPr>
            </w:pPr>
            <w:r w:rsidRPr="00F53DC0">
              <w:rPr>
                <w:bCs/>
              </w:rPr>
              <w:t>8727666</w:t>
            </w:r>
            <w:r w:rsidRPr="00F53DC0">
              <w:rPr>
                <w:bCs/>
                <w:lang w:val="en-US"/>
              </w:rPr>
              <w:t xml:space="preserve"> / 273372740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KALAMITA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07.09.15, 14.08.18, 14.11.</w:t>
            </w:r>
            <w:r w:rsidRPr="009E6DA2">
              <w:rPr>
                <w:bCs/>
              </w:rPr>
              <w:t>19</w:t>
            </w:r>
          </w:p>
          <w:p w:rsidR="002E54E0" w:rsidRPr="00F53DC0" w:rsidRDefault="002E54E0" w:rsidP="00966C86">
            <w:pPr>
              <w:tabs>
                <w:tab w:val="left" w:pos="2371"/>
                <w:tab w:val="left" w:pos="2513"/>
              </w:tabs>
              <w:rPr>
                <w:bCs/>
              </w:rPr>
            </w:pPr>
            <w:r w:rsidRPr="00F53DC0">
              <w:rPr>
                <w:bCs/>
              </w:rPr>
              <w:t>ДУ «Держгідрографія», 13.11.15, 10.02.16</w:t>
            </w:r>
            <w:r w:rsidRPr="007D4C7B">
              <w:rPr>
                <w:bCs/>
              </w:rPr>
              <w:t>, 15.01.</w:t>
            </w:r>
            <w:r w:rsidRPr="00C24852">
              <w:rPr>
                <w:bCs/>
              </w:rPr>
              <w:t>21</w:t>
            </w:r>
            <w:r w:rsidRPr="00F53DC0">
              <w:rPr>
                <w:bCs/>
              </w:rPr>
              <w:t xml:space="preserve"> ВМС ЗСУ </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118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 xml:space="preserve">7645172 / </w:t>
            </w:r>
            <w:r w:rsidRPr="00F53DC0">
              <w:rPr>
                <w:color w:val="000000"/>
                <w:lang w:eastAsia="uk-UA"/>
              </w:rPr>
              <w:t>273376740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KONSTRUKTORBAYBAKOV</w:t>
            </w:r>
            <w:r w:rsidRPr="00F53DC0">
              <w:t xml:space="preserve"> (</w:t>
            </w:r>
            <w:r w:rsidRPr="00F53DC0">
              <w:rPr>
                <w:color w:val="000000"/>
                <w:lang w:eastAsia="uk-UA"/>
              </w:rPr>
              <w:t>Риболовецьке</w:t>
            </w:r>
            <w:r w:rsidRPr="00F53DC0">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11.09.15, 16.08.18, 14.</w:t>
            </w:r>
            <w:r w:rsidRPr="009E6DA2">
              <w:rPr>
                <w:bCs/>
              </w:rPr>
              <w:t>11.19</w:t>
            </w:r>
          </w:p>
          <w:p w:rsidR="002E54E0" w:rsidRPr="00F53DC0" w:rsidRDefault="002E54E0" w:rsidP="00966C86">
            <w:pPr>
              <w:tabs>
                <w:tab w:val="left" w:pos="2371"/>
                <w:tab w:val="left" w:pos="2513"/>
              </w:tabs>
              <w:rPr>
                <w:bCs/>
              </w:rPr>
            </w:pPr>
            <w:r w:rsidRPr="00F53DC0">
              <w:rPr>
                <w:bCs/>
              </w:rPr>
              <w:t>ДУ «Держгідрографія» 16.03.16, 22.06.19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119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VOYAGER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08.09, 09.09.15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120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LEDARIVER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11.09.15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121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123456789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KAVKAZ</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16.09.15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122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HAVANA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 xml:space="preserve">UnitedKingdomofGreatBritainandNorthernIreland </w:t>
            </w:r>
            <w:r w:rsidRPr="00F53DC0">
              <w:rPr>
                <w:bCs/>
              </w:rPr>
              <w:t>15.09.15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123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lang w:val="en-US"/>
              </w:rPr>
            </w:pPr>
            <w:r w:rsidRPr="00F53DC0">
              <w:rPr>
                <w:lang w:val="en-US"/>
              </w:rPr>
              <w:t>KURAZH</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 Federation.</w:t>
            </w:r>
            <w:r w:rsidRPr="00F53DC0">
              <w:rPr>
                <w:bCs/>
              </w:rPr>
              <w:t xml:space="preserve"> 20.09.15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124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SILVERTON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26.09.15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125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PRINCESSINNA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26.09.15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126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GLORYOFSEVASTOPOL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02.10.15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127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t xml:space="preserve">7700207 / </w:t>
            </w:r>
            <w:r w:rsidRPr="00F53DC0">
              <w:rPr>
                <w:color w:val="000000"/>
                <w:lang w:eastAsia="uk-UA"/>
              </w:rPr>
              <w:t>671217000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rStyle w:val="af7"/>
                <w:lang w:val="en-US"/>
              </w:rPr>
              <w:t>RAMZI</w:t>
            </w:r>
            <w:r w:rsidRPr="00F53DC0">
              <w:rPr>
                <w:rStyle w:val="af7"/>
              </w:rPr>
              <w:t xml:space="preserve"> (</w:t>
            </w:r>
            <w:r w:rsidRPr="00F53DC0">
              <w:rPr>
                <w:color w:val="000000"/>
                <w:lang w:eastAsia="uk-UA"/>
              </w:rPr>
              <w:t>Суховантаж</w:t>
            </w:r>
            <w:r w:rsidRPr="00F53DC0">
              <w:rPr>
                <w:rStyle w:val="af7"/>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t>То</w:t>
            </w:r>
            <w:r w:rsidRPr="00F53DC0">
              <w:rPr>
                <w:lang w:val="en-US"/>
              </w:rPr>
              <w:t>goleserepublic</w:t>
            </w:r>
            <w:r w:rsidRPr="00F53DC0">
              <w:t>.</w:t>
            </w:r>
            <w:r w:rsidRPr="00F53DC0">
              <w:rPr>
                <w:bCs/>
              </w:rPr>
              <w:t xml:space="preserve"> 26.09.15, 04.10.17 БФ «Майдан ЗС» 30.10.17, 16.06.19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128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8857801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tabs>
                <w:tab w:val="left" w:pos="1185"/>
              </w:tabs>
              <w:jc w:val="both"/>
              <w:rPr>
                <w:rStyle w:val="af7"/>
              </w:rPr>
            </w:pPr>
            <w:r w:rsidRPr="00F53DC0">
              <w:rPr>
                <w:lang w:val="en-US"/>
              </w:rPr>
              <w:t>VOLGO</w:t>
            </w:r>
            <w:r w:rsidRPr="00F53DC0">
              <w:t>-</w:t>
            </w:r>
            <w:r w:rsidRPr="00F53DC0">
              <w:rPr>
                <w:lang w:val="en-US"/>
              </w:rPr>
              <w:t>BALT</w:t>
            </w:r>
            <w:r w:rsidRPr="00F53DC0">
              <w:t xml:space="preserve">144 </w:t>
            </w:r>
            <w:r w:rsidRPr="00F53DC0">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25.04, 11.09, 01.12.17  ВМС ЗСУ, 19.09, 16.10.17 БФ «Майдан ЗС»</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129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8886667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VOLGOGRUM</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02.10.15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130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8913057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NOURAM</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06.10.15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131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9133197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VOLGA</w:t>
            </w:r>
            <w:r w:rsidRPr="00F53DC0">
              <w:t>-35</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12.10, 15.10.15 ВМС ЗСУ,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132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8892071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GRANAT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14.10.15 ВМС ЗСУ,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133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9155171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KR</w:t>
            </w:r>
            <w:r w:rsidRPr="00F53DC0">
              <w:t xml:space="preserve">. </w:t>
            </w:r>
            <w:r w:rsidRPr="00F53DC0">
              <w:rPr>
                <w:lang w:val="en-US"/>
              </w:rPr>
              <w:t>BARUNAJAYAVIII</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16.10.15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134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7406148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PROFESSORVODYANITSKIY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17.10.15 ДУ «Держгідрографія» 01.06, 20.06.16, 04.04, 14.04, 26.04, 06.05, 03.08, 09.08.17 ВМС ЗСУ, 20.06.16 ВМС ЗСУ: № ІМО 6357572</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135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8220759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DADALI</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CookIslands</w:t>
            </w:r>
            <w:r w:rsidRPr="00B33B43">
              <w:rPr>
                <w:bCs/>
              </w:rPr>
              <w:t>. 21.10.15 ВМС ЗСУ,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136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EVEREST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UnitedKingdomofGreatBritainandNorthernIreland</w:t>
            </w:r>
            <w:r w:rsidRPr="00B33B43">
              <w:rPr>
                <w:bCs/>
              </w:rPr>
              <w:t xml:space="preserve"> 01.11.15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137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273370470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rPr>
                <w:lang w:val="en-US"/>
              </w:rPr>
            </w:pPr>
            <w:r w:rsidRPr="00B33B43">
              <w:rPr>
                <w:lang w:val="en-US"/>
              </w:rPr>
              <w:t>BLAGOEVO</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 Federation.</w:t>
            </w:r>
            <w:r w:rsidRPr="00B33B43">
              <w:rPr>
                <w:bCs/>
              </w:rPr>
              <w:t xml:space="preserve"> 30.10.15, 04.08.18, 12.11.</w:t>
            </w:r>
            <w:r w:rsidRPr="00B33B43">
              <w:rPr>
                <w:bCs/>
                <w:lang w:val="en-US"/>
              </w:rPr>
              <w:t>19</w:t>
            </w:r>
          </w:p>
          <w:p w:rsidR="002E54E0" w:rsidRPr="00B33B43" w:rsidRDefault="002E54E0" w:rsidP="00966C86">
            <w:pPr>
              <w:tabs>
                <w:tab w:val="left" w:pos="2371"/>
                <w:tab w:val="left" w:pos="2513"/>
              </w:tabs>
              <w:rPr>
                <w:bCs/>
              </w:rPr>
            </w:pPr>
            <w:r w:rsidRPr="00B33B43">
              <w:rPr>
                <w:bCs/>
              </w:rPr>
              <w:lastRenderedPageBreak/>
              <w:t>ДУ «Держгідрографія», 10.02.16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lastRenderedPageBreak/>
              <w:t>138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8860822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KAMA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27.08, 10.09, 02.11, 19.10.17, 08.05, 21.05.18 ВМС ЗСУ, 03.11.17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139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8862521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ALMUNTAZAH</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Moldova</w:t>
            </w:r>
            <w:r w:rsidRPr="00B33B43">
              <w:rPr>
                <w:bCs/>
              </w:rPr>
              <w:t>. 20.10.15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140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ML</w:t>
            </w:r>
            <w:r w:rsidRPr="00B33B43">
              <w:t>1177</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19.11.15ДУ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141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9260940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BOYKIY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18.11.15ДУ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142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8885200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BEREZOVETS</w:t>
            </w:r>
            <w:r w:rsidRPr="00B33B43">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06.12.15 БФ «Майдан ЗС», 28.04, 03.06, 10.06, 18.06, 28.06, 30.07.18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143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8505642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TEMELREIS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Panama</w:t>
            </w:r>
            <w:r w:rsidRPr="00B33B43">
              <w:rPr>
                <w:bCs/>
              </w:rPr>
              <w:t xml:space="preserve"> (</w:t>
            </w:r>
            <w:r w:rsidRPr="00B33B43">
              <w:rPr>
                <w:bCs/>
                <w:lang w:val="en-US"/>
              </w:rPr>
              <w:t>Republicof</w:t>
            </w:r>
            <w:r w:rsidRPr="00B33B43">
              <w:rPr>
                <w:bCs/>
              </w:rPr>
              <w:t>). 04.12.15, 09.01, 18.06, 04.07.16, 15.11.17 БФ «Майдан ЗС»,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144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8728050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VOLGOBALT</w:t>
            </w:r>
            <w:r w:rsidRPr="00B33B43">
              <w:t xml:space="preserve"> 246</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29.11.15, 30.01.16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145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6703549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NEVSKIY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10.12.15 БФ «Майдан ЗС», 09.03, 02.09.16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146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9300350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KOSTROMA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18.12.15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147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6923773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color w:val="000000"/>
                <w:lang w:eastAsia="uk-UA"/>
              </w:rPr>
              <w:t>RMS</w:t>
            </w:r>
            <w:r w:rsidRPr="00B33B43">
              <w:t xml:space="preserve"> ОВ</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15.12.15ДУ «Держгідрографія» 16.12.15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012EF5" w:rsidRDefault="002E54E0" w:rsidP="00966C86">
            <w:pPr>
              <w:tabs>
                <w:tab w:val="left" w:pos="3345"/>
              </w:tabs>
              <w:jc w:val="center"/>
            </w:pPr>
            <w:r w:rsidRPr="00012EF5">
              <w:t>148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12EF5" w:rsidRDefault="002E54E0" w:rsidP="00966C86">
            <w:pPr>
              <w:jc w:val="center"/>
            </w:pPr>
            <w:r w:rsidRPr="00012EF5">
              <w:rPr>
                <w:lang w:val="en-US"/>
              </w:rPr>
              <w:t>8138750</w:t>
            </w:r>
            <w:r w:rsidRPr="00012EF5">
              <w:t xml:space="preserve"> / </w:t>
            </w:r>
            <w:r w:rsidRPr="00012EF5">
              <w:rPr>
                <w:bCs/>
              </w:rPr>
              <w:t>273371740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12EF5" w:rsidRDefault="002E54E0" w:rsidP="00966C86">
            <w:pPr>
              <w:jc w:val="both"/>
            </w:pPr>
            <w:r w:rsidRPr="00012EF5">
              <w:t>BAGEROVO</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012EF5" w:rsidRDefault="002E54E0" w:rsidP="00966C86">
            <w:pPr>
              <w:tabs>
                <w:tab w:val="left" w:pos="2371"/>
                <w:tab w:val="left" w:pos="2513"/>
              </w:tabs>
              <w:rPr>
                <w:bCs/>
              </w:rPr>
            </w:pPr>
            <w:r w:rsidRPr="00012EF5">
              <w:rPr>
                <w:bCs/>
                <w:lang w:val="en-US"/>
              </w:rPr>
              <w:t>RussianFederation</w:t>
            </w:r>
            <w:r w:rsidRPr="00012EF5">
              <w:rPr>
                <w:bCs/>
              </w:rPr>
              <w:t>. 06.01.16, 13.06.</w:t>
            </w:r>
            <w:r w:rsidRPr="00012EF5">
              <w:rPr>
                <w:bCs/>
                <w:lang w:val="en-US"/>
              </w:rPr>
              <w:t>18, 27.07.</w:t>
            </w:r>
            <w:r w:rsidRPr="00012EF5">
              <w:rPr>
                <w:bCs/>
              </w:rPr>
              <w:t>19, 20.08.20</w:t>
            </w:r>
          </w:p>
          <w:p w:rsidR="002E54E0" w:rsidRPr="00012EF5" w:rsidRDefault="002E54E0" w:rsidP="00966C86">
            <w:pPr>
              <w:tabs>
                <w:tab w:val="left" w:pos="2371"/>
                <w:tab w:val="left" w:pos="2513"/>
              </w:tabs>
              <w:rPr>
                <w:bCs/>
              </w:rPr>
            </w:pPr>
            <w:r w:rsidRPr="00012EF5">
              <w:rPr>
                <w:bCs/>
              </w:rPr>
              <w:t>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012EF5" w:rsidRDefault="002E54E0" w:rsidP="00966C86">
            <w:pPr>
              <w:tabs>
                <w:tab w:val="left" w:pos="3345"/>
              </w:tabs>
              <w:jc w:val="center"/>
            </w:pPr>
            <w:r w:rsidRPr="00012EF5">
              <w:t>149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12EF5" w:rsidRDefault="002E54E0" w:rsidP="00966C86">
            <w:pPr>
              <w:jc w:val="center"/>
            </w:pPr>
            <w:r w:rsidRPr="00012EF5">
              <w:t>7703699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12EF5" w:rsidRDefault="002E54E0" w:rsidP="00966C86">
            <w:pPr>
              <w:jc w:val="both"/>
            </w:pPr>
            <w:r w:rsidRPr="00012EF5">
              <w:rPr>
                <w:lang w:val="en-US"/>
              </w:rPr>
              <w:t>SEBASTAR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012EF5" w:rsidRDefault="002E54E0" w:rsidP="00966C86">
            <w:pPr>
              <w:tabs>
                <w:tab w:val="left" w:pos="2371"/>
                <w:tab w:val="left" w:pos="2513"/>
              </w:tabs>
              <w:rPr>
                <w:bCs/>
              </w:rPr>
            </w:pPr>
            <w:r w:rsidRPr="00012EF5">
              <w:t>То</w:t>
            </w:r>
            <w:r w:rsidRPr="00012EF5">
              <w:rPr>
                <w:lang w:val="en-US"/>
              </w:rPr>
              <w:t>goleserepublic</w:t>
            </w:r>
            <w:r w:rsidRPr="00012EF5">
              <w:t>.</w:t>
            </w:r>
            <w:r w:rsidRPr="00012EF5">
              <w:rPr>
                <w:bCs/>
              </w:rPr>
              <w:t xml:space="preserve"> 09.01.16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150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7612527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RUSSA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30.12.15, 10.01.16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151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8727032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TIGRIS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21.01.16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152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R</w:t>
            </w:r>
            <w:r w:rsidRPr="00B33B43">
              <w:t>17-25</w:t>
            </w:r>
            <w:r w:rsidRPr="00B33B43">
              <w:rPr>
                <w:lang w:val="en-US"/>
              </w:rPr>
              <w:t>DE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01.02.16, 13.07, 13.08.18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B33B43" w:rsidRDefault="002E54E0" w:rsidP="00966C86">
            <w:pPr>
              <w:tabs>
                <w:tab w:val="left" w:pos="3345"/>
              </w:tabs>
              <w:jc w:val="center"/>
            </w:pPr>
            <w:r w:rsidRPr="00B33B43">
              <w:t>153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center"/>
            </w:pPr>
            <w:r w:rsidRPr="00B33B43">
              <w:t>9621558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33B43" w:rsidRDefault="002E54E0" w:rsidP="00966C86">
            <w:pPr>
              <w:jc w:val="both"/>
            </w:pPr>
            <w:r w:rsidRPr="00B33B43">
              <w:rPr>
                <w:lang w:val="en-US"/>
              </w:rPr>
              <w:t>ALMETYEVSK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B33B43" w:rsidRDefault="002E54E0" w:rsidP="00966C86">
            <w:pPr>
              <w:tabs>
                <w:tab w:val="left" w:pos="2371"/>
                <w:tab w:val="left" w:pos="2513"/>
              </w:tabs>
              <w:rPr>
                <w:bCs/>
              </w:rPr>
            </w:pPr>
            <w:r w:rsidRPr="00B33B43">
              <w:rPr>
                <w:bCs/>
                <w:lang w:val="en-US"/>
              </w:rPr>
              <w:t>RussianFederation</w:t>
            </w:r>
            <w:r w:rsidRPr="00B33B43">
              <w:rPr>
                <w:bCs/>
              </w:rPr>
              <w:t>. 01.02, 13.02.16 ВМС ЗСУ та БФ Майдан ЗС, 12.03.16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154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8933631</w:t>
            </w:r>
            <w:r>
              <w:t xml:space="preserve"> / 272012900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CHERNOMORETS</w:t>
            </w:r>
            <w:r w:rsidRPr="007458FA">
              <w:t xml:space="preserve"> 3</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12.02.16 ДУ «Держгідрографія»</w:t>
            </w:r>
            <w:r>
              <w:rPr>
                <w:bCs/>
              </w:rPr>
              <w:t xml:space="preserve">, 04.07.21 </w:t>
            </w:r>
            <w:r w:rsidRPr="00B33B43">
              <w:rPr>
                <w:bCs/>
              </w:rPr>
              <w:t>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E94A37" w:rsidRDefault="002E54E0" w:rsidP="00966C86">
            <w:pPr>
              <w:tabs>
                <w:tab w:val="left" w:pos="3345"/>
              </w:tabs>
              <w:jc w:val="center"/>
            </w:pPr>
            <w:r w:rsidRPr="00E94A37">
              <w:t>155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94A37" w:rsidRDefault="002E54E0" w:rsidP="00966C86">
            <w:pPr>
              <w:jc w:val="center"/>
            </w:pPr>
            <w:r w:rsidRPr="00E94A37">
              <w:t>8678994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94A37" w:rsidRDefault="002E54E0" w:rsidP="00966C86">
            <w:pPr>
              <w:jc w:val="both"/>
            </w:pPr>
            <w:r w:rsidRPr="00E94A37">
              <w:rPr>
                <w:lang w:val="en-US"/>
              </w:rPr>
              <w:t>INZHENERPODLESNIY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94A37" w:rsidRDefault="002E54E0" w:rsidP="00966C86">
            <w:pPr>
              <w:tabs>
                <w:tab w:val="left" w:pos="2371"/>
                <w:tab w:val="left" w:pos="2513"/>
              </w:tabs>
              <w:rPr>
                <w:bCs/>
              </w:rPr>
            </w:pPr>
            <w:r w:rsidRPr="00E94A37">
              <w:rPr>
                <w:bCs/>
                <w:lang w:val="en-US"/>
              </w:rPr>
              <w:t>RussianFederation</w:t>
            </w:r>
            <w:r w:rsidRPr="00E94A37">
              <w:rPr>
                <w:bCs/>
              </w:rPr>
              <w:t>. 13.02.16 ДУ «Держгідрографія», 06.02.19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156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8411190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PRINCESSR</w:t>
            </w:r>
            <w:r w:rsidRPr="007458FA">
              <w:t xml:space="preserve"> (</w:t>
            </w:r>
            <w:r w:rsidRPr="007458FA">
              <w:rPr>
                <w:lang w:val="en-US"/>
              </w:rPr>
              <w:t>PRINCESS</w:t>
            </w:r>
            <w:r w:rsidRPr="007458FA">
              <w:t xml:space="preserve"> H)</w:t>
            </w:r>
          </w:p>
          <w:p w:rsidR="002E54E0" w:rsidRPr="007458FA" w:rsidRDefault="002E54E0" w:rsidP="00966C86">
            <w:pPr>
              <w:jc w:val="both"/>
            </w:pP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SierraLeone</w:t>
            </w:r>
            <w:r w:rsidRPr="007458FA">
              <w:rPr>
                <w:bCs/>
              </w:rPr>
              <w:t xml:space="preserve">. 16.02.16, 07.11.17 БФ «Майдан ЗС» ВМС ЗСУ 30.09.16 назва судна – </w:t>
            </w:r>
            <w:r w:rsidRPr="007458FA">
              <w:rPr>
                <w:lang w:val="en-US"/>
              </w:rPr>
              <w:t>PRINCESS</w:t>
            </w:r>
            <w:r w:rsidRPr="007458FA">
              <w:t xml:space="preserve"> H</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157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8861034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RIVERPRIDE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Belize</w:t>
            </w:r>
            <w:r w:rsidRPr="007458FA">
              <w:rPr>
                <w:bCs/>
              </w:rPr>
              <w:t>. 18.02.16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158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7392593</w:t>
            </w:r>
            <w:r>
              <w:t xml:space="preserve"> / 671203000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97C34" w:rsidRDefault="002E54E0" w:rsidP="00966C86">
            <w:pPr>
              <w:jc w:val="both"/>
            </w:pPr>
            <w:r w:rsidRPr="007458FA">
              <w:rPr>
                <w:lang w:val="en-US"/>
              </w:rPr>
              <w:t>ALIANCA</w:t>
            </w:r>
            <w:r>
              <w:t xml:space="preserve">, </w:t>
            </w:r>
            <w:r>
              <w:rPr>
                <w:lang w:val="en-US"/>
              </w:rPr>
              <w:t>NEZHA</w:t>
            </w:r>
            <w:r w:rsidRPr="00D97C34">
              <w:t xml:space="preserve"> (07.02.20 </w:t>
            </w:r>
            <w:r>
              <w:t>за ін. ВМС ЗСУ</w:t>
            </w:r>
            <w:r w:rsidRPr="00D97C34">
              <w:t>)</w:t>
            </w: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t>То</w:t>
            </w:r>
            <w:r w:rsidRPr="007458FA">
              <w:rPr>
                <w:lang w:val="en-US"/>
              </w:rPr>
              <w:t>goleserepublic</w:t>
            </w:r>
            <w:r w:rsidRPr="007458FA">
              <w:t>.</w:t>
            </w:r>
            <w:r>
              <w:t xml:space="preserve"> Коморськи о-ви (07.02.20 за інф. ВМС ЗСУ)</w:t>
            </w:r>
            <w:r>
              <w:rPr>
                <w:bCs/>
              </w:rPr>
              <w:t xml:space="preserve"> 20.08.17 </w:t>
            </w:r>
            <w:r w:rsidRPr="007458FA">
              <w:rPr>
                <w:bCs/>
              </w:rPr>
              <w:t>ДУ «Держгідрографія»,</w:t>
            </w:r>
            <w:r>
              <w:rPr>
                <w:bCs/>
              </w:rPr>
              <w:t xml:space="preserve"> 28.08</w:t>
            </w:r>
            <w:r w:rsidRPr="007458FA">
              <w:rPr>
                <w:bCs/>
              </w:rPr>
              <w:t>, 11.10.17</w:t>
            </w:r>
            <w:r>
              <w:rPr>
                <w:bCs/>
              </w:rPr>
              <w:t>, 09.01.20</w:t>
            </w:r>
            <w:r w:rsidRPr="007458FA">
              <w:rPr>
                <w:bCs/>
              </w:rPr>
              <w:t xml:space="preserve"> ВМС ЗСУ, 11.10.17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159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8230352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DAYLIGHT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Камбоджа. 29.02.16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160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9120736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STAROFSEA</w:t>
            </w: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Panama</w:t>
            </w:r>
            <w:r w:rsidRPr="007458FA">
              <w:rPr>
                <w:bCs/>
              </w:rPr>
              <w:t xml:space="preserve"> (</w:t>
            </w:r>
            <w:r w:rsidRPr="007458FA">
              <w:rPr>
                <w:bCs/>
                <w:lang w:val="en-US"/>
              </w:rPr>
              <w:t>Republicof</w:t>
            </w:r>
            <w:r w:rsidRPr="007458FA">
              <w:rPr>
                <w:bCs/>
              </w:rPr>
              <w:t>). 28.09, 04.10.17 ВМС ЗСУ, 15.11.17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161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8927486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t>РК-4</w:t>
            </w:r>
            <w:r>
              <w:t xml:space="preserve"> (Плавкран №4)</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13.03.16 ДУ «Держгідрографія»</w:t>
            </w:r>
            <w:r>
              <w:rPr>
                <w:bCs/>
              </w:rPr>
              <w:t xml:space="preserve">, 29.10.21 </w:t>
            </w:r>
            <w:r w:rsidRPr="007458FA">
              <w:rPr>
                <w:bCs/>
              </w:rPr>
              <w:t>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C772C6" w:rsidRDefault="002E54E0" w:rsidP="00966C86">
            <w:pPr>
              <w:tabs>
                <w:tab w:val="left" w:pos="3345"/>
              </w:tabs>
              <w:jc w:val="center"/>
            </w:pPr>
            <w:r w:rsidRPr="00C772C6">
              <w:t>162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pPr>
            <w:r w:rsidRPr="00C772C6">
              <w:t>273375030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both"/>
            </w:pPr>
            <w:r w:rsidRPr="00C772C6">
              <w:rPr>
                <w:lang w:val="en-US"/>
              </w:rPr>
              <w:t>ONTARIO</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C772C6" w:rsidRDefault="002E54E0" w:rsidP="00966C86">
            <w:pPr>
              <w:tabs>
                <w:tab w:val="left" w:pos="2371"/>
                <w:tab w:val="left" w:pos="2513"/>
              </w:tabs>
              <w:rPr>
                <w:bCs/>
              </w:rPr>
            </w:pPr>
            <w:r w:rsidRPr="00C772C6">
              <w:rPr>
                <w:bCs/>
                <w:lang w:val="en-US"/>
              </w:rPr>
              <w:t>RussianFederation</w:t>
            </w:r>
            <w:r w:rsidRPr="00C772C6">
              <w:rPr>
                <w:bCs/>
              </w:rPr>
              <w:t>. 16.03.16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C772C6" w:rsidRDefault="002E54E0" w:rsidP="00966C86">
            <w:pPr>
              <w:tabs>
                <w:tab w:val="left" w:pos="3345"/>
              </w:tabs>
              <w:jc w:val="center"/>
            </w:pPr>
            <w:r w:rsidRPr="00C772C6">
              <w:t>163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pPr>
            <w:r w:rsidRPr="00C772C6">
              <w:t>9260952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both"/>
            </w:pPr>
            <w:r w:rsidRPr="00C772C6">
              <w:rPr>
                <w:lang w:val="en-US"/>
              </w:rPr>
              <w:t>BURNYY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C772C6" w:rsidRDefault="002E54E0" w:rsidP="00966C86">
            <w:pPr>
              <w:tabs>
                <w:tab w:val="left" w:pos="2371"/>
                <w:tab w:val="left" w:pos="2513"/>
              </w:tabs>
              <w:rPr>
                <w:bCs/>
              </w:rPr>
            </w:pPr>
            <w:r w:rsidRPr="00C772C6">
              <w:rPr>
                <w:bCs/>
                <w:lang w:val="en-US"/>
              </w:rPr>
              <w:t>RussianFederation</w:t>
            </w:r>
            <w:r w:rsidRPr="00C772C6">
              <w:rPr>
                <w:bCs/>
              </w:rPr>
              <w:t>. 15.03.16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C772C6" w:rsidRDefault="002E54E0" w:rsidP="00966C86">
            <w:pPr>
              <w:tabs>
                <w:tab w:val="left" w:pos="3345"/>
              </w:tabs>
              <w:jc w:val="center"/>
            </w:pPr>
            <w:r w:rsidRPr="00C772C6">
              <w:t>164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center"/>
              <w:rPr>
                <w:lang w:val="en-US"/>
              </w:rPr>
            </w:pPr>
            <w:r w:rsidRPr="00C772C6">
              <w:rPr>
                <w:lang w:val="en-US"/>
              </w:rPr>
              <w:t>273377190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C772C6" w:rsidRDefault="002E54E0" w:rsidP="00966C86">
            <w:pPr>
              <w:jc w:val="both"/>
            </w:pPr>
            <w:r w:rsidRPr="00C772C6">
              <w:rPr>
                <w:lang w:val="en-US"/>
              </w:rPr>
              <w:t>KVANT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C772C6" w:rsidRDefault="002E54E0" w:rsidP="00966C86">
            <w:pPr>
              <w:tabs>
                <w:tab w:val="left" w:pos="2371"/>
                <w:tab w:val="left" w:pos="2513"/>
              </w:tabs>
              <w:rPr>
                <w:bCs/>
              </w:rPr>
            </w:pPr>
            <w:r w:rsidRPr="00C772C6">
              <w:rPr>
                <w:bCs/>
                <w:lang w:val="en-US"/>
              </w:rPr>
              <w:t xml:space="preserve">RussianFederation </w:t>
            </w:r>
            <w:r w:rsidRPr="00C772C6">
              <w:rPr>
                <w:bCs/>
              </w:rPr>
              <w:t>17.03.16</w:t>
            </w:r>
            <w:r w:rsidRPr="00C772C6">
              <w:rPr>
                <w:bCs/>
                <w:lang w:val="en-US"/>
              </w:rPr>
              <w:t>. 18.02, 11.</w:t>
            </w:r>
            <w:r w:rsidRPr="00C772C6">
              <w:rPr>
                <w:bCs/>
              </w:rPr>
              <w:t>06, 03.09.20</w:t>
            </w:r>
          </w:p>
          <w:p w:rsidR="002E54E0" w:rsidRPr="00C772C6" w:rsidRDefault="002E54E0" w:rsidP="00966C86">
            <w:pPr>
              <w:tabs>
                <w:tab w:val="left" w:pos="2371"/>
                <w:tab w:val="left" w:pos="2513"/>
              </w:tabs>
              <w:rPr>
                <w:bCs/>
              </w:rPr>
            </w:pPr>
            <w:r w:rsidRPr="00C772C6">
              <w:rPr>
                <w:bCs/>
              </w:rPr>
              <w:t>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D10FEA" w:rsidRDefault="002E54E0" w:rsidP="00966C86">
            <w:pPr>
              <w:tabs>
                <w:tab w:val="left" w:pos="3345"/>
              </w:tabs>
              <w:jc w:val="center"/>
            </w:pPr>
            <w:r w:rsidRPr="00D10FEA">
              <w:t>165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center"/>
            </w:pPr>
            <w:r w:rsidRPr="00D10FEA">
              <w:t>273542430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both"/>
            </w:pPr>
            <w:r w:rsidRPr="00D10FEA">
              <w:rPr>
                <w:lang w:val="en-US"/>
              </w:rPr>
              <w:t>AFALINA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10FEA" w:rsidRDefault="002E54E0" w:rsidP="00966C86">
            <w:pPr>
              <w:tabs>
                <w:tab w:val="left" w:pos="2371"/>
                <w:tab w:val="left" w:pos="2513"/>
              </w:tabs>
              <w:rPr>
                <w:bCs/>
              </w:rPr>
            </w:pPr>
            <w:r w:rsidRPr="00D10FEA">
              <w:rPr>
                <w:bCs/>
                <w:lang w:val="en-US"/>
              </w:rPr>
              <w:t>Russian Federation</w:t>
            </w:r>
            <w:r w:rsidRPr="00D10FEA">
              <w:rPr>
                <w:bCs/>
              </w:rPr>
              <w:t>. 18.03.16, 14.05, 15.05, 14.08.18, 17.07</w:t>
            </w:r>
            <w:r w:rsidRPr="00D10FEA">
              <w:rPr>
                <w:bCs/>
                <w:lang w:val="en-US"/>
              </w:rPr>
              <w:t>. 12.08</w:t>
            </w:r>
            <w:r w:rsidRPr="00D10FEA">
              <w:rPr>
                <w:bCs/>
              </w:rPr>
              <w:t>, 31.08, 14.09.20  ДУ «Держгідрографія», 03.03, 13.03, 26.03, 30.03, 14.09.17 ВМС ЗСУ</w:t>
            </w:r>
          </w:p>
        </w:tc>
      </w:tr>
      <w:tr w:rsidR="002E54E0" w:rsidRPr="00D20DA0" w:rsidTr="00966C86">
        <w:trPr>
          <w:trHeight w:val="30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166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8414489</w:t>
            </w:r>
            <w:r>
              <w:t xml:space="preserve"> / 273356220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9146B" w:rsidRDefault="002E54E0" w:rsidP="00966C86">
            <w:pPr>
              <w:jc w:val="both"/>
            </w:pPr>
            <w:r w:rsidRPr="007458FA">
              <w:rPr>
                <w:lang w:val="en-US"/>
              </w:rPr>
              <w:t>KAPITANSHIRYAEV</w:t>
            </w:r>
            <w:r>
              <w:t xml:space="preserv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07.07.14, 04.07.16</w:t>
            </w:r>
            <w:r>
              <w:rPr>
                <w:bCs/>
              </w:rPr>
              <w:t>, 07.05, 24.06.19</w:t>
            </w:r>
            <w:r w:rsidRPr="007458FA">
              <w:rPr>
                <w:bCs/>
              </w:rPr>
              <w:t xml:space="preserve">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167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8724793</w:t>
            </w:r>
            <w:r>
              <w:t xml:space="preserve"> / 273353940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9D042F" w:rsidRDefault="002E54E0" w:rsidP="00966C86">
            <w:pPr>
              <w:jc w:val="both"/>
            </w:pPr>
            <w:r w:rsidRPr="007458FA">
              <w:rPr>
                <w:lang w:val="en-US"/>
              </w:rPr>
              <w:t>KORSAKOV</w:t>
            </w:r>
            <w:r>
              <w:t xml:space="preserv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22.06.15, 14.04.17</w:t>
            </w:r>
            <w:r>
              <w:rPr>
                <w:bCs/>
              </w:rPr>
              <w:t>, 03.06.19</w:t>
            </w:r>
            <w:r w:rsidRPr="007458FA">
              <w:rPr>
                <w:bCs/>
              </w:rPr>
              <w:t xml:space="preserve">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168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9342657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DAHIBYULBYUL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06.07.14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169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8300169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SLAVYANIN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Zanzibar</w:t>
            </w:r>
            <w:r w:rsidRPr="007458FA">
              <w:rPr>
                <w:bCs/>
              </w:rPr>
              <w:t>. 22.03.14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170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7924334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GULER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Vanuatu</w:t>
            </w:r>
            <w:r w:rsidRPr="007458FA">
              <w:rPr>
                <w:bCs/>
              </w:rPr>
              <w:t>. 22.05.15, 26.11.16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171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7116793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LAJOIE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Panama</w:t>
            </w:r>
            <w:r w:rsidRPr="007458FA">
              <w:rPr>
                <w:bCs/>
              </w:rPr>
              <w:t xml:space="preserve"> (</w:t>
            </w:r>
            <w:r w:rsidRPr="007458FA">
              <w:rPr>
                <w:bCs/>
                <w:lang w:val="en-US"/>
              </w:rPr>
              <w:t>Republicof</w:t>
            </w:r>
            <w:r w:rsidRPr="007458FA">
              <w:rPr>
                <w:bCs/>
              </w:rPr>
              <w:t>). 11.08.14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lastRenderedPageBreak/>
              <w:t>172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7500578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ALICANDEVAL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Turkey</w:t>
            </w:r>
            <w:r w:rsidRPr="007458FA">
              <w:rPr>
                <w:bCs/>
              </w:rPr>
              <w:t>. 21.07.14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173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9352705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AZERIKARABAKH</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30.07.14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rsidRPr="0042769F">
              <w:t>174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center"/>
            </w:pPr>
            <w:r w:rsidRPr="0042769F">
              <w:t>8414283 / 468407000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both"/>
            </w:pPr>
            <w:r w:rsidRPr="0042769F">
              <w:rPr>
                <w:lang w:val="en-US"/>
              </w:rPr>
              <w:t>IVAN</w:t>
            </w:r>
            <w:r w:rsidRPr="0042769F">
              <w:t xml:space="preserve"> (</w:t>
            </w:r>
            <w:r w:rsidRPr="0042769F">
              <w:rPr>
                <w:lang w:val="en-US"/>
              </w:rPr>
              <w:t>RANDA</w:t>
            </w:r>
            <w:r w:rsidRPr="0042769F">
              <w:t xml:space="preserve">) </w:t>
            </w:r>
            <w:r w:rsidRPr="0042769F">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2769F" w:rsidRDefault="002E54E0" w:rsidP="00966C86">
            <w:pPr>
              <w:tabs>
                <w:tab w:val="left" w:pos="2371"/>
                <w:tab w:val="left" w:pos="2513"/>
              </w:tabs>
              <w:rPr>
                <w:bCs/>
              </w:rPr>
            </w:pPr>
            <w:r w:rsidRPr="0042769F">
              <w:t>Коморос. Сірія (</w:t>
            </w:r>
            <w:r w:rsidRPr="0042769F">
              <w:rPr>
                <w:bCs/>
              </w:rPr>
              <w:t>ВМС ЗСУ</w:t>
            </w:r>
            <w:r w:rsidRPr="0042769F">
              <w:t xml:space="preserve"> 06.08.19)</w:t>
            </w:r>
            <w:r w:rsidRPr="0042769F">
              <w:rPr>
                <w:bCs/>
              </w:rPr>
              <w:t xml:space="preserve"> 20.09, 22.09, 05.10, 17.11.17, 30.06, 23.09.18  БФ Майдан ЗС, 11.07, 25.10, 18.12.19 ВМС ЗСУ, 20.09.18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175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7528788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MERTDEVAL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Turkey</w:t>
            </w:r>
            <w:r w:rsidRPr="007458FA">
              <w:rPr>
                <w:bCs/>
              </w:rPr>
              <w:t>. 31.07.15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176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9572226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OLDCAPTAIN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Panama</w:t>
            </w:r>
            <w:r w:rsidRPr="007458FA">
              <w:rPr>
                <w:bCs/>
              </w:rPr>
              <w:t xml:space="preserve"> (</w:t>
            </w:r>
            <w:r w:rsidRPr="007458FA">
              <w:rPr>
                <w:bCs/>
                <w:lang w:val="en-US"/>
              </w:rPr>
              <w:t>Republicof</w:t>
            </w:r>
            <w:r w:rsidRPr="007458FA">
              <w:rPr>
                <w:bCs/>
              </w:rPr>
              <w:t>). 10.14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177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9411862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TFM</w:t>
            </w:r>
            <w:r w:rsidRPr="007458FA">
              <w:t xml:space="preserve"> 1</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27.08.15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178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8211801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SHTHUSEYINAKIL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Moldova</w:t>
            </w:r>
            <w:r w:rsidRPr="007458FA">
              <w:rPr>
                <w:bCs/>
              </w:rPr>
              <w:t xml:space="preserve"> (</w:t>
            </w:r>
            <w:r w:rsidRPr="007458FA">
              <w:rPr>
                <w:bCs/>
                <w:lang w:val="en-US"/>
              </w:rPr>
              <w:t>Republicof</w:t>
            </w:r>
            <w:r w:rsidRPr="007458FA">
              <w:rPr>
                <w:bCs/>
              </w:rPr>
              <w:t>). 16.07.14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179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8721404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AMUR</w:t>
            </w:r>
            <w:r w:rsidRPr="007458FA">
              <w:t xml:space="preserve"> 2514</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Belize</w:t>
            </w:r>
            <w:r w:rsidRPr="007458FA">
              <w:rPr>
                <w:bCs/>
              </w:rPr>
              <w:t>. 23.06.14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180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8721363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AMUR</w:t>
            </w:r>
            <w:r w:rsidRPr="007458FA">
              <w:t xml:space="preserve"> 2510</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t>Cambodia (Kingdom of).</w:t>
            </w:r>
            <w:r w:rsidRPr="007458FA">
              <w:rPr>
                <w:bCs/>
              </w:rPr>
              <w:t xml:space="preserve"> 23.06.14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181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8230314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SEASHELL</w:t>
            </w:r>
          </w:p>
          <w:p w:rsidR="002E54E0" w:rsidRPr="007458FA" w:rsidRDefault="002E54E0" w:rsidP="00966C86">
            <w:pPr>
              <w:jc w:val="both"/>
            </w:pPr>
            <w:r w:rsidRPr="007458FA">
              <w:t>ZELEN за інформ. ВМС ЗСУ</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t>Cambodia (Kingdom of).</w:t>
            </w:r>
            <w:r w:rsidRPr="007458FA">
              <w:rPr>
                <w:bCs/>
              </w:rPr>
              <w:t xml:space="preserve"> 25.06.14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182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8874354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HAYALS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04.05.15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183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9155248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HERCULES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Belize</w:t>
            </w:r>
            <w:r w:rsidRPr="007458FA">
              <w:rPr>
                <w:bCs/>
              </w:rPr>
              <w:t>. 28.02.15, 02.06.17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184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6822979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KRUZENSHTERN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06.05.14, 07.05.15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185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7931222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ADMIRALLAZAREV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2015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186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9006320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ILSE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Malta</w:t>
            </w:r>
            <w:r w:rsidRPr="007458FA">
              <w:rPr>
                <w:bCs/>
              </w:rPr>
              <w:t>. 19.08.14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8B0A8B" w:rsidRDefault="002E54E0" w:rsidP="00966C86">
            <w:pPr>
              <w:tabs>
                <w:tab w:val="left" w:pos="3345"/>
              </w:tabs>
              <w:jc w:val="center"/>
            </w:pPr>
            <w:r w:rsidRPr="008B0A8B">
              <w:t>187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8B0A8B" w:rsidRDefault="002E54E0" w:rsidP="00966C86">
            <w:pPr>
              <w:jc w:val="center"/>
            </w:pPr>
            <w:r w:rsidRPr="008B0A8B">
              <w:t>7528556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8B0A8B" w:rsidRDefault="002E54E0" w:rsidP="00966C86">
            <w:pPr>
              <w:jc w:val="both"/>
            </w:pPr>
            <w:r w:rsidRPr="008B0A8B">
              <w:rPr>
                <w:lang w:val="en-US"/>
              </w:rPr>
              <w:t>PRINCESSMARIA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8B0A8B" w:rsidRDefault="002E54E0" w:rsidP="00966C86">
            <w:pPr>
              <w:tabs>
                <w:tab w:val="left" w:pos="2371"/>
                <w:tab w:val="left" w:pos="2513"/>
              </w:tabs>
              <w:rPr>
                <w:bCs/>
              </w:rPr>
            </w:pPr>
            <w:r w:rsidRPr="008B0A8B">
              <w:rPr>
                <w:bCs/>
                <w:lang w:val="en-US"/>
              </w:rPr>
              <w:t>Comoros</w:t>
            </w:r>
            <w:r w:rsidRPr="008B0A8B">
              <w:rPr>
                <w:bCs/>
              </w:rPr>
              <w:t xml:space="preserve"> (</w:t>
            </w:r>
            <w:r w:rsidRPr="008B0A8B">
              <w:rPr>
                <w:bCs/>
                <w:lang w:val="en-US"/>
              </w:rPr>
              <w:t>Unionofthe</w:t>
            </w:r>
            <w:r w:rsidRPr="008B0A8B">
              <w:rPr>
                <w:bCs/>
              </w:rPr>
              <w:t>). 07.08, 01.07.17</w:t>
            </w:r>
            <w:r>
              <w:rPr>
                <w:bCs/>
              </w:rPr>
              <w:t>, 10.06.20</w:t>
            </w:r>
            <w:r w:rsidRPr="008B0A8B">
              <w:rPr>
                <w:bCs/>
              </w:rPr>
              <w:t xml:space="preserve"> ВМС ЗСУ, 03.10, 04.11.17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188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8721416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AMUR</w:t>
            </w:r>
            <w:r w:rsidRPr="007458FA">
              <w:t xml:space="preserve"> 2515</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SaintKittsandNevis</w:t>
            </w:r>
            <w:r w:rsidRPr="007458FA">
              <w:rPr>
                <w:bCs/>
              </w:rPr>
              <w:t>. 17.06.15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189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273542420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RBKRAB</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20.12.15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190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7525334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SKYMOON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jc w:val="both"/>
              <w:rPr>
                <w:bCs/>
              </w:rPr>
            </w:pPr>
            <w:r w:rsidRPr="007458FA">
              <w:rPr>
                <w:bCs/>
                <w:lang w:val="en-US"/>
              </w:rPr>
              <w:t>Moldova</w:t>
            </w:r>
            <w:r w:rsidRPr="007458FA">
              <w:rPr>
                <w:bCs/>
              </w:rPr>
              <w:t xml:space="preserve"> (</w:t>
            </w:r>
            <w:r w:rsidRPr="007458FA">
              <w:rPr>
                <w:bCs/>
                <w:lang w:val="en-US"/>
              </w:rPr>
              <w:t>Republicof</w:t>
            </w:r>
            <w:r w:rsidRPr="007458FA">
              <w:rPr>
                <w:bCs/>
              </w:rPr>
              <w:t xml:space="preserve">). 10.04.16, 25.04.16 ВМС ЗСУ </w:t>
            </w:r>
          </w:p>
          <w:p w:rsidR="002E54E0" w:rsidRPr="007458FA" w:rsidRDefault="002E54E0" w:rsidP="00966C86">
            <w:pPr>
              <w:tabs>
                <w:tab w:val="left" w:pos="2371"/>
                <w:tab w:val="left" w:pos="2513"/>
              </w:tabs>
              <w:jc w:val="both"/>
              <w:rPr>
                <w:bCs/>
              </w:rPr>
            </w:pPr>
            <w:r w:rsidRPr="007458FA">
              <w:rPr>
                <w:bCs/>
              </w:rPr>
              <w:t>БФ «Майдан ЗС» від 01.11.16 прапор судна – Танзанія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191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P</w:t>
            </w:r>
            <w:r w:rsidRPr="007458FA">
              <w:t xml:space="preserve"> 36-89 </w:t>
            </w:r>
            <w:r w:rsidRPr="007458FA">
              <w:rPr>
                <w:lang w:val="en-US"/>
              </w:rPr>
              <w:t>MC</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21.04.16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192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9260964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BULATNYY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03.05.16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193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8948167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MEZHDURECHENSK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29.04.16, 06.07, 10.07.17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6154B" w:rsidRDefault="002E54E0" w:rsidP="00966C86">
            <w:pPr>
              <w:tabs>
                <w:tab w:val="left" w:pos="3345"/>
              </w:tabs>
              <w:jc w:val="center"/>
            </w:pPr>
            <w:r w:rsidRPr="0066154B">
              <w:t>194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6154B" w:rsidRDefault="002E54E0" w:rsidP="00966C86">
            <w:pPr>
              <w:jc w:val="center"/>
            </w:pPr>
            <w:r w:rsidRPr="0066154B">
              <w:t>8728218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6154B" w:rsidRDefault="002E54E0" w:rsidP="00966C86">
            <w:pPr>
              <w:jc w:val="both"/>
            </w:pPr>
            <w:r w:rsidRPr="0066154B">
              <w:rPr>
                <w:lang w:val="en-US"/>
              </w:rPr>
              <w:t>ULIKA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6154B" w:rsidRDefault="002E54E0" w:rsidP="00966C86">
            <w:pPr>
              <w:tabs>
                <w:tab w:val="left" w:pos="2371"/>
                <w:tab w:val="left" w:pos="2513"/>
              </w:tabs>
              <w:rPr>
                <w:bCs/>
              </w:rPr>
            </w:pPr>
            <w:r w:rsidRPr="0066154B">
              <w:rPr>
                <w:bCs/>
                <w:lang w:val="en-US"/>
              </w:rPr>
              <w:t>RussianFederation</w:t>
            </w:r>
            <w:r w:rsidRPr="0066154B">
              <w:rPr>
                <w:bCs/>
              </w:rPr>
              <w:t>. 05.05.16 БФ «Майдан ЗС», ДУ «Держгідрографія», 06.04, 27.11.18</w:t>
            </w:r>
            <w:r>
              <w:rPr>
                <w:bCs/>
              </w:rPr>
              <w:t>, 21.05.21</w:t>
            </w:r>
            <w:r w:rsidRPr="0066154B">
              <w:rPr>
                <w:bCs/>
              </w:rPr>
              <w:t xml:space="preserve">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195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8933629</w:t>
            </w:r>
            <w:r>
              <w:t xml:space="preserve"> / 273448330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CHERNOMORETC</w:t>
            </w:r>
            <w:r w:rsidRPr="007458FA">
              <w:t>2</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Default="002E54E0" w:rsidP="00966C86">
            <w:pPr>
              <w:tabs>
                <w:tab w:val="left" w:pos="2371"/>
                <w:tab w:val="left" w:pos="2513"/>
              </w:tabs>
              <w:rPr>
                <w:bCs/>
              </w:rPr>
            </w:pPr>
            <w:r w:rsidRPr="007458FA">
              <w:rPr>
                <w:bCs/>
                <w:lang w:val="en-US"/>
              </w:rPr>
              <w:t>RussianFederation</w:t>
            </w:r>
            <w:r w:rsidRPr="007458FA">
              <w:rPr>
                <w:bCs/>
              </w:rPr>
              <w:t>. 04.05.16 ДУ «Держгідрографія»</w:t>
            </w:r>
            <w:r>
              <w:rPr>
                <w:bCs/>
              </w:rPr>
              <w:t xml:space="preserve">, </w:t>
            </w:r>
          </w:p>
          <w:p w:rsidR="002E54E0" w:rsidRPr="007458FA" w:rsidRDefault="002E54E0" w:rsidP="00966C86">
            <w:pPr>
              <w:tabs>
                <w:tab w:val="left" w:pos="2371"/>
                <w:tab w:val="left" w:pos="2513"/>
              </w:tabs>
              <w:rPr>
                <w:bCs/>
              </w:rPr>
            </w:pPr>
            <w:r>
              <w:rPr>
                <w:bCs/>
              </w:rPr>
              <w:t xml:space="preserve">07.09.20 </w:t>
            </w:r>
            <w:r w:rsidRPr="007458FA">
              <w:rPr>
                <w:bCs/>
              </w:rPr>
              <w:t>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196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PRINCESSP</w:t>
            </w:r>
            <w:r w:rsidRPr="007458FA">
              <w:t xml:space="preserve"> 50</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Kazakhstan</w:t>
            </w:r>
            <w:r w:rsidRPr="007458FA">
              <w:rPr>
                <w:bCs/>
              </w:rPr>
              <w:t xml:space="preserve"> (</w:t>
            </w:r>
            <w:r w:rsidRPr="007458FA">
              <w:rPr>
                <w:bCs/>
                <w:lang w:val="en-US"/>
              </w:rPr>
              <w:t>Republicof</w:t>
            </w:r>
            <w:r w:rsidRPr="007458FA">
              <w:rPr>
                <w:bCs/>
              </w:rPr>
              <w:t>). 09.05.16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197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LEGENDA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16.05.16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198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YUNONA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xml:space="preserve">. 07.07, 30.07, 06.08, 17.08.18 </w:t>
            </w:r>
          </w:p>
          <w:p w:rsidR="002E54E0" w:rsidRPr="007458FA" w:rsidRDefault="002E54E0" w:rsidP="00966C86">
            <w:pPr>
              <w:tabs>
                <w:tab w:val="left" w:pos="2371"/>
                <w:tab w:val="left" w:pos="2513"/>
              </w:tabs>
              <w:rPr>
                <w:bCs/>
              </w:rPr>
            </w:pPr>
            <w:r w:rsidRPr="007458FA">
              <w:rPr>
                <w:bCs/>
              </w:rPr>
              <w:t>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199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9719680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TAURICA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BritishVirginIslands</w:t>
            </w:r>
            <w:r w:rsidRPr="007458FA">
              <w:rPr>
                <w:bCs/>
              </w:rPr>
              <w:t xml:space="preserve"> – </w:t>
            </w:r>
            <w:r w:rsidRPr="007458FA">
              <w:rPr>
                <w:bCs/>
                <w:lang w:val="en-US"/>
              </w:rPr>
              <w:t>UnitedKingdom</w:t>
            </w:r>
            <w:r w:rsidRPr="007458FA">
              <w:rPr>
                <w:bCs/>
              </w:rPr>
              <w:t>20.05.16, 17.05.18 ДУ «Держгідрографія»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25FF8" w:rsidRDefault="002E54E0" w:rsidP="00966C86">
            <w:pPr>
              <w:tabs>
                <w:tab w:val="left" w:pos="3345"/>
              </w:tabs>
              <w:jc w:val="center"/>
            </w:pPr>
            <w:r w:rsidRPr="00625FF8">
              <w:t>200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center"/>
            </w:pPr>
            <w:r w:rsidRPr="00625FF8">
              <w:rPr>
                <w:bCs/>
                <w:lang w:val="en-GB"/>
              </w:rPr>
              <w:t>27354323</w:t>
            </w:r>
            <w:r w:rsidRPr="00625FF8">
              <w:rPr>
                <w:bCs/>
              </w:rPr>
              <w:t>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25FF8" w:rsidRDefault="002E54E0" w:rsidP="00966C86">
            <w:pPr>
              <w:jc w:val="both"/>
              <w:rPr>
                <w:lang w:val="en-US"/>
              </w:rPr>
            </w:pPr>
            <w:r w:rsidRPr="00625FF8">
              <w:rPr>
                <w:lang w:val="en-US"/>
              </w:rPr>
              <w:t>RB-365</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25FF8" w:rsidRDefault="002E54E0" w:rsidP="00966C86">
            <w:pPr>
              <w:tabs>
                <w:tab w:val="left" w:pos="2371"/>
                <w:tab w:val="left" w:pos="2513"/>
              </w:tabs>
              <w:rPr>
                <w:bCs/>
              </w:rPr>
            </w:pPr>
            <w:r w:rsidRPr="00625FF8">
              <w:rPr>
                <w:bCs/>
                <w:lang w:val="en-US"/>
              </w:rPr>
              <w:t>RussianFederation</w:t>
            </w:r>
            <w:r w:rsidRPr="00625FF8">
              <w:rPr>
                <w:bCs/>
              </w:rPr>
              <w:t>. 18.09, 21.09.17, 04.04, 16.05, 08.06, 13.06, 19.06, 22.06, 06.07, 07.07, 07.08, 29.08.18, 27.07.19, 18.02, 10.06, 17.07, 12.08, 14.09, 05.10.20, 25.07-26.07.21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201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SANI</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22.05.16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202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8858087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SKIF</w:t>
            </w:r>
            <w:r w:rsidRPr="007458FA">
              <w:t>-</w:t>
            </w:r>
            <w:r w:rsidRPr="007458FA">
              <w:rPr>
                <w:lang w:val="en-US"/>
              </w:rPr>
              <w:t>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26.05.16 ВМС ЗСУ,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203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9252905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VOLGA</w:t>
            </w:r>
            <w:r w:rsidRPr="007458FA">
              <w:t>-44</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26.05.16 ВМС ЗСУ,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204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7125225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NABILJ</w:t>
            </w:r>
            <w:r w:rsidRPr="007458FA">
              <w:t xml:space="preserve"> (ALEXANDER Y)</w:t>
            </w:r>
          </w:p>
          <w:p w:rsidR="002E54E0" w:rsidRPr="007458FA" w:rsidRDefault="002E54E0" w:rsidP="00966C86">
            <w:pPr>
              <w:jc w:val="both"/>
            </w:pP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SierraLeone</w:t>
            </w:r>
            <w:r w:rsidRPr="007458FA">
              <w:rPr>
                <w:bCs/>
              </w:rPr>
              <w:t>. 02.06.16 БФ «Майдан ЗС», ВМС ЗСУ</w:t>
            </w:r>
          </w:p>
          <w:p w:rsidR="002E54E0" w:rsidRPr="007458FA" w:rsidRDefault="002E54E0" w:rsidP="00966C86">
            <w:pPr>
              <w:tabs>
                <w:tab w:val="left" w:pos="2371"/>
                <w:tab w:val="left" w:pos="2513"/>
              </w:tabs>
              <w:rPr>
                <w:bCs/>
              </w:rPr>
            </w:pPr>
            <w:r w:rsidRPr="007458FA">
              <w:rPr>
                <w:bCs/>
              </w:rPr>
              <w:t xml:space="preserve">ВМС ЗСУ 30.09.16 назва судна – </w:t>
            </w:r>
            <w:r w:rsidRPr="007458FA">
              <w:t>ALEXANDER Y</w:t>
            </w:r>
          </w:p>
        </w:tc>
      </w:tr>
      <w:tr w:rsidR="002E54E0" w:rsidRPr="00D20DA0" w:rsidTr="00966C86">
        <w:trPr>
          <w:trHeight w:val="8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205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8933655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CHERNOMORETS</w:t>
            </w:r>
            <w:r w:rsidRPr="007458FA">
              <w:t>-6</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31.08.15 ВМС ЗСУ, 30.08.18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206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9612686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PERKASAPRIMA</w:t>
            </w:r>
            <w:r w:rsidRPr="007458FA">
              <w:t xml:space="preserve"> 18 </w:t>
            </w:r>
          </w:p>
          <w:p w:rsidR="002E54E0" w:rsidRPr="007458FA" w:rsidRDefault="002E54E0" w:rsidP="00966C86">
            <w:pPr>
              <w:jc w:val="both"/>
            </w:pPr>
            <w:r w:rsidRPr="007458FA">
              <w:t>(</w:t>
            </w:r>
            <w:r w:rsidRPr="007458FA">
              <w:rPr>
                <w:lang w:val="en-US"/>
              </w:rPr>
              <w:t>DIZELISTSEVASTOPOL</w:t>
            </w:r>
            <w:r w:rsidRPr="007458FA">
              <w:t>)</w:t>
            </w:r>
          </w:p>
          <w:p w:rsidR="002E54E0" w:rsidRPr="007458FA" w:rsidRDefault="002E54E0" w:rsidP="00966C86">
            <w:pPr>
              <w:jc w:val="both"/>
            </w:pPr>
            <w:r w:rsidRPr="007458FA">
              <w:rPr>
                <w:lang w:val="en-US"/>
              </w:rPr>
              <w:t>LENANEFT</w:t>
            </w:r>
            <w:r w:rsidRPr="007458FA">
              <w:t>-2038</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23.06, 05.09, 08.11.15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207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color w:val="000000"/>
              </w:rPr>
              <w:t>SUNLIGHT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05.12.15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208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9777656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rPr>
            </w:pPr>
            <w:r w:rsidRPr="007458FA">
              <w:rPr>
                <w:color w:val="000000"/>
              </w:rPr>
              <w:t>SYNERGY 1</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10.02.16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209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rPr>
            </w:pPr>
            <w:r w:rsidRPr="007458FA">
              <w:rPr>
                <w:color w:val="000000"/>
              </w:rPr>
              <w:t>8010427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rPr>
            </w:pPr>
            <w:r w:rsidRPr="007458FA">
              <w:rPr>
                <w:color w:val="000000"/>
              </w:rPr>
              <w:t>OPHELIA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27.06.16 ВМС ЗСУ</w:t>
            </w:r>
          </w:p>
        </w:tc>
      </w:tr>
      <w:tr w:rsidR="002E54E0" w:rsidRPr="00D20DA0" w:rsidTr="00966C86">
        <w:trPr>
          <w:trHeight w:val="8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lastRenderedPageBreak/>
              <w:t>210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rPr>
            </w:pPr>
            <w:r w:rsidRPr="007458FA">
              <w:t>8883238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rPr>
            </w:pPr>
            <w:r w:rsidRPr="007458FA">
              <w:rPr>
                <w:lang w:val="en-US"/>
              </w:rPr>
              <w:t>VOLZHSKIY</w:t>
            </w:r>
            <w:r w:rsidRPr="007458FA">
              <w:t>-8</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07.07.16 БФ «Майдан ЗС»</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EA4DA4" w:rsidRDefault="002E54E0" w:rsidP="00966C86">
            <w:pPr>
              <w:tabs>
                <w:tab w:val="left" w:pos="3345"/>
              </w:tabs>
              <w:jc w:val="center"/>
            </w:pPr>
            <w:r w:rsidRPr="00EA4DA4">
              <w:t>211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A4DA4" w:rsidRDefault="002E54E0" w:rsidP="00966C86">
            <w:pPr>
              <w:jc w:val="center"/>
              <w:rPr>
                <w:lang w:val="en-US"/>
              </w:rPr>
            </w:pPr>
            <w:r w:rsidRPr="00EA4DA4">
              <w:rPr>
                <w:lang w:val="en-US"/>
              </w:rPr>
              <w:t>273358580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A4DA4" w:rsidRDefault="002E54E0" w:rsidP="00966C86">
            <w:pPr>
              <w:jc w:val="both"/>
            </w:pPr>
            <w:r w:rsidRPr="00EA4DA4">
              <w:rPr>
                <w:lang w:val="en-US"/>
              </w:rPr>
              <w:t>AGUAMARIN</w:t>
            </w:r>
            <w:r w:rsidRPr="00EA4DA4">
              <w:t xml:space="preserve"> (</w:t>
            </w:r>
            <w:r w:rsidRPr="00EA4DA4">
              <w:rPr>
                <w:bCs/>
              </w:rPr>
              <w:t>AKVAMARIN</w:t>
            </w:r>
            <w:r w:rsidRPr="00EA4DA4">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A4DA4" w:rsidRDefault="002E54E0" w:rsidP="00966C86">
            <w:pPr>
              <w:tabs>
                <w:tab w:val="left" w:pos="2371"/>
                <w:tab w:val="left" w:pos="2513"/>
              </w:tabs>
              <w:rPr>
                <w:bCs/>
              </w:rPr>
            </w:pPr>
            <w:r w:rsidRPr="00EA4DA4">
              <w:rPr>
                <w:bCs/>
                <w:lang w:val="en-US"/>
              </w:rPr>
              <w:t>RussianFederation</w:t>
            </w:r>
            <w:r w:rsidRPr="00EA4DA4">
              <w:rPr>
                <w:bCs/>
              </w:rPr>
              <w:t>. 12.07.16, 06.07, 07.07, 11.07, 31.07, 05.08, 31.08, 22.09, 30.10, 31.10.18, 12.11.19, 31.08.20, 01.07.21</w:t>
            </w:r>
          </w:p>
          <w:p w:rsidR="002E54E0" w:rsidRPr="00EA4DA4" w:rsidRDefault="002E54E0" w:rsidP="00966C86">
            <w:pPr>
              <w:tabs>
                <w:tab w:val="left" w:pos="2371"/>
                <w:tab w:val="left" w:pos="2513"/>
              </w:tabs>
              <w:rPr>
                <w:bCs/>
              </w:rPr>
            </w:pPr>
            <w:r w:rsidRPr="00EA4DA4">
              <w:rPr>
                <w:bCs/>
              </w:rPr>
              <w:t>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212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ISKRA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17.07.16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213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FOTON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31.07.16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214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FANTASTICASOLO</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Italy</w:t>
            </w:r>
            <w:r w:rsidRPr="007458FA">
              <w:rPr>
                <w:bCs/>
              </w:rPr>
              <w:t>. 31.07.16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F53DC0" w:rsidRDefault="002E54E0" w:rsidP="00966C86">
            <w:pPr>
              <w:tabs>
                <w:tab w:val="left" w:pos="3345"/>
              </w:tabs>
              <w:jc w:val="center"/>
            </w:pPr>
            <w:r w:rsidRPr="00F53DC0">
              <w:t>215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84102</w:t>
            </w:r>
            <w:r>
              <w:t xml:space="preserve">75 </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r w:rsidRPr="00F53DC0">
              <w:rPr>
                <w:lang w:val="en-US"/>
              </w:rPr>
              <w:t>AMUR</w:t>
            </w:r>
            <w:r>
              <w:rPr>
                <w:color w:val="000000" w:themeColor="text1"/>
              </w:rPr>
              <w:t xml:space="preserve">(самохідна баржа, </w:t>
            </w:r>
            <w:r w:rsidRPr="00F53DC0">
              <w:rPr>
                <w:color w:val="000000" w:themeColor="text1"/>
              </w:rPr>
              <w:t>днопоглиблююче)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21.09.17, 08.06, 12.06, 04.11.18 ДУ Держгідрографія,  05.04, 07.04, 10.04-13.04, 15.04, 16.04, 18.04, 08.06, 12.06, 09.10, 04.11, 26.11.18, 08.05, 20.05, 21.05, 23.05, 03.09, 24.09, 24.10, 18.12, 20.12, 28.12.19</w:t>
            </w:r>
            <w:r>
              <w:rPr>
                <w:bCs/>
              </w:rPr>
              <w:t>, 29.02.20</w:t>
            </w:r>
            <w:r w:rsidRPr="00F53DC0">
              <w:rPr>
                <w:bCs/>
              </w:rPr>
              <w:t xml:space="preserve"> ВМС ЗСУ</w:t>
            </w:r>
          </w:p>
        </w:tc>
      </w:tr>
      <w:tr w:rsidR="002E54E0" w:rsidRPr="00D20DA0" w:rsidTr="00966C86">
        <w:trPr>
          <w:trHeight w:val="19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216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7005554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NIKOLAILEBEDEV</w:t>
            </w:r>
            <w:r w:rsidRPr="007458FA">
              <w:rPr>
                <w:bCs/>
              </w:rPr>
              <w:t>(сухов.)</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02.08.16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217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8230209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VOLGOBALT</w:t>
            </w:r>
            <w:r w:rsidRPr="007458FA">
              <w:t xml:space="preserve">-153 </w:t>
            </w: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02.08, 07.08, 26.08, 28.08, 02.09.17 ВМС ЗСУ</w:t>
            </w:r>
            <w:r w:rsidRPr="009E6DA2">
              <w:rPr>
                <w:bCs/>
              </w:rPr>
              <w:t>,</w:t>
            </w:r>
            <w:r w:rsidRPr="007458FA">
              <w:rPr>
                <w:bCs/>
              </w:rPr>
              <w:t xml:space="preserve">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218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8001517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t>TARIK EMIR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Конго судновласник/оператор – Туреччина. 25.08, 23.09.17</w:t>
            </w:r>
            <w:r>
              <w:rPr>
                <w:bCs/>
              </w:rPr>
              <w:t>, 01.01.19</w:t>
            </w:r>
            <w:r w:rsidRPr="007458FA">
              <w:rPr>
                <w:bCs/>
              </w:rPr>
              <w:t xml:space="preserve"> ВМС ЗСУ,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219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7029201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FRIENDSHIP</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t>То</w:t>
            </w:r>
            <w:r w:rsidRPr="007458FA">
              <w:rPr>
                <w:lang w:val="en-US"/>
              </w:rPr>
              <w:t>goleserepublic</w:t>
            </w:r>
            <w:r w:rsidRPr="007458FA">
              <w:t>.</w:t>
            </w:r>
            <w:r w:rsidRPr="007458FA">
              <w:rPr>
                <w:bCs/>
              </w:rPr>
              <w:t xml:space="preserve"> 19.08.16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220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RB</w:t>
            </w:r>
            <w:r w:rsidRPr="007458FA">
              <w:t xml:space="preserve"> – 412</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pPr>
            <w:r w:rsidRPr="007458FA">
              <w:rPr>
                <w:bCs/>
              </w:rPr>
              <w:t>20.08.16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221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rPr>
                <w:color w:val="000000" w:themeColor="text1"/>
              </w:rPr>
              <w:t>8215754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color w:val="000000" w:themeColor="text1"/>
                <w:lang w:val="en-US"/>
              </w:rPr>
              <w:t>NADALINA</w:t>
            </w: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color w:val="000000" w:themeColor="text1"/>
              </w:rPr>
            </w:pPr>
            <w:r w:rsidRPr="007458FA">
              <w:rPr>
                <w:color w:val="000000" w:themeColor="text1"/>
              </w:rPr>
              <w:t xml:space="preserve">Сьєрра-Леоне. </w:t>
            </w:r>
            <w:r w:rsidRPr="007458FA">
              <w:rPr>
                <w:bCs/>
              </w:rPr>
              <w:t>09.09.17 ВМС ЗСУ 25.09, 14.11.17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966C86">
            <w:pPr>
              <w:tabs>
                <w:tab w:val="left" w:pos="3345"/>
              </w:tabs>
              <w:jc w:val="center"/>
            </w:pPr>
            <w:r w:rsidRPr="007458FA">
              <w:t>222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themeColor="text1"/>
              </w:rPr>
            </w:pPr>
            <w:r w:rsidRPr="007458FA">
              <w:rPr>
                <w:color w:val="000000" w:themeColor="text1"/>
              </w:rPr>
              <w:t>7702920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color w:val="000000" w:themeColor="text1"/>
                <w:lang w:val="en-US"/>
              </w:rPr>
              <w:t>SKYHOPE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color w:val="000000" w:themeColor="text1"/>
              </w:rPr>
            </w:pPr>
            <w:r w:rsidRPr="007458FA">
              <w:rPr>
                <w:color w:val="000000" w:themeColor="text1"/>
              </w:rPr>
              <w:t xml:space="preserve">Сьєрра-Леоне, судновласник/оператор – Ліван. </w:t>
            </w:r>
            <w:r w:rsidRPr="007458FA">
              <w:rPr>
                <w:bCs/>
              </w:rPr>
              <w:t>28.07, 10.08.17 ВМС ЗСУ, 10.10, 06.11.17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rPr>
                <w:lang w:val="en-US"/>
              </w:rPr>
            </w:pPr>
            <w:r w:rsidRPr="007458FA">
              <w:rPr>
                <w:lang w:val="en-US"/>
              </w:rPr>
              <w:t>223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themeColor="text1"/>
              </w:rPr>
            </w:pPr>
            <w:r w:rsidRPr="007458FA">
              <w:rPr>
                <w:color w:val="000000" w:themeColor="text1"/>
              </w:rPr>
              <w:t>9688881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color w:val="000000" w:themeColor="text1"/>
                <w:lang w:val="en-US"/>
              </w:rPr>
              <w:t>IRBIS</w:t>
            </w:r>
            <w:r w:rsidRPr="007458FA">
              <w:rPr>
                <w:color w:val="000000" w:themeColor="text1"/>
              </w:rPr>
              <w:t xml:space="preserve">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04.11, 13.11.15 ВМС ЗСУ від 30.09.16</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243E1A" w:rsidRDefault="002E54E0" w:rsidP="00966C86">
            <w:pPr>
              <w:tabs>
                <w:tab w:val="left" w:pos="3345"/>
              </w:tabs>
              <w:jc w:val="center"/>
            </w:pPr>
            <w:r w:rsidRPr="00243E1A">
              <w:t>224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243E1A" w:rsidRDefault="002E54E0" w:rsidP="00966C86">
            <w:pPr>
              <w:jc w:val="center"/>
              <w:rPr>
                <w:color w:val="000000" w:themeColor="text1"/>
              </w:rPr>
            </w:pPr>
            <w:r w:rsidRPr="00243E1A">
              <w:rPr>
                <w:color w:val="000000" w:themeColor="text1"/>
              </w:rPr>
              <w:t>7111420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243E1A" w:rsidRDefault="002E54E0" w:rsidP="00966C86">
            <w:pPr>
              <w:jc w:val="both"/>
              <w:rPr>
                <w:color w:val="000000" w:themeColor="text1"/>
              </w:rPr>
            </w:pPr>
            <w:r w:rsidRPr="00243E1A">
              <w:rPr>
                <w:color w:val="000000" w:themeColor="text1"/>
                <w:lang w:val="en-US"/>
              </w:rPr>
              <w:t>KOLGUEV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43E1A" w:rsidRDefault="002E54E0" w:rsidP="00966C86">
            <w:pPr>
              <w:tabs>
                <w:tab w:val="left" w:pos="2371"/>
                <w:tab w:val="left" w:pos="2513"/>
              </w:tabs>
              <w:rPr>
                <w:bCs/>
              </w:rPr>
            </w:pPr>
            <w:r w:rsidRPr="00243E1A">
              <w:rPr>
                <w:color w:val="000000" w:themeColor="text1"/>
              </w:rPr>
              <w:t>Росія судновласник/оператор – Росія.</w:t>
            </w:r>
            <w:r w:rsidRPr="00243E1A">
              <w:rPr>
                <w:bCs/>
              </w:rPr>
              <w:t xml:space="preserve"> 10.10.16, 13.09, 07.11.17 БФ «Майдан ЗС»</w:t>
            </w:r>
            <w:r w:rsidRPr="00243E1A">
              <w:rPr>
                <w:color w:val="000000" w:themeColor="text1"/>
              </w:rPr>
              <w:t xml:space="preserve">, </w:t>
            </w:r>
            <w:r w:rsidRPr="00243E1A">
              <w:rPr>
                <w:bCs/>
              </w:rPr>
              <w:t>28.01, 12.04, 21.05.17, 03.05, 14.05, 24.05, 02.07, 20.09.18, 06.01, 25.01, 09.02, 14.02, 21.02, 02.03, 09.03.19 ВМС ЗСУ</w:t>
            </w:r>
            <w:r w:rsidRPr="00243E1A">
              <w:rPr>
                <w:color w:val="000000" w:themeColor="text1"/>
              </w:rPr>
              <w:t xml:space="preserve">, </w:t>
            </w:r>
            <w:r w:rsidRPr="00243E1A">
              <w:rPr>
                <w:bCs/>
              </w:rPr>
              <w:t xml:space="preserve">16.05, 18.08, 21.08, 20.09.18 ДУ Держгідрографія </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225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themeColor="text1"/>
              </w:rPr>
            </w:pPr>
            <w:r w:rsidRPr="007458FA">
              <w:rPr>
                <w:color w:val="000000" w:themeColor="text1"/>
              </w:rPr>
              <w:t>273388420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color w:val="000000" w:themeColor="text1"/>
                <w:lang w:val="en-US"/>
              </w:rPr>
              <w:t>SQUALL</w:t>
            </w:r>
            <w:r w:rsidRPr="007458FA">
              <w:rPr>
                <w:color w:val="000000" w:themeColor="text1"/>
              </w:rPr>
              <w:t xml:space="preserve">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 xml:space="preserve">Прапор судна – </w:t>
            </w:r>
            <w:r w:rsidRPr="007458FA">
              <w:rPr>
                <w:bCs/>
                <w:lang w:val="en-US"/>
              </w:rPr>
              <w:t>RussianFederation</w:t>
            </w:r>
            <w:r w:rsidRPr="007458FA">
              <w:rPr>
                <w:bCs/>
              </w:rPr>
              <w:t>. 20.09, 17.11.16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226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themeColor="text1"/>
              </w:rPr>
            </w:pPr>
            <w:r w:rsidRPr="007458FA">
              <w:rPr>
                <w:color w:val="000000" w:themeColor="text1"/>
              </w:rPr>
              <w:t>9289001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color w:val="000000" w:themeColor="text1"/>
                <w:lang w:val="en-US"/>
              </w:rPr>
              <w:t>ROSTOVVELIKIY</w:t>
            </w:r>
            <w:r w:rsidRPr="007458FA">
              <w:rPr>
                <w:color w:val="000000" w:themeColor="text1"/>
              </w:rPr>
              <w:t xml:space="preserv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26.12, 27.12, 30.12.16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227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themeColor="text1"/>
              </w:rPr>
            </w:pPr>
            <w:r w:rsidRPr="007458FA">
              <w:rPr>
                <w:color w:val="000000" w:themeColor="text1"/>
              </w:rPr>
              <w:t>9313589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color w:val="000000" w:themeColor="text1"/>
                <w:lang w:val="en-US"/>
              </w:rPr>
              <w:t>VLADIMIR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color w:val="000000" w:themeColor="text1"/>
              </w:rPr>
            </w:pPr>
            <w:r w:rsidRPr="007458FA">
              <w:rPr>
                <w:color w:val="000000" w:themeColor="text1"/>
              </w:rPr>
              <w:t xml:space="preserve">Росія судновласник/оператор – Росія. </w:t>
            </w:r>
            <w:r w:rsidRPr="007458FA">
              <w:rPr>
                <w:bCs/>
              </w:rPr>
              <w:t>02.01.17 БФ «Майдан ЗС»</w:t>
            </w:r>
            <w:r w:rsidRPr="007458FA">
              <w:rPr>
                <w:color w:val="000000" w:themeColor="text1"/>
              </w:rPr>
              <w:t xml:space="preserve">, </w:t>
            </w:r>
            <w:r w:rsidRPr="007458FA">
              <w:rPr>
                <w:bCs/>
              </w:rPr>
              <w:t>25.12.17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228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themeColor="text1"/>
              </w:rPr>
            </w:pPr>
            <w:r w:rsidRPr="007458FA">
              <w:rPr>
                <w:color w:val="000000" w:themeColor="text1"/>
              </w:rPr>
              <w:t>9340881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color w:val="000000" w:themeColor="text1"/>
                <w:lang w:val="en-US"/>
              </w:rPr>
              <w:t>BORODINO</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color w:val="000000" w:themeColor="text1"/>
              </w:rPr>
              <w:t>Росія, судновласник/оператор – Росія.</w:t>
            </w:r>
            <w:r w:rsidRPr="007458FA">
              <w:rPr>
                <w:bCs/>
              </w:rPr>
              <w:t xml:space="preserve"> 05.01.17, 27.01.18  </w:t>
            </w:r>
          </w:p>
          <w:p w:rsidR="002E54E0" w:rsidRPr="007458FA" w:rsidRDefault="002E54E0" w:rsidP="00966C86">
            <w:pPr>
              <w:tabs>
                <w:tab w:val="left" w:pos="2371"/>
                <w:tab w:val="left" w:pos="2513"/>
              </w:tabs>
              <w:rPr>
                <w:color w:val="000000" w:themeColor="text1"/>
              </w:rPr>
            </w:pPr>
            <w:r w:rsidRPr="007458FA">
              <w:rPr>
                <w:bCs/>
              </w:rPr>
              <w:t>БФ «Майдан ЗС»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229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color w:val="000000" w:themeColor="text1"/>
              </w:rPr>
            </w:pPr>
            <w:r w:rsidRPr="007458FA">
              <w:t>9288992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color w:val="000000" w:themeColor="text1"/>
              </w:rPr>
            </w:pPr>
            <w:r w:rsidRPr="007458FA">
              <w:rPr>
                <w:lang w:val="en-US"/>
              </w:rPr>
              <w:t>SUZDAL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color w:val="000000" w:themeColor="text1"/>
              </w:rPr>
            </w:pPr>
            <w:r w:rsidRPr="007458FA">
              <w:rPr>
                <w:color w:val="000000" w:themeColor="text1"/>
              </w:rPr>
              <w:t xml:space="preserve">Росія, судновласник/оператор – Росія. </w:t>
            </w:r>
            <w:r w:rsidRPr="007458FA">
              <w:rPr>
                <w:bCs/>
              </w:rPr>
              <w:t>03.01, 25.12.17 БФ «Майдан ЗС»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230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9690212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STALINGRAD</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color w:val="000000" w:themeColor="text1"/>
              </w:rPr>
            </w:pPr>
            <w:r w:rsidRPr="007458FA">
              <w:rPr>
                <w:color w:val="000000" w:themeColor="text1"/>
              </w:rPr>
              <w:t>Росія, судновласник/оператор – Росія.</w:t>
            </w:r>
            <w:r w:rsidRPr="007458FA">
              <w:rPr>
                <w:bCs/>
              </w:rPr>
              <w:t xml:space="preserve"> 31.01.17 БФ «Майдан ЗС, 03.02.17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shd w:val="clear" w:color="auto" w:fill="auto"/>
            <w:vAlign w:val="center"/>
          </w:tcPr>
          <w:p w:rsidR="002E54E0" w:rsidRPr="007458FA" w:rsidRDefault="002E54E0" w:rsidP="00966C86">
            <w:pPr>
              <w:tabs>
                <w:tab w:val="left" w:pos="3345"/>
              </w:tabs>
              <w:jc w:val="center"/>
            </w:pPr>
            <w:r w:rsidRPr="007458FA">
              <w:t>231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7515195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PURGA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01.08.17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232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8933095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NIKAFORTUNE</w:t>
            </w:r>
            <w:r w:rsidRPr="007458FA">
              <w:t xml:space="preserve"> (сухован.)</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Palau</w:t>
            </w:r>
            <w:r>
              <w:rPr>
                <w:bCs/>
              </w:rPr>
              <w:t>.11.03</w:t>
            </w:r>
            <w:r w:rsidRPr="007458FA">
              <w:rPr>
                <w:bCs/>
              </w:rPr>
              <w:t>, 27.08.17 ДУ «Держгідрографія»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95AC1" w:rsidRDefault="002E54E0" w:rsidP="00966C86">
            <w:pPr>
              <w:tabs>
                <w:tab w:val="left" w:pos="3345"/>
              </w:tabs>
              <w:jc w:val="center"/>
            </w:pPr>
            <w:r w:rsidRPr="00495AC1">
              <w:t>233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95AC1" w:rsidRDefault="002E54E0" w:rsidP="00966C86">
            <w:pPr>
              <w:jc w:val="center"/>
            </w:pPr>
            <w:r w:rsidRPr="00495AC1">
              <w:rPr>
                <w:bCs/>
              </w:rPr>
              <w:t>273315040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95AC1" w:rsidRDefault="002E54E0" w:rsidP="00966C86">
            <w:pPr>
              <w:jc w:val="both"/>
            </w:pPr>
            <w:r w:rsidRPr="00495AC1">
              <w:rPr>
                <w:lang w:val="en-US"/>
              </w:rPr>
              <w:t>KAPITANZADOROZHNY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95AC1" w:rsidRDefault="002E54E0" w:rsidP="00966C86">
            <w:pPr>
              <w:tabs>
                <w:tab w:val="left" w:pos="2371"/>
                <w:tab w:val="left" w:pos="2513"/>
              </w:tabs>
              <w:rPr>
                <w:bCs/>
              </w:rPr>
            </w:pPr>
            <w:r w:rsidRPr="00495AC1">
              <w:rPr>
                <w:bCs/>
                <w:lang w:val="en-US"/>
              </w:rPr>
              <w:t>RussianFederation</w:t>
            </w:r>
            <w:r w:rsidRPr="00495AC1">
              <w:rPr>
                <w:bCs/>
              </w:rPr>
              <w:t>. 20.09, 21.09.17, 05.04, 04.06, 05.06, 08.06-10.06, 12.06-15.06.18, 27.07, 17.09.19, 18.02, 10.06, 28.09, 06.10, 17.10, 24.10.20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A541F8" w:rsidRDefault="002E54E0" w:rsidP="00966C86">
            <w:pPr>
              <w:tabs>
                <w:tab w:val="left" w:pos="3345"/>
              </w:tabs>
              <w:jc w:val="center"/>
            </w:pPr>
            <w:r w:rsidRPr="00A541F8">
              <w:t>234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541F8" w:rsidRDefault="002E54E0" w:rsidP="00966C86">
            <w:pPr>
              <w:jc w:val="center"/>
            </w:pPr>
            <w:r w:rsidRPr="00A541F8">
              <w:t>7320710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541F8" w:rsidRDefault="002E54E0" w:rsidP="00966C86">
            <w:pPr>
              <w:jc w:val="both"/>
            </w:pPr>
            <w:r w:rsidRPr="00A541F8">
              <w:rPr>
                <w:lang w:val="en-US"/>
              </w:rPr>
              <w:t>VIZANTIN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541F8" w:rsidRDefault="002E54E0" w:rsidP="00966C86">
            <w:pPr>
              <w:tabs>
                <w:tab w:val="left" w:pos="2371"/>
                <w:tab w:val="left" w:pos="2513"/>
              </w:tabs>
              <w:rPr>
                <w:bCs/>
              </w:rPr>
            </w:pPr>
            <w:r w:rsidRPr="00A541F8">
              <w:rPr>
                <w:bCs/>
                <w:lang w:val="en-US"/>
              </w:rPr>
              <w:t>RussianFederation</w:t>
            </w:r>
            <w:r w:rsidRPr="00A541F8">
              <w:rPr>
                <w:bCs/>
              </w:rPr>
              <w:t>. 23.05.17 БФ «Майдан ЗС» 16.06.17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A541F8" w:rsidRDefault="002E54E0" w:rsidP="00966C86">
            <w:pPr>
              <w:tabs>
                <w:tab w:val="left" w:pos="3345"/>
              </w:tabs>
              <w:jc w:val="center"/>
            </w:pPr>
            <w:r w:rsidRPr="00A541F8">
              <w:t>235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541F8" w:rsidRDefault="002E54E0" w:rsidP="00966C86">
            <w:pPr>
              <w:jc w:val="center"/>
            </w:pPr>
            <w:r w:rsidRPr="00A541F8">
              <w:t>8866321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541F8" w:rsidRDefault="002E54E0" w:rsidP="00966C86">
            <w:pPr>
              <w:jc w:val="both"/>
            </w:pPr>
            <w:r w:rsidRPr="00A541F8">
              <w:rPr>
                <w:lang w:val="en-US"/>
              </w:rPr>
              <w:t>VOLGODON</w:t>
            </w:r>
            <w:r w:rsidRPr="00A541F8">
              <w:t xml:space="preserve"> 5043</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541F8" w:rsidRDefault="002E54E0" w:rsidP="00966C86">
            <w:pPr>
              <w:tabs>
                <w:tab w:val="left" w:pos="2371"/>
                <w:tab w:val="left" w:pos="2513"/>
              </w:tabs>
              <w:rPr>
                <w:bCs/>
              </w:rPr>
            </w:pPr>
            <w:r w:rsidRPr="00A541F8">
              <w:rPr>
                <w:bCs/>
                <w:lang w:val="en-US"/>
              </w:rPr>
              <w:t>RussianFederation</w:t>
            </w:r>
            <w:r w:rsidRPr="00A541F8">
              <w:rPr>
                <w:bCs/>
              </w:rPr>
              <w:t>. 26.05.17 БФ «Майдан ЗС», 09.07.17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A541F8" w:rsidRDefault="002E54E0" w:rsidP="00966C86">
            <w:pPr>
              <w:tabs>
                <w:tab w:val="left" w:pos="3345"/>
              </w:tabs>
              <w:jc w:val="center"/>
            </w:pPr>
            <w:r w:rsidRPr="00A541F8">
              <w:t>236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541F8" w:rsidRDefault="002E54E0" w:rsidP="00966C86">
            <w:pPr>
              <w:jc w:val="center"/>
            </w:pPr>
            <w:r w:rsidRPr="00A541F8">
              <w:t xml:space="preserve">7032997 / </w:t>
            </w:r>
            <w:r w:rsidRPr="00A541F8">
              <w:rPr>
                <w:color w:val="000000"/>
                <w:lang w:eastAsia="uk-UA"/>
              </w:rPr>
              <w:t>273397120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541F8" w:rsidRDefault="002E54E0" w:rsidP="00966C86">
            <w:r w:rsidRPr="00A541F8">
              <w:rPr>
                <w:lang w:val="en-US"/>
              </w:rPr>
              <w:t>KNYAZVLADIMIR</w:t>
            </w:r>
            <w:r w:rsidRPr="00A541F8">
              <w:t xml:space="preserve"> (пасажирське)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541F8" w:rsidRDefault="002E54E0" w:rsidP="00966C86">
            <w:pPr>
              <w:tabs>
                <w:tab w:val="left" w:pos="2371"/>
                <w:tab w:val="left" w:pos="2513"/>
              </w:tabs>
              <w:rPr>
                <w:bCs/>
              </w:rPr>
            </w:pPr>
            <w:r w:rsidRPr="00A541F8">
              <w:rPr>
                <w:bCs/>
                <w:lang w:val="en-US"/>
              </w:rPr>
              <w:t>RussianFederation</w:t>
            </w:r>
            <w:r w:rsidRPr="00A541F8">
              <w:rPr>
                <w:bCs/>
              </w:rPr>
              <w:t>. 05.10, 12.10.17 БФ «Майдан ЗС» 21.09.17, 16.08, 30.08, 20.09.18, 18.02.20 ДУ «Держгідрографія», 05.06, 11.06, 19.06, 24.06, 10.07, 17.07, 07.08, 13.08, 21.08, 28.08, 04.09, 10.09, 18.09, 25.09, 09.10, 16.10, 03.12, 05.12.19</w:t>
            </w:r>
            <w:r>
              <w:rPr>
                <w:bCs/>
              </w:rPr>
              <w:t xml:space="preserve">, 04.03, 11.03, 18.03.20, 16.06, 22.06, 29.06, 06.07, 13.07, 21.07, 28.07, 04.08, 11.08, 17.08, 25.08, </w:t>
            </w:r>
            <w:r>
              <w:rPr>
                <w:bCs/>
              </w:rPr>
              <w:lastRenderedPageBreak/>
              <w:t>18.10.21</w:t>
            </w:r>
            <w:r w:rsidRPr="00A541F8">
              <w:rPr>
                <w:bCs/>
              </w:rPr>
              <w:t xml:space="preserve">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lastRenderedPageBreak/>
              <w:t>237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SCORPIUS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21.06.17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E94A37" w:rsidRDefault="002E54E0" w:rsidP="00966C86">
            <w:pPr>
              <w:tabs>
                <w:tab w:val="left" w:pos="3345"/>
              </w:tabs>
              <w:jc w:val="center"/>
            </w:pPr>
            <w:r w:rsidRPr="00E94A37">
              <w:t>238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94A37" w:rsidRDefault="002E54E0" w:rsidP="00966C86">
            <w:pPr>
              <w:jc w:val="center"/>
            </w:pPr>
            <w:r w:rsidRPr="00E94A37">
              <w:t>7610270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94A37" w:rsidRDefault="002E54E0" w:rsidP="00966C86">
            <w:pPr>
              <w:jc w:val="both"/>
            </w:pPr>
            <w:r w:rsidRPr="00E94A37">
              <w:rPr>
                <w:lang w:val="en-US"/>
              </w:rPr>
              <w:t>CAPTABEDA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94A37" w:rsidRDefault="002E54E0" w:rsidP="00966C86">
            <w:pPr>
              <w:tabs>
                <w:tab w:val="left" w:pos="2371"/>
                <w:tab w:val="left" w:pos="2513"/>
              </w:tabs>
              <w:rPr>
                <w:bCs/>
              </w:rPr>
            </w:pPr>
            <w:r w:rsidRPr="00E94A37">
              <w:rPr>
                <w:bCs/>
              </w:rPr>
              <w:t>Коморос судновласник/оператор Ліван. 21.06, 26.08, 28.08, 19.10, 13.11.17 БФ «Майдан ЗС»</w:t>
            </w:r>
            <w:r w:rsidRPr="00467DDA">
              <w:rPr>
                <w:bCs/>
              </w:rPr>
              <w:t xml:space="preserve"> 06.02.19, 13.02.</w:t>
            </w:r>
            <w:r>
              <w:rPr>
                <w:bCs/>
              </w:rPr>
              <w:t>20</w:t>
            </w:r>
            <w:r w:rsidRPr="00E94A37">
              <w:rPr>
                <w:bCs/>
              </w:rPr>
              <w:t xml:space="preserve">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239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SPK</w:t>
            </w:r>
            <w:r w:rsidRPr="007458FA">
              <w:t>-46150</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01.07.17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240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FIOLENT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27.08.17, 07.07.18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241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8711813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INZHENERPOTURNAK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05.07.17 ДУ «Держгідрографія»,12.05.17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3D4BA8" w:rsidRDefault="002E54E0" w:rsidP="00966C86">
            <w:pPr>
              <w:tabs>
                <w:tab w:val="left" w:pos="3345"/>
              </w:tabs>
              <w:jc w:val="center"/>
            </w:pPr>
            <w:r w:rsidRPr="003D4BA8">
              <w:t>242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D4BA8" w:rsidRDefault="002E54E0" w:rsidP="00966C86">
            <w:pPr>
              <w:jc w:val="center"/>
            </w:pPr>
            <w:r w:rsidRPr="003D4BA8">
              <w:t>8959219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3D4BA8" w:rsidRDefault="002E54E0" w:rsidP="00966C86">
            <w:pPr>
              <w:jc w:val="both"/>
            </w:pPr>
            <w:r w:rsidRPr="003D4BA8">
              <w:t>С</w:t>
            </w:r>
            <w:r w:rsidRPr="003D4BA8">
              <w:rPr>
                <w:lang w:val="en-US"/>
              </w:rPr>
              <w:t>APITANKORCHIN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3D4BA8" w:rsidRDefault="002E54E0" w:rsidP="00966C86">
            <w:pPr>
              <w:tabs>
                <w:tab w:val="left" w:pos="2371"/>
                <w:tab w:val="left" w:pos="2513"/>
              </w:tabs>
              <w:rPr>
                <w:bCs/>
              </w:rPr>
            </w:pPr>
            <w:r w:rsidRPr="003D4BA8">
              <w:rPr>
                <w:bCs/>
                <w:lang w:val="en-US"/>
              </w:rPr>
              <w:t>RussianFederation</w:t>
            </w:r>
            <w:r w:rsidRPr="003D4BA8">
              <w:rPr>
                <w:bCs/>
              </w:rPr>
              <w:t>. 01.08, 08.08.17, 29.04.19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243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8511835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KHERSONES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12.07, 31.07, 01.11.</w:t>
            </w:r>
            <w:r w:rsidRPr="00CA3639">
              <w:rPr>
                <w:bCs/>
              </w:rPr>
              <w:t>18</w:t>
            </w:r>
            <w:r w:rsidRPr="007458FA">
              <w:rPr>
                <w:bCs/>
              </w:rPr>
              <w:t xml:space="preserve">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244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8511603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JAMILEH</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 xml:space="preserve">Палау судновласник/оператор – Греція. 15.07, 25.07.17 </w:t>
            </w:r>
          </w:p>
          <w:p w:rsidR="002E54E0" w:rsidRPr="007458FA" w:rsidRDefault="002E54E0" w:rsidP="00966C86">
            <w:pPr>
              <w:tabs>
                <w:tab w:val="left" w:pos="2371"/>
                <w:tab w:val="left" w:pos="2513"/>
              </w:tabs>
              <w:rPr>
                <w:bCs/>
              </w:rPr>
            </w:pPr>
            <w:r w:rsidRPr="007458FA">
              <w:rPr>
                <w:bCs/>
              </w:rPr>
              <w:t>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245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R</w:t>
            </w:r>
            <w:r w:rsidRPr="007458FA">
              <w:t xml:space="preserve"> 07-07 </w:t>
            </w:r>
            <w:r w:rsidRPr="007458FA">
              <w:rPr>
                <w:lang w:val="en-US"/>
              </w:rPr>
              <w:t>DE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12.09.17, 07.07.18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246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8888513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SOCHI-2 (пасажирське)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20.08.17 ДУ «Держгідрографія» 05.09.17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247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VERUSHKA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 xml:space="preserve">United Kingdom of Great Britain and Nort. 27.08.17 </w:t>
            </w:r>
          </w:p>
          <w:p w:rsidR="002E54E0" w:rsidRPr="007458FA" w:rsidRDefault="002E54E0" w:rsidP="00966C86">
            <w:pPr>
              <w:tabs>
                <w:tab w:val="left" w:pos="2371"/>
                <w:tab w:val="left" w:pos="2513"/>
              </w:tabs>
              <w:rPr>
                <w:bCs/>
              </w:rPr>
            </w:pPr>
            <w:r w:rsidRPr="007458FA">
              <w:rPr>
                <w:bCs/>
              </w:rPr>
              <w:t>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248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eastAsia="uk-UA"/>
              </w:rPr>
            </w:pPr>
            <w:r w:rsidRPr="007458FA">
              <w:rPr>
                <w:bCs/>
              </w:rPr>
              <w:t>ALEXANDRA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27.08.17, 13.08.18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249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eastAsia="uk-UA"/>
              </w:rPr>
            </w:pPr>
            <w:r w:rsidRPr="007458FA">
              <w:rPr>
                <w:bCs/>
              </w:rPr>
              <w:t>ACADEMY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28.08.17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250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8227628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INZHENER CHITANAVA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17.08.17, 19.02.18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E94A37" w:rsidRDefault="002E54E0" w:rsidP="00966C86">
            <w:pPr>
              <w:tabs>
                <w:tab w:val="left" w:pos="3345"/>
              </w:tabs>
              <w:jc w:val="center"/>
            </w:pPr>
            <w:r w:rsidRPr="00E94A37">
              <w:t>251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94A37" w:rsidRDefault="002E54E0" w:rsidP="00966C86">
            <w:pPr>
              <w:jc w:val="center"/>
            </w:pPr>
            <w:r w:rsidRPr="00E94A37">
              <w:t>8862856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94A37" w:rsidRDefault="002E54E0" w:rsidP="00966C86">
            <w:pPr>
              <w:jc w:val="both"/>
            </w:pPr>
            <w:r w:rsidRPr="00E94A37">
              <w:rPr>
                <w:lang w:val="en-US"/>
              </w:rPr>
              <w:t>ZELENGA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94A37"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E94A37">
              <w:rPr>
                <w:bCs/>
                <w:lang w:val="en-US"/>
              </w:rPr>
              <w:t>RussianFederation</w:t>
            </w:r>
            <w:r w:rsidRPr="00E94A37">
              <w:rPr>
                <w:bCs/>
              </w:rPr>
              <w:t>. 13.08, 03.11.17, 28.04, 07.05, 15.05, 20.05, 26.05, 05.06, 13.06, 28.06, 10.07, 13.09, 05.10, 16.10.18, 18.02.</w:t>
            </w:r>
            <w:r w:rsidRPr="009E6DA2">
              <w:rPr>
                <w:bCs/>
              </w:rPr>
              <w:t>19</w:t>
            </w:r>
            <w:r w:rsidRPr="00E94A37">
              <w:rPr>
                <w:bCs/>
              </w:rPr>
              <w:t xml:space="preserve"> ВМС ЗСУ, 10.07, 01.09.18 ДУ «Держгідрографія»</w:t>
            </w:r>
          </w:p>
        </w:tc>
      </w:tr>
      <w:tr w:rsidR="002E54E0" w:rsidRPr="00D20DA0" w:rsidTr="00966C86">
        <w:trPr>
          <w:trHeight w:val="14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252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8330542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MIRANDA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lang w:val="en-US"/>
              </w:rPr>
              <w:t>RussianFederation</w:t>
            </w:r>
            <w:r w:rsidRPr="007458FA">
              <w:rPr>
                <w:bCs/>
              </w:rPr>
              <w:t xml:space="preserve">. 03.08.17, 03.04, 21.07.18 ВМС ЗСУ 05.04, 10.04, 04.05, 08.06, 22.06, 11.07, 30.07, 31.07, 18.08, 31.08.18 </w:t>
            </w:r>
          </w:p>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rPr>
              <w:t>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253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8867442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VOLGOBALT</w:t>
            </w:r>
            <w:r w:rsidRPr="007458FA">
              <w:t xml:space="preserve"> 156</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27.08.17, 11.04, 17.04.18 ВМС ЗСУ, 20.10, 20.11.17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254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8877241</w:t>
            </w:r>
            <w:r>
              <w:t xml:space="preserve"> / </w:t>
            </w:r>
            <w:r w:rsidRPr="007E5E89">
              <w:rPr>
                <w:color w:val="000000"/>
              </w:rPr>
              <w:t>273379650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RM</w:t>
            </w:r>
            <w:r w:rsidRPr="007458FA">
              <w:t xml:space="preserve">3 </w:t>
            </w: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21.07, 01.08, 09.08, 21.08, 04.09, 08.10, 27.11.17</w:t>
            </w:r>
            <w:r>
              <w:rPr>
                <w:bCs/>
              </w:rPr>
              <w:t>, 01.09.19, 31.05, 14.06, 25.06, 19.07, 28.08.21</w:t>
            </w:r>
            <w:r w:rsidRPr="007458FA">
              <w:rPr>
                <w:bCs/>
              </w:rPr>
              <w:t xml:space="preserve"> ВМС ЗСУ, БФ «Майдан ЗС» </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255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A7B93" w:rsidRDefault="002E54E0" w:rsidP="00966C86">
            <w:pPr>
              <w:jc w:val="center"/>
              <w:rPr>
                <w:bCs/>
              </w:rPr>
            </w:pPr>
            <w:r w:rsidRPr="005A7B93">
              <w:rPr>
                <w:bCs/>
              </w:rPr>
              <w:t>8403337 / 450580000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A7B93" w:rsidRDefault="002E54E0" w:rsidP="00966C86">
            <w:pPr>
              <w:jc w:val="both"/>
              <w:rPr>
                <w:bCs/>
              </w:rPr>
            </w:pPr>
            <w:r w:rsidRPr="007458FA">
              <w:rPr>
                <w:bCs/>
                <w:lang w:val="en-US"/>
              </w:rPr>
              <w:t>GRACE</w:t>
            </w: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A7B93" w:rsidRDefault="002E54E0" w:rsidP="00966C86">
            <w:pPr>
              <w:tabs>
                <w:tab w:val="left" w:pos="2371"/>
                <w:tab w:val="left" w:pos="2513"/>
              </w:tabs>
              <w:rPr>
                <w:bCs/>
              </w:rPr>
            </w:pPr>
            <w:r w:rsidRPr="007458FA">
              <w:rPr>
                <w:bCs/>
              </w:rPr>
              <w:t xml:space="preserve">Танзанія, судновласник/оператор – Ліван. 22.09, 30.11.17 </w:t>
            </w:r>
          </w:p>
          <w:p w:rsidR="002E54E0" w:rsidRPr="007458FA" w:rsidRDefault="002E54E0" w:rsidP="00966C86">
            <w:pPr>
              <w:tabs>
                <w:tab w:val="left" w:pos="2371"/>
                <w:tab w:val="left" w:pos="2513"/>
              </w:tabs>
              <w:rPr>
                <w:bCs/>
              </w:rPr>
            </w:pPr>
            <w:r w:rsidRPr="007458FA">
              <w:rPr>
                <w:bCs/>
              </w:rPr>
              <w:t>БФ «Майдан ЗС», 28.08.17</w:t>
            </w:r>
            <w:r>
              <w:rPr>
                <w:bCs/>
              </w:rPr>
              <w:t xml:space="preserve">, 06.01, </w:t>
            </w:r>
            <w:r w:rsidRPr="00E52D42">
              <w:rPr>
                <w:bCs/>
              </w:rPr>
              <w:t>21.09.</w:t>
            </w:r>
            <w:r>
              <w:rPr>
                <w:bCs/>
              </w:rPr>
              <w:t>19</w:t>
            </w:r>
            <w:r w:rsidRPr="007458FA">
              <w:rPr>
                <w:bCs/>
              </w:rPr>
              <w:t xml:space="preserve"> ВМС ЗСУ </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256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eastAsia="uk-UA"/>
              </w:rPr>
            </w:pPr>
            <w:r w:rsidRPr="007458FA">
              <w:rPr>
                <w:bCs/>
                <w:lang w:val="en-US"/>
              </w:rPr>
              <w:t>MEE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10.09.17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257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lang w:val="en-US"/>
              </w:rPr>
              <w:t>SELIGER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lang w:val="en-US"/>
              </w:rPr>
            </w:pPr>
            <w:r w:rsidRPr="007458FA">
              <w:rPr>
                <w:bCs/>
                <w:lang w:val="en-US"/>
              </w:rPr>
              <w:t>RussianFederation</w:t>
            </w:r>
            <w:r w:rsidRPr="007458FA">
              <w:rPr>
                <w:bCs/>
              </w:rPr>
              <w:t>. 09.09.17</w:t>
            </w:r>
            <w:r w:rsidRPr="007458FA">
              <w:rPr>
                <w:bCs/>
                <w:lang w:val="en-US"/>
              </w:rPr>
              <w:t xml:space="preserve">, 06.08.18 </w:t>
            </w:r>
            <w:r w:rsidRPr="007458FA">
              <w:rPr>
                <w:bCs/>
              </w:rPr>
              <w:t>ДУ «Держгідрографія»</w:t>
            </w:r>
          </w:p>
        </w:tc>
      </w:tr>
      <w:tr w:rsidR="002E54E0" w:rsidRPr="00D20DA0" w:rsidTr="00966C86">
        <w:trPr>
          <w:trHeight w:val="243"/>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258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eastAsia="uk-UA"/>
              </w:rPr>
            </w:pPr>
            <w:r w:rsidRPr="007458FA">
              <w:rPr>
                <w:bCs/>
                <w:lang w:val="en-US"/>
              </w:rPr>
              <w:t>BAYKALSK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15.09.17, 19.06.18 ДУ «Держгідрографія»</w:t>
            </w:r>
          </w:p>
        </w:tc>
      </w:tr>
      <w:tr w:rsidR="002E54E0" w:rsidRPr="00D20DA0" w:rsidTr="00966C86">
        <w:trPr>
          <w:trHeight w:val="316"/>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259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7521132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RAINBOW-H</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Sierra Leone.15.09, 03.11, 10.12.17 ДУДержгідрографія, ВМСЗСУ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260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eastAsia="uk-UA"/>
              </w:rPr>
            </w:pPr>
            <w:r w:rsidRPr="007458FA">
              <w:rPr>
                <w:bCs/>
              </w:rPr>
              <w:t>PRIBOY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15.09.17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261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INDY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Cayman Islands - United Kingdom of Great. 11.09.17 ДУ «Держгідрографія»</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262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55F3F" w:rsidRDefault="002E54E0" w:rsidP="00966C86">
            <w:pPr>
              <w:jc w:val="center"/>
              <w:rPr>
                <w:bCs/>
              </w:rPr>
            </w:pPr>
            <w:r w:rsidRPr="007458FA">
              <w:t>8848305</w:t>
            </w:r>
            <w:r>
              <w:t xml:space="preserve"> / 273443260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lang w:val="en-US"/>
              </w:rPr>
              <w:t>SAM O CAT</w:t>
            </w:r>
            <w:r w:rsidRPr="007458FA">
              <w:t xml:space="preserve"> (пором)</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xml:space="preserve">. 11.09.17 ДУ «Держгідрографія» 15.11.17 </w:t>
            </w:r>
          </w:p>
          <w:p w:rsidR="002E54E0" w:rsidRPr="007458FA" w:rsidRDefault="002E54E0" w:rsidP="00966C86">
            <w:pPr>
              <w:tabs>
                <w:tab w:val="left" w:pos="2371"/>
                <w:tab w:val="left" w:pos="2513"/>
              </w:tabs>
              <w:rPr>
                <w:bCs/>
              </w:rPr>
            </w:pPr>
            <w:r w:rsidRPr="007458FA">
              <w:rPr>
                <w:bCs/>
              </w:rPr>
              <w:t>БФ «Майдан ЗС»,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263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lang w:eastAsia="uk-UA"/>
              </w:rPr>
            </w:pPr>
            <w:r w:rsidRPr="007458FA">
              <w:rPr>
                <w:lang w:val="en-US"/>
              </w:rPr>
              <w:t>M</w:t>
            </w:r>
            <w:r w:rsidRPr="007458FA">
              <w:t>/</w:t>
            </w:r>
            <w:r w:rsidRPr="007458FA">
              <w:rPr>
                <w:lang w:val="en-US"/>
              </w:rPr>
              <w:t>VFOTON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11.09.17 ДУ «Держгідрографія»</w:t>
            </w:r>
          </w:p>
        </w:tc>
      </w:tr>
      <w:tr w:rsidR="002E54E0" w:rsidRPr="00D20DA0" w:rsidTr="00966C86">
        <w:trPr>
          <w:trHeight w:val="281"/>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264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ABRAMTSEVO</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08.09, 09.09.17, 08.07.18 БФ «Майдан ЗС»</w:t>
            </w:r>
          </w:p>
        </w:tc>
      </w:tr>
      <w:tr w:rsidR="002E54E0" w:rsidRPr="00D20DA0" w:rsidTr="00966C86">
        <w:trPr>
          <w:trHeight w:val="373"/>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265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t xml:space="preserve">8947723 / </w:t>
            </w:r>
            <w:r w:rsidRPr="007458FA">
              <w:rPr>
                <w:bCs/>
              </w:rPr>
              <w:t>273427550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BAYKALSK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02.07.16, 13.09.17, 17.06, 27.06.18</w:t>
            </w:r>
            <w:r>
              <w:rPr>
                <w:bCs/>
              </w:rPr>
              <w:t>, 26.09.20</w:t>
            </w:r>
            <w:r w:rsidRPr="007458FA">
              <w:rPr>
                <w:bCs/>
              </w:rPr>
              <w:t xml:space="preserve">  ВМС ЗСУ та БФ «Майдан ЗС»</w:t>
            </w:r>
          </w:p>
        </w:tc>
      </w:tr>
      <w:tr w:rsidR="002E54E0" w:rsidRPr="00243E1A" w:rsidTr="00966C86">
        <w:trPr>
          <w:trHeight w:val="74"/>
        </w:trPr>
        <w:tc>
          <w:tcPr>
            <w:tcW w:w="851" w:type="dxa"/>
            <w:tcBorders>
              <w:top w:val="single" w:sz="4" w:space="0" w:color="auto"/>
              <w:left w:val="double" w:sz="4" w:space="0" w:color="auto"/>
              <w:bottom w:val="single" w:sz="4" w:space="0" w:color="auto"/>
              <w:right w:val="single" w:sz="6" w:space="0" w:color="auto"/>
            </w:tcBorders>
            <w:vAlign w:val="center"/>
          </w:tcPr>
          <w:p w:rsidR="002E54E0" w:rsidRPr="00243E1A" w:rsidRDefault="002E54E0" w:rsidP="00966C86">
            <w:pPr>
              <w:tabs>
                <w:tab w:val="left" w:pos="3345"/>
              </w:tabs>
              <w:jc w:val="center"/>
            </w:pPr>
            <w:r w:rsidRPr="00243E1A">
              <w:t>266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55F3F" w:rsidRDefault="002E54E0" w:rsidP="00966C86">
            <w:pPr>
              <w:jc w:val="center"/>
              <w:rPr>
                <w:bCs/>
              </w:rPr>
            </w:pPr>
            <w:r w:rsidRPr="00243E1A">
              <w:rPr>
                <w:bCs/>
              </w:rPr>
              <w:t>7615232</w:t>
            </w:r>
            <w:r>
              <w:rPr>
                <w:bCs/>
              </w:rPr>
              <w:t xml:space="preserve"> / 677022700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243E1A" w:rsidRDefault="002E54E0" w:rsidP="00966C86">
            <w:pPr>
              <w:tabs>
                <w:tab w:val="left" w:pos="8468"/>
              </w:tabs>
            </w:pPr>
            <w:r w:rsidRPr="00243E1A">
              <w:rPr>
                <w:bCs/>
              </w:rPr>
              <w:t>JAWDAT M (</w:t>
            </w:r>
            <w:r w:rsidRPr="00243E1A">
              <w:t>Antalya</w:t>
            </w:r>
            <w:r w:rsidRPr="00243E1A">
              <w:rPr>
                <w:bCs/>
              </w:rPr>
              <w:t>)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055F3F" w:rsidRDefault="002E54E0" w:rsidP="00966C86">
            <w:pPr>
              <w:tabs>
                <w:tab w:val="left" w:pos="2371"/>
                <w:tab w:val="left" w:pos="2513"/>
              </w:tabs>
              <w:rPr>
                <w:bCs/>
              </w:rPr>
            </w:pPr>
            <w:r>
              <w:rPr>
                <w:bCs/>
              </w:rPr>
              <w:t>Tanzania (United Republic)</w:t>
            </w:r>
            <w:r w:rsidRPr="00243E1A">
              <w:rPr>
                <w:bCs/>
              </w:rPr>
              <w:t xml:space="preserve"> 12.09.17 БФ «Майдан ЗС»</w:t>
            </w:r>
            <w:r>
              <w:rPr>
                <w:bCs/>
              </w:rPr>
              <w:t xml:space="preserve">, 07.03.19, 27.02, 06.09.20 </w:t>
            </w:r>
            <w:r w:rsidRPr="00243E1A">
              <w:rPr>
                <w:bCs/>
              </w:rPr>
              <w:t>ВМС ЗСУ</w:t>
            </w:r>
          </w:p>
        </w:tc>
      </w:tr>
      <w:tr w:rsidR="002E54E0" w:rsidRPr="00D20DA0" w:rsidTr="00966C86">
        <w:trPr>
          <w:trHeight w:val="12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267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9631905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NARVA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rPr>
              <w:t xml:space="preserve">Палау. 30.06.17 ВМС ЗСУ 01.08.17 БФ «Майдан ЗС» </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268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8951255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KAPITANSKACHKOV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rPr>
              <w:t xml:space="preserve">Russian Federation. 31.08.17 БФ «Майдан ЗС» 11.09.17 ВМС </w:t>
            </w:r>
            <w:r w:rsidRPr="007458FA">
              <w:rPr>
                <w:bCs/>
              </w:rPr>
              <w:lastRenderedPageBreak/>
              <w:t>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lastRenderedPageBreak/>
              <w:t>269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9118276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MADLINH</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458FA">
              <w:t xml:space="preserve">Сьєрра-Леоне. </w:t>
            </w:r>
            <w:r w:rsidRPr="007458FA">
              <w:rPr>
                <w:bCs/>
              </w:rPr>
              <w:t>17.08, 01.09, 19.10, 12.11.17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rsidRPr="0042769F">
              <w:t>270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center"/>
            </w:pPr>
            <w:r w:rsidRPr="0042769F">
              <w:t xml:space="preserve">9274343 / </w:t>
            </w:r>
            <w:r w:rsidRPr="0042769F">
              <w:rPr>
                <w:color w:val="000000"/>
              </w:rPr>
              <w:t>468393000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both"/>
            </w:pPr>
            <w:r w:rsidRPr="0042769F">
              <w:rPr>
                <w:lang w:val="en-US"/>
              </w:rPr>
              <w:t>LAODICEA</w:t>
            </w:r>
            <w:r w:rsidRPr="0042769F">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2769F" w:rsidRDefault="002E54E0" w:rsidP="00966C86">
            <w:pPr>
              <w:tabs>
                <w:tab w:val="left" w:pos="2371"/>
                <w:tab w:val="left" w:pos="2513"/>
              </w:tabs>
              <w:rPr>
                <w:bCs/>
              </w:rPr>
            </w:pPr>
            <w:r w:rsidRPr="0042769F">
              <w:rPr>
                <w:bCs/>
                <w:lang w:val="en-US"/>
              </w:rPr>
              <w:t>Syria</w:t>
            </w:r>
            <w:r w:rsidRPr="0042769F">
              <w:rPr>
                <w:bCs/>
              </w:rPr>
              <w:t>. 30.11.16, 23.08, 28.11.17 БФ «Майдан ЗС, 09.12.19</w:t>
            </w:r>
            <w:r>
              <w:rPr>
                <w:bCs/>
              </w:rPr>
              <w:t>, 31.01, 20.03.21</w:t>
            </w:r>
            <w:r w:rsidRPr="0042769F">
              <w:rPr>
                <w:bCs/>
              </w:rPr>
              <w:t xml:space="preserve">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rsidRPr="0042769F">
              <w:t>271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center"/>
            </w:pPr>
            <w:r w:rsidRPr="0042769F">
              <w:t>8857590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both"/>
            </w:pPr>
            <w:r w:rsidRPr="0042769F">
              <w:rPr>
                <w:lang w:val="en-US"/>
              </w:rPr>
              <w:t>HILDA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2769F" w:rsidRDefault="002E54E0" w:rsidP="00966C86">
            <w:pPr>
              <w:tabs>
                <w:tab w:val="left" w:pos="2371"/>
                <w:tab w:val="left" w:pos="2513"/>
              </w:tabs>
              <w:rPr>
                <w:bCs/>
              </w:rPr>
            </w:pPr>
            <w:r w:rsidRPr="0042769F">
              <w:rPr>
                <w:bCs/>
              </w:rPr>
              <w:t xml:space="preserve">Russian Federation. 09.07, 09.09.17 ВМС ЗСУ, 23.09.17 </w:t>
            </w:r>
          </w:p>
          <w:p w:rsidR="002E54E0" w:rsidRPr="0042769F" w:rsidRDefault="002E54E0" w:rsidP="00966C86">
            <w:pPr>
              <w:tabs>
                <w:tab w:val="left" w:pos="2371"/>
                <w:tab w:val="left" w:pos="2513"/>
              </w:tabs>
              <w:rPr>
                <w:bCs/>
              </w:rPr>
            </w:pPr>
            <w:r w:rsidRPr="0042769F">
              <w:rPr>
                <w:bCs/>
              </w:rPr>
              <w:t>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rsidRPr="0042769F">
              <w:t>272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center"/>
            </w:pPr>
            <w:r w:rsidRPr="0042769F">
              <w:t>7522203</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both"/>
            </w:pPr>
            <w:r w:rsidRPr="0042769F">
              <w:rPr>
                <w:lang w:val="en-US"/>
              </w:rPr>
              <w:t>ALBATROSS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2769F" w:rsidRDefault="002E54E0" w:rsidP="00966C86">
            <w:pPr>
              <w:tabs>
                <w:tab w:val="left" w:pos="2371"/>
                <w:tab w:val="left" w:pos="2513"/>
              </w:tabs>
              <w:rPr>
                <w:bCs/>
              </w:rPr>
            </w:pPr>
            <w:r w:rsidRPr="0042769F">
              <w:rPr>
                <w:bCs/>
              </w:rPr>
              <w:t>Togolese Republic. 21.09, 23.09.17 ВМС ЗСУ,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rsidRPr="0042769F">
              <w:t>273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center"/>
              <w:rPr>
                <w:bCs/>
              </w:rPr>
            </w:pPr>
            <w:r w:rsidRPr="0042769F">
              <w:rPr>
                <w:bCs/>
              </w:rPr>
              <w:t>8711849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both"/>
              <w:rPr>
                <w:bCs/>
              </w:rPr>
            </w:pPr>
            <w:r w:rsidRPr="0042769F">
              <w:rPr>
                <w:bCs/>
              </w:rPr>
              <w:t>RENE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2769F" w:rsidRDefault="002E54E0" w:rsidP="00966C86">
            <w:pPr>
              <w:tabs>
                <w:tab w:val="left" w:pos="2371"/>
                <w:tab w:val="left" w:pos="2513"/>
              </w:tabs>
              <w:rPr>
                <w:bCs/>
              </w:rPr>
            </w:pPr>
            <w:r w:rsidRPr="0042769F">
              <w:rPr>
                <w:bCs/>
              </w:rPr>
              <w:t>Russian Federation. 30.09.17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rsidRPr="0042769F">
              <w:t>274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center"/>
              <w:rPr>
                <w:bCs/>
              </w:rPr>
            </w:pPr>
            <w:r w:rsidRPr="0042769F">
              <w:t>7911507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both"/>
              <w:rPr>
                <w:bCs/>
              </w:rPr>
            </w:pPr>
            <w:r w:rsidRPr="0042769F">
              <w:rPr>
                <w:lang w:val="en-US"/>
              </w:rPr>
              <w:t>SIBIRSKIY</w:t>
            </w:r>
            <w:r w:rsidRPr="0042769F">
              <w:t xml:space="preserve"> 2118</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2769F" w:rsidRDefault="002E54E0" w:rsidP="00966C86">
            <w:pPr>
              <w:tabs>
                <w:tab w:val="left" w:pos="2371"/>
                <w:tab w:val="left" w:pos="2513"/>
              </w:tabs>
              <w:rPr>
                <w:bCs/>
              </w:rPr>
            </w:pPr>
            <w:r w:rsidRPr="0042769F">
              <w:rPr>
                <w:bCs/>
              </w:rPr>
              <w:t>Russian Federation. 26.09, 30.10.17 БФ «Майдан ЗС»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EA4DA4" w:rsidRDefault="002E54E0" w:rsidP="00966C86">
            <w:pPr>
              <w:tabs>
                <w:tab w:val="left" w:pos="3345"/>
              </w:tabs>
              <w:jc w:val="center"/>
            </w:pPr>
            <w:r w:rsidRPr="00EA4DA4">
              <w:t>275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A4DA4" w:rsidRDefault="002E54E0" w:rsidP="00966C86">
            <w:pPr>
              <w:jc w:val="center"/>
              <w:rPr>
                <w:bCs/>
              </w:rPr>
            </w:pPr>
            <w:r w:rsidRPr="00EA4DA4">
              <w:rPr>
                <w:bCs/>
              </w:rPr>
              <w:t xml:space="preserve">6603177 / </w:t>
            </w:r>
            <w:r w:rsidRPr="00EA4DA4">
              <w:rPr>
                <w:color w:val="000000"/>
                <w:lang w:eastAsia="uk-UA"/>
              </w:rPr>
              <w:t>273438290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A4DA4" w:rsidRDefault="002E54E0" w:rsidP="00966C86">
            <w:pPr>
              <w:jc w:val="both"/>
              <w:rPr>
                <w:bCs/>
              </w:rPr>
            </w:pPr>
            <w:r w:rsidRPr="00EA4DA4">
              <w:rPr>
                <w:bCs/>
                <w:lang w:val="en-US"/>
              </w:rPr>
              <w:t>MEE</w:t>
            </w:r>
            <w:r w:rsidRPr="00EA4DA4">
              <w:rPr>
                <w:bCs/>
              </w:rPr>
              <w:t xml:space="preserv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A4DA4" w:rsidRDefault="002E54E0" w:rsidP="00966C86">
            <w:pPr>
              <w:tabs>
                <w:tab w:val="left" w:pos="2371"/>
                <w:tab w:val="left" w:pos="2513"/>
              </w:tabs>
              <w:rPr>
                <w:bCs/>
              </w:rPr>
            </w:pPr>
            <w:r w:rsidRPr="00EA4DA4">
              <w:rPr>
                <w:bCs/>
                <w:lang w:val="en-US"/>
              </w:rPr>
              <w:t>RussianFederation</w:t>
            </w:r>
            <w:r w:rsidRPr="00EA4DA4">
              <w:rPr>
                <w:bCs/>
              </w:rPr>
              <w:t>. 10.09, 16.09.17, 23.06, 22.07, 03.08, 14.08, 16.10, 20.12.19, 24.01, 06.03, 16.03, 01.04.20</w:t>
            </w:r>
            <w:r>
              <w:rPr>
                <w:bCs/>
              </w:rPr>
              <w:t>, 19.08, 23.08.21</w:t>
            </w:r>
            <w:r w:rsidRPr="00EA4DA4">
              <w:rPr>
                <w:bCs/>
              </w:rPr>
              <w:t xml:space="preserve"> ВМС ЗСУ 22.07.19, 30.06.21 ДУ «Держгідрографія»</w:t>
            </w:r>
          </w:p>
        </w:tc>
      </w:tr>
      <w:tr w:rsidR="002E54E0" w:rsidRPr="00D20DA0" w:rsidTr="00966C86">
        <w:trPr>
          <w:trHeight w:val="8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276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8230338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VOLGOBALT</w:t>
            </w:r>
            <w:r w:rsidRPr="007458FA">
              <w:t>-205</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16.09.17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277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7422180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SNOW WHITE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Sierra Leone. 05.10.17 БФ «Майдан ЗС», 17.09.16 ВМС ЗСУ</w:t>
            </w:r>
          </w:p>
        </w:tc>
      </w:tr>
      <w:tr w:rsidR="002E54E0" w:rsidRPr="00D20DA0" w:rsidTr="00966C86">
        <w:trPr>
          <w:trHeight w:val="9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278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t>8002810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lang w:val="en-US"/>
              </w:rPr>
              <w:t>LADYREA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Sierra Leone. 14.10.17, 11.11.17 БФ «Майдан ЗС»</w:t>
            </w:r>
          </w:p>
        </w:tc>
      </w:tr>
      <w:tr w:rsidR="002E54E0" w:rsidRPr="00D20DA0" w:rsidTr="00966C86">
        <w:trPr>
          <w:trHeight w:val="268"/>
        </w:trPr>
        <w:tc>
          <w:tcPr>
            <w:tcW w:w="851" w:type="dxa"/>
            <w:tcBorders>
              <w:top w:val="single" w:sz="4" w:space="0" w:color="auto"/>
              <w:left w:val="double" w:sz="4" w:space="0" w:color="auto"/>
              <w:bottom w:val="single" w:sz="4" w:space="0" w:color="auto"/>
              <w:right w:val="single" w:sz="6" w:space="0" w:color="auto"/>
            </w:tcBorders>
            <w:vAlign w:val="center"/>
          </w:tcPr>
          <w:p w:rsidR="002E54E0" w:rsidRPr="006D7775" w:rsidRDefault="002E54E0" w:rsidP="00966C86">
            <w:pPr>
              <w:tabs>
                <w:tab w:val="left" w:pos="3345"/>
              </w:tabs>
              <w:jc w:val="center"/>
            </w:pPr>
            <w:r w:rsidRPr="006D7775">
              <w:t>279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7775" w:rsidRDefault="002E54E0" w:rsidP="00966C86">
            <w:pPr>
              <w:jc w:val="center"/>
              <w:rPr>
                <w:bCs/>
              </w:rPr>
            </w:pPr>
            <w:r w:rsidRPr="006D7775">
              <w:rPr>
                <w:bCs/>
              </w:rPr>
              <w:t>9100190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7775" w:rsidRDefault="002E54E0" w:rsidP="00966C86">
            <w:pPr>
              <w:jc w:val="both"/>
            </w:pPr>
            <w:r w:rsidRPr="006D7775">
              <w:rPr>
                <w:lang w:val="en-US"/>
              </w:rPr>
              <w:t>KUDMA</w:t>
            </w:r>
            <w:r w:rsidRPr="006D7775">
              <w:t xml:space="preserve"> 4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D7775" w:rsidRDefault="002E54E0" w:rsidP="00966C86">
            <w:pPr>
              <w:tabs>
                <w:tab w:val="left" w:pos="2371"/>
                <w:tab w:val="left" w:pos="2513"/>
              </w:tabs>
              <w:rPr>
                <w:bCs/>
              </w:rPr>
            </w:pPr>
            <w:r w:rsidRPr="006D7775">
              <w:rPr>
                <w:bCs/>
              </w:rPr>
              <w:t xml:space="preserve">Russian Federation, судновл./оператор–Туреччина. 26.04, 30.04, 05.06.17, 18.04, 30.04, 02.05, 07.05, 12.05, 14.05, 16.05, 18.05, 23.05, 27.05, 01.06, 07.06, 25.06.18, 14.01, 22.01, 28.01.19 ВМС ЗСУ </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280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8872617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lang w:val="en-US"/>
              </w:rPr>
              <w:t>STARSHINADEROVN</w:t>
            </w:r>
            <w:r w:rsidRPr="007458FA">
              <w:rPr>
                <w:bCs/>
              </w:rPr>
              <w:t>.</w:t>
            </w:r>
            <w:r w:rsidRPr="007458FA">
              <w:rPr>
                <w:bCs/>
                <w:lang w:val="en-US"/>
              </w:rPr>
              <w:t>G</w:t>
            </w:r>
            <w:r w:rsidRPr="007458FA">
              <w:rPr>
                <w:bCs/>
              </w:rPr>
              <w:t>. (сухов.)</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 xml:space="preserve">Tanzania, судновласник/оператор Туреччина. 23.06.17 ВМС ЗСУ </w:t>
            </w:r>
          </w:p>
        </w:tc>
      </w:tr>
      <w:tr w:rsidR="002E54E0" w:rsidRPr="00D20DA0" w:rsidTr="00966C86">
        <w:trPr>
          <w:trHeight w:val="323"/>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281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7636860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SOVETSKAYARODINA</w:t>
            </w: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19.04, 17.07, 18.09, 18.10.16 21.03.17, 08.06.18 ВМС ЗСУ</w:t>
            </w:r>
          </w:p>
        </w:tc>
      </w:tr>
      <w:tr w:rsidR="002E54E0" w:rsidRPr="00D20DA0" w:rsidTr="00966C86">
        <w:trPr>
          <w:trHeight w:val="146"/>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282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7928794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lang w:val="en-US"/>
              </w:rPr>
              <w:t>ST</w:t>
            </w:r>
            <w:r w:rsidRPr="007458FA">
              <w:rPr>
                <w:bCs/>
              </w:rPr>
              <w:t>.</w:t>
            </w:r>
            <w:r w:rsidRPr="007458FA">
              <w:rPr>
                <w:bCs/>
                <w:lang w:val="en-US"/>
              </w:rPr>
              <w:t>FILIP</w:t>
            </w:r>
            <w:r w:rsidRPr="007458FA">
              <w:rPr>
                <w:bCs/>
              </w:rPr>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Comoros</w:t>
            </w:r>
            <w:r w:rsidRPr="007458FA">
              <w:rPr>
                <w:bCs/>
              </w:rPr>
              <w:t xml:space="preserve"> (</w:t>
            </w:r>
            <w:r w:rsidRPr="007458FA">
              <w:rPr>
                <w:bCs/>
                <w:lang w:val="en-US"/>
              </w:rPr>
              <w:t>Unionofthe</w:t>
            </w:r>
            <w:r w:rsidRPr="007458FA">
              <w:rPr>
                <w:bCs/>
              </w:rPr>
              <w:t>). 05.03, 07.04.15 ВМСЗСУ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283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8887480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ZHADEIT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04.09, 02.10, 02.11, 10.12.15 ВМС ЗСУ</w:t>
            </w:r>
          </w:p>
        </w:tc>
      </w:tr>
      <w:tr w:rsidR="002E54E0" w:rsidRPr="00D20DA0" w:rsidTr="00966C86">
        <w:trPr>
          <w:trHeight w:val="128"/>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284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8100624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FOM</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Panama</w:t>
            </w:r>
            <w:r w:rsidRPr="007458FA">
              <w:rPr>
                <w:bCs/>
              </w:rPr>
              <w:t xml:space="preserve"> судновл./опер. – Туреччина. 26.12.16, 01.02.17 ВМС ЗСУ </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285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8230077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VOLGO BALT 106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21.06, 14.08, 30.08.15, 17.01, 08.02, 14.05, 21.10.18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286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9052551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AZOV STAR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Belize. 22.06.15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287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8230950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t>VOLGONEFT 267</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22.11.17 БФ «Майдан ЗС» ВМС ЗСУ</w:t>
            </w:r>
          </w:p>
        </w:tc>
      </w:tr>
      <w:tr w:rsidR="002E54E0" w:rsidRPr="00D20DA0" w:rsidTr="00966C86">
        <w:trPr>
          <w:trHeight w:val="12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288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7723986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pStyle w:val="af8"/>
              <w:spacing w:after="0"/>
              <w:jc w:val="both"/>
              <w:rPr>
                <w:sz w:val="20"/>
                <w:szCs w:val="20"/>
                <w:lang w:val="uk-UA"/>
              </w:rPr>
            </w:pPr>
            <w:r w:rsidRPr="007458FA">
              <w:rPr>
                <w:bCs/>
                <w:sz w:val="20"/>
                <w:szCs w:val="20"/>
                <w:lang w:val="uk-UA"/>
              </w:rPr>
              <w:t>BEE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11.11, 20.11, 29.11.17 БФ «Майдан ЗС»</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AF5D3B" w:rsidRDefault="002E54E0" w:rsidP="00966C86">
            <w:pPr>
              <w:tabs>
                <w:tab w:val="left" w:pos="3345"/>
              </w:tabs>
              <w:jc w:val="center"/>
            </w:pPr>
            <w:r w:rsidRPr="00AF5D3B">
              <w:t>289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AF5D3B" w:rsidRDefault="002E54E0" w:rsidP="00966C86">
            <w:pPr>
              <w:jc w:val="center"/>
            </w:pPr>
            <w:r w:rsidRPr="00AF5D3B">
              <w:t>8418356</w:t>
            </w:r>
            <w:r>
              <w:t xml:space="preserve"> / </w:t>
            </w:r>
            <w:r w:rsidRPr="00EA5ECD">
              <w:rPr>
                <w:bCs/>
                <w:sz w:val="18"/>
                <w:szCs w:val="18"/>
              </w:rPr>
              <w:t>468400000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97C34" w:rsidRDefault="002E54E0" w:rsidP="00966C86">
            <w:pPr>
              <w:jc w:val="both"/>
            </w:pPr>
            <w:r w:rsidRPr="00AF5D3B">
              <w:rPr>
                <w:lang w:val="en-US"/>
              </w:rPr>
              <w:t>CRYSTALGALAXY</w:t>
            </w:r>
            <w:r>
              <w:t xml:space="preserve">, </w:t>
            </w:r>
            <w:r>
              <w:rPr>
                <w:lang w:val="en-US"/>
              </w:rPr>
              <w:t>BELLA</w:t>
            </w:r>
            <w:r w:rsidRPr="00D97C34">
              <w:t xml:space="preserve"> (</w:t>
            </w:r>
            <w:r>
              <w:t>за інф. ВМС ЗСУ 07.02.20</w:t>
            </w:r>
            <w:r w:rsidRPr="00D97C34">
              <w:t>)</w:t>
            </w:r>
            <w:r>
              <w:t xml:space="preserve"> (сухован.)</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AF5D3B" w:rsidRDefault="002E54E0" w:rsidP="00966C86">
            <w:pPr>
              <w:tabs>
                <w:tab w:val="left" w:pos="2371"/>
                <w:tab w:val="left" w:pos="2513"/>
              </w:tabs>
            </w:pPr>
            <w:r w:rsidRPr="00AF5D3B">
              <w:t xml:space="preserve">Танзанія (Сірія – 25.10.19 </w:t>
            </w:r>
            <w:r w:rsidRPr="00AF5D3B">
              <w:rPr>
                <w:bCs/>
              </w:rPr>
              <w:t>ВМС ЗСУ</w:t>
            </w:r>
            <w:r w:rsidRPr="00AF5D3B">
              <w:t>)</w:t>
            </w:r>
            <w:r>
              <w:t xml:space="preserve"> (</w:t>
            </w:r>
            <w:r>
              <w:rPr>
                <w:bCs/>
                <w:sz w:val="18"/>
                <w:szCs w:val="18"/>
              </w:rPr>
              <w:t>Коморські о-</w:t>
            </w:r>
            <w:r w:rsidRPr="00EA5ECD">
              <w:rPr>
                <w:bCs/>
                <w:sz w:val="18"/>
                <w:szCs w:val="18"/>
              </w:rPr>
              <w:t>ви</w:t>
            </w:r>
            <w:r>
              <w:rPr>
                <w:bCs/>
                <w:sz w:val="18"/>
                <w:szCs w:val="18"/>
              </w:rPr>
              <w:t xml:space="preserve"> –  07.02.20 за інф. ВМС ЗСУ</w:t>
            </w:r>
            <w:r>
              <w:t>)</w:t>
            </w:r>
            <w:r w:rsidRPr="00AF5D3B">
              <w:t xml:space="preserve"> оператор – Єгипет. </w:t>
            </w:r>
            <w:r w:rsidRPr="00AF5D3B">
              <w:rPr>
                <w:bCs/>
              </w:rPr>
              <w:t>07.11.17 БФ «Майдан ЗС», 25.10.19</w:t>
            </w:r>
            <w:r>
              <w:rPr>
                <w:bCs/>
              </w:rPr>
              <w:t>, 17.01.20</w:t>
            </w:r>
            <w:r w:rsidRPr="00AF5D3B">
              <w:rPr>
                <w:bCs/>
              </w:rPr>
              <w:t xml:space="preserve"> ВМС ЗСУ</w:t>
            </w:r>
          </w:p>
        </w:tc>
      </w:tr>
      <w:tr w:rsidR="002E54E0" w:rsidRPr="00D20DA0" w:rsidTr="00966C86">
        <w:trPr>
          <w:trHeight w:val="198"/>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290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9621560</w:t>
            </w:r>
          </w:p>
          <w:p w:rsidR="002E54E0" w:rsidRPr="007458FA" w:rsidRDefault="002E54E0" w:rsidP="00966C86">
            <w:pPr>
              <w:jc w:val="center"/>
            </w:pPr>
            <w:r w:rsidRPr="007458FA">
              <w:t>273358180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BAVLY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r w:rsidRPr="008C70D1">
              <w:rPr>
                <w:bCs/>
              </w:rPr>
              <w:t xml:space="preserve">. </w:t>
            </w:r>
            <w:r w:rsidRPr="007458FA">
              <w:rPr>
                <w:bCs/>
              </w:rPr>
              <w:t>03.04.16</w:t>
            </w:r>
            <w:r w:rsidRPr="008C70D1">
              <w:rPr>
                <w:bCs/>
              </w:rPr>
              <w:t xml:space="preserve">, </w:t>
            </w:r>
            <w:r w:rsidRPr="007458FA">
              <w:rPr>
                <w:bCs/>
              </w:rPr>
              <w:t xml:space="preserve">29.03.18 ВМС ЗСУ </w:t>
            </w:r>
          </w:p>
        </w:tc>
      </w:tr>
      <w:tr w:rsidR="002E54E0" w:rsidRPr="00D20DA0" w:rsidTr="00966C86">
        <w:trPr>
          <w:trHeight w:val="289"/>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291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8872590</w:t>
            </w:r>
          </w:p>
          <w:p w:rsidR="002E54E0" w:rsidRPr="007458FA" w:rsidRDefault="002E54E0" w:rsidP="00966C86">
            <w:pPr>
              <w:jc w:val="center"/>
            </w:pPr>
            <w:r w:rsidRPr="007458FA">
              <w:t>273359330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8C70D1" w:rsidRDefault="002E54E0" w:rsidP="00966C86">
            <w:pPr>
              <w:jc w:val="both"/>
            </w:pPr>
            <w:r w:rsidRPr="007458FA">
              <w:rPr>
                <w:lang w:val="en-US"/>
              </w:rPr>
              <w:t>ARMAN</w:t>
            </w:r>
            <w:r w:rsidRPr="007458FA">
              <w:t>-</w:t>
            </w:r>
            <w:r w:rsidRPr="008C70D1">
              <w:t>1</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r w:rsidRPr="008C70D1">
              <w:rPr>
                <w:bCs/>
              </w:rPr>
              <w:t xml:space="preserve">. </w:t>
            </w:r>
            <w:r w:rsidRPr="007458FA">
              <w:rPr>
                <w:bCs/>
              </w:rPr>
              <w:t>17.08, 27.11.15 ВМС ЗСУ</w:t>
            </w:r>
          </w:p>
        </w:tc>
      </w:tr>
      <w:tr w:rsidR="002E54E0" w:rsidRPr="00D20DA0" w:rsidTr="00966C86">
        <w:trPr>
          <w:trHeight w:val="6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292</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rPr>
                <w:bCs/>
                <w:lang w:val="en-US"/>
              </w:rPr>
            </w:pPr>
            <w:r w:rsidRPr="007458FA">
              <w:rPr>
                <w:bCs/>
                <w:lang w:val="en-US"/>
              </w:rPr>
              <w:t>8311883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rPr>
                <w:bCs/>
                <w:lang w:val="en-US"/>
              </w:rPr>
            </w:pPr>
            <w:r w:rsidRPr="007458FA">
              <w:rPr>
                <w:bCs/>
                <w:lang w:val="en-US"/>
              </w:rPr>
              <w:t>PETERSBURG (</w:t>
            </w:r>
            <w:r w:rsidRPr="007458FA">
              <w:rPr>
                <w:bCs/>
              </w:rPr>
              <w:t>пасажир.</w:t>
            </w:r>
            <w:r w:rsidRPr="007458FA">
              <w:rPr>
                <w:bCs/>
                <w:lang w:val="en-US"/>
              </w:rPr>
              <w: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2371"/>
                <w:tab w:val="left" w:pos="2513"/>
              </w:tabs>
              <w:rPr>
                <w:bCs/>
              </w:rPr>
            </w:pPr>
            <w:r w:rsidRPr="007458FA">
              <w:rPr>
                <w:bCs/>
                <w:lang w:val="en-US"/>
              </w:rPr>
              <w:t>Russian Federation.</w:t>
            </w:r>
            <w:r w:rsidRPr="007458FA">
              <w:rPr>
                <w:bCs/>
              </w:rPr>
              <w:t xml:space="preserve"> 17.11, 20.11.14 ВМС ЗСУ</w:t>
            </w:r>
          </w:p>
        </w:tc>
      </w:tr>
      <w:tr w:rsidR="002E54E0" w:rsidRPr="00D20DA0" w:rsidTr="00966C86">
        <w:trPr>
          <w:trHeight w:val="6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293</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rPr>
                <w:bCs/>
                <w:lang w:val="en-US"/>
              </w:rPr>
            </w:pPr>
            <w:r w:rsidRPr="007458FA">
              <w:rPr>
                <w:bCs/>
                <w:lang w:val="en-US"/>
              </w:rPr>
              <w:t>7910888</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rPr>
                <w:bCs/>
                <w:lang w:val="en-US"/>
              </w:rPr>
            </w:pPr>
            <w:r w:rsidRPr="007458FA">
              <w:rPr>
                <w:bCs/>
                <w:lang w:val="en-US"/>
              </w:rPr>
              <w:t>HESEN MOON (TALIA)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2371"/>
                <w:tab w:val="left" w:pos="2513"/>
              </w:tabs>
              <w:rPr>
                <w:bCs/>
              </w:rPr>
            </w:pPr>
            <w:r w:rsidRPr="007458FA">
              <w:rPr>
                <w:bCs/>
                <w:lang w:val="en-US"/>
              </w:rPr>
              <w:t>Russian Federation.</w:t>
            </w:r>
            <w:r w:rsidRPr="007458FA">
              <w:rPr>
                <w:bCs/>
              </w:rPr>
              <w:t xml:space="preserve"> 15.12, 01.12.15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294</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rPr>
                <w:bCs/>
              </w:rPr>
            </w:pPr>
            <w:r w:rsidRPr="007458FA">
              <w:rPr>
                <w:bCs/>
              </w:rPr>
              <w:t>9144976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rPr>
                <w:bCs/>
              </w:rPr>
            </w:pPr>
            <w:r w:rsidRPr="007458FA">
              <w:rPr>
                <w:bCs/>
              </w:rPr>
              <w:t>SOCHI-1 (пасажирське)</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2371"/>
                <w:tab w:val="left" w:pos="2513"/>
              </w:tabs>
              <w:rPr>
                <w:bCs/>
              </w:rPr>
            </w:pPr>
            <w:r w:rsidRPr="007458FA">
              <w:rPr>
                <w:bCs/>
              </w:rPr>
              <w:t>Russian Federation.15.10.15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295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7740570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NEFTERUDOVOZ</w:t>
            </w:r>
            <w:r w:rsidRPr="007458FA">
              <w:t>-29</w:t>
            </w:r>
            <w:r w:rsidRPr="007458FA">
              <w:rPr>
                <w:lang w:val="en-US"/>
              </w:rPr>
              <w:t>M</w:t>
            </w:r>
            <w:r w:rsidRPr="007458FA">
              <w:t xml:space="preserve"> (тан)</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pPr>
            <w:r w:rsidRPr="007458FA">
              <w:rPr>
                <w:lang w:val="en-US"/>
              </w:rPr>
              <w:t>RussianFederation</w:t>
            </w:r>
            <w:r w:rsidRPr="007458FA">
              <w:t xml:space="preserve">. </w:t>
            </w:r>
            <w:r w:rsidRPr="007458FA">
              <w:rPr>
                <w:bCs/>
              </w:rPr>
              <w:t>14.04, 06.04.17 ВМС ЗСУ</w:t>
            </w:r>
          </w:p>
        </w:tc>
      </w:tr>
      <w:tr w:rsidR="002E54E0" w:rsidRPr="00D20DA0" w:rsidTr="00966C86">
        <w:trPr>
          <w:trHeight w:val="6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296</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7830894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NEFTERUDOVOZ-33M (тан)</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rPr>
              <w:t xml:space="preserve">Russian Federation. </w:t>
            </w:r>
            <w:r w:rsidRPr="007458FA">
              <w:t>18.11.15</w:t>
            </w:r>
            <w:r w:rsidRPr="007458FA">
              <w:rPr>
                <w:bCs/>
              </w:rPr>
              <w:t xml:space="preserve"> ВМС ЗСУ</w:t>
            </w:r>
          </w:p>
        </w:tc>
      </w:tr>
      <w:tr w:rsidR="002E54E0" w:rsidRPr="00D20DA0" w:rsidTr="00966C86">
        <w:trPr>
          <w:trHeight w:val="28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297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7833107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VETRA (NICKY)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Cambodia</w:t>
            </w:r>
            <w:r w:rsidRPr="007458FA">
              <w:rPr>
                <w:bCs/>
              </w:rPr>
              <w:t xml:space="preserve"> (</w:t>
            </w:r>
            <w:r w:rsidRPr="007458FA">
              <w:rPr>
                <w:bCs/>
                <w:lang w:val="en-US"/>
              </w:rPr>
              <w:t>Kingdomof</w:t>
            </w:r>
            <w:r w:rsidRPr="007458FA">
              <w:rPr>
                <w:bCs/>
              </w:rPr>
              <w:t xml:space="preserve">) прапор – </w:t>
            </w:r>
            <w:r w:rsidRPr="007458FA">
              <w:rPr>
                <w:bCs/>
                <w:lang w:val="en-US"/>
              </w:rPr>
              <w:t>Mongolia</w:t>
            </w:r>
            <w:r w:rsidRPr="007458FA">
              <w:rPr>
                <w:bCs/>
              </w:rPr>
              <w:t xml:space="preserve">, назва судна – NICKY </w:t>
            </w:r>
          </w:p>
          <w:p w:rsidR="002E54E0" w:rsidRPr="007458FA" w:rsidRDefault="002E54E0" w:rsidP="00966C86">
            <w:pPr>
              <w:tabs>
                <w:tab w:val="left" w:pos="2371"/>
                <w:tab w:val="left" w:pos="2513"/>
              </w:tabs>
              <w:rPr>
                <w:bCs/>
              </w:rPr>
            </w:pPr>
            <w:r w:rsidRPr="007458FA">
              <w:rPr>
                <w:bCs/>
              </w:rPr>
              <w:t xml:space="preserve">06.08, 24.05.16 ВМС ЗСУ </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rsidRPr="0042769F">
              <w:t>298</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2769F" w:rsidRDefault="002E54E0" w:rsidP="00966C86">
            <w:pPr>
              <w:jc w:val="center"/>
              <w:rPr>
                <w:bCs/>
              </w:rPr>
            </w:pPr>
            <w:r w:rsidRPr="0042769F">
              <w:rPr>
                <w:bCs/>
              </w:rPr>
              <w:t>8852784 / 273359420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2769F" w:rsidRDefault="002E54E0" w:rsidP="00966C86">
            <w:pPr>
              <w:rPr>
                <w:lang w:eastAsia="uk-UA"/>
              </w:rPr>
            </w:pPr>
            <w:r w:rsidRPr="0042769F">
              <w:rPr>
                <w:bCs/>
                <w:kern w:val="36"/>
                <w:lang w:val="en-US" w:eastAsia="uk-UA"/>
              </w:rPr>
              <w:t>DELAWARE</w:t>
            </w:r>
            <w:r w:rsidRPr="0042769F">
              <w:rPr>
                <w:lang w:eastAsia="uk-UA"/>
              </w:rPr>
              <w:t xml:space="preserve"> (VOLGO - DON 5079)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2769F" w:rsidRDefault="002E54E0" w:rsidP="00966C86">
            <w:pPr>
              <w:tabs>
                <w:tab w:val="left" w:pos="2371"/>
                <w:tab w:val="left" w:pos="2513"/>
              </w:tabs>
              <w:rPr>
                <w:bCs/>
              </w:rPr>
            </w:pPr>
            <w:r w:rsidRPr="0042769F">
              <w:rPr>
                <w:bCs/>
                <w:lang w:val="en-US"/>
              </w:rPr>
              <w:t>Russ</w:t>
            </w:r>
            <w:r w:rsidRPr="0042769F">
              <w:rPr>
                <w:bCs/>
              </w:rPr>
              <w:t>ian Federation. 16.01, 09.02.18, 02.12.19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299</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8929238</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lang w:val="en-US"/>
              </w:rPr>
              <w:t>BOLGRADSKAYA</w:t>
            </w:r>
            <w:r w:rsidRPr="007458FA">
              <w:rPr>
                <w:bCs/>
              </w:rPr>
              <w:t xml:space="preserve">  тех</w:t>
            </w:r>
            <w:r w:rsidRPr="00A8233A">
              <w:rPr>
                <w:bCs/>
              </w:rPr>
              <w:t>.</w:t>
            </w:r>
            <w:r w:rsidRPr="007458FA">
              <w:rPr>
                <w:bCs/>
              </w:rPr>
              <w:t xml:space="preserve"> флот</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22.04.15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300</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7833030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lang w:val="en-US"/>
              </w:rPr>
              <w:t>Nefterudovoz</w:t>
            </w:r>
            <w:r w:rsidRPr="007458FA">
              <w:rPr>
                <w:bCs/>
              </w:rPr>
              <w:t>-36</w:t>
            </w:r>
            <w:r w:rsidRPr="007458FA">
              <w:rPr>
                <w:bCs/>
                <w:lang w:val="en-US"/>
              </w:rPr>
              <w:t>m</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Дата заходження 14.06, 25.07.16 ВМС ЗСУ</w:t>
            </w:r>
          </w:p>
        </w:tc>
      </w:tr>
      <w:tr w:rsidR="002E54E0" w:rsidRPr="00D20DA0" w:rsidTr="00966C86">
        <w:trPr>
          <w:trHeight w:val="9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301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pStyle w:val="1"/>
              <w:jc w:val="center"/>
              <w:outlineLvl w:val="0"/>
              <w:rPr>
                <w:b w:val="0"/>
                <w:bCs w:val="0"/>
                <w:sz w:val="20"/>
                <w:szCs w:val="20"/>
              </w:rPr>
            </w:pPr>
            <w:r w:rsidRPr="007458FA">
              <w:rPr>
                <w:b w:val="0"/>
                <w:bCs w:val="0"/>
                <w:sz w:val="20"/>
                <w:szCs w:val="20"/>
              </w:rPr>
              <w:t>8133669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color w:val="000000" w:themeColor="text1"/>
              </w:rPr>
            </w:pPr>
            <w:r w:rsidRPr="007458FA">
              <w:rPr>
                <w:bCs/>
                <w:color w:val="000000" w:themeColor="text1"/>
                <w:lang w:val="en-US"/>
              </w:rPr>
              <w:t>VALERIYGLUKHOV</w:t>
            </w:r>
          </w:p>
          <w:p w:rsidR="002E54E0" w:rsidRPr="007458FA" w:rsidRDefault="002E54E0" w:rsidP="00966C86">
            <w:pPr>
              <w:jc w:val="both"/>
              <w:rPr>
                <w:bCs/>
                <w:color w:val="222222"/>
              </w:rPr>
            </w:pPr>
            <w:r w:rsidRPr="007458FA">
              <w:rPr>
                <w:rStyle w:val="af7"/>
                <w:color w:val="000000" w:themeColor="text1"/>
                <w:lang w:val="en-US"/>
              </w:rPr>
              <w:t>NEFTERUDOVOZ</w:t>
            </w:r>
            <w:r w:rsidRPr="007458FA">
              <w:rPr>
                <w:rStyle w:val="af7"/>
                <w:color w:val="000000" w:themeColor="text1"/>
              </w:rPr>
              <w:t xml:space="preserve"> 43</w:t>
            </w:r>
            <w:r w:rsidRPr="007458FA">
              <w:rPr>
                <w:rStyle w:val="af7"/>
                <w:color w:val="000000" w:themeColor="text1"/>
                <w:lang w:val="en-US"/>
              </w:rPr>
              <w:t>M</w:t>
            </w:r>
            <w:r w:rsidRPr="007458FA">
              <w:rPr>
                <w:bCs/>
                <w:color w:val="000000" w:themeColor="text1"/>
              </w:rPr>
              <w:t>(танк.</w:t>
            </w:r>
            <w:r w:rsidRPr="007458FA">
              <w:rPr>
                <w:bCs/>
                <w:color w:val="222222"/>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lang w:val="en-US"/>
              </w:rPr>
              <w:t>RussianFederation</w:t>
            </w:r>
            <w:r w:rsidRPr="007458FA">
              <w:rPr>
                <w:bCs/>
              </w:rPr>
              <w:t>. 21.10.15, 24.04.17 ВМС ЗСУ</w:t>
            </w:r>
          </w:p>
        </w:tc>
      </w:tr>
      <w:tr w:rsidR="002E54E0" w:rsidRPr="00D20DA0" w:rsidTr="00966C86">
        <w:trPr>
          <w:trHeight w:val="6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lastRenderedPageBreak/>
              <w:t>302</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273345200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rPr>
                <w:bCs/>
              </w:rPr>
            </w:pPr>
            <w:r w:rsidRPr="007458FA">
              <w:rPr>
                <w:bCs/>
              </w:rPr>
              <w:t>NEFTERUDOVOZ-36M (вант)</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21.10, 31.10.15, 29.02.16 ВМС ЗСУ</w:t>
            </w:r>
          </w:p>
        </w:tc>
      </w:tr>
      <w:tr w:rsidR="002E54E0" w:rsidRPr="00D20DA0" w:rsidTr="00966C86">
        <w:trPr>
          <w:trHeight w:val="98"/>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303</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9429479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rPr>
                <w:bCs/>
              </w:rPr>
            </w:pPr>
            <w:r w:rsidRPr="007458FA">
              <w:rPr>
                <w:bCs/>
              </w:rPr>
              <w:t>KAPITAN AVDYUKOV</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r w:rsidRPr="007458FA">
              <w:rPr>
                <w:bCs/>
                <w:lang w:val="en-US"/>
              </w:rPr>
              <w:t xml:space="preserve">. </w:t>
            </w:r>
            <w:r w:rsidRPr="007458FA">
              <w:rPr>
                <w:bCs/>
              </w:rPr>
              <w:t>13.02.17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304</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9690224</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rPr>
                <w:bCs/>
              </w:rPr>
            </w:pPr>
            <w:r w:rsidRPr="007458FA">
              <w:rPr>
                <w:bCs/>
              </w:rPr>
              <w:t>MARSHAL ZHUKOV</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28.01.17 ВМС ЗСУ</w:t>
            </w:r>
          </w:p>
        </w:tc>
      </w:tr>
      <w:tr w:rsidR="002E54E0" w:rsidRPr="00D20DA0" w:rsidTr="00966C86">
        <w:trPr>
          <w:trHeight w:val="6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305</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center"/>
            </w:pPr>
            <w:r w:rsidRPr="007458FA">
              <w:t>8862791</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458FA" w:rsidRDefault="002E54E0" w:rsidP="00966C86">
            <w:pPr>
              <w:jc w:val="both"/>
            </w:pPr>
            <w:r w:rsidRPr="007458FA">
              <w:rPr>
                <w:lang w:val="en-US"/>
              </w:rPr>
              <w:t>VOLGOBALT</w:t>
            </w:r>
            <w:r w:rsidRPr="007458FA">
              <w:t xml:space="preserve"> 138</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04.03, 16.05.16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306</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273448860</w:t>
            </w:r>
          </w:p>
          <w:p w:rsidR="002E54E0" w:rsidRPr="007458FA" w:rsidRDefault="002E54E0" w:rsidP="00966C86">
            <w:pPr>
              <w:jc w:val="center"/>
            </w:pPr>
            <w:r w:rsidRPr="007458FA">
              <w:t>7119252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KRISTALL</w:t>
            </w:r>
            <w:r w:rsidRPr="007458FA">
              <w:t xml:space="preserve"> (танкер)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rPr>
              <w:t xml:space="preserve">Russian Federation. 01.02, 20.03.18 ВМС ЗСУ05.04.18 </w:t>
            </w:r>
          </w:p>
          <w:p w:rsidR="002E54E0" w:rsidRPr="007458FA"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7458FA">
              <w:rPr>
                <w:bCs/>
              </w:rPr>
              <w:t>ДУ «Держгідрографія»</w:t>
            </w:r>
          </w:p>
        </w:tc>
      </w:tr>
      <w:tr w:rsidR="002E54E0" w:rsidRPr="00D20DA0" w:rsidTr="00966C86">
        <w:trPr>
          <w:trHeight w:val="6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307</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9300348</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YAROSLAVL</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31.12.16, 25.12.17 ВМС ЗСУ</w:t>
            </w:r>
          </w:p>
        </w:tc>
      </w:tr>
      <w:tr w:rsidR="002E54E0" w:rsidRPr="00D20DA0" w:rsidTr="00966C86">
        <w:trPr>
          <w:trHeight w:val="6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308</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9340879</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OUGLICH</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02.01, 18.12.17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309</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8866046</w:t>
            </w:r>
          </w:p>
          <w:p w:rsidR="002E54E0" w:rsidRPr="007458FA" w:rsidRDefault="002E54E0" w:rsidP="00966C86">
            <w:pPr>
              <w:jc w:val="center"/>
              <w:rPr>
                <w:bCs/>
              </w:rPr>
            </w:pPr>
            <w:r w:rsidRPr="007458FA">
              <w:rPr>
                <w:bCs/>
              </w:rPr>
              <w:t>273273000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VOLGONEFT 150</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r w:rsidRPr="007458FA">
              <w:rPr>
                <w:bCs/>
                <w:lang w:val="en-US"/>
              </w:rPr>
              <w:t xml:space="preserve">. </w:t>
            </w:r>
            <w:r w:rsidRPr="007458FA">
              <w:rPr>
                <w:bCs/>
              </w:rPr>
              <w:t>22.11.17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6E276C" w:rsidRDefault="002E54E0" w:rsidP="00966C86">
            <w:pPr>
              <w:tabs>
                <w:tab w:val="left" w:pos="3345"/>
              </w:tabs>
              <w:jc w:val="center"/>
            </w:pPr>
            <w:r w:rsidRPr="006E276C">
              <w:t>310</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E276C" w:rsidRDefault="002E54E0" w:rsidP="00966C86">
            <w:pPr>
              <w:jc w:val="center"/>
              <w:rPr>
                <w:bCs/>
              </w:rPr>
            </w:pPr>
            <w:r w:rsidRPr="006E276C">
              <w:rPr>
                <w:bCs/>
              </w:rPr>
              <w:t>7818391 /</w:t>
            </w:r>
          </w:p>
          <w:p w:rsidR="002E54E0" w:rsidRPr="006E276C" w:rsidRDefault="002E54E0" w:rsidP="00966C86">
            <w:pPr>
              <w:jc w:val="center"/>
              <w:rPr>
                <w:bCs/>
              </w:rPr>
            </w:pPr>
            <w:r w:rsidRPr="006E276C">
              <w:rPr>
                <w:bCs/>
              </w:rPr>
              <w:t>273446260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6E276C" w:rsidRDefault="002E54E0" w:rsidP="00966C86">
            <w:pPr>
              <w:jc w:val="both"/>
              <w:rPr>
                <w:bCs/>
              </w:rPr>
            </w:pPr>
            <w:r w:rsidRPr="006E276C">
              <w:rPr>
                <w:bCs/>
              </w:rPr>
              <w:t xml:space="preserve">LAMBRO KACHIONI </w:t>
            </w:r>
          </w:p>
          <w:p w:rsidR="002E54E0" w:rsidRPr="006E276C" w:rsidRDefault="002E54E0" w:rsidP="00966C86">
            <w:pPr>
              <w:jc w:val="both"/>
              <w:rPr>
                <w:bCs/>
              </w:rPr>
            </w:pPr>
            <w:r w:rsidRPr="006E276C">
              <w:rPr>
                <w:bCs/>
              </w:rPr>
              <w:t>(UNI TRADER) 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6E276C" w:rsidRDefault="002E54E0" w:rsidP="00966C86">
            <w:pPr>
              <w:tabs>
                <w:tab w:val="left" w:pos="2371"/>
                <w:tab w:val="left" w:pos="2513"/>
              </w:tabs>
              <w:rPr>
                <w:bCs/>
              </w:rPr>
            </w:pPr>
            <w:r w:rsidRPr="006E276C">
              <w:rPr>
                <w:bCs/>
              </w:rPr>
              <w:t xml:space="preserve">Russian Federation. </w:t>
            </w:r>
            <w:r>
              <w:rPr>
                <w:bCs/>
              </w:rPr>
              <w:t xml:space="preserve">(Сент-Кіттс і Невіс ВМС ЗСУ 08.08.21) </w:t>
            </w:r>
            <w:r w:rsidRPr="006E276C">
              <w:rPr>
                <w:bCs/>
              </w:rPr>
              <w:t>07.12.17, 16.03, 11.05, 23.05, 11.06.18, 01.01, 14.01, 21.08, 31.08.19</w:t>
            </w:r>
            <w:r>
              <w:rPr>
                <w:bCs/>
              </w:rPr>
              <w:t>, 06.08.21</w:t>
            </w:r>
            <w:r w:rsidRPr="006E276C">
              <w:rPr>
                <w:bCs/>
              </w:rPr>
              <w:t xml:space="preserve">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311</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8727472</w:t>
            </w:r>
          </w:p>
          <w:p w:rsidR="002E54E0" w:rsidRPr="007458FA" w:rsidRDefault="002E54E0" w:rsidP="00966C86">
            <w:pPr>
              <w:jc w:val="center"/>
              <w:rPr>
                <w:bCs/>
              </w:rPr>
            </w:pPr>
            <w:r w:rsidRPr="007458FA">
              <w:rPr>
                <w:bCs/>
              </w:rPr>
              <w:t>273435170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CHERNOMORETS 35</w:t>
            </w:r>
          </w:p>
          <w:p w:rsidR="002E54E0" w:rsidRPr="007458FA" w:rsidRDefault="002E54E0" w:rsidP="00966C86">
            <w:pPr>
              <w:jc w:val="both"/>
              <w:rPr>
                <w:bCs/>
              </w:rPr>
            </w:pPr>
            <w:r w:rsidRPr="007458FA">
              <w:rPr>
                <w:bCs/>
              </w:rPr>
              <w:t>(Плавкран)</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27.11.17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312</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9142904</w:t>
            </w:r>
          </w:p>
          <w:p w:rsidR="002E54E0" w:rsidRPr="007458FA" w:rsidRDefault="002E54E0" w:rsidP="00966C86">
            <w:pPr>
              <w:jc w:val="center"/>
              <w:rPr>
                <w:bCs/>
              </w:rPr>
            </w:pPr>
            <w:r w:rsidRPr="007458FA">
              <w:rPr>
                <w:bCs/>
              </w:rPr>
              <w:t>273433000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NADYM</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29.12.14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313</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8887284</w:t>
            </w:r>
          </w:p>
          <w:p w:rsidR="002E54E0" w:rsidRPr="007458FA" w:rsidRDefault="002E54E0" w:rsidP="00966C86">
            <w:pPr>
              <w:jc w:val="center"/>
              <w:rPr>
                <w:bCs/>
              </w:rPr>
            </w:pPr>
            <w:r w:rsidRPr="007458FA">
              <w:rPr>
                <w:bCs/>
              </w:rPr>
              <w:t>273414900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ORENBURG</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w:t>
            </w:r>
            <w:r w:rsidRPr="007458FA">
              <w:rPr>
                <w:bCs/>
                <w:lang w:val="en-US"/>
              </w:rPr>
              <w:t xml:space="preserve">. </w:t>
            </w:r>
            <w:r w:rsidRPr="007458FA">
              <w:rPr>
                <w:bCs/>
              </w:rPr>
              <w:t>08.01.15 ВМС ЗСУ</w:t>
            </w:r>
          </w:p>
        </w:tc>
      </w:tr>
      <w:tr w:rsidR="002E54E0" w:rsidRPr="00D20DA0" w:rsidTr="00966C86">
        <w:trPr>
          <w:trHeight w:val="2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314</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8959166</w:t>
            </w:r>
          </w:p>
          <w:p w:rsidR="002E54E0" w:rsidRPr="007458FA" w:rsidRDefault="002E54E0" w:rsidP="00966C86">
            <w:pPr>
              <w:jc w:val="center"/>
              <w:rPr>
                <w:bCs/>
              </w:rPr>
            </w:pPr>
            <w:r w:rsidRPr="007458FA">
              <w:rPr>
                <w:bCs/>
              </w:rPr>
              <w:t>273374000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VOLGO DON 205</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19.03.18</w:t>
            </w:r>
            <w:r>
              <w:rPr>
                <w:bCs/>
              </w:rPr>
              <w:t>, 22.03.21</w:t>
            </w:r>
            <w:r w:rsidRPr="007458FA">
              <w:rPr>
                <w:bCs/>
              </w:rPr>
              <w:t xml:space="preserve"> ВМС ЗСУ, 15.06.18 ДУ «Держгідрографія»</w:t>
            </w:r>
          </w:p>
        </w:tc>
      </w:tr>
      <w:tr w:rsidR="002E54E0" w:rsidRPr="00D20DA0" w:rsidTr="00966C86">
        <w:trPr>
          <w:trHeight w:val="172"/>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315</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8959207</w:t>
            </w:r>
          </w:p>
          <w:p w:rsidR="002E54E0" w:rsidRPr="007458FA" w:rsidRDefault="002E54E0" w:rsidP="00966C86">
            <w:pPr>
              <w:jc w:val="center"/>
              <w:rPr>
                <w:bCs/>
              </w:rPr>
            </w:pPr>
            <w:r w:rsidRPr="007458FA">
              <w:rPr>
                <w:bCs/>
              </w:rPr>
              <w:t>273371100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rPr>
              <w:t>VOLGO DON 219</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rPr>
              <w:t>Russian Federation. 19.03.18 ВМС ЗСУ</w:t>
            </w:r>
          </w:p>
        </w:tc>
      </w:tr>
      <w:tr w:rsidR="002E54E0" w:rsidRPr="00D20DA0" w:rsidTr="00966C86">
        <w:trPr>
          <w:trHeight w:val="65"/>
        </w:trPr>
        <w:tc>
          <w:tcPr>
            <w:tcW w:w="851" w:type="dxa"/>
            <w:tcBorders>
              <w:top w:val="single" w:sz="4" w:space="0" w:color="auto"/>
              <w:left w:val="double" w:sz="4" w:space="0" w:color="auto"/>
              <w:bottom w:val="single" w:sz="4" w:space="0" w:color="auto"/>
              <w:right w:val="single" w:sz="6" w:space="0" w:color="auto"/>
            </w:tcBorders>
            <w:vAlign w:val="center"/>
          </w:tcPr>
          <w:p w:rsidR="002E54E0" w:rsidRPr="007458FA" w:rsidRDefault="002E54E0" w:rsidP="00966C86">
            <w:pPr>
              <w:tabs>
                <w:tab w:val="left" w:pos="3345"/>
              </w:tabs>
              <w:jc w:val="center"/>
            </w:pPr>
            <w:r w:rsidRPr="007458FA">
              <w:t>316</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rPr>
                <w:bCs/>
              </w:rPr>
            </w:pPr>
            <w:r w:rsidRPr="007458FA">
              <w:rPr>
                <w:bCs/>
              </w:rPr>
              <w:t>8316780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rPr>
                <w:bCs/>
              </w:rPr>
            </w:pPr>
            <w:r w:rsidRPr="007458FA">
              <w:rPr>
                <w:bCs/>
                <w:lang w:val="en-US"/>
              </w:rPr>
              <w:t>VITYAZ</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7458FA" w:rsidRDefault="002E54E0" w:rsidP="00966C86">
            <w:pPr>
              <w:tabs>
                <w:tab w:val="left" w:pos="2371"/>
                <w:tab w:val="left" w:pos="2513"/>
              </w:tabs>
              <w:rPr>
                <w:bCs/>
              </w:rPr>
            </w:pPr>
            <w:r w:rsidRPr="007458FA">
              <w:rPr>
                <w:bCs/>
                <w:lang w:val="en-US"/>
              </w:rPr>
              <w:t>RussianFederation</w:t>
            </w:r>
            <w:r w:rsidRPr="007458FA">
              <w:rPr>
                <w:bCs/>
              </w:rPr>
              <w:t>. 04.04.18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317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rPr>
                <w:bCs/>
                <w:iCs/>
              </w:rPr>
            </w:pPr>
            <w:r w:rsidRPr="0043734D">
              <w:rPr>
                <w:bCs/>
                <w:iCs/>
              </w:rPr>
              <w:t>8986884 / 273446860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NEFTERUDOVOZ</w:t>
            </w:r>
            <w:r w:rsidRPr="0043734D">
              <w:t xml:space="preserve">–2 </w:t>
            </w:r>
            <w:r w:rsidRPr="0043734D">
              <w:rPr>
                <w:lang w:val="en-US"/>
              </w:rPr>
              <w:t>PRANIK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43734D">
              <w:rPr>
                <w:bCs/>
              </w:rPr>
              <w:t>Russian Federation. 09.04, 14.04, 27.04.18, 07.01, 15.01, 27.01, 02.</w:t>
            </w:r>
            <w:r w:rsidRPr="0043734D">
              <w:rPr>
                <w:bCs/>
                <w:lang w:val="en-US"/>
              </w:rPr>
              <w:t>02.</w:t>
            </w:r>
            <w:r w:rsidRPr="00155E44">
              <w:rPr>
                <w:bCs/>
                <w:lang w:val="en-US"/>
              </w:rPr>
              <w:t>19, 22.12, 28.12.20, 02.01,10.01.</w:t>
            </w:r>
            <w:r>
              <w:rPr>
                <w:bCs/>
              </w:rPr>
              <w:t>21</w:t>
            </w:r>
            <w:r w:rsidRPr="0043734D">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318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rPr>
                <w:bCs/>
                <w:iCs/>
              </w:rPr>
            </w:pPr>
            <w:r w:rsidRPr="0043734D">
              <w:rPr>
                <w:bCs/>
                <w:iCs/>
              </w:rPr>
              <w:t>8946377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M</w:t>
            </w:r>
            <w:r w:rsidRPr="0043734D">
              <w:t xml:space="preserve">. </w:t>
            </w:r>
            <w:r w:rsidRPr="0043734D">
              <w:rPr>
                <w:lang w:val="en-US"/>
              </w:rPr>
              <w:t>ANDREEV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rPr>
              <w:t>Russian Federation</w:t>
            </w:r>
            <w:r w:rsidRPr="0043734D">
              <w:rPr>
                <w:bCs/>
                <w:lang w:val="en-US"/>
              </w:rPr>
              <w:t xml:space="preserve">. </w:t>
            </w:r>
            <w:r w:rsidRPr="0043734D">
              <w:rPr>
                <w:bCs/>
              </w:rPr>
              <w:t>23.04.18, 17.12.20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319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rPr>
                <w:bCs/>
                <w:iCs/>
              </w:rPr>
            </w:pPr>
            <w:r w:rsidRPr="0043734D">
              <w:rPr>
                <w:bCs/>
                <w:iCs/>
              </w:rPr>
              <w:t>273449160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rPr>
                <w:lang w:val="en-US"/>
              </w:rPr>
            </w:pPr>
            <w:r w:rsidRPr="0043734D">
              <w:rPr>
                <w:lang w:val="en-US"/>
              </w:rPr>
              <w:t>GEROY PETROV BALTIS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rPr>
              <w:t>Russian Federation</w:t>
            </w:r>
            <w:r w:rsidRPr="0043734D">
              <w:rPr>
                <w:bCs/>
                <w:lang w:val="en-US"/>
              </w:rPr>
              <w:t xml:space="preserve">. </w:t>
            </w:r>
            <w:r w:rsidRPr="0043734D">
              <w:rPr>
                <w:bCs/>
              </w:rPr>
              <w:t>18.05, 04.06.18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320</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center"/>
            </w:pPr>
            <w:r w:rsidRPr="0043734D">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both"/>
            </w:pPr>
            <w:r w:rsidRPr="0043734D">
              <w:rPr>
                <w:lang w:val="en-US"/>
              </w:rPr>
              <w:t>GEROIPETROV</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3734D"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43734D">
              <w:rPr>
                <w:bCs/>
                <w:lang w:val="en-US"/>
              </w:rPr>
              <w:t>RussianFederation</w:t>
            </w:r>
            <w:r w:rsidRPr="0043734D">
              <w:rPr>
                <w:bCs/>
              </w:rPr>
              <w:t>. 04.06.18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rPr>
                <w:lang w:val="en-US"/>
              </w:rPr>
            </w:pPr>
            <w:r w:rsidRPr="0043734D">
              <w:rPr>
                <w:lang w:val="en-US"/>
              </w:rPr>
              <w:t>321</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center"/>
            </w:pPr>
            <w:r w:rsidRPr="0043734D">
              <w:t>8722824</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both"/>
              <w:rPr>
                <w:lang w:val="en-US"/>
              </w:rPr>
            </w:pPr>
            <w:r w:rsidRPr="0043734D">
              <w:rPr>
                <w:lang w:val="en-US"/>
              </w:rPr>
              <w:t>SALGIR</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13.06, 22.06, 07.07.18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322</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center"/>
            </w:pPr>
            <w:r w:rsidRPr="0043734D">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both"/>
            </w:pPr>
            <w:r w:rsidRPr="0043734D">
              <w:rPr>
                <w:lang w:val="en-US"/>
              </w:rPr>
              <w:t>ANGEL</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13.06, 06.08, 07.08.</w:t>
            </w:r>
            <w:r w:rsidRPr="0043734D">
              <w:rPr>
                <w:bCs/>
                <w:lang w:val="en-US"/>
              </w:rPr>
              <w:t>18</w:t>
            </w:r>
            <w:r w:rsidRPr="0043734D">
              <w:rPr>
                <w:bCs/>
              </w:rPr>
              <w:t xml:space="preserve">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323</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center"/>
            </w:pPr>
            <w:r w:rsidRPr="0043734D">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both"/>
            </w:pPr>
            <w:r w:rsidRPr="0043734D">
              <w:rPr>
                <w:lang w:val="en-US"/>
              </w:rPr>
              <w:t>SB</w:t>
            </w:r>
            <w:r w:rsidRPr="0043734D">
              <w:t>-739</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22.06, 30.</w:t>
            </w:r>
            <w:r w:rsidRPr="0043734D">
              <w:rPr>
                <w:bCs/>
                <w:lang w:val="en-US"/>
              </w:rPr>
              <w:t>10.</w:t>
            </w:r>
            <w:r w:rsidRPr="0043734D">
              <w:rPr>
                <w:bCs/>
              </w:rPr>
              <w:t>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324</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center"/>
            </w:pPr>
            <w:r w:rsidRPr="0043734D">
              <w:rPr>
                <w:color w:val="000000"/>
                <w:lang w:eastAsia="uk-UA"/>
              </w:rPr>
              <w:t>8946389</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both"/>
            </w:pPr>
            <w:r w:rsidRPr="0043734D">
              <w:rPr>
                <w:color w:val="000000"/>
                <w:lang w:eastAsia="uk-UA"/>
              </w:rPr>
              <w:t>V.USPENSKIY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3734D" w:rsidRDefault="002E54E0" w:rsidP="00966C86">
            <w:pPr>
              <w:tabs>
                <w:tab w:val="left" w:pos="2371"/>
                <w:tab w:val="left" w:pos="2513"/>
              </w:tabs>
              <w:rPr>
                <w:bCs/>
                <w:lang w:val="en-US"/>
              </w:rPr>
            </w:pPr>
            <w:r w:rsidRPr="0043734D">
              <w:rPr>
                <w:bCs/>
              </w:rPr>
              <w:t>Russian Federation. 18.06.18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325</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center"/>
              <w:rPr>
                <w:color w:val="000000"/>
                <w:lang w:eastAsia="uk-UA"/>
              </w:rPr>
            </w:pPr>
            <w:r w:rsidRPr="0043734D">
              <w:rPr>
                <w:color w:val="000000"/>
                <w:lang w:eastAsia="uk-UA"/>
              </w:rPr>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both"/>
              <w:rPr>
                <w:color w:val="000000"/>
                <w:lang w:eastAsia="uk-UA"/>
              </w:rPr>
            </w:pPr>
            <w:r w:rsidRPr="0043734D">
              <w:rPr>
                <w:color w:val="000000"/>
                <w:lang w:eastAsia="uk-UA"/>
              </w:rPr>
              <w:t>EKATERINA II   12.1V</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07.07.18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326</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center"/>
              <w:rPr>
                <w:bCs/>
              </w:rPr>
            </w:pPr>
            <w:r w:rsidRPr="0043734D">
              <w:rPr>
                <w:bCs/>
              </w:rPr>
              <w:t>273426040</w:t>
            </w:r>
          </w:p>
          <w:p w:rsidR="002E54E0" w:rsidRPr="0043734D" w:rsidRDefault="002E54E0" w:rsidP="00966C86">
            <w:pPr>
              <w:ind w:right="-112"/>
              <w:rPr>
                <w:bCs/>
                <w:sz w:val="18"/>
                <w:szCs w:val="18"/>
              </w:rPr>
            </w:pPr>
            <w:r w:rsidRPr="0043734D">
              <w:rPr>
                <w:bCs/>
                <w:sz w:val="18"/>
                <w:szCs w:val="18"/>
                <w:lang w:val="en-US"/>
              </w:rPr>
              <w:t>IMO</w:t>
            </w:r>
            <w:r w:rsidRPr="0043734D">
              <w:rPr>
                <w:bCs/>
                <w:sz w:val="18"/>
                <w:szCs w:val="18"/>
              </w:rPr>
              <w:t>8947955</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rPr>
                <w:bCs/>
              </w:rPr>
            </w:pPr>
            <w:r w:rsidRPr="0043734D">
              <w:rPr>
                <w:bCs/>
              </w:rPr>
              <w:t>ABRAMTSEVO (суховант)</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3734D" w:rsidRDefault="002E54E0" w:rsidP="00966C86">
            <w:pPr>
              <w:tabs>
                <w:tab w:val="left" w:pos="2371"/>
                <w:tab w:val="left" w:pos="2513"/>
              </w:tabs>
              <w:rPr>
                <w:bCs/>
              </w:rPr>
            </w:pPr>
            <w:r w:rsidRPr="0043734D">
              <w:rPr>
                <w:bCs/>
              </w:rPr>
              <w:t>Russian Federation. 08.07.18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327</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center"/>
              <w:rPr>
                <w:bCs/>
              </w:rPr>
            </w:pPr>
            <w:r w:rsidRPr="0043734D">
              <w:rPr>
                <w:bCs/>
              </w:rPr>
              <w:t>9274331 / 468392000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rPr>
                <w:bCs/>
              </w:rPr>
            </w:pPr>
            <w:r w:rsidRPr="0043734D">
              <w:rPr>
                <w:bCs/>
              </w:rPr>
              <w:t>SOURIA (суховантаж)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3734D" w:rsidRDefault="002E54E0" w:rsidP="00966C86">
            <w:pPr>
              <w:tabs>
                <w:tab w:val="left" w:pos="2371"/>
                <w:tab w:val="left" w:pos="2513"/>
              </w:tabs>
              <w:rPr>
                <w:bCs/>
              </w:rPr>
            </w:pPr>
            <w:r w:rsidRPr="0043734D">
              <w:rPr>
                <w:bCs/>
              </w:rPr>
              <w:t>Сірія. 16.07.18, 07.08, 10.09.19, 23.12.20</w:t>
            </w:r>
            <w:r>
              <w:rPr>
                <w:bCs/>
                <w:lang w:val="en-US"/>
              </w:rPr>
              <w:t>, 01.01, 15.01, 10.09.21suzdal</w:t>
            </w:r>
            <w:r w:rsidRPr="0043734D">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328</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center"/>
              <w:rPr>
                <w:bCs/>
              </w:rPr>
            </w:pPr>
            <w:r w:rsidRPr="0043734D">
              <w:rPr>
                <w:bCs/>
              </w:rPr>
              <w:t>8728581</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rPr>
                <w:bCs/>
              </w:rPr>
            </w:pPr>
            <w:r w:rsidRPr="0043734D">
              <w:rPr>
                <w:bCs/>
              </w:rPr>
              <w:t>ALEKSANDR CHERNOUSOV</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.18.08.18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329</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3734D" w:rsidRDefault="002E54E0" w:rsidP="00966C86">
            <w:pPr>
              <w:jc w:val="center"/>
              <w:rPr>
                <w:bCs/>
              </w:rPr>
            </w:pPr>
            <w:r w:rsidRPr="0043734D">
              <w:t>8951310</w:t>
            </w:r>
          </w:p>
        </w:tc>
        <w:tc>
          <w:tcPr>
            <w:tcW w:w="3260" w:type="dxa"/>
            <w:vAlign w:val="center"/>
          </w:tcPr>
          <w:p w:rsidR="002E54E0" w:rsidRPr="0043734D" w:rsidRDefault="002E54E0" w:rsidP="00966C86">
            <w:pPr>
              <w:pStyle w:val="afc"/>
            </w:pPr>
            <w:r w:rsidRPr="0043734D">
              <w:t>VOLGODON 5011</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3734D" w:rsidRDefault="002E54E0" w:rsidP="00966C86">
            <w:pPr>
              <w:tabs>
                <w:tab w:val="left" w:pos="2371"/>
                <w:tab w:val="left" w:pos="2513"/>
              </w:tabs>
              <w:rPr>
                <w:bCs/>
                <w:lang w:val="en-US"/>
              </w:rPr>
            </w:pPr>
            <w:r w:rsidRPr="0043734D">
              <w:rPr>
                <w:bCs/>
              </w:rPr>
              <w:t>Russian Federation. 04.09.18, 05.12.20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330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7218400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pPr>
            <w:r w:rsidRPr="0043734D">
              <w:rPr>
                <w:lang w:val="en-US"/>
              </w:rPr>
              <w:t>GENERAL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rPr>
              <w:t>Танзанія (Сірія - 24.10.19 ВМС ЗСУ) 14.09, 26.09, 17.10.18, 16.09, 24.10.19, 20.02, 11.05.20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D4186" w:rsidRDefault="002E54E0" w:rsidP="00966C86">
            <w:pPr>
              <w:tabs>
                <w:tab w:val="left" w:pos="3345"/>
              </w:tabs>
              <w:jc w:val="center"/>
            </w:pPr>
            <w:r w:rsidRPr="006D4186">
              <w:t>331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center"/>
            </w:pPr>
            <w:r w:rsidRPr="006D4186">
              <w:t>8729195</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both"/>
            </w:pPr>
            <w:r w:rsidRPr="006D4186">
              <w:rPr>
                <w:lang w:val="en-US"/>
              </w:rPr>
              <w:t>LAVRION</w:t>
            </w:r>
            <w:r w:rsidRPr="006D4186">
              <w:t xml:space="preserve"> (танкер)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D4186" w:rsidRDefault="002E54E0" w:rsidP="00966C86">
            <w:pPr>
              <w:tabs>
                <w:tab w:val="left" w:pos="2371"/>
                <w:tab w:val="left" w:pos="2513"/>
              </w:tabs>
              <w:rPr>
                <w:bCs/>
              </w:rPr>
            </w:pPr>
            <w:r w:rsidRPr="006D4186">
              <w:rPr>
                <w:bCs/>
              </w:rPr>
              <w:t>Russian Federation. 29.10, 09.11, 21.11.18</w:t>
            </w:r>
            <w:r>
              <w:rPr>
                <w:bCs/>
              </w:rPr>
              <w:t>, 18.08.21</w:t>
            </w:r>
            <w:r w:rsidRPr="006D4186">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D4186" w:rsidRDefault="002E54E0" w:rsidP="00966C86">
            <w:pPr>
              <w:tabs>
                <w:tab w:val="left" w:pos="3345"/>
              </w:tabs>
              <w:jc w:val="center"/>
            </w:pPr>
            <w:r w:rsidRPr="006D4186">
              <w:t>332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center"/>
            </w:pPr>
            <w:r w:rsidRPr="006D4186">
              <w:t>8875530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8C70D1" w:rsidRDefault="002E54E0" w:rsidP="00966C86">
            <w:pPr>
              <w:jc w:val="both"/>
            </w:pPr>
            <w:r w:rsidRPr="006D4186">
              <w:rPr>
                <w:sz w:val="18"/>
                <w:szCs w:val="18"/>
              </w:rPr>
              <w:t>VOLGO_BALT188 (JANIS) (сухован.)</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D4186" w:rsidRDefault="002E54E0" w:rsidP="00966C86">
            <w:pPr>
              <w:tabs>
                <w:tab w:val="left" w:pos="2371"/>
                <w:tab w:val="left" w:pos="2513"/>
              </w:tabs>
              <w:rPr>
                <w:bCs/>
              </w:rPr>
            </w:pPr>
            <w:r w:rsidRPr="006D4186">
              <w:rPr>
                <w:bCs/>
              </w:rPr>
              <w:t>Russian Federation. 30.10.18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D7775" w:rsidRDefault="002E54E0" w:rsidP="00966C86">
            <w:pPr>
              <w:tabs>
                <w:tab w:val="left" w:pos="3345"/>
              </w:tabs>
              <w:jc w:val="center"/>
            </w:pPr>
            <w:r w:rsidRPr="006D7775">
              <w:t>333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7775" w:rsidRDefault="002E54E0" w:rsidP="00966C86">
            <w:pPr>
              <w:jc w:val="center"/>
              <w:rPr>
                <w:bCs/>
              </w:rPr>
            </w:pPr>
            <w:r w:rsidRPr="006D7775">
              <w:rPr>
                <w:bCs/>
              </w:rPr>
              <w:t>7614599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7775" w:rsidRDefault="002E54E0" w:rsidP="00966C86">
            <w:pPr>
              <w:jc w:val="both"/>
              <w:rPr>
                <w:bCs/>
              </w:rPr>
            </w:pPr>
            <w:r w:rsidRPr="006D7775">
              <w:rPr>
                <w:bCs/>
                <w:lang w:val="en-US"/>
              </w:rPr>
              <w:t>SOLIDAT</w:t>
            </w:r>
            <w:r w:rsidRPr="006D7775">
              <w:rPr>
                <w:bCs/>
              </w:rPr>
              <w:t xml:space="preserv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D7775" w:rsidRDefault="002E54E0" w:rsidP="00966C86">
            <w:pPr>
              <w:tabs>
                <w:tab w:val="left" w:pos="2371"/>
                <w:tab w:val="left" w:pos="2513"/>
              </w:tabs>
              <w:rPr>
                <w:bCs/>
              </w:rPr>
            </w:pPr>
            <w:r w:rsidRPr="006D7775">
              <w:rPr>
                <w:bCs/>
                <w:lang w:val="en-US"/>
              </w:rPr>
              <w:t>RussianFederation</w:t>
            </w:r>
            <w:r w:rsidRPr="006D7775">
              <w:rPr>
                <w:bCs/>
              </w:rPr>
              <w:t>. 18.11.18, 28.01.19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6D4186" w:rsidRDefault="002E54E0" w:rsidP="00966C86">
            <w:pPr>
              <w:tabs>
                <w:tab w:val="left" w:pos="3345"/>
              </w:tabs>
              <w:jc w:val="center"/>
            </w:pPr>
            <w:r w:rsidRPr="006D4186">
              <w:t>334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center"/>
              <w:rPr>
                <w:bCs/>
              </w:rPr>
            </w:pPr>
            <w:r w:rsidRPr="006D4186">
              <w:t>8899031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both"/>
              <w:rPr>
                <w:bCs/>
                <w:lang w:val="en-US"/>
              </w:rPr>
            </w:pPr>
            <w:r w:rsidRPr="006D4186">
              <w:t xml:space="preserve">VOLGO DON 238 </w:t>
            </w:r>
            <w:r w:rsidRPr="006D4186">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D4186" w:rsidRDefault="002E54E0" w:rsidP="00966C86">
            <w:pPr>
              <w:tabs>
                <w:tab w:val="left" w:pos="2371"/>
                <w:tab w:val="left" w:pos="2513"/>
              </w:tabs>
              <w:rPr>
                <w:bCs/>
                <w:lang w:val="en-US"/>
              </w:rPr>
            </w:pPr>
            <w:r w:rsidRPr="006D4186">
              <w:rPr>
                <w:bCs/>
                <w:lang w:val="en-US"/>
              </w:rPr>
              <w:t>RussianFederation</w:t>
            </w:r>
            <w:r w:rsidRPr="006D4186">
              <w:rPr>
                <w:bCs/>
              </w:rPr>
              <w:t>. 06.11.18 ВМС ЗСУ</w:t>
            </w:r>
          </w:p>
        </w:tc>
      </w:tr>
      <w:tr w:rsidR="002E54E0" w:rsidRPr="00D20DA0" w:rsidTr="00966C86">
        <w:trPr>
          <w:trHeight w:val="263"/>
        </w:trPr>
        <w:tc>
          <w:tcPr>
            <w:tcW w:w="851" w:type="dxa"/>
            <w:tcBorders>
              <w:top w:val="single" w:sz="4" w:space="0" w:color="auto"/>
              <w:left w:val="double" w:sz="4" w:space="0" w:color="auto"/>
              <w:bottom w:val="single" w:sz="4" w:space="0" w:color="auto"/>
              <w:right w:val="single" w:sz="6" w:space="0" w:color="auto"/>
            </w:tcBorders>
            <w:vAlign w:val="center"/>
          </w:tcPr>
          <w:p w:rsidR="002E54E0" w:rsidRPr="00E94A37" w:rsidRDefault="002E54E0" w:rsidP="00966C86">
            <w:pPr>
              <w:tabs>
                <w:tab w:val="left" w:pos="3345"/>
              </w:tabs>
              <w:jc w:val="center"/>
            </w:pPr>
            <w:r w:rsidRPr="00E94A37">
              <w:t>335</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E94A37" w:rsidRDefault="002E54E0" w:rsidP="00966C86">
            <w:r w:rsidRPr="00E94A37">
              <w:t xml:space="preserve">     8407230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94A37" w:rsidRDefault="002E54E0" w:rsidP="00966C86">
            <w:pPr>
              <w:jc w:val="both"/>
            </w:pPr>
            <w:r w:rsidRPr="00E94A37">
              <w:rPr>
                <w:lang w:val="en-US"/>
              </w:rPr>
              <w:t>Ant</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94A37" w:rsidRDefault="002E54E0" w:rsidP="00966C86">
            <w:pPr>
              <w:tabs>
                <w:tab w:val="left" w:pos="2371"/>
                <w:tab w:val="left" w:pos="2513"/>
              </w:tabs>
              <w:rPr>
                <w:bCs/>
              </w:rPr>
            </w:pPr>
            <w:r w:rsidRPr="00E94A37">
              <w:rPr>
                <w:bCs/>
                <w:lang w:val="en-US"/>
              </w:rPr>
              <w:t>RussianFederation</w:t>
            </w:r>
            <w:r>
              <w:rPr>
                <w:bCs/>
              </w:rPr>
              <w:t>. 17.01, 24.01, 03.02, 24.</w:t>
            </w:r>
            <w:r w:rsidRPr="008E252B">
              <w:rPr>
                <w:bCs/>
                <w:lang w:val="en-US"/>
              </w:rPr>
              <w:t>04.</w:t>
            </w:r>
            <w:r>
              <w:rPr>
                <w:bCs/>
              </w:rPr>
              <w:t>19</w:t>
            </w:r>
            <w:r w:rsidRPr="00E94A37">
              <w:rPr>
                <w:bCs/>
              </w:rPr>
              <w:t xml:space="preserve"> ВМС ЗСУ</w:t>
            </w:r>
          </w:p>
        </w:tc>
      </w:tr>
      <w:tr w:rsidR="002E54E0" w:rsidRPr="00D20DA0" w:rsidTr="00966C86">
        <w:trPr>
          <w:trHeight w:val="263"/>
        </w:trPr>
        <w:tc>
          <w:tcPr>
            <w:tcW w:w="851" w:type="dxa"/>
            <w:tcBorders>
              <w:top w:val="single" w:sz="4" w:space="0" w:color="auto"/>
              <w:left w:val="double" w:sz="4" w:space="0" w:color="auto"/>
              <w:bottom w:val="single" w:sz="4" w:space="0" w:color="auto"/>
              <w:right w:val="single" w:sz="6" w:space="0" w:color="auto"/>
            </w:tcBorders>
            <w:vAlign w:val="center"/>
          </w:tcPr>
          <w:p w:rsidR="002E54E0" w:rsidRPr="008E252B" w:rsidRDefault="002E54E0" w:rsidP="00966C86">
            <w:pPr>
              <w:tabs>
                <w:tab w:val="left" w:pos="3345"/>
              </w:tabs>
              <w:jc w:val="center"/>
              <w:rPr>
                <w:lang w:val="en-US"/>
              </w:rPr>
            </w:pPr>
            <w:r w:rsidRPr="008E252B">
              <w:rPr>
                <w:lang w:val="en-US"/>
              </w:rPr>
              <w:t>336</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8E252B" w:rsidRDefault="002E54E0" w:rsidP="00966C86">
            <w:pPr>
              <w:rPr>
                <w:lang w:val="en-US"/>
              </w:rPr>
            </w:pPr>
            <w:r w:rsidRPr="008E252B">
              <w:rPr>
                <w:lang w:val="en-US"/>
              </w:rPr>
              <w:t xml:space="preserve">     8877253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E94A37" w:rsidRDefault="002E54E0" w:rsidP="00966C86">
            <w:pPr>
              <w:jc w:val="both"/>
              <w:rPr>
                <w:lang w:val="en-US"/>
              </w:rPr>
            </w:pPr>
            <w:r w:rsidRPr="00E94A37">
              <w:rPr>
                <w:lang w:val="en-US"/>
              </w:rPr>
              <w:t xml:space="preserve">Grand </w:t>
            </w:r>
            <w:r w:rsidRPr="00E94A37">
              <w:rPr>
                <w:bCs/>
              </w:rPr>
              <w:t>(суховантаж)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94A37" w:rsidRDefault="002E54E0" w:rsidP="00966C86">
            <w:pPr>
              <w:tabs>
                <w:tab w:val="left" w:pos="2371"/>
                <w:tab w:val="left" w:pos="2513"/>
              </w:tabs>
              <w:rPr>
                <w:bCs/>
              </w:rPr>
            </w:pPr>
            <w:r w:rsidRPr="00E94A37">
              <w:rPr>
                <w:bCs/>
                <w:lang w:val="en-US"/>
              </w:rPr>
              <w:t>RussianFederation</w:t>
            </w:r>
            <w:r w:rsidRPr="00E94A37">
              <w:rPr>
                <w:bCs/>
              </w:rPr>
              <w:t>. 04.02.19</w:t>
            </w:r>
            <w:r>
              <w:rPr>
                <w:bCs/>
              </w:rPr>
              <w:t>, 29.10.21</w:t>
            </w:r>
            <w:r w:rsidRPr="00E94A37">
              <w:rPr>
                <w:bCs/>
              </w:rPr>
              <w:t xml:space="preserve"> ВМС ЗСУ</w:t>
            </w:r>
          </w:p>
        </w:tc>
      </w:tr>
      <w:tr w:rsidR="002E54E0" w:rsidRPr="00D20DA0" w:rsidTr="00966C86">
        <w:trPr>
          <w:trHeight w:val="263"/>
        </w:trPr>
        <w:tc>
          <w:tcPr>
            <w:tcW w:w="851" w:type="dxa"/>
            <w:tcBorders>
              <w:top w:val="single" w:sz="4" w:space="0" w:color="auto"/>
              <w:left w:val="double" w:sz="4" w:space="0" w:color="auto"/>
              <w:bottom w:val="single" w:sz="4" w:space="0" w:color="auto"/>
              <w:right w:val="single" w:sz="6" w:space="0" w:color="auto"/>
            </w:tcBorders>
            <w:vAlign w:val="center"/>
          </w:tcPr>
          <w:p w:rsidR="002E54E0" w:rsidRPr="008E252B" w:rsidRDefault="002E54E0" w:rsidP="00966C86">
            <w:pPr>
              <w:tabs>
                <w:tab w:val="left" w:pos="3345"/>
              </w:tabs>
              <w:jc w:val="center"/>
              <w:rPr>
                <w:lang w:val="en-US"/>
              </w:rPr>
            </w:pPr>
            <w:r w:rsidRPr="008E252B">
              <w:rPr>
                <w:lang w:val="en-US"/>
              </w:rPr>
              <w:t>337</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8E252B" w:rsidRDefault="002E54E0" w:rsidP="00966C86">
            <w:pPr>
              <w:rPr>
                <w:lang w:val="en-US"/>
              </w:rPr>
            </w:pPr>
            <w:r w:rsidRPr="00EF1B0D">
              <w:t xml:space="preserve">     8815906</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2E54E0" w:rsidRPr="00EF1B0D" w:rsidRDefault="002E54E0" w:rsidP="00966C86">
            <w:pPr>
              <w:tabs>
                <w:tab w:val="left" w:pos="8468"/>
              </w:tabs>
            </w:pPr>
            <w:r w:rsidRPr="00EF1B0D">
              <w:t>Temryuk (Земснаряд)</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EF1B0D" w:rsidRDefault="002E54E0" w:rsidP="00966C86">
            <w:pPr>
              <w:tabs>
                <w:tab w:val="left" w:pos="2371"/>
                <w:tab w:val="left" w:pos="2513"/>
              </w:tabs>
              <w:rPr>
                <w:bCs/>
                <w:lang w:val="en-US"/>
              </w:rPr>
            </w:pPr>
            <w:r w:rsidRPr="00EF1B0D">
              <w:rPr>
                <w:bCs/>
                <w:lang w:val="en-US"/>
              </w:rPr>
              <w:t>RussianFederation</w:t>
            </w:r>
            <w:r w:rsidRPr="00EF1B0D">
              <w:rPr>
                <w:bCs/>
              </w:rPr>
              <w:t>. 29.03.19 ВМС ЗСУ</w:t>
            </w:r>
          </w:p>
        </w:tc>
      </w:tr>
      <w:tr w:rsidR="002E54E0" w:rsidRPr="00D20DA0" w:rsidTr="00966C86">
        <w:trPr>
          <w:trHeight w:val="263"/>
        </w:trPr>
        <w:tc>
          <w:tcPr>
            <w:tcW w:w="851" w:type="dxa"/>
            <w:tcBorders>
              <w:top w:val="single" w:sz="4" w:space="0" w:color="auto"/>
              <w:left w:val="double" w:sz="4" w:space="0" w:color="auto"/>
              <w:bottom w:val="single" w:sz="4" w:space="0" w:color="auto"/>
              <w:right w:val="single" w:sz="6" w:space="0" w:color="auto"/>
            </w:tcBorders>
            <w:vAlign w:val="center"/>
          </w:tcPr>
          <w:p w:rsidR="002E54E0" w:rsidRPr="00C772C6" w:rsidRDefault="002E54E0" w:rsidP="00966C86">
            <w:pPr>
              <w:tabs>
                <w:tab w:val="left" w:pos="3345"/>
              </w:tabs>
              <w:jc w:val="center"/>
            </w:pPr>
            <w:r w:rsidRPr="00C772C6">
              <w:t>338</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C772C6" w:rsidRDefault="002E54E0" w:rsidP="00966C86">
            <w:r w:rsidRPr="00C772C6">
              <w:rPr>
                <w:bCs/>
              </w:rPr>
              <w:t>273145123</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2E54E0" w:rsidRPr="00C772C6" w:rsidRDefault="002E54E0" w:rsidP="00966C86">
            <w:pPr>
              <w:tabs>
                <w:tab w:val="left" w:pos="8468"/>
              </w:tabs>
            </w:pPr>
            <w:r w:rsidRPr="00C772C6">
              <w:t>PGS-123</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C772C6" w:rsidRDefault="002E54E0" w:rsidP="00966C86">
            <w:pPr>
              <w:tabs>
                <w:tab w:val="left" w:pos="2371"/>
                <w:tab w:val="left" w:pos="2513"/>
              </w:tabs>
              <w:rPr>
                <w:bCs/>
                <w:lang w:val="en-US"/>
              </w:rPr>
            </w:pPr>
            <w:r w:rsidRPr="00C772C6">
              <w:rPr>
                <w:bCs/>
                <w:lang w:val="en-US"/>
              </w:rPr>
              <w:t>RussianFederation</w:t>
            </w:r>
            <w:r w:rsidRPr="00C772C6">
              <w:rPr>
                <w:bCs/>
              </w:rPr>
              <w:t>.22.07.19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C772C6" w:rsidRDefault="002E54E0" w:rsidP="00966C86">
            <w:pPr>
              <w:tabs>
                <w:tab w:val="left" w:pos="3345"/>
              </w:tabs>
              <w:jc w:val="center"/>
            </w:pPr>
            <w:r w:rsidRPr="00C772C6">
              <w:t>339</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C772C6" w:rsidRDefault="002E54E0" w:rsidP="00966C86">
            <w:pPr>
              <w:jc w:val="center"/>
              <w:rPr>
                <w:bCs/>
              </w:rPr>
            </w:pPr>
            <w:r w:rsidRPr="00C772C6">
              <w:rPr>
                <w:bCs/>
              </w:rPr>
              <w:t>6523951 / 273417240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C772C6" w:rsidRDefault="002E54E0" w:rsidP="00966C86">
            <w:pPr>
              <w:rPr>
                <w:bCs/>
              </w:rPr>
            </w:pPr>
            <w:r w:rsidRPr="00C772C6">
              <w:rPr>
                <w:bCs/>
              </w:rPr>
              <w:t>SEVA</w:t>
            </w:r>
            <w:r w:rsidRPr="00C772C6">
              <w:rPr>
                <w:bCs/>
                <w:lang w:val="en-US"/>
              </w:rPr>
              <w:t>ST</w:t>
            </w:r>
            <w:r w:rsidRPr="00C772C6">
              <w:rPr>
                <w:bCs/>
              </w:rPr>
              <w:t>OPOL (пором)</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C772C6" w:rsidRDefault="002E54E0" w:rsidP="00966C86">
            <w:pPr>
              <w:tabs>
                <w:tab w:val="left" w:pos="2371"/>
                <w:tab w:val="left" w:pos="2513"/>
              </w:tabs>
              <w:rPr>
                <w:bCs/>
              </w:rPr>
            </w:pPr>
            <w:r w:rsidRPr="00C772C6">
              <w:rPr>
                <w:bCs/>
              </w:rPr>
              <w:t>Russian Federation. 27.07, 14.09.19, 01.09.20</w:t>
            </w:r>
          </w:p>
          <w:p w:rsidR="002E54E0" w:rsidRPr="00C772C6" w:rsidRDefault="002E54E0" w:rsidP="00966C86">
            <w:pPr>
              <w:tabs>
                <w:tab w:val="left" w:pos="2371"/>
                <w:tab w:val="left" w:pos="2513"/>
              </w:tabs>
              <w:rPr>
                <w:bCs/>
              </w:rPr>
            </w:pPr>
            <w:r w:rsidRPr="00C772C6">
              <w:rPr>
                <w:bCs/>
              </w:rPr>
              <w:t>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C772C6" w:rsidRDefault="002E54E0" w:rsidP="00966C86">
            <w:pPr>
              <w:tabs>
                <w:tab w:val="left" w:pos="3345"/>
              </w:tabs>
              <w:jc w:val="center"/>
              <w:rPr>
                <w:lang w:val="en-US"/>
              </w:rPr>
            </w:pPr>
            <w:r w:rsidRPr="00C772C6">
              <w:rPr>
                <w:lang w:val="en-US"/>
              </w:rPr>
              <w:lastRenderedPageBreak/>
              <w:t>340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2E54E0" w:rsidRPr="00C772C6" w:rsidRDefault="002E54E0" w:rsidP="00966C86">
            <w:pPr>
              <w:jc w:val="center"/>
              <w:rPr>
                <w:bCs/>
              </w:rPr>
            </w:pPr>
            <w:r w:rsidRPr="00C772C6">
              <w:rPr>
                <w:bCs/>
              </w:rPr>
              <w:t>273385160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2E54E0" w:rsidRPr="00C772C6" w:rsidRDefault="002E54E0" w:rsidP="00966C86">
            <w:pPr>
              <w:rPr>
                <w:bCs/>
              </w:rPr>
            </w:pPr>
            <w:r w:rsidRPr="00C772C6">
              <w:rPr>
                <w:bCs/>
              </w:rPr>
              <w:t>FULL HOUSE</w:t>
            </w:r>
          </w:p>
        </w:tc>
        <w:tc>
          <w:tcPr>
            <w:tcW w:w="5812" w:type="dxa"/>
            <w:tcBorders>
              <w:top w:val="single" w:sz="6" w:space="0" w:color="auto"/>
              <w:left w:val="single" w:sz="6" w:space="0" w:color="auto"/>
              <w:bottom w:val="single" w:sz="4" w:space="0" w:color="auto"/>
              <w:right w:val="double" w:sz="4" w:space="0" w:color="auto"/>
            </w:tcBorders>
          </w:tcPr>
          <w:p w:rsidR="002E54E0" w:rsidRPr="00C772C6" w:rsidRDefault="002E54E0" w:rsidP="00966C86">
            <w:r w:rsidRPr="00C772C6">
              <w:rPr>
                <w:bCs/>
              </w:rPr>
              <w:t>Russian Federation. 27.07.19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C772C6" w:rsidRDefault="002E54E0" w:rsidP="00966C86">
            <w:pPr>
              <w:tabs>
                <w:tab w:val="left" w:pos="3345"/>
              </w:tabs>
              <w:jc w:val="center"/>
              <w:rPr>
                <w:lang w:val="en-US"/>
              </w:rPr>
            </w:pPr>
            <w:r w:rsidRPr="00C772C6">
              <w:rPr>
                <w:lang w:val="en-US"/>
              </w:rPr>
              <w:t>341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2E54E0" w:rsidRPr="00C772C6" w:rsidRDefault="002E54E0" w:rsidP="00966C86">
            <w:pPr>
              <w:jc w:val="center"/>
              <w:rPr>
                <w:bCs/>
              </w:rPr>
            </w:pPr>
            <w:r w:rsidRPr="00C772C6">
              <w:rPr>
                <w:bCs/>
              </w:rPr>
              <w:t>273421590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2E54E0" w:rsidRPr="00C772C6" w:rsidRDefault="002E54E0" w:rsidP="00966C86">
            <w:pPr>
              <w:rPr>
                <w:bCs/>
              </w:rPr>
            </w:pPr>
            <w:r w:rsidRPr="00C772C6">
              <w:rPr>
                <w:bCs/>
              </w:rPr>
              <w:t>SOLAR</w:t>
            </w:r>
          </w:p>
        </w:tc>
        <w:tc>
          <w:tcPr>
            <w:tcW w:w="5812" w:type="dxa"/>
            <w:tcBorders>
              <w:top w:val="single" w:sz="6" w:space="0" w:color="auto"/>
              <w:left w:val="single" w:sz="6" w:space="0" w:color="auto"/>
              <w:bottom w:val="single" w:sz="4" w:space="0" w:color="auto"/>
              <w:right w:val="double" w:sz="4" w:space="0" w:color="auto"/>
            </w:tcBorders>
          </w:tcPr>
          <w:p w:rsidR="002E54E0" w:rsidRPr="00C772C6" w:rsidRDefault="002E54E0" w:rsidP="00966C86">
            <w:r w:rsidRPr="00C772C6">
              <w:rPr>
                <w:bCs/>
              </w:rPr>
              <w:t>Russian Federation. 22.07.19, 02.09.20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C772C6" w:rsidRDefault="002E54E0" w:rsidP="00966C86">
            <w:pPr>
              <w:tabs>
                <w:tab w:val="left" w:pos="3345"/>
              </w:tabs>
              <w:jc w:val="center"/>
              <w:rPr>
                <w:lang w:val="en-US"/>
              </w:rPr>
            </w:pPr>
            <w:r w:rsidRPr="00C772C6">
              <w:rPr>
                <w:lang w:val="en-US"/>
              </w:rPr>
              <w:t>342</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C772C6" w:rsidRDefault="002E54E0" w:rsidP="00966C86">
            <w:pPr>
              <w:jc w:val="center"/>
              <w:rPr>
                <w:bCs/>
              </w:rPr>
            </w:pPr>
            <w:r w:rsidRPr="00C772C6">
              <w:rPr>
                <w:bCs/>
              </w:rPr>
              <w:t>273412840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C772C6" w:rsidRDefault="002E54E0" w:rsidP="00966C86">
            <w:pPr>
              <w:rPr>
                <w:bCs/>
              </w:rPr>
            </w:pPr>
            <w:r w:rsidRPr="00C772C6">
              <w:rPr>
                <w:bCs/>
              </w:rPr>
              <w:t>JOKER-1</w:t>
            </w:r>
          </w:p>
        </w:tc>
        <w:tc>
          <w:tcPr>
            <w:tcW w:w="5812" w:type="dxa"/>
            <w:tcBorders>
              <w:top w:val="single" w:sz="6" w:space="0" w:color="auto"/>
              <w:left w:val="single" w:sz="6" w:space="0" w:color="auto"/>
              <w:bottom w:val="single" w:sz="4" w:space="0" w:color="auto"/>
              <w:right w:val="double" w:sz="4" w:space="0" w:color="auto"/>
            </w:tcBorders>
          </w:tcPr>
          <w:p w:rsidR="002E54E0" w:rsidRPr="00C772C6" w:rsidRDefault="002E54E0" w:rsidP="00966C86">
            <w:r w:rsidRPr="00C772C6">
              <w:rPr>
                <w:bCs/>
              </w:rPr>
              <w:t xml:space="preserve">Russian Federation. 22.07, </w:t>
            </w:r>
            <w:r w:rsidRPr="00C772C6">
              <w:rPr>
                <w:bCs/>
                <w:lang w:val="en-US"/>
              </w:rPr>
              <w:t>09.11.19</w:t>
            </w:r>
            <w:r w:rsidRPr="00C772C6">
              <w:rPr>
                <w:bCs/>
              </w:rPr>
              <w:t xml:space="preserve">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C772C6" w:rsidRDefault="002E54E0" w:rsidP="00966C86">
            <w:pPr>
              <w:tabs>
                <w:tab w:val="left" w:pos="3345"/>
              </w:tabs>
              <w:jc w:val="center"/>
              <w:rPr>
                <w:lang w:val="en-US"/>
              </w:rPr>
            </w:pPr>
            <w:r w:rsidRPr="00C772C6">
              <w:rPr>
                <w:lang w:val="en-US"/>
              </w:rPr>
              <w:t>343</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C772C6" w:rsidRDefault="002E54E0" w:rsidP="00966C86">
            <w:pPr>
              <w:jc w:val="center"/>
              <w:rPr>
                <w:bCs/>
              </w:rPr>
            </w:pPr>
            <w:r w:rsidRPr="00C772C6">
              <w:rPr>
                <w:bCs/>
              </w:rPr>
              <w:t>8871508 / 273338930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C772C6" w:rsidRDefault="002E54E0" w:rsidP="00966C86">
            <w:pPr>
              <w:rPr>
                <w:bCs/>
              </w:rPr>
            </w:pPr>
            <w:r w:rsidRPr="00C772C6">
              <w:rPr>
                <w:bCs/>
                <w:color w:val="000000"/>
              </w:rPr>
              <w:t>VOLGO-DON 5038</w:t>
            </w:r>
          </w:p>
        </w:tc>
        <w:tc>
          <w:tcPr>
            <w:tcW w:w="5812" w:type="dxa"/>
            <w:tcBorders>
              <w:top w:val="single" w:sz="6" w:space="0" w:color="auto"/>
              <w:left w:val="single" w:sz="6" w:space="0" w:color="auto"/>
              <w:bottom w:val="single" w:sz="4" w:space="0" w:color="auto"/>
              <w:right w:val="double" w:sz="4" w:space="0" w:color="auto"/>
            </w:tcBorders>
          </w:tcPr>
          <w:p w:rsidR="002E54E0" w:rsidRPr="00C772C6" w:rsidRDefault="002E54E0" w:rsidP="00966C86">
            <w:pPr>
              <w:rPr>
                <w:bCs/>
              </w:rPr>
            </w:pPr>
            <w:r w:rsidRPr="00C772C6">
              <w:rPr>
                <w:bCs/>
                <w:lang w:val="en-US"/>
              </w:rPr>
              <w:t>RussianFederation</w:t>
            </w:r>
            <w:r w:rsidRPr="00C772C6">
              <w:rPr>
                <w:bCs/>
              </w:rPr>
              <w:t>. 23.08.19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4C5453" w:rsidRDefault="002E54E0" w:rsidP="00966C86">
            <w:pPr>
              <w:tabs>
                <w:tab w:val="left" w:pos="3345"/>
              </w:tabs>
              <w:jc w:val="center"/>
              <w:rPr>
                <w:lang w:val="en-US"/>
              </w:rPr>
            </w:pPr>
            <w:r w:rsidRPr="004C5453">
              <w:rPr>
                <w:lang w:val="en-US"/>
              </w:rPr>
              <w:t>344</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C5453" w:rsidRDefault="002E54E0" w:rsidP="00966C86">
            <w:pPr>
              <w:jc w:val="center"/>
              <w:rPr>
                <w:bCs/>
              </w:rPr>
            </w:pPr>
            <w:r w:rsidRPr="004C5453">
              <w:rPr>
                <w:bCs/>
              </w:rPr>
              <w:t>273455680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C5453" w:rsidRDefault="002E54E0" w:rsidP="00966C86">
            <w:pPr>
              <w:rPr>
                <w:bCs/>
                <w:color w:val="000000"/>
                <w:lang w:val="en-US"/>
              </w:rPr>
            </w:pPr>
            <w:r w:rsidRPr="004C5453">
              <w:rPr>
                <w:bCs/>
                <w:color w:val="000000"/>
                <w:lang w:val="en-US"/>
              </w:rPr>
              <w:t>DREAM</w:t>
            </w:r>
          </w:p>
        </w:tc>
        <w:tc>
          <w:tcPr>
            <w:tcW w:w="5812" w:type="dxa"/>
            <w:tcBorders>
              <w:top w:val="single" w:sz="6" w:space="0" w:color="auto"/>
              <w:left w:val="single" w:sz="6" w:space="0" w:color="auto"/>
              <w:bottom w:val="single" w:sz="4" w:space="0" w:color="auto"/>
              <w:right w:val="double" w:sz="4" w:space="0" w:color="auto"/>
            </w:tcBorders>
          </w:tcPr>
          <w:p w:rsidR="002E54E0" w:rsidRPr="004C5453" w:rsidRDefault="002E54E0" w:rsidP="00966C86">
            <w:pPr>
              <w:rPr>
                <w:bCs/>
                <w:lang w:val="en-US"/>
              </w:rPr>
            </w:pPr>
            <w:r w:rsidRPr="004C5453">
              <w:rPr>
                <w:bCs/>
              </w:rPr>
              <w:t>Russian Federation. 14.09.19, 07.05.21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770089" w:rsidRDefault="002E54E0" w:rsidP="00966C86">
            <w:pPr>
              <w:tabs>
                <w:tab w:val="left" w:pos="3345"/>
              </w:tabs>
              <w:jc w:val="center"/>
              <w:rPr>
                <w:lang w:val="en-US"/>
              </w:rPr>
            </w:pPr>
            <w:r w:rsidRPr="00770089">
              <w:rPr>
                <w:lang w:val="en-US"/>
              </w:rPr>
              <w:t>345</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70089" w:rsidRDefault="002E54E0" w:rsidP="00966C86">
            <w:pPr>
              <w:jc w:val="center"/>
              <w:rPr>
                <w:bCs/>
                <w:lang w:val="en-US"/>
              </w:rPr>
            </w:pPr>
            <w:r w:rsidRPr="00770089">
              <w:rPr>
                <w:bCs/>
                <w:lang w:val="en-US"/>
              </w:rPr>
              <w:t>273156600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70089" w:rsidRDefault="002E54E0" w:rsidP="00966C86">
            <w:pPr>
              <w:rPr>
                <w:bCs/>
                <w:color w:val="000000"/>
                <w:lang w:val="en-US"/>
              </w:rPr>
            </w:pPr>
            <w:r w:rsidRPr="00770089">
              <w:rPr>
                <w:bCs/>
                <w:color w:val="000000"/>
                <w:lang w:val="en-US"/>
              </w:rPr>
              <w:t>NAVIGATOR</w:t>
            </w:r>
          </w:p>
        </w:tc>
        <w:tc>
          <w:tcPr>
            <w:tcW w:w="5812" w:type="dxa"/>
            <w:tcBorders>
              <w:top w:val="single" w:sz="6" w:space="0" w:color="auto"/>
              <w:left w:val="single" w:sz="6" w:space="0" w:color="auto"/>
              <w:bottom w:val="single" w:sz="4" w:space="0" w:color="auto"/>
              <w:right w:val="double" w:sz="4" w:space="0" w:color="auto"/>
            </w:tcBorders>
          </w:tcPr>
          <w:p w:rsidR="002E54E0" w:rsidRPr="00770089" w:rsidRDefault="002E54E0" w:rsidP="00966C86">
            <w:pPr>
              <w:rPr>
                <w:bCs/>
                <w:lang w:val="en-US"/>
              </w:rPr>
            </w:pPr>
            <w:r w:rsidRPr="00770089">
              <w:rPr>
                <w:bCs/>
              </w:rPr>
              <w:t>Russian Federation. 09.</w:t>
            </w:r>
            <w:r w:rsidRPr="00770089">
              <w:rPr>
                <w:bCs/>
                <w:lang w:val="en-US"/>
              </w:rPr>
              <w:t>11</w:t>
            </w:r>
            <w:r w:rsidRPr="00770089">
              <w:rPr>
                <w:bCs/>
              </w:rPr>
              <w:t>.19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770089" w:rsidRDefault="002E54E0" w:rsidP="00966C86">
            <w:pPr>
              <w:tabs>
                <w:tab w:val="left" w:pos="3345"/>
              </w:tabs>
              <w:jc w:val="center"/>
              <w:rPr>
                <w:lang w:val="en-US"/>
              </w:rPr>
            </w:pPr>
            <w:r w:rsidRPr="00770089">
              <w:rPr>
                <w:lang w:val="en-US"/>
              </w:rPr>
              <w:t>346</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70089" w:rsidRDefault="002E54E0" w:rsidP="00966C86">
            <w:pPr>
              <w:jc w:val="center"/>
              <w:rPr>
                <w:bCs/>
                <w:lang w:val="en-US"/>
              </w:rPr>
            </w:pPr>
            <w:r w:rsidRPr="00770089">
              <w:rPr>
                <w:bCs/>
                <w:lang w:val="en-US"/>
              </w:rPr>
              <w:t>273240030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70089" w:rsidRDefault="002E54E0" w:rsidP="00966C86">
            <w:pPr>
              <w:rPr>
                <w:bCs/>
                <w:color w:val="000000"/>
                <w:lang w:val="en-US"/>
              </w:rPr>
            </w:pPr>
            <w:r w:rsidRPr="00770089">
              <w:rPr>
                <w:bCs/>
                <w:color w:val="000000"/>
                <w:lang w:val="en-US"/>
              </w:rPr>
              <w:t>YSTREB 607</w:t>
            </w:r>
          </w:p>
        </w:tc>
        <w:tc>
          <w:tcPr>
            <w:tcW w:w="5812" w:type="dxa"/>
            <w:tcBorders>
              <w:top w:val="single" w:sz="6" w:space="0" w:color="auto"/>
              <w:left w:val="single" w:sz="6" w:space="0" w:color="auto"/>
              <w:bottom w:val="single" w:sz="4" w:space="0" w:color="auto"/>
              <w:right w:val="double" w:sz="4" w:space="0" w:color="auto"/>
            </w:tcBorders>
          </w:tcPr>
          <w:p w:rsidR="002E54E0" w:rsidRPr="00770089" w:rsidRDefault="002E54E0" w:rsidP="00966C86">
            <w:pPr>
              <w:rPr>
                <w:bCs/>
                <w:lang w:val="en-US"/>
              </w:rPr>
            </w:pPr>
            <w:r w:rsidRPr="00770089">
              <w:rPr>
                <w:bCs/>
              </w:rPr>
              <w:t>Russian Federation. 09.</w:t>
            </w:r>
            <w:r w:rsidRPr="00770089">
              <w:rPr>
                <w:bCs/>
                <w:lang w:val="en-US"/>
              </w:rPr>
              <w:t>11</w:t>
            </w:r>
            <w:r w:rsidRPr="00770089">
              <w:rPr>
                <w:bCs/>
              </w:rPr>
              <w:t>.19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770089" w:rsidRDefault="002E54E0" w:rsidP="00966C86">
            <w:pPr>
              <w:tabs>
                <w:tab w:val="left" w:pos="3345"/>
              </w:tabs>
              <w:jc w:val="center"/>
              <w:rPr>
                <w:lang w:val="en-US"/>
              </w:rPr>
            </w:pPr>
            <w:r w:rsidRPr="00770089">
              <w:rPr>
                <w:lang w:val="en-US"/>
              </w:rPr>
              <w:t>347</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70089" w:rsidRDefault="002E54E0" w:rsidP="00966C86">
            <w:pPr>
              <w:jc w:val="center"/>
              <w:rPr>
                <w:bCs/>
                <w:lang w:val="en-US"/>
              </w:rPr>
            </w:pPr>
            <w:r w:rsidRPr="00770089">
              <w:rPr>
                <w:bCs/>
                <w:lang w:val="en-US"/>
              </w:rPr>
              <w:t>273389550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70089" w:rsidRDefault="002E54E0" w:rsidP="00966C86">
            <w:pPr>
              <w:rPr>
                <w:bCs/>
                <w:color w:val="000000"/>
                <w:lang w:val="en-US"/>
              </w:rPr>
            </w:pPr>
            <w:r w:rsidRPr="00770089">
              <w:rPr>
                <w:bCs/>
                <w:color w:val="000000"/>
                <w:lang w:val="en-US"/>
              </w:rPr>
              <w:t>KHERSONES</w:t>
            </w:r>
          </w:p>
        </w:tc>
        <w:tc>
          <w:tcPr>
            <w:tcW w:w="5812" w:type="dxa"/>
            <w:tcBorders>
              <w:top w:val="single" w:sz="6" w:space="0" w:color="auto"/>
              <w:left w:val="single" w:sz="6" w:space="0" w:color="auto"/>
              <w:bottom w:val="single" w:sz="4" w:space="0" w:color="auto"/>
              <w:right w:val="double" w:sz="4" w:space="0" w:color="auto"/>
            </w:tcBorders>
          </w:tcPr>
          <w:p w:rsidR="002E54E0" w:rsidRPr="00770089" w:rsidRDefault="002E54E0" w:rsidP="00966C86">
            <w:pPr>
              <w:rPr>
                <w:bCs/>
                <w:lang w:val="en-US"/>
              </w:rPr>
            </w:pPr>
            <w:r w:rsidRPr="00770089">
              <w:rPr>
                <w:bCs/>
              </w:rPr>
              <w:t>Russian Federation. 09.</w:t>
            </w:r>
            <w:r w:rsidRPr="00770089">
              <w:rPr>
                <w:bCs/>
                <w:lang w:val="en-US"/>
              </w:rPr>
              <w:t>11</w:t>
            </w:r>
            <w:r w:rsidRPr="00770089">
              <w:rPr>
                <w:bCs/>
              </w:rPr>
              <w:t>.19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770089" w:rsidRDefault="002E54E0" w:rsidP="00966C86">
            <w:pPr>
              <w:tabs>
                <w:tab w:val="left" w:pos="3345"/>
              </w:tabs>
              <w:jc w:val="center"/>
              <w:rPr>
                <w:lang w:val="en-US"/>
              </w:rPr>
            </w:pPr>
            <w:r w:rsidRPr="00770089">
              <w:rPr>
                <w:lang w:val="en-US"/>
              </w:rPr>
              <w:t>348</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770089" w:rsidRDefault="002E54E0" w:rsidP="00966C86">
            <w:pPr>
              <w:jc w:val="center"/>
              <w:rPr>
                <w:bCs/>
                <w:lang w:val="en-US"/>
              </w:rPr>
            </w:pPr>
            <w:r w:rsidRPr="00770089">
              <w:rPr>
                <w:bCs/>
                <w:lang w:val="en-US"/>
              </w:rPr>
              <w:t>273435420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770089" w:rsidRDefault="002E54E0" w:rsidP="00966C86">
            <w:pPr>
              <w:rPr>
                <w:bCs/>
                <w:color w:val="000000"/>
                <w:lang w:val="en-US"/>
              </w:rPr>
            </w:pPr>
            <w:r w:rsidRPr="00770089">
              <w:rPr>
                <w:bCs/>
                <w:color w:val="000000"/>
                <w:lang w:val="en-US"/>
              </w:rPr>
              <w:t>HRVASKA</w:t>
            </w:r>
          </w:p>
        </w:tc>
        <w:tc>
          <w:tcPr>
            <w:tcW w:w="5812" w:type="dxa"/>
            <w:tcBorders>
              <w:top w:val="single" w:sz="6" w:space="0" w:color="auto"/>
              <w:left w:val="single" w:sz="6" w:space="0" w:color="auto"/>
              <w:bottom w:val="single" w:sz="4" w:space="0" w:color="auto"/>
              <w:right w:val="double" w:sz="4" w:space="0" w:color="auto"/>
            </w:tcBorders>
          </w:tcPr>
          <w:p w:rsidR="002E54E0" w:rsidRPr="00770089" w:rsidRDefault="002E54E0" w:rsidP="00966C86">
            <w:pPr>
              <w:rPr>
                <w:bCs/>
                <w:lang w:val="en-US"/>
              </w:rPr>
            </w:pPr>
            <w:r w:rsidRPr="00770089">
              <w:rPr>
                <w:bCs/>
              </w:rPr>
              <w:t>Russian Federation. 09.</w:t>
            </w:r>
            <w:r w:rsidRPr="00770089">
              <w:rPr>
                <w:bCs/>
                <w:lang w:val="en-US"/>
              </w:rPr>
              <w:t>11</w:t>
            </w:r>
            <w:r w:rsidRPr="00770089">
              <w:rPr>
                <w:bCs/>
              </w:rPr>
              <w:t>.19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rsidRPr="0042769F">
              <w:t>349</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2769F" w:rsidRDefault="002E54E0" w:rsidP="00966C86">
            <w:pPr>
              <w:jc w:val="center"/>
              <w:rPr>
                <w:bCs/>
              </w:rPr>
            </w:pPr>
            <w:r w:rsidRPr="0042769F">
              <w:rPr>
                <w:bCs/>
              </w:rPr>
              <w:t xml:space="preserve">9278959 / </w:t>
            </w:r>
            <w:r w:rsidRPr="0042769F">
              <w:rPr>
                <w:color w:val="000000"/>
              </w:rPr>
              <w:t>273442410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2769F" w:rsidRDefault="002E54E0" w:rsidP="00966C86">
            <w:pPr>
              <w:rPr>
                <w:bCs/>
              </w:rPr>
            </w:pPr>
            <w:r w:rsidRPr="0042769F">
              <w:rPr>
                <w:bCs/>
                <w:lang w:val="en-US"/>
              </w:rPr>
              <w:t>NIZHNIYNOVGOROD</w:t>
            </w:r>
            <w:r w:rsidRPr="0042769F">
              <w:rPr>
                <w:bCs/>
              </w:rPr>
              <w:t xml:space="preserve"> (танкер)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2769F" w:rsidRDefault="002E54E0" w:rsidP="00966C86">
            <w:pPr>
              <w:tabs>
                <w:tab w:val="left" w:pos="2371"/>
                <w:tab w:val="left" w:pos="2513"/>
              </w:tabs>
              <w:rPr>
                <w:bCs/>
              </w:rPr>
            </w:pPr>
            <w:r w:rsidRPr="0042769F">
              <w:rPr>
                <w:bCs/>
                <w:lang w:val="en-US"/>
              </w:rPr>
              <w:t>RussianFederation</w:t>
            </w:r>
            <w:r w:rsidRPr="0042769F">
              <w:rPr>
                <w:bCs/>
              </w:rPr>
              <w:t>. 11.12.19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rsidRPr="0042769F">
              <w:t>350</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2769F" w:rsidRDefault="002E54E0" w:rsidP="00966C86">
            <w:pPr>
              <w:jc w:val="center"/>
              <w:rPr>
                <w:bCs/>
              </w:rPr>
            </w:pPr>
            <w:r w:rsidRPr="0042769F">
              <w:rPr>
                <w:color w:val="000000"/>
              </w:rPr>
              <w:t>8919879 / 613003551</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42769F" w:rsidRDefault="002E54E0" w:rsidP="00966C86">
            <w:pPr>
              <w:rPr>
                <w:bCs/>
                <w:lang w:val="en-US"/>
              </w:rPr>
            </w:pPr>
            <w:r w:rsidRPr="0042769F">
              <w:rPr>
                <w:bCs/>
                <w:color w:val="000000"/>
              </w:rPr>
              <w:t xml:space="preserve">PERESVET </w:t>
            </w:r>
            <w:r w:rsidRPr="0042769F">
              <w:rPr>
                <w:bCs/>
              </w:rPr>
              <w:t>(суховантаж)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055F3F" w:rsidRDefault="002E54E0" w:rsidP="00966C86">
            <w:pPr>
              <w:tabs>
                <w:tab w:val="left" w:pos="2371"/>
                <w:tab w:val="left" w:pos="2513"/>
              </w:tabs>
              <w:rPr>
                <w:bCs/>
              </w:rPr>
            </w:pPr>
            <w:r w:rsidRPr="0042769F">
              <w:rPr>
                <w:bCs/>
                <w:lang w:val="en-US"/>
              </w:rPr>
              <w:t>RussianFederation</w:t>
            </w:r>
            <w:r w:rsidRPr="0042769F">
              <w:rPr>
                <w:bCs/>
              </w:rPr>
              <w:t>. 04.12.19</w:t>
            </w:r>
            <w:r>
              <w:rPr>
                <w:bCs/>
              </w:rPr>
              <w:t>, 13.01, 14.02, 24.04, 18.09, 29.09, 24.10.20</w:t>
            </w:r>
            <w:r w:rsidRPr="00155E44">
              <w:rPr>
                <w:bCs/>
              </w:rPr>
              <w:t>, 09.01.</w:t>
            </w:r>
            <w:r>
              <w:rPr>
                <w:bCs/>
              </w:rPr>
              <w:t>21</w:t>
            </w:r>
            <w:r w:rsidRPr="0042769F">
              <w:rPr>
                <w:bCs/>
              </w:rPr>
              <w:t>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42769F" w:rsidRDefault="002E54E0" w:rsidP="00966C86">
            <w:pPr>
              <w:tabs>
                <w:tab w:val="left" w:pos="3345"/>
              </w:tabs>
              <w:jc w:val="center"/>
            </w:pPr>
            <w:r>
              <w:t>351</w:t>
            </w:r>
          </w:p>
        </w:tc>
        <w:tc>
          <w:tcPr>
            <w:tcW w:w="1276" w:type="dxa"/>
            <w:tcBorders>
              <w:top w:val="single" w:sz="4" w:space="0" w:color="auto"/>
              <w:left w:val="nil"/>
              <w:bottom w:val="single" w:sz="4" w:space="0" w:color="auto"/>
              <w:right w:val="single" w:sz="4" w:space="0" w:color="auto"/>
            </w:tcBorders>
            <w:shd w:val="clear" w:color="auto" w:fill="auto"/>
            <w:vAlign w:val="center"/>
          </w:tcPr>
          <w:p w:rsidR="002E54E0" w:rsidRPr="000B2AF4" w:rsidRDefault="002E54E0" w:rsidP="00966C86">
            <w:pPr>
              <w:tabs>
                <w:tab w:val="left" w:pos="8468"/>
              </w:tabs>
              <w:ind w:left="-108" w:right="-108"/>
              <w:contextualSpacing/>
              <w:jc w:val="center"/>
              <w:rPr>
                <w:bCs/>
              </w:rPr>
            </w:pPr>
            <w:r w:rsidRPr="000B2AF4">
              <w:rPr>
                <w:bCs/>
              </w:rPr>
              <w:t>8423258 / 272562000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0B2AF4" w:rsidRDefault="002E54E0" w:rsidP="00966C86">
            <w:pPr>
              <w:rPr>
                <w:bCs/>
                <w:color w:val="000000"/>
              </w:rPr>
            </w:pPr>
            <w:r w:rsidRPr="000B2AF4">
              <w:rPr>
                <w:bCs/>
              </w:rPr>
              <w:t>INYA (Буксир)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055F3F" w:rsidRDefault="002E54E0" w:rsidP="00966C86">
            <w:pPr>
              <w:tabs>
                <w:tab w:val="left" w:pos="2371"/>
                <w:tab w:val="left" w:pos="2513"/>
              </w:tabs>
              <w:rPr>
                <w:bCs/>
              </w:rPr>
            </w:pPr>
            <w:r w:rsidRPr="000B2AF4">
              <w:rPr>
                <w:bCs/>
                <w:lang w:val="en-US"/>
              </w:rPr>
              <w:t>RussianFederation</w:t>
            </w:r>
            <w:r w:rsidRPr="000B2AF4">
              <w:rPr>
                <w:bCs/>
              </w:rPr>
              <w:t>. 21.01.20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Default="002E54E0" w:rsidP="00966C86">
            <w:pPr>
              <w:tabs>
                <w:tab w:val="left" w:pos="3345"/>
              </w:tabs>
              <w:jc w:val="center"/>
            </w:pPr>
            <w:r>
              <w:t>352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9443499</w:t>
            </w:r>
            <w:r>
              <w:rPr>
                <w:bCs/>
              </w:rPr>
              <w:t xml:space="preserve"> / 273378830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B2AF4" w:rsidRDefault="002E54E0" w:rsidP="00966C86">
            <w:pPr>
              <w:jc w:val="both"/>
              <w:rPr>
                <w:bCs/>
              </w:rPr>
            </w:pPr>
            <w:r w:rsidRPr="00D20DA0">
              <w:rPr>
                <w:bCs/>
                <w:lang w:val="en-US"/>
              </w:rPr>
              <w:t>FEDOR</w:t>
            </w:r>
            <w:r>
              <w:rPr>
                <w:bCs/>
                <w:lang w:val="en-US"/>
              </w:rPr>
              <w:t>URUIPI</w:t>
            </w:r>
            <w:r w:rsidRPr="00D20DA0">
              <w:rPr>
                <w:bCs/>
                <w:lang w:val="en-US"/>
              </w:rPr>
              <w:t>N</w:t>
            </w:r>
            <w:r w:rsidRPr="000B2AF4">
              <w:rPr>
                <w:bCs/>
              </w:rPr>
              <w:t>(Буксир)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 21.01.20</w:t>
            </w:r>
            <w:r w:rsidRPr="00D20DA0">
              <w:rPr>
                <w:bCs/>
              </w:rPr>
              <w:t xml:space="preserve">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055BA2" w:rsidRDefault="002E54E0" w:rsidP="00966C86">
            <w:pPr>
              <w:tabs>
                <w:tab w:val="left" w:pos="3345"/>
              </w:tabs>
              <w:jc w:val="center"/>
              <w:rPr>
                <w:lang w:val="en-US"/>
              </w:rPr>
            </w:pPr>
            <w:r w:rsidRPr="00055BA2">
              <w:rPr>
                <w:lang w:val="en-US"/>
              </w:rPr>
              <w:t>353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55BA2" w:rsidRDefault="002E54E0" w:rsidP="00966C86">
            <w:pPr>
              <w:jc w:val="center"/>
              <w:rPr>
                <w:bCs/>
                <w:lang w:val="en-US"/>
              </w:rPr>
            </w:pPr>
            <w:r w:rsidRPr="00055BA2">
              <w:rPr>
                <w:bCs/>
                <w:lang w:val="en-US"/>
              </w:rPr>
              <w:t>273374030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55BA2" w:rsidRDefault="002E54E0" w:rsidP="00966C86">
            <w:pPr>
              <w:jc w:val="both"/>
              <w:rPr>
                <w:bCs/>
                <w:lang w:val="en-US"/>
              </w:rPr>
            </w:pPr>
            <w:r w:rsidRPr="00055BA2">
              <w:rPr>
                <w:bCs/>
                <w:lang w:val="en-US"/>
              </w:rPr>
              <w:t xml:space="preserve">SHAKH </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055BA2" w:rsidRDefault="002E54E0" w:rsidP="00966C86">
            <w:pPr>
              <w:rPr>
                <w:bCs/>
              </w:rPr>
            </w:pPr>
            <w:r w:rsidRPr="00055BA2">
              <w:rPr>
                <w:bCs/>
              </w:rPr>
              <w:t>Russian Federation. 18.02, 11.06.20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495AC1" w:rsidRDefault="002E54E0" w:rsidP="00966C86">
            <w:pPr>
              <w:tabs>
                <w:tab w:val="left" w:pos="3345"/>
              </w:tabs>
              <w:jc w:val="center"/>
              <w:rPr>
                <w:lang w:val="en-US"/>
              </w:rPr>
            </w:pPr>
            <w:r w:rsidRPr="00495AC1">
              <w:rPr>
                <w:lang w:val="en-US"/>
              </w:rPr>
              <w:t>354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95AC1" w:rsidRDefault="002E54E0" w:rsidP="00966C86">
            <w:pPr>
              <w:jc w:val="center"/>
              <w:rPr>
                <w:bCs/>
                <w:lang w:val="en-US"/>
              </w:rPr>
            </w:pPr>
            <w:r w:rsidRPr="00495AC1">
              <w:rPr>
                <w:bCs/>
                <w:lang w:val="en-US"/>
              </w:rPr>
              <w:t>273375430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95AC1" w:rsidRDefault="002E54E0" w:rsidP="00966C86">
            <w:pPr>
              <w:jc w:val="both"/>
              <w:rPr>
                <w:bCs/>
                <w:lang w:val="en-US"/>
              </w:rPr>
            </w:pPr>
            <w:r w:rsidRPr="00495AC1">
              <w:rPr>
                <w:bCs/>
                <w:lang w:val="en-US"/>
              </w:rPr>
              <w:t>SULTAN</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495AC1" w:rsidRDefault="002E54E0" w:rsidP="00966C86">
            <w:pPr>
              <w:rPr>
                <w:bCs/>
              </w:rPr>
            </w:pPr>
            <w:r w:rsidRPr="00495AC1">
              <w:rPr>
                <w:bCs/>
              </w:rPr>
              <w:t>Russian Federation. 18.02</w:t>
            </w:r>
            <w:r w:rsidRPr="00495AC1">
              <w:rPr>
                <w:bCs/>
                <w:lang w:val="en-US"/>
              </w:rPr>
              <w:t>, 24.10.20</w:t>
            </w:r>
            <w:r w:rsidRPr="00495AC1">
              <w:rPr>
                <w:bCs/>
              </w:rPr>
              <w:t xml:space="preserve">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EA4DA4" w:rsidRDefault="002E54E0" w:rsidP="00966C86">
            <w:pPr>
              <w:tabs>
                <w:tab w:val="left" w:pos="3345"/>
              </w:tabs>
              <w:jc w:val="center"/>
              <w:rPr>
                <w:lang w:val="en-US"/>
              </w:rPr>
            </w:pPr>
            <w:r w:rsidRPr="00EA4DA4">
              <w:rPr>
                <w:lang w:val="en-US"/>
              </w:rPr>
              <w:t>355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A4DA4" w:rsidRDefault="002E54E0" w:rsidP="00966C86">
            <w:pPr>
              <w:jc w:val="center"/>
              <w:rPr>
                <w:bCs/>
                <w:lang w:val="en-US"/>
              </w:rPr>
            </w:pPr>
            <w:r w:rsidRPr="00EA4DA4">
              <w:rPr>
                <w:bCs/>
                <w:lang w:val="en-US"/>
              </w:rPr>
              <w:t>273544340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A4DA4" w:rsidRDefault="002E54E0" w:rsidP="00966C86">
            <w:pPr>
              <w:jc w:val="both"/>
              <w:rPr>
                <w:bCs/>
                <w:lang w:val="en-US"/>
              </w:rPr>
            </w:pPr>
            <w:r w:rsidRPr="00EA4DA4">
              <w:rPr>
                <w:bCs/>
                <w:lang w:val="en-US"/>
              </w:rPr>
              <w:t>SERGEY BALK</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EA4DA4" w:rsidRDefault="002E54E0" w:rsidP="00966C86">
            <w:pPr>
              <w:rPr>
                <w:bCs/>
              </w:rPr>
            </w:pPr>
            <w:r w:rsidRPr="00EA4DA4">
              <w:rPr>
                <w:bCs/>
              </w:rPr>
              <w:t xml:space="preserve">Russian Federation. 18.02, 08.06, 09.10.20, 29.06.21 </w:t>
            </w:r>
          </w:p>
          <w:p w:rsidR="002E54E0" w:rsidRPr="00EA4DA4" w:rsidRDefault="002E54E0" w:rsidP="00966C86">
            <w:pPr>
              <w:rPr>
                <w:bCs/>
              </w:rPr>
            </w:pPr>
            <w:r w:rsidRPr="00EA4DA4">
              <w:rPr>
                <w:bCs/>
              </w:rPr>
              <w:t>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055BA2" w:rsidRDefault="002E54E0" w:rsidP="00966C86">
            <w:pPr>
              <w:tabs>
                <w:tab w:val="left" w:pos="3345"/>
              </w:tabs>
              <w:jc w:val="center"/>
            </w:pPr>
            <w:r w:rsidRPr="00055BA2">
              <w:t>356</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055BA2" w:rsidRDefault="002E54E0" w:rsidP="00966C86">
            <w:pPr>
              <w:jc w:val="center"/>
              <w:rPr>
                <w:bCs/>
              </w:rPr>
            </w:pPr>
            <w:r w:rsidRPr="00055BA2">
              <w:rPr>
                <w:bCs/>
              </w:rPr>
              <w:t>9133393</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055BA2" w:rsidRDefault="002E54E0" w:rsidP="00966C86">
            <w:pPr>
              <w:rPr>
                <w:bCs/>
              </w:rPr>
            </w:pPr>
            <w:r w:rsidRPr="00055BA2">
              <w:rPr>
                <w:bCs/>
              </w:rPr>
              <w:t>UNICOM ALPHA (балкер)</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055BA2" w:rsidRDefault="002E54E0" w:rsidP="00966C86">
            <w:pPr>
              <w:tabs>
                <w:tab w:val="left" w:pos="2371"/>
                <w:tab w:val="left" w:pos="2513"/>
              </w:tabs>
              <w:rPr>
                <w:bCs/>
              </w:rPr>
            </w:pPr>
            <w:r w:rsidRPr="00055BA2">
              <w:rPr>
                <w:bCs/>
              </w:rPr>
              <w:t>Russian Federation. 01.04.20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357</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rPr>
                <w:bCs/>
              </w:rPr>
            </w:pPr>
            <w:r w:rsidRPr="0043734D">
              <w:rPr>
                <w:bCs/>
              </w:rPr>
              <w:t xml:space="preserve">8611221 </w:t>
            </w:r>
            <w:r w:rsidRPr="0043734D">
              <w:t>/ 273456690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rPr>
                <w:bCs/>
              </w:rPr>
            </w:pPr>
            <w:r w:rsidRPr="0043734D">
              <w:t xml:space="preserve">NADEZHDA </w:t>
            </w:r>
            <w:r w:rsidRPr="0043734D">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rPr>
              <w:t>Russian Federation. 12.05, 14.12.20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358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8315499 / 613003584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rPr>
                <w:lang w:val="en-US"/>
              </w:rPr>
            </w:pPr>
            <w:r w:rsidRPr="0043734D">
              <w:t xml:space="preserve">PAWELL </w:t>
            </w:r>
            <w:r w:rsidRPr="0043734D">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rPr>
              <w:t>Камерун. 03.05, 14.05, 23.05, 04.06, 13.06, 20.06, 28.06, 15.09, 16.12, 29.12.20</w:t>
            </w:r>
            <w:r>
              <w:rPr>
                <w:bCs/>
              </w:rPr>
              <w:t>, 06.09, 13.10.21</w:t>
            </w:r>
            <w:r w:rsidRPr="0043734D">
              <w:rPr>
                <w:bCs/>
              </w:rPr>
              <w:t xml:space="preserve">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055BA2" w:rsidRDefault="002E54E0" w:rsidP="00966C86">
            <w:pPr>
              <w:tabs>
                <w:tab w:val="left" w:pos="3345"/>
              </w:tabs>
              <w:jc w:val="center"/>
            </w:pPr>
            <w:r w:rsidRPr="00055BA2">
              <w:t>359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55BA2" w:rsidRDefault="002E54E0" w:rsidP="00966C86">
            <w:pPr>
              <w:jc w:val="center"/>
            </w:pPr>
            <w:r w:rsidRPr="00055BA2">
              <w:t>273374140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55BA2" w:rsidRDefault="002E54E0" w:rsidP="00966C86">
            <w:pPr>
              <w:jc w:val="both"/>
            </w:pPr>
            <w:r w:rsidRPr="00055BA2">
              <w:t>CHERNOMORETS-3</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055BA2" w:rsidRDefault="002E54E0" w:rsidP="00966C86">
            <w:pPr>
              <w:tabs>
                <w:tab w:val="left" w:pos="2371"/>
                <w:tab w:val="left" w:pos="2513"/>
              </w:tabs>
              <w:rPr>
                <w:bCs/>
              </w:rPr>
            </w:pPr>
            <w:r>
              <w:rPr>
                <w:bCs/>
              </w:rPr>
              <w:t>Russian Federation. 09.06.20</w:t>
            </w:r>
            <w:r w:rsidRPr="00055BA2">
              <w:rPr>
                <w:bCs/>
              </w:rPr>
              <w:t xml:space="preserve">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055BA2" w:rsidRDefault="002E54E0" w:rsidP="00966C86">
            <w:pPr>
              <w:tabs>
                <w:tab w:val="left" w:pos="3345"/>
              </w:tabs>
              <w:jc w:val="center"/>
              <w:rPr>
                <w:lang w:val="en-US"/>
              </w:rPr>
            </w:pPr>
            <w:r w:rsidRPr="00055BA2">
              <w:rPr>
                <w:lang w:val="en-US"/>
              </w:rPr>
              <w:t>360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55BA2" w:rsidRDefault="002E54E0" w:rsidP="00966C86">
            <w:pPr>
              <w:jc w:val="center"/>
            </w:pPr>
            <w:r w:rsidRPr="00055BA2">
              <w:t>273440580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55BA2" w:rsidRDefault="002E54E0" w:rsidP="00966C86">
            <w:pPr>
              <w:jc w:val="both"/>
            </w:pPr>
            <w:r w:rsidRPr="00055BA2">
              <w:t>LELIK</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055BA2" w:rsidRDefault="002E54E0" w:rsidP="00966C86">
            <w:pPr>
              <w:tabs>
                <w:tab w:val="left" w:pos="2371"/>
                <w:tab w:val="left" w:pos="2513"/>
              </w:tabs>
              <w:rPr>
                <w:bCs/>
              </w:rPr>
            </w:pPr>
            <w:r>
              <w:rPr>
                <w:bCs/>
              </w:rPr>
              <w:t>Russian Federation. 10.06.20</w:t>
            </w:r>
            <w:r w:rsidRPr="00055BA2">
              <w:rPr>
                <w:bCs/>
              </w:rPr>
              <w:t xml:space="preserve">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055BA2" w:rsidRDefault="002E54E0" w:rsidP="00966C86">
            <w:pPr>
              <w:tabs>
                <w:tab w:val="left" w:pos="3345"/>
              </w:tabs>
              <w:jc w:val="center"/>
            </w:pPr>
            <w:r w:rsidRPr="00055BA2">
              <w:t>361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55BA2" w:rsidRDefault="002E54E0" w:rsidP="00966C86">
            <w:pPr>
              <w:jc w:val="center"/>
            </w:pPr>
            <w:r w:rsidRPr="00055BA2">
              <w:t>273216040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055BA2" w:rsidRDefault="002E54E0" w:rsidP="00966C86">
            <w:pPr>
              <w:jc w:val="both"/>
            </w:pPr>
            <w:r w:rsidRPr="00055BA2">
              <w:t>ANDREY STEPANOV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055BA2" w:rsidRDefault="002E54E0" w:rsidP="00966C86">
            <w:pPr>
              <w:tabs>
                <w:tab w:val="left" w:pos="2371"/>
                <w:tab w:val="left" w:pos="2513"/>
              </w:tabs>
              <w:rPr>
                <w:bCs/>
              </w:rPr>
            </w:pPr>
            <w:r>
              <w:rPr>
                <w:bCs/>
              </w:rPr>
              <w:t>Russian Federation. 11.06.20</w:t>
            </w:r>
            <w:r w:rsidRPr="00055BA2">
              <w:rPr>
                <w:bCs/>
              </w:rPr>
              <w:t xml:space="preserve">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D10FEA" w:rsidRDefault="002E54E0" w:rsidP="00966C86">
            <w:pPr>
              <w:tabs>
                <w:tab w:val="left" w:pos="3345"/>
              </w:tabs>
              <w:jc w:val="center"/>
              <w:rPr>
                <w:lang w:val="en-US"/>
              </w:rPr>
            </w:pPr>
            <w:r w:rsidRPr="00D10FEA">
              <w:rPr>
                <w:lang w:val="en-US"/>
              </w:rPr>
              <w:t>362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center"/>
              <w:rPr>
                <w:lang w:val="en-US"/>
              </w:rPr>
            </w:pPr>
            <w:r w:rsidRPr="00D10FEA">
              <w:rPr>
                <w:lang w:val="en-US"/>
              </w:rPr>
              <w:t>273153110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both"/>
              <w:rPr>
                <w:lang w:val="en-US"/>
              </w:rPr>
            </w:pPr>
            <w:r w:rsidRPr="00D10FEA">
              <w:rPr>
                <w:bCs/>
              </w:rPr>
              <w:t>LEYTENANT GRINKO</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10FEA" w:rsidRDefault="002E54E0" w:rsidP="00966C86">
            <w:pPr>
              <w:tabs>
                <w:tab w:val="left" w:pos="2371"/>
                <w:tab w:val="left" w:pos="2513"/>
              </w:tabs>
              <w:rPr>
                <w:bCs/>
              </w:rPr>
            </w:pPr>
            <w:r w:rsidRPr="00D10FEA">
              <w:rPr>
                <w:bCs/>
              </w:rPr>
              <w:t>Russian Federation. 1</w:t>
            </w:r>
            <w:r w:rsidRPr="00D10FEA">
              <w:rPr>
                <w:bCs/>
                <w:lang w:val="en-US"/>
              </w:rPr>
              <w:t>2</w:t>
            </w:r>
            <w:r w:rsidRPr="00D10FEA">
              <w:rPr>
                <w:bCs/>
              </w:rPr>
              <w:t>.0</w:t>
            </w:r>
            <w:r w:rsidRPr="00D10FEA">
              <w:rPr>
                <w:bCs/>
                <w:lang w:val="en-US"/>
              </w:rPr>
              <w:t>8</w:t>
            </w:r>
            <w:r w:rsidRPr="00D10FEA">
              <w:rPr>
                <w:bCs/>
              </w:rPr>
              <w:t xml:space="preserve">, 18.08, 25.08, 14.09.20 </w:t>
            </w:r>
          </w:p>
          <w:p w:rsidR="002E54E0" w:rsidRPr="00D10FEA" w:rsidRDefault="002E54E0" w:rsidP="00966C86">
            <w:pPr>
              <w:tabs>
                <w:tab w:val="left" w:pos="2371"/>
                <w:tab w:val="left" w:pos="2513"/>
              </w:tabs>
              <w:rPr>
                <w:bCs/>
              </w:rPr>
            </w:pPr>
            <w:r w:rsidRPr="00D10FEA">
              <w:rPr>
                <w:bCs/>
              </w:rPr>
              <w:t>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D10FEA" w:rsidRDefault="002E54E0" w:rsidP="00966C86">
            <w:pPr>
              <w:tabs>
                <w:tab w:val="left" w:pos="3345"/>
              </w:tabs>
              <w:jc w:val="center"/>
              <w:rPr>
                <w:lang w:val="en-US"/>
              </w:rPr>
            </w:pPr>
            <w:r w:rsidRPr="00D10FEA">
              <w:rPr>
                <w:lang w:val="en-US"/>
              </w:rPr>
              <w:t>363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center"/>
              <w:rPr>
                <w:lang w:val="en-US"/>
              </w:rPr>
            </w:pPr>
            <w:r w:rsidRPr="00D10FEA">
              <w:rPr>
                <w:lang w:val="en-US"/>
              </w:rPr>
              <w:t>273154110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both"/>
              <w:rPr>
                <w:lang w:val="en-US"/>
              </w:rPr>
            </w:pPr>
            <w:r w:rsidRPr="00D10FEA">
              <w:rPr>
                <w:lang w:val="en-US"/>
              </w:rPr>
              <w:t>Poet Andrukhaev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10FEA" w:rsidRDefault="002E54E0" w:rsidP="00966C86">
            <w:pPr>
              <w:tabs>
                <w:tab w:val="left" w:pos="2371"/>
                <w:tab w:val="left" w:pos="2513"/>
              </w:tabs>
              <w:rPr>
                <w:bCs/>
              </w:rPr>
            </w:pPr>
            <w:r w:rsidRPr="00D10FEA">
              <w:rPr>
                <w:bCs/>
              </w:rPr>
              <w:t>Russian Federation. 1</w:t>
            </w:r>
            <w:r w:rsidRPr="00D10FEA">
              <w:rPr>
                <w:bCs/>
                <w:lang w:val="en-US"/>
              </w:rPr>
              <w:t>2</w:t>
            </w:r>
            <w:r w:rsidRPr="00D10FEA">
              <w:rPr>
                <w:bCs/>
              </w:rPr>
              <w:t>.0</w:t>
            </w:r>
            <w:r w:rsidRPr="00D10FEA">
              <w:rPr>
                <w:bCs/>
                <w:lang w:val="en-US"/>
              </w:rPr>
              <w:t>8</w:t>
            </w:r>
            <w:r w:rsidRPr="00D10FEA">
              <w:rPr>
                <w:bCs/>
              </w:rPr>
              <w:t>, 21.08, 27.08, 31.08.20</w:t>
            </w:r>
          </w:p>
          <w:p w:rsidR="002E54E0" w:rsidRPr="00D10FEA" w:rsidRDefault="002E54E0" w:rsidP="00966C86">
            <w:pPr>
              <w:tabs>
                <w:tab w:val="left" w:pos="2371"/>
                <w:tab w:val="left" w:pos="2513"/>
              </w:tabs>
              <w:rPr>
                <w:bCs/>
              </w:rPr>
            </w:pPr>
            <w:r w:rsidRPr="00D10FEA">
              <w:rPr>
                <w:bCs/>
              </w:rPr>
              <w:t xml:space="preserve">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EA4DA4" w:rsidRDefault="002E54E0" w:rsidP="00966C86">
            <w:pPr>
              <w:tabs>
                <w:tab w:val="left" w:pos="3345"/>
              </w:tabs>
              <w:jc w:val="center"/>
              <w:rPr>
                <w:lang w:val="en-US"/>
              </w:rPr>
            </w:pPr>
            <w:r w:rsidRPr="00EA4DA4">
              <w:rPr>
                <w:lang w:val="en-US"/>
              </w:rPr>
              <w:t>364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A4DA4" w:rsidRDefault="002E54E0" w:rsidP="00966C86">
            <w:pPr>
              <w:jc w:val="center"/>
              <w:rPr>
                <w:lang w:val="en-US"/>
              </w:rPr>
            </w:pPr>
            <w:r w:rsidRPr="00EA4DA4">
              <w:rPr>
                <w:lang w:val="en-US"/>
              </w:rPr>
              <w:t>273377720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EA4DA4" w:rsidRDefault="002E54E0" w:rsidP="00966C86">
            <w:pPr>
              <w:jc w:val="both"/>
              <w:rPr>
                <w:lang w:val="en-US"/>
              </w:rPr>
            </w:pPr>
            <w:r w:rsidRPr="00EA4DA4">
              <w:rPr>
                <w:lang w:val="en-US"/>
              </w:rPr>
              <w:t>Sicheslav-Yug</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EA4DA4" w:rsidRDefault="002E54E0" w:rsidP="00966C86">
            <w:pPr>
              <w:tabs>
                <w:tab w:val="left" w:pos="2371"/>
                <w:tab w:val="left" w:pos="2513"/>
              </w:tabs>
              <w:rPr>
                <w:bCs/>
              </w:rPr>
            </w:pPr>
            <w:r w:rsidRPr="00EA4DA4">
              <w:rPr>
                <w:bCs/>
              </w:rPr>
              <w:t>Russian Federation. 1</w:t>
            </w:r>
            <w:r w:rsidRPr="00EA4DA4">
              <w:rPr>
                <w:bCs/>
                <w:lang w:val="en-US"/>
              </w:rPr>
              <w:t>1</w:t>
            </w:r>
            <w:r w:rsidRPr="00EA4DA4">
              <w:rPr>
                <w:bCs/>
              </w:rPr>
              <w:t>.0</w:t>
            </w:r>
            <w:r w:rsidRPr="00EA4DA4">
              <w:rPr>
                <w:bCs/>
                <w:lang w:val="en-US"/>
              </w:rPr>
              <w:t>8</w:t>
            </w:r>
            <w:r w:rsidRPr="00EA4DA4">
              <w:rPr>
                <w:bCs/>
              </w:rPr>
              <w:t>.20, 30.06.21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D10FEA" w:rsidRDefault="002E54E0" w:rsidP="00966C86">
            <w:pPr>
              <w:tabs>
                <w:tab w:val="left" w:pos="3345"/>
              </w:tabs>
              <w:jc w:val="center"/>
              <w:rPr>
                <w:lang w:val="en-US"/>
              </w:rPr>
            </w:pPr>
            <w:r w:rsidRPr="00D10FEA">
              <w:rPr>
                <w:lang w:val="en-US"/>
              </w:rPr>
              <w:t>365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center"/>
              <w:rPr>
                <w:lang w:val="en-US"/>
              </w:rPr>
            </w:pPr>
            <w:r w:rsidRPr="00D10FEA">
              <w:rPr>
                <w:lang w:val="en-US"/>
              </w:rPr>
              <w:t>273541240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both"/>
            </w:pPr>
            <w:r w:rsidRPr="00D10FEA">
              <w:t>CAPITAN GUREV</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D10FEA" w:rsidRDefault="002E54E0" w:rsidP="00966C86">
            <w:r w:rsidRPr="00D10FEA">
              <w:rPr>
                <w:bCs/>
                <w:lang w:val="en-US"/>
              </w:rPr>
              <w:t>RussianFederation</w:t>
            </w:r>
            <w:r w:rsidRPr="00D10FEA">
              <w:rPr>
                <w:bCs/>
              </w:rPr>
              <w:t xml:space="preserve">. </w:t>
            </w:r>
            <w:r w:rsidRPr="00D10FEA">
              <w:rPr>
                <w:bCs/>
                <w:lang w:val="en-US"/>
              </w:rPr>
              <w:t>12.08.20</w:t>
            </w:r>
            <w:r w:rsidRPr="00D10FEA">
              <w:rPr>
                <w:bCs/>
              </w:rPr>
              <w:t xml:space="preserve">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D10FEA" w:rsidRDefault="002E54E0" w:rsidP="00966C86">
            <w:pPr>
              <w:tabs>
                <w:tab w:val="left" w:pos="3345"/>
              </w:tabs>
              <w:jc w:val="center"/>
              <w:rPr>
                <w:lang w:val="en-US"/>
              </w:rPr>
            </w:pPr>
            <w:r w:rsidRPr="00D10FEA">
              <w:rPr>
                <w:lang w:val="en-US"/>
              </w:rPr>
              <w:t>366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center"/>
              <w:rPr>
                <w:lang w:val="en-US"/>
              </w:rPr>
            </w:pPr>
            <w:r w:rsidRPr="00D10FEA">
              <w:rPr>
                <w:lang w:val="en-US"/>
              </w:rPr>
              <w:t>273457880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both"/>
              <w:rPr>
                <w:lang w:val="en-US"/>
              </w:rPr>
            </w:pPr>
            <w:r w:rsidRPr="00D10FEA">
              <w:rPr>
                <w:lang w:val="en-US"/>
              </w:rPr>
              <w:t>SPK-54150</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D10FEA" w:rsidRDefault="002E54E0" w:rsidP="00966C86">
            <w:pPr>
              <w:rPr>
                <w:bCs/>
                <w:lang w:val="en-US"/>
              </w:rPr>
            </w:pPr>
            <w:r w:rsidRPr="00D10FEA">
              <w:rPr>
                <w:bCs/>
              </w:rPr>
              <w:t>Russian Federation. 1</w:t>
            </w:r>
            <w:r w:rsidRPr="00D10FEA">
              <w:rPr>
                <w:bCs/>
                <w:lang w:val="en-US"/>
              </w:rPr>
              <w:t>1</w:t>
            </w:r>
            <w:r w:rsidRPr="00D10FEA">
              <w:rPr>
                <w:bCs/>
              </w:rPr>
              <w:t>.0</w:t>
            </w:r>
            <w:r w:rsidRPr="00D10FEA">
              <w:rPr>
                <w:bCs/>
                <w:lang w:val="en-US"/>
              </w:rPr>
              <w:t>8</w:t>
            </w:r>
            <w:r w:rsidRPr="00D10FEA">
              <w:rPr>
                <w:bCs/>
              </w:rPr>
              <w:t>, 14.09.20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D10FEA" w:rsidRDefault="002E54E0" w:rsidP="00966C86">
            <w:pPr>
              <w:tabs>
                <w:tab w:val="left" w:pos="3345"/>
              </w:tabs>
              <w:jc w:val="center"/>
            </w:pPr>
            <w:r w:rsidRPr="00D10FEA">
              <w:t>367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center"/>
              <w:rPr>
                <w:lang w:val="en-US"/>
              </w:rPr>
            </w:pPr>
            <w:r w:rsidRPr="00D10FEA">
              <w:rPr>
                <w:bCs/>
              </w:rPr>
              <w:t>273396340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both"/>
              <w:rPr>
                <w:lang w:val="en-US"/>
              </w:rPr>
            </w:pPr>
            <w:r w:rsidRPr="00D10FEA">
              <w:rPr>
                <w:bCs/>
              </w:rPr>
              <w:t>IZUMRUD</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D10FEA" w:rsidRDefault="002E54E0" w:rsidP="00966C86">
            <w:pPr>
              <w:rPr>
                <w:bCs/>
              </w:rPr>
            </w:pPr>
            <w:r w:rsidRPr="00D10FEA">
              <w:rPr>
                <w:bCs/>
              </w:rPr>
              <w:t>Russian Federation. 20.0</w:t>
            </w:r>
            <w:r w:rsidRPr="00D10FEA">
              <w:rPr>
                <w:bCs/>
                <w:lang w:val="en-US"/>
              </w:rPr>
              <w:t>8</w:t>
            </w:r>
            <w:r w:rsidRPr="00D10FEA">
              <w:rPr>
                <w:bCs/>
              </w:rPr>
              <w:t>.20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D10FEA" w:rsidRDefault="002E54E0" w:rsidP="00966C86">
            <w:pPr>
              <w:tabs>
                <w:tab w:val="left" w:pos="3345"/>
              </w:tabs>
              <w:jc w:val="center"/>
            </w:pPr>
            <w:r w:rsidRPr="00D10FEA">
              <w:t>368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center"/>
              <w:rPr>
                <w:bCs/>
              </w:rPr>
            </w:pPr>
            <w:r w:rsidRPr="00D10FEA">
              <w:rPr>
                <w:bCs/>
              </w:rPr>
              <w:t>273218360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both"/>
              <w:rPr>
                <w:bCs/>
              </w:rPr>
            </w:pPr>
            <w:r w:rsidRPr="00D10FEA">
              <w:rPr>
                <w:bCs/>
              </w:rPr>
              <w:t>ANASTASIA</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D10FEA" w:rsidRDefault="002E54E0" w:rsidP="00966C86">
            <w:pPr>
              <w:rPr>
                <w:bCs/>
              </w:rPr>
            </w:pPr>
            <w:r w:rsidRPr="00D10FEA">
              <w:rPr>
                <w:bCs/>
              </w:rPr>
              <w:t>Russian Federation. 20.0</w:t>
            </w:r>
            <w:r w:rsidRPr="00D10FEA">
              <w:rPr>
                <w:bCs/>
                <w:lang w:val="en-US"/>
              </w:rPr>
              <w:t>8</w:t>
            </w:r>
            <w:r w:rsidRPr="00D10FEA">
              <w:rPr>
                <w:bCs/>
              </w:rPr>
              <w:t>.20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D10FEA" w:rsidRDefault="002E54E0" w:rsidP="00966C86">
            <w:pPr>
              <w:tabs>
                <w:tab w:val="left" w:pos="3345"/>
              </w:tabs>
              <w:jc w:val="center"/>
            </w:pPr>
            <w:r w:rsidRPr="00D10FEA">
              <w:t>369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center"/>
              <w:rPr>
                <w:bCs/>
              </w:rPr>
            </w:pPr>
            <w:r w:rsidRPr="00D10FEA">
              <w:rPr>
                <w:bCs/>
              </w:rPr>
              <w:t>273212610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10FEA" w:rsidRDefault="002E54E0" w:rsidP="00966C86">
            <w:pPr>
              <w:jc w:val="both"/>
              <w:rPr>
                <w:bCs/>
              </w:rPr>
            </w:pPr>
            <w:r w:rsidRPr="00D10FEA">
              <w:rPr>
                <w:bCs/>
              </w:rPr>
              <w:t>PEARL OF THE NIGHT</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D10FEA" w:rsidRDefault="002E54E0" w:rsidP="00966C86">
            <w:pPr>
              <w:rPr>
                <w:bCs/>
              </w:rPr>
            </w:pPr>
            <w:r w:rsidRPr="00D10FEA">
              <w:rPr>
                <w:bCs/>
              </w:rPr>
              <w:t>Russian Federation. 19.0</w:t>
            </w:r>
            <w:r w:rsidRPr="00D10FEA">
              <w:rPr>
                <w:bCs/>
                <w:lang w:val="en-US"/>
              </w:rPr>
              <w:t>8</w:t>
            </w:r>
            <w:r w:rsidRPr="00D10FEA">
              <w:rPr>
                <w:bCs/>
              </w:rPr>
              <w:t>.20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370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273459210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SPK YALTA</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551124" w:rsidRDefault="002E54E0" w:rsidP="00966C86">
            <w:pPr>
              <w:rPr>
                <w:bCs/>
              </w:rPr>
            </w:pPr>
            <w:r w:rsidRPr="00551124">
              <w:rPr>
                <w:bCs/>
              </w:rPr>
              <w:t>Russian Federation. 28.0</w:t>
            </w:r>
            <w:r w:rsidRPr="00551124">
              <w:rPr>
                <w:bCs/>
                <w:lang w:val="en-US"/>
              </w:rPr>
              <w:t>8</w:t>
            </w:r>
            <w:r w:rsidRPr="00551124">
              <w:rPr>
                <w:bCs/>
              </w:rPr>
              <w:t>.20, 20.07.21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371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lang w:val="en-US"/>
              </w:rPr>
            </w:pPr>
            <w:r w:rsidRPr="00551124">
              <w:rPr>
                <w:bCs/>
                <w:lang w:val="en-US"/>
              </w:rPr>
              <w:t>273548340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lang w:val="en-US"/>
              </w:rPr>
            </w:pPr>
            <w:r w:rsidRPr="00551124">
              <w:rPr>
                <w:bCs/>
                <w:lang w:val="en-US"/>
              </w:rPr>
              <w:t>SB-742</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rPr>
              <w:t>Russian Federation. 25.0</w:t>
            </w:r>
            <w:r w:rsidRPr="00551124">
              <w:rPr>
                <w:bCs/>
                <w:lang w:val="en-US"/>
              </w:rPr>
              <w:t>8</w:t>
            </w:r>
            <w:r w:rsidRPr="00551124">
              <w:rPr>
                <w:bCs/>
              </w:rPr>
              <w:t xml:space="preserve">.20  ДУ «Держгідрографія»  </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372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lang w:val="en-US"/>
              </w:rPr>
            </w:pPr>
            <w:r w:rsidRPr="00551124">
              <w:rPr>
                <w:bCs/>
              </w:rPr>
              <w:t>312551000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lang w:val="en-US"/>
              </w:rPr>
            </w:pPr>
            <w:r w:rsidRPr="00551124">
              <w:rPr>
                <w:bCs/>
              </w:rPr>
              <w:t>BECOOL2</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Belize</w:t>
            </w:r>
            <w:r w:rsidRPr="00551124">
              <w:rPr>
                <w:bCs/>
              </w:rPr>
              <w:t xml:space="preserve">. 03.09.20 ДУ «Держгідрографія»  </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373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273346480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RYBOLOV-1</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rPr>
              <w:t>Russian Federation. 14.09.20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374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8951334 / 273441420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LINDA 1</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rPr>
              <w:t>Russian Federation. 25.09.20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375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lang w:val="en-US"/>
              </w:rPr>
            </w:pPr>
            <w:r w:rsidRPr="00551124">
              <w:rPr>
                <w:lang w:val="en-US"/>
              </w:rPr>
              <w:t>273540730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lang w:val="en-US"/>
              </w:rPr>
            </w:pPr>
            <w:r w:rsidRPr="00551124">
              <w:t>VICTOR CHEROKOV</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551124" w:rsidRDefault="002E54E0" w:rsidP="00966C86">
            <w:r w:rsidRPr="00551124">
              <w:rPr>
                <w:bCs/>
                <w:lang w:val="en-US"/>
              </w:rPr>
              <w:t>RussianFederation</w:t>
            </w:r>
            <w:r w:rsidRPr="00551124">
              <w:rPr>
                <w:bCs/>
              </w:rPr>
              <w:t>. 06.10.20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rPr>
                <w:lang w:val="en-US"/>
              </w:rPr>
            </w:pPr>
            <w:r w:rsidRPr="00551124">
              <w:rPr>
                <w:lang w:val="en-US"/>
              </w:rPr>
              <w:t>376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lang w:val="en-US"/>
              </w:rPr>
            </w:pPr>
            <w:r w:rsidRPr="00551124">
              <w:rPr>
                <w:bCs/>
              </w:rPr>
              <w:t>273384530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pPr>
            <w:r w:rsidRPr="00551124">
              <w:rPr>
                <w:bCs/>
              </w:rPr>
              <w:t>DOBROE MORE</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551124" w:rsidRDefault="002E54E0" w:rsidP="00966C86">
            <w:r w:rsidRPr="00551124">
              <w:rPr>
                <w:bCs/>
                <w:lang w:val="en-US"/>
              </w:rPr>
              <w:t>RussianFederation</w:t>
            </w:r>
            <w:r w:rsidRPr="00551124">
              <w:rPr>
                <w:bCs/>
              </w:rPr>
              <w:t xml:space="preserve">. </w:t>
            </w:r>
            <w:r w:rsidRPr="00551124">
              <w:rPr>
                <w:bCs/>
                <w:lang w:val="en-US"/>
              </w:rPr>
              <w:t>24</w:t>
            </w:r>
            <w:r w:rsidRPr="00551124">
              <w:rPr>
                <w:bCs/>
              </w:rPr>
              <w:t>.10.20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377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t xml:space="preserve">9057290 / </w:t>
            </w:r>
            <w:r w:rsidRPr="00551124">
              <w:rPr>
                <w:bCs/>
              </w:rPr>
              <w:t>273211420</w:t>
            </w:r>
          </w:p>
        </w:tc>
        <w:tc>
          <w:tcPr>
            <w:tcW w:w="3260" w:type="dxa"/>
            <w:tcBorders>
              <w:top w:val="single" w:sz="4" w:space="0" w:color="auto"/>
              <w:left w:val="single" w:sz="6" w:space="0" w:color="auto"/>
              <w:bottom w:val="single" w:sz="4" w:space="0" w:color="auto"/>
              <w:right w:val="single" w:sz="6" w:space="0" w:color="auto"/>
            </w:tcBorders>
            <w:shd w:val="clear" w:color="auto" w:fill="auto"/>
          </w:tcPr>
          <w:p w:rsidR="002E54E0" w:rsidRPr="00551124" w:rsidRDefault="002E54E0" w:rsidP="00966C86">
            <w:r w:rsidRPr="00551124">
              <w:t>ALEXANDER TVARDOVSKIY</w:t>
            </w:r>
          </w:p>
        </w:tc>
        <w:tc>
          <w:tcPr>
            <w:tcW w:w="5812" w:type="dxa"/>
            <w:tcBorders>
              <w:top w:val="single" w:sz="4" w:space="0" w:color="auto"/>
              <w:left w:val="single" w:sz="6" w:space="0" w:color="auto"/>
              <w:bottom w:val="single" w:sz="4" w:space="0" w:color="auto"/>
              <w:right w:val="double" w:sz="4" w:space="0" w:color="auto"/>
            </w:tcBorders>
            <w:shd w:val="clear" w:color="auto" w:fill="auto"/>
          </w:tcPr>
          <w:p w:rsidR="002E54E0" w:rsidRPr="00551124" w:rsidRDefault="002E54E0" w:rsidP="00966C86">
            <w:pPr>
              <w:rPr>
                <w:bCs/>
                <w:lang w:val="en-US"/>
              </w:rPr>
            </w:pPr>
            <w:r w:rsidRPr="00551124">
              <w:rPr>
                <w:bCs/>
              </w:rPr>
              <w:t>Russian Federation. 16.10, 24.12.20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lastRenderedPageBreak/>
              <w:t>378</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9385233 / 468395000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color w:val="000000"/>
              </w:rPr>
              <w:t>FINIKIA</w:t>
            </w:r>
            <w:r>
              <w:rPr>
                <w:bCs/>
                <w:color w:val="000000"/>
              </w:rPr>
              <w:t xml:space="preserve"> (</w:t>
            </w:r>
            <w:r>
              <w:t>Балкер</w:t>
            </w:r>
            <w:r>
              <w:rPr>
                <w:bCs/>
                <w:color w:val="000000"/>
              </w:rPr>
              <w: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rPr>
              <w:t xml:space="preserve">Сірія. </w:t>
            </w:r>
            <w:r w:rsidRPr="00551124">
              <w:rPr>
                <w:bCs/>
                <w:lang w:val="en-US"/>
              </w:rPr>
              <w:t>27.01, 16.</w:t>
            </w:r>
            <w:r>
              <w:rPr>
                <w:bCs/>
              </w:rPr>
              <w:t>06, 14.07, 24.08, 16.10.21</w:t>
            </w:r>
            <w:r w:rsidRPr="00551124">
              <w:rPr>
                <w:bCs/>
              </w:rPr>
              <w:t xml:space="preserve">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rPr>
                <w:lang w:val="en-US"/>
              </w:rPr>
            </w:pPr>
            <w:r w:rsidRPr="00551124">
              <w:rPr>
                <w:lang w:val="en-US"/>
              </w:rPr>
              <w:t>379</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8933722</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rPr>
                <w:bCs/>
              </w:rPr>
            </w:pPr>
            <w:r w:rsidRPr="00551124">
              <w:rPr>
                <w:bCs/>
              </w:rPr>
              <w:t>CHERNOMORETS 26</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01.05.21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rPr>
                <w:lang w:val="en-US"/>
              </w:rPr>
            </w:pPr>
            <w:r w:rsidRPr="00551124">
              <w:rPr>
                <w:lang w:val="en-US"/>
              </w:rPr>
              <w:t>380</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pPr>
            <w:r w:rsidRPr="00551124">
              <w:t>9735335</w:t>
            </w:r>
            <w:r w:rsidRPr="00551124">
              <w:tab/>
            </w:r>
            <w:r>
              <w:t xml:space="preserve"> / 273340190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pPr>
            <w:r w:rsidRPr="00551124">
              <w:t>SIG</w:t>
            </w:r>
            <w:r>
              <w:t xml:space="preserve"> (Танкер)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pPr>
            <w:r w:rsidRPr="00551124">
              <w:t>Russian Federation. 28.05.21</w:t>
            </w:r>
            <w:r w:rsidRPr="00551124">
              <w:rPr>
                <w:bCs/>
              </w:rPr>
              <w:t xml:space="preserve">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rPr>
                <w:lang w:val="en-US"/>
              </w:rPr>
            </w:pPr>
            <w:r w:rsidRPr="00551124">
              <w:rPr>
                <w:lang w:val="en-US"/>
              </w:rPr>
              <w:t>381</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pPr>
            <w:r w:rsidRPr="00551124">
              <w:t>377337000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pPr>
            <w:r w:rsidRPr="00551124">
              <w:t>MARINA R</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pPr>
            <w:r w:rsidRPr="00551124">
              <w:t xml:space="preserve">Saint Vincent and the Grenadines 01.07.21 </w:t>
            </w:r>
            <w:r w:rsidRPr="00551124">
              <w:rPr>
                <w:bCs/>
              </w:rPr>
              <w:t>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382</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pPr>
            <w:r w:rsidRPr="00551124">
              <w:t>273295050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pPr>
            <w:r w:rsidRPr="00551124">
              <w:t>DIONIS 2</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pPr>
            <w:r w:rsidRPr="00551124">
              <w:rPr>
                <w:bCs/>
                <w:lang w:val="en-US"/>
              </w:rPr>
              <w:t>RussianFederation</w:t>
            </w:r>
            <w:r w:rsidRPr="00551124">
              <w:rPr>
                <w:bCs/>
              </w:rPr>
              <w:t xml:space="preserve">. </w:t>
            </w:r>
            <w:r w:rsidRPr="00551124">
              <w:rPr>
                <w:bCs/>
                <w:lang w:val="en-US"/>
              </w:rPr>
              <w:t>30</w:t>
            </w:r>
            <w:r w:rsidRPr="00551124">
              <w:rPr>
                <w:bCs/>
              </w:rPr>
              <w:t>.06.21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383</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pPr>
            <w:r w:rsidRPr="00551124">
              <w:t>273296630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both"/>
            </w:pPr>
            <w:r w:rsidRPr="00551124">
              <w:t>ADVOKAT</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lang w:val="en-US"/>
              </w:rPr>
              <w:t>RussianFederation</w:t>
            </w:r>
            <w:r w:rsidRPr="00551124">
              <w:rPr>
                <w:bCs/>
              </w:rPr>
              <w:t>. 01.07.21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384</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8846668 /</w:t>
            </w:r>
          </w:p>
          <w:p w:rsidR="002E54E0" w:rsidRPr="00551124" w:rsidRDefault="002E54E0" w:rsidP="00966C86">
            <w:pPr>
              <w:jc w:val="center"/>
              <w:rPr>
                <w:bCs/>
              </w:rPr>
            </w:pPr>
            <w:r w:rsidRPr="00551124">
              <w:rPr>
                <w:bCs/>
              </w:rPr>
              <w:t>273436480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rPr>
                <w:bCs/>
              </w:rPr>
            </w:pPr>
            <w:r w:rsidRPr="00551124">
              <w:rPr>
                <w:bCs/>
                <w:lang w:val="en-US"/>
              </w:rPr>
              <w:t>SLV-</w:t>
            </w:r>
            <w:r w:rsidRPr="00551124">
              <w:rPr>
                <w:bCs/>
              </w:rPr>
              <w:t>ANNA                                            (танкер - бункерувальник)</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rPr>
              <w:t>Russian Federation. 01.06.21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385</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273216780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rPr>
                <w:bCs/>
                <w:lang w:val="en-US"/>
              </w:rPr>
            </w:pPr>
            <w:r w:rsidRPr="00551124">
              <w:rPr>
                <w:bCs/>
              </w:rPr>
              <w:t>VICTORIA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15.07, 20.07.21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386</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273457310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rPr>
                <w:bCs/>
              </w:rPr>
            </w:pPr>
            <w:r w:rsidRPr="00551124">
              <w:rPr>
                <w:bCs/>
              </w:rPr>
              <w:t>SPK 02703</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15.07.21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387</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273437910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rPr>
                <w:bCs/>
              </w:rPr>
            </w:pPr>
            <w:r w:rsidRPr="00551124">
              <w:rPr>
                <w:bCs/>
              </w:rPr>
              <w:t>HELGA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lang w:val="en-US"/>
              </w:rPr>
              <w:t>RussianFederation</w:t>
            </w:r>
            <w:r w:rsidRPr="00551124">
              <w:rPr>
                <w:bCs/>
              </w:rPr>
              <w:t>. 20.07.21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388</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511534000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rPr>
                <w:bCs/>
              </w:rPr>
            </w:pPr>
            <w:r w:rsidRPr="00551124">
              <w:rPr>
                <w:bCs/>
              </w:rPr>
              <w:t>ALBINA</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sidRPr="00551124">
              <w:rPr>
                <w:bCs/>
              </w:rPr>
              <w:t>Palau 20.07.21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rsidRPr="00551124">
              <w:t>389</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rsidRPr="00551124">
              <w:rPr>
                <w:bCs/>
              </w:rPr>
              <w:t>273450730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rPr>
                <w:bCs/>
              </w:rPr>
            </w:pPr>
            <w:r w:rsidRPr="00551124">
              <w:rPr>
                <w:bCs/>
              </w:rPr>
              <w:t>AA 0534 RUS 92</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rPr>
            </w:pPr>
            <w:r w:rsidRPr="00551124">
              <w:rPr>
                <w:bCs/>
                <w:lang w:val="en-US"/>
              </w:rPr>
              <w:t>RussianFederation</w:t>
            </w:r>
            <w:r w:rsidRPr="00551124">
              <w:rPr>
                <w:bCs/>
              </w:rPr>
              <w:t>. 20.07.21 ДУ «Держгідрографія»</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Pr="00551124" w:rsidRDefault="002E54E0" w:rsidP="00966C86">
            <w:pPr>
              <w:tabs>
                <w:tab w:val="left" w:pos="3345"/>
              </w:tabs>
              <w:jc w:val="center"/>
            </w:pPr>
            <w:r>
              <w:t>390</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jc w:val="center"/>
              <w:rPr>
                <w:bCs/>
              </w:rPr>
            </w:pPr>
            <w:r>
              <w:t>8685923 / 273360450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551124" w:rsidRDefault="002E54E0" w:rsidP="00966C86">
            <w:pPr>
              <w:rPr>
                <w:bCs/>
              </w:rPr>
            </w:pPr>
            <w:r>
              <w:t xml:space="preserve">MARAL </w:t>
            </w:r>
            <w:r w:rsidRPr="00D65E98">
              <w:rPr>
                <w:bCs/>
              </w:rPr>
              <w:t>(буксир)</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551124" w:rsidRDefault="002E54E0" w:rsidP="00966C86">
            <w:pPr>
              <w:tabs>
                <w:tab w:val="left" w:pos="2371"/>
                <w:tab w:val="left" w:pos="2513"/>
              </w:tabs>
              <w:rPr>
                <w:bCs/>
                <w:lang w:val="en-US"/>
              </w:rPr>
            </w:pPr>
            <w:r>
              <w:rPr>
                <w:bCs/>
              </w:rPr>
              <w:t>Russian Federation. 13.07</w:t>
            </w:r>
            <w:r w:rsidRPr="00551124">
              <w:rPr>
                <w:bCs/>
              </w:rPr>
              <w:t>.21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Default="002E54E0" w:rsidP="00966C86">
            <w:pPr>
              <w:tabs>
                <w:tab w:val="left" w:pos="3345"/>
              </w:tabs>
              <w:jc w:val="center"/>
            </w:pPr>
            <w:r>
              <w:t>391</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42769F" w:rsidRDefault="002E54E0" w:rsidP="00966C86">
            <w:r w:rsidRPr="0042769F">
              <w:rPr>
                <w:color w:val="000000"/>
              </w:rPr>
              <w:t>8602957 / 273443550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2E54E0" w:rsidRPr="0042769F" w:rsidRDefault="002E54E0" w:rsidP="00966C86">
            <w:pPr>
              <w:rPr>
                <w:bCs/>
                <w:color w:val="000000"/>
              </w:rPr>
            </w:pPr>
            <w:r w:rsidRPr="0042769F">
              <w:rPr>
                <w:bCs/>
                <w:color w:val="000000"/>
              </w:rPr>
              <w:t xml:space="preserve">VERA </w:t>
            </w:r>
            <w:r w:rsidRPr="0042769F">
              <w:rPr>
                <w:bCs/>
              </w:rPr>
              <w:t>(суховантаж)</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42769F" w:rsidRDefault="002E54E0" w:rsidP="00966C86">
            <w:pPr>
              <w:tabs>
                <w:tab w:val="left" w:pos="2371"/>
                <w:tab w:val="left" w:pos="2513"/>
              </w:tabs>
              <w:rPr>
                <w:bCs/>
                <w:lang w:val="en-US"/>
              </w:rPr>
            </w:pPr>
            <w:r w:rsidRPr="0042769F">
              <w:rPr>
                <w:bCs/>
                <w:lang w:val="en-US"/>
              </w:rPr>
              <w:t>RussianFederation</w:t>
            </w:r>
            <w:r>
              <w:rPr>
                <w:bCs/>
              </w:rPr>
              <w:t>. 09.07.21</w:t>
            </w:r>
            <w:r w:rsidRPr="0042769F">
              <w:rPr>
                <w:bCs/>
              </w:rPr>
              <w:t xml:space="preserve">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Default="002E54E0" w:rsidP="00966C86">
            <w:pPr>
              <w:tabs>
                <w:tab w:val="left" w:pos="3345"/>
              </w:tabs>
              <w:jc w:val="center"/>
            </w:pPr>
            <w:r>
              <w:t>392</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rPr>
                <w:color w:val="000000"/>
              </w:rPr>
            </w:pPr>
            <w:r w:rsidRPr="0043734D">
              <w:t>9057331 / 273317400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rPr>
                <w:bCs/>
                <w:color w:val="000000"/>
              </w:rPr>
            </w:pPr>
            <w:r w:rsidRPr="0043734D">
              <w:t xml:space="preserve">ALEXANDER GRIN </w:t>
            </w:r>
            <w:r w:rsidRPr="0043734D">
              <w:rPr>
                <w:bCs/>
              </w:rPr>
              <w:t>(суховантаж)</w:t>
            </w:r>
          </w:p>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lang w:val="en-US"/>
              </w:rPr>
            </w:pPr>
            <w:r w:rsidRPr="0043734D">
              <w:rPr>
                <w:bCs/>
                <w:lang w:val="en-US"/>
              </w:rPr>
              <w:t>RussianFederation</w:t>
            </w:r>
            <w:r w:rsidRPr="0043734D">
              <w:rPr>
                <w:bCs/>
              </w:rPr>
              <w:t xml:space="preserve">. </w:t>
            </w:r>
            <w:r>
              <w:rPr>
                <w:bCs/>
              </w:rPr>
              <w:t>(Естонія ВМС ЗСУ 08.09.21) 14.10.21</w:t>
            </w:r>
            <w:r w:rsidRPr="0043734D">
              <w:rPr>
                <w:bCs/>
              </w:rPr>
              <w:t xml:space="preserve"> ВМС ЗСУ</w:t>
            </w:r>
          </w:p>
        </w:tc>
      </w:tr>
      <w:tr w:rsidR="002E54E0" w:rsidRPr="00D20DA0" w:rsidTr="00966C86">
        <w:trPr>
          <w:trHeight w:val="263"/>
        </w:trPr>
        <w:tc>
          <w:tcPr>
            <w:tcW w:w="851" w:type="dxa"/>
            <w:tcBorders>
              <w:top w:val="single" w:sz="6" w:space="0" w:color="auto"/>
              <w:left w:val="double" w:sz="4" w:space="0" w:color="auto"/>
              <w:bottom w:val="single" w:sz="4" w:space="0" w:color="auto"/>
              <w:right w:val="single" w:sz="6" w:space="0" w:color="auto"/>
            </w:tcBorders>
            <w:vAlign w:val="center"/>
          </w:tcPr>
          <w:p w:rsidR="002E54E0" w:rsidRDefault="002E54E0" w:rsidP="00966C86">
            <w:pPr>
              <w:tabs>
                <w:tab w:val="left" w:pos="3345"/>
              </w:tabs>
              <w:jc w:val="center"/>
            </w:pPr>
            <w:r>
              <w:t>393</w:t>
            </w:r>
          </w:p>
        </w:tc>
        <w:tc>
          <w:tcPr>
            <w:tcW w:w="1276"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r>
              <w:t>9083330 / 273150400</w:t>
            </w:r>
          </w:p>
        </w:tc>
        <w:tc>
          <w:tcPr>
            <w:tcW w:w="3260" w:type="dxa"/>
            <w:tcBorders>
              <w:top w:val="single" w:sz="6" w:space="0" w:color="auto"/>
              <w:left w:val="single" w:sz="6" w:space="0" w:color="auto"/>
              <w:bottom w:val="single" w:sz="4" w:space="0" w:color="auto"/>
              <w:right w:val="single" w:sz="6" w:space="0" w:color="auto"/>
            </w:tcBorders>
            <w:shd w:val="clear" w:color="auto" w:fill="auto"/>
            <w:vAlign w:val="center"/>
          </w:tcPr>
          <w:p w:rsidR="002E54E0" w:rsidRPr="00496A71" w:rsidRDefault="002E54E0" w:rsidP="00966C86">
            <w:pPr>
              <w:autoSpaceDE w:val="0"/>
              <w:autoSpaceDN w:val="0"/>
              <w:adjustRightInd w:val="0"/>
              <w:rPr>
                <w:rFonts w:eastAsiaTheme="minorHAnsi"/>
                <w:color w:val="000000"/>
                <w:sz w:val="24"/>
                <w:szCs w:val="24"/>
                <w:lang w:eastAsia="en-US"/>
              </w:rPr>
            </w:pPr>
            <w:r w:rsidRPr="00496A71">
              <w:rPr>
                <w:rFonts w:eastAsiaTheme="minorHAnsi"/>
                <w:bCs/>
                <w:color w:val="000000"/>
                <w:lang w:eastAsia="en-US"/>
              </w:rPr>
              <w:t>GASRETALIЕV</w:t>
            </w:r>
          </w:p>
          <w:tbl>
            <w:tblPr>
              <w:tblW w:w="0" w:type="auto"/>
              <w:tblBorders>
                <w:top w:val="nil"/>
                <w:left w:val="nil"/>
                <w:bottom w:val="nil"/>
                <w:right w:val="nil"/>
              </w:tblBorders>
              <w:tblLayout w:type="fixed"/>
              <w:tblLook w:val="0000"/>
            </w:tblPr>
            <w:tblGrid>
              <w:gridCol w:w="1657"/>
            </w:tblGrid>
            <w:tr w:rsidR="002E54E0" w:rsidRPr="00496A71" w:rsidTr="00966C86">
              <w:trPr>
                <w:trHeight w:val="98"/>
              </w:trPr>
              <w:tc>
                <w:tcPr>
                  <w:tcW w:w="1657" w:type="dxa"/>
                </w:tcPr>
                <w:p w:rsidR="002E54E0" w:rsidRPr="00496A71" w:rsidRDefault="002E54E0" w:rsidP="00966C86">
                  <w:pPr>
                    <w:autoSpaceDE w:val="0"/>
                    <w:autoSpaceDN w:val="0"/>
                    <w:adjustRightInd w:val="0"/>
                    <w:rPr>
                      <w:rFonts w:eastAsiaTheme="minorHAnsi"/>
                      <w:color w:val="000000"/>
                      <w:lang w:eastAsia="en-US"/>
                    </w:rPr>
                  </w:pPr>
                  <w:r w:rsidRPr="0043734D">
                    <w:rPr>
                      <w:bCs/>
                    </w:rPr>
                    <w:t>(суховантаж</w:t>
                  </w:r>
                  <w:r>
                    <w:rPr>
                      <w:bCs/>
                    </w:rPr>
                    <w:t>)</w:t>
                  </w:r>
                </w:p>
              </w:tc>
            </w:tr>
          </w:tbl>
          <w:p w:rsidR="002E54E0" w:rsidRPr="0043734D" w:rsidRDefault="002E54E0" w:rsidP="00966C86"/>
        </w:tc>
        <w:tc>
          <w:tcPr>
            <w:tcW w:w="5812" w:type="dxa"/>
            <w:tcBorders>
              <w:top w:val="single" w:sz="6"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lang w:val="en-US"/>
              </w:rPr>
            </w:pPr>
            <w:r w:rsidRPr="0042769F">
              <w:rPr>
                <w:bCs/>
                <w:lang w:val="en-US"/>
              </w:rPr>
              <w:t>RussianFederation</w:t>
            </w:r>
            <w:r>
              <w:rPr>
                <w:bCs/>
              </w:rPr>
              <w:t>. 29.10.21</w:t>
            </w:r>
            <w:r w:rsidRPr="0042769F">
              <w:rPr>
                <w:bCs/>
              </w:rPr>
              <w:t xml:space="preserve"> ВМС ЗСУ</w:t>
            </w:r>
          </w:p>
        </w:tc>
      </w:tr>
      <w:tr w:rsidR="002E54E0" w:rsidRPr="00D20DA0" w:rsidTr="00966C86">
        <w:trPr>
          <w:trHeight w:val="402"/>
        </w:trPr>
        <w:tc>
          <w:tcPr>
            <w:tcW w:w="11199" w:type="dxa"/>
            <w:gridSpan w:val="4"/>
            <w:tcBorders>
              <w:top w:val="single" w:sz="4" w:space="0" w:color="auto"/>
              <w:left w:val="double" w:sz="4" w:space="0" w:color="auto"/>
              <w:bottom w:val="single" w:sz="4" w:space="0" w:color="auto"/>
              <w:right w:val="double" w:sz="4" w:space="0" w:color="auto"/>
            </w:tcBorders>
            <w:vAlign w:val="center"/>
          </w:tcPr>
          <w:p w:rsidR="002E54E0" w:rsidRDefault="002E54E0" w:rsidP="00966C86">
            <w:pPr>
              <w:tabs>
                <w:tab w:val="left" w:pos="2371"/>
                <w:tab w:val="left" w:pos="2513"/>
                <w:tab w:val="left" w:pos="3345"/>
              </w:tabs>
              <w:ind w:left="318" w:hanging="707"/>
              <w:jc w:val="both"/>
              <w:rPr>
                <w:b/>
                <w:sz w:val="28"/>
                <w:szCs w:val="28"/>
              </w:rPr>
            </w:pPr>
          </w:p>
          <w:p w:rsidR="002E54E0" w:rsidRPr="00D65E98" w:rsidRDefault="002E54E0" w:rsidP="00966C86">
            <w:pPr>
              <w:tabs>
                <w:tab w:val="left" w:pos="2371"/>
                <w:tab w:val="left" w:pos="2513"/>
                <w:tab w:val="left" w:pos="3345"/>
              </w:tabs>
              <w:ind w:left="318" w:hanging="707"/>
              <w:jc w:val="both"/>
              <w:rPr>
                <w:b/>
                <w:sz w:val="28"/>
                <w:szCs w:val="28"/>
              </w:rPr>
            </w:pPr>
            <w:r w:rsidRPr="00D65E98">
              <w:rPr>
                <w:b/>
                <w:sz w:val="28"/>
                <w:szCs w:val="28"/>
              </w:rPr>
              <w:t>Євпаторія</w:t>
            </w:r>
          </w:p>
        </w:tc>
      </w:tr>
      <w:tr w:rsidR="002E54E0" w:rsidRPr="00D20DA0" w:rsidTr="00966C86">
        <w:trPr>
          <w:trHeight w:val="246"/>
        </w:trPr>
        <w:tc>
          <w:tcPr>
            <w:tcW w:w="851" w:type="dxa"/>
            <w:tcBorders>
              <w:top w:val="single" w:sz="4" w:space="0" w:color="auto"/>
              <w:left w:val="double" w:sz="4" w:space="0" w:color="auto"/>
              <w:bottom w:val="single" w:sz="4" w:space="0" w:color="auto"/>
              <w:right w:val="single" w:sz="6" w:space="0" w:color="auto"/>
            </w:tcBorders>
            <w:vAlign w:val="center"/>
          </w:tcPr>
          <w:p w:rsidR="002E54E0" w:rsidRPr="005C5AA1" w:rsidRDefault="002E54E0" w:rsidP="00966C86">
            <w:pPr>
              <w:tabs>
                <w:tab w:val="left" w:pos="3345"/>
              </w:tabs>
              <w:jc w:val="center"/>
            </w:pPr>
            <w:r w:rsidRPr="005C5AA1">
              <w:t>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65E98" w:rsidRDefault="002E54E0" w:rsidP="00966C86">
            <w:pPr>
              <w:jc w:val="center"/>
              <w:rPr>
                <w:bCs/>
              </w:rPr>
            </w:pPr>
            <w:r w:rsidRPr="00D65E98">
              <w:rPr>
                <w:bCs/>
              </w:rPr>
              <w:t>273541320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65E98" w:rsidRDefault="002E54E0" w:rsidP="00966C86">
            <w:pPr>
              <w:jc w:val="both"/>
              <w:rPr>
                <w:bCs/>
              </w:rPr>
            </w:pPr>
            <w:r w:rsidRPr="00D65E98">
              <w:rPr>
                <w:bCs/>
                <w:lang w:val="en-US"/>
              </w:rPr>
              <w:t>RB</w:t>
            </w:r>
            <w:r w:rsidRPr="00D65E98">
              <w:rPr>
                <w:bCs/>
              </w:rPr>
              <w:t>-389 (буксир)</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65E98" w:rsidRDefault="002E54E0" w:rsidP="00966C86">
            <w:pPr>
              <w:tabs>
                <w:tab w:val="left" w:pos="2371"/>
                <w:tab w:val="left" w:pos="2513"/>
              </w:tabs>
              <w:rPr>
                <w:bCs/>
              </w:rPr>
            </w:pPr>
            <w:r w:rsidRPr="00D65E98">
              <w:rPr>
                <w:bCs/>
                <w:lang w:val="en-US"/>
              </w:rPr>
              <w:t>RussianFederation</w:t>
            </w:r>
          </w:p>
        </w:tc>
      </w:tr>
      <w:tr w:rsidR="002E54E0" w:rsidRPr="00D20DA0" w:rsidTr="00966C86">
        <w:trPr>
          <w:trHeight w:val="108"/>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7014581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lang w:val="en-US"/>
              </w:rPr>
              <w:t>M</w:t>
            </w:r>
            <w:r w:rsidRPr="00D20DA0">
              <w:rPr>
                <w:bCs/>
              </w:rPr>
              <w:t>-</w:t>
            </w:r>
            <w:r w:rsidRPr="00D20DA0">
              <w:rPr>
                <w:bCs/>
                <w:lang w:val="en-US"/>
              </w:rPr>
              <w:t>FERKE</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Tanzania</w:t>
            </w:r>
            <w:r w:rsidRPr="00D20DA0">
              <w:rPr>
                <w:bCs/>
              </w:rPr>
              <w:t xml:space="preserve"> (</w:t>
            </w:r>
            <w:r w:rsidRPr="00D20DA0">
              <w:rPr>
                <w:bCs/>
                <w:lang w:val="en-US"/>
              </w:rPr>
              <w:t>UnitedRepublicof</w:t>
            </w:r>
            <w:r w:rsidRPr="00D20DA0">
              <w:rPr>
                <w:bCs/>
              </w:rPr>
              <w:t>)Назва судна – «</w:t>
            </w:r>
            <w:r w:rsidRPr="00D20DA0">
              <w:rPr>
                <w:bCs/>
                <w:lang w:val="en-US"/>
              </w:rPr>
              <w:t>ERKE</w:t>
            </w:r>
            <w:r>
              <w:rPr>
                <w:bCs/>
              </w:rPr>
              <w:t xml:space="preserve">» </w:t>
            </w:r>
            <w:r w:rsidRPr="00D20DA0">
              <w:rPr>
                <w:bCs/>
              </w:rPr>
              <w:t>ВМС ЗСУ</w:t>
            </w:r>
            <w:r w:rsidRPr="00624A37">
              <w:rPr>
                <w:bCs/>
                <w:lang w:val="en-US"/>
              </w:rPr>
              <w:t>,</w:t>
            </w:r>
          </w:p>
          <w:p w:rsidR="002E54E0" w:rsidRPr="00D20DA0" w:rsidRDefault="002E54E0" w:rsidP="00966C86">
            <w:pPr>
              <w:tabs>
                <w:tab w:val="left" w:pos="2371"/>
                <w:tab w:val="left" w:pos="2513"/>
              </w:tabs>
              <w:rPr>
                <w:bCs/>
              </w:rPr>
            </w:pPr>
            <w:r>
              <w:rPr>
                <w:bCs/>
              </w:rPr>
              <w:t xml:space="preserve">20.09.15 </w:t>
            </w:r>
            <w:r w:rsidRPr="00D20DA0">
              <w:rPr>
                <w:bCs/>
              </w:rPr>
              <w:t xml:space="preserve">ДУ «Держгідрографія» </w:t>
            </w:r>
          </w:p>
        </w:tc>
      </w:tr>
      <w:tr w:rsidR="002E54E0" w:rsidRPr="002E54E0" w:rsidTr="00966C86">
        <w:trPr>
          <w:trHeight w:val="72"/>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lang w:val="en-US"/>
              </w:rPr>
            </w:pPr>
            <w:r w:rsidRPr="00D20DA0">
              <w:rPr>
                <w:bCs/>
                <w:lang w:val="en-US"/>
              </w:rPr>
              <w:t>7364546</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lang w:val="en-US"/>
              </w:rPr>
            </w:pPr>
            <w:r w:rsidRPr="00D20DA0">
              <w:rPr>
                <w:bCs/>
                <w:lang w:val="en-US"/>
              </w:rPr>
              <w:t>REINA (TALLAS)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D20DA0">
              <w:rPr>
                <w:bCs/>
                <w:lang w:val="en-US"/>
              </w:rPr>
              <w:t>Comoros (Union of the)</w:t>
            </w:r>
            <w:r>
              <w:rPr>
                <w:bCs/>
                <w:lang w:val="en-US"/>
              </w:rPr>
              <w:t>.</w:t>
            </w:r>
            <w:r w:rsidRPr="002E54E0">
              <w:rPr>
                <w:bCs/>
                <w:lang w:val="en-US"/>
              </w:rPr>
              <w:t xml:space="preserve"> 12.10.14 </w:t>
            </w:r>
            <w:r w:rsidRPr="00D20DA0">
              <w:rPr>
                <w:bCs/>
              </w:rPr>
              <w:t>ВМС</w:t>
            </w:r>
            <w:r w:rsidRPr="002E54E0">
              <w:rPr>
                <w:bCs/>
                <w:lang w:val="en-US"/>
              </w:rPr>
              <w:t xml:space="preserve"> </w:t>
            </w:r>
            <w:r w:rsidRPr="00D20DA0">
              <w:rPr>
                <w:bCs/>
              </w:rPr>
              <w:t>ЗСУ</w:t>
            </w:r>
          </w:p>
        </w:tc>
      </w:tr>
      <w:tr w:rsidR="002E54E0" w:rsidRPr="00D20DA0" w:rsidTr="00966C86">
        <w:trPr>
          <w:trHeight w:val="118"/>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6600620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lang w:val="en-US"/>
              </w:rPr>
              <w:t>IGNIS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SaintKittsandNevis</w:t>
            </w:r>
            <w:r w:rsidRPr="00CC2F21">
              <w:rPr>
                <w:bCs/>
              </w:rPr>
              <w:t>.</w:t>
            </w:r>
            <w:r>
              <w:rPr>
                <w:bCs/>
              </w:rPr>
              <w:t xml:space="preserve"> 16.06.15 </w:t>
            </w:r>
            <w:r w:rsidRPr="00D20DA0">
              <w:rPr>
                <w:bCs/>
              </w:rPr>
              <w:t>ВМС ЗСУ</w:t>
            </w:r>
          </w:p>
        </w:tc>
      </w:tr>
      <w:tr w:rsidR="002E54E0" w:rsidRPr="00D20DA0" w:rsidTr="00966C86">
        <w:trPr>
          <w:trHeight w:val="164"/>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center"/>
              <w:rPr>
                <w:bCs/>
              </w:rPr>
            </w:pPr>
            <w:r w:rsidRPr="0047432E">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7432E" w:rsidRDefault="002E54E0" w:rsidP="00966C86">
            <w:pPr>
              <w:jc w:val="both"/>
              <w:rPr>
                <w:bCs/>
              </w:rPr>
            </w:pPr>
            <w:r w:rsidRPr="0047432E">
              <w:rPr>
                <w:bCs/>
                <w:lang w:val="en-US"/>
              </w:rPr>
              <w:t>TETIS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7432E" w:rsidRDefault="002E54E0" w:rsidP="00966C86">
            <w:pPr>
              <w:tabs>
                <w:tab w:val="left" w:pos="2371"/>
                <w:tab w:val="left" w:pos="2513"/>
              </w:tabs>
              <w:rPr>
                <w:bCs/>
              </w:rPr>
            </w:pPr>
            <w:r w:rsidRPr="0047432E">
              <w:rPr>
                <w:bCs/>
                <w:lang w:val="en-US"/>
              </w:rPr>
              <w:t>RussianFederation</w:t>
            </w:r>
            <w:r>
              <w:rPr>
                <w:bCs/>
              </w:rPr>
              <w:t xml:space="preserve">. </w:t>
            </w:r>
            <w:r w:rsidRPr="0047432E">
              <w:rPr>
                <w:bCs/>
              </w:rPr>
              <w:t>01.07.17, 06.07, 07.07, 13.08.18 ДУ «Держгідрографія»</w:t>
            </w:r>
          </w:p>
        </w:tc>
      </w:tr>
      <w:tr w:rsidR="002E54E0" w:rsidRPr="00D20DA0" w:rsidTr="00966C86">
        <w:trPr>
          <w:trHeight w:val="23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5609F" w:rsidRDefault="002E54E0" w:rsidP="00966C86">
            <w:pPr>
              <w:jc w:val="center"/>
              <w:rPr>
                <w:bCs/>
              </w:rPr>
            </w:pPr>
            <w:r w:rsidRPr="0065609F">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5609F" w:rsidRDefault="002E54E0" w:rsidP="00966C86">
            <w:pPr>
              <w:jc w:val="both"/>
              <w:rPr>
                <w:lang w:eastAsia="uk-UA"/>
              </w:rPr>
            </w:pPr>
            <w:r w:rsidRPr="0065609F">
              <w:rPr>
                <w:bCs/>
                <w:lang w:val="en-US"/>
              </w:rPr>
              <w:t>LOVKIY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5609F" w:rsidRDefault="002E54E0" w:rsidP="00966C86">
            <w:pPr>
              <w:tabs>
                <w:tab w:val="left" w:pos="2371"/>
                <w:tab w:val="left" w:pos="2513"/>
              </w:tabs>
              <w:rPr>
                <w:bCs/>
              </w:rPr>
            </w:pPr>
            <w:r w:rsidRPr="0065609F">
              <w:rPr>
                <w:bCs/>
                <w:lang w:val="en-US"/>
              </w:rPr>
              <w:t>RussianFederation</w:t>
            </w:r>
            <w:r>
              <w:rPr>
                <w:bCs/>
              </w:rPr>
              <w:t xml:space="preserve">. </w:t>
            </w:r>
            <w:r w:rsidRPr="0065609F">
              <w:rPr>
                <w:bCs/>
              </w:rPr>
              <w:t>27.08.17 ДУ «Держгідрографія»</w:t>
            </w:r>
          </w:p>
        </w:tc>
      </w:tr>
      <w:tr w:rsidR="002E54E0" w:rsidRPr="00D20DA0" w:rsidTr="00966C86">
        <w:trPr>
          <w:trHeight w:val="24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5609F" w:rsidRDefault="002E54E0" w:rsidP="00966C86">
            <w:pPr>
              <w:jc w:val="center"/>
              <w:rPr>
                <w:bCs/>
              </w:rPr>
            </w:pPr>
            <w:r w:rsidRPr="0065609F">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5609F" w:rsidRDefault="002E54E0" w:rsidP="00966C86">
            <w:pPr>
              <w:jc w:val="both"/>
              <w:rPr>
                <w:bCs/>
              </w:rPr>
            </w:pPr>
            <w:r w:rsidRPr="0065609F">
              <w:rPr>
                <w:bCs/>
                <w:lang w:val="en-US"/>
              </w:rPr>
              <w:t>YANINA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5609F" w:rsidRDefault="002E54E0" w:rsidP="00966C86">
            <w:pPr>
              <w:tabs>
                <w:tab w:val="left" w:pos="2371"/>
                <w:tab w:val="left" w:pos="2513"/>
              </w:tabs>
              <w:rPr>
                <w:bCs/>
              </w:rPr>
            </w:pPr>
            <w:r w:rsidRPr="0065609F">
              <w:rPr>
                <w:bCs/>
                <w:lang w:val="en-US"/>
              </w:rPr>
              <w:t>RussianFederation</w:t>
            </w:r>
            <w:r>
              <w:rPr>
                <w:bCs/>
              </w:rPr>
              <w:t xml:space="preserve">. </w:t>
            </w:r>
            <w:r w:rsidRPr="0065609F">
              <w:rPr>
                <w:bCs/>
              </w:rPr>
              <w:t>15.09.17, 07.07.18 ДУ «Держгідрографія»</w:t>
            </w:r>
          </w:p>
        </w:tc>
      </w:tr>
      <w:tr w:rsidR="002E54E0" w:rsidRPr="00D20DA0" w:rsidTr="00966C86">
        <w:trPr>
          <w:trHeight w:val="497"/>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5609F" w:rsidRDefault="002E54E0" w:rsidP="00966C86">
            <w:pPr>
              <w:jc w:val="center"/>
              <w:rPr>
                <w:bCs/>
              </w:rPr>
            </w:pPr>
            <w:r w:rsidRPr="0065609F">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5609F" w:rsidRDefault="002E54E0" w:rsidP="00966C86">
            <w:pPr>
              <w:jc w:val="both"/>
              <w:rPr>
                <w:bCs/>
              </w:rPr>
            </w:pPr>
            <w:r w:rsidRPr="0065609F">
              <w:rPr>
                <w:bCs/>
              </w:rPr>
              <w:t>SARMAT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5609F" w:rsidRDefault="002E54E0" w:rsidP="00966C86">
            <w:pPr>
              <w:tabs>
                <w:tab w:val="left" w:pos="2371"/>
                <w:tab w:val="left" w:pos="2513"/>
              </w:tabs>
              <w:rPr>
                <w:bCs/>
              </w:rPr>
            </w:pPr>
            <w:r>
              <w:rPr>
                <w:bCs/>
              </w:rPr>
              <w:t xml:space="preserve">Russian Federation </w:t>
            </w:r>
            <w:r w:rsidRPr="0065609F">
              <w:rPr>
                <w:bCs/>
              </w:rPr>
              <w:t>11.04, 12.06.18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5609F" w:rsidRDefault="002E54E0" w:rsidP="00966C86">
            <w:pPr>
              <w:jc w:val="center"/>
            </w:pPr>
            <w:r w:rsidRPr="0065609F">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5609F" w:rsidRDefault="002E54E0" w:rsidP="00966C86">
            <w:pPr>
              <w:jc w:val="both"/>
              <w:rPr>
                <w:lang w:val="en-US"/>
              </w:rPr>
            </w:pPr>
            <w:r w:rsidRPr="0065609F">
              <w:rPr>
                <w:lang w:val="en-US"/>
              </w:rPr>
              <w:t>RB-365</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5609F" w:rsidRDefault="002E54E0" w:rsidP="00966C86">
            <w:pPr>
              <w:tabs>
                <w:tab w:val="left" w:pos="2371"/>
                <w:tab w:val="left" w:pos="2513"/>
              </w:tabs>
              <w:rPr>
                <w:bCs/>
              </w:rPr>
            </w:pPr>
            <w:r w:rsidRPr="0065609F">
              <w:rPr>
                <w:bCs/>
                <w:lang w:val="en-US"/>
              </w:rPr>
              <w:t>RussianFederation</w:t>
            </w:r>
            <w:r>
              <w:rPr>
                <w:bCs/>
              </w:rPr>
              <w:t xml:space="preserve">. </w:t>
            </w:r>
            <w:r w:rsidRPr="0065609F">
              <w:rPr>
                <w:bCs/>
              </w:rPr>
              <w:t>18.09, 21.09.17, 04.04, 16.05, 08.06, 13.06, 19.06, 22.06, 05.07.18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10</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395D34" w:rsidRDefault="002E54E0" w:rsidP="00966C86">
            <w:pPr>
              <w:jc w:val="center"/>
            </w:pPr>
            <w:r w:rsidRPr="00395D34">
              <w:t>-</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395D34" w:rsidRDefault="002E54E0" w:rsidP="00966C86">
            <w:pPr>
              <w:jc w:val="both"/>
            </w:pPr>
            <w:r w:rsidRPr="00395D34">
              <w:rPr>
                <w:lang w:val="en-US"/>
              </w:rPr>
              <w:t>PANTIKAPEY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395D34" w:rsidRDefault="002E54E0" w:rsidP="00966C86">
            <w:pPr>
              <w:tabs>
                <w:tab w:val="left" w:pos="2371"/>
                <w:tab w:val="left" w:pos="2513"/>
              </w:tabs>
              <w:rPr>
                <w:bCs/>
              </w:rPr>
            </w:pPr>
            <w:r w:rsidRPr="00395D34">
              <w:rPr>
                <w:bCs/>
                <w:lang w:val="en-US"/>
              </w:rPr>
              <w:t>RussianFederation</w:t>
            </w:r>
            <w:r w:rsidRPr="00395D34">
              <w:rPr>
                <w:bCs/>
              </w:rPr>
              <w:t>. 17.10.18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D10FEA" w:rsidRDefault="002E54E0" w:rsidP="00966C86">
            <w:pPr>
              <w:tabs>
                <w:tab w:val="left" w:pos="3345"/>
              </w:tabs>
              <w:jc w:val="center"/>
            </w:pPr>
            <w:r w:rsidRPr="00D10FEA">
              <w:t>11</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D10FEA" w:rsidRDefault="002E54E0" w:rsidP="00966C86">
            <w:pPr>
              <w:jc w:val="center"/>
            </w:pPr>
            <w:r>
              <w:rPr>
                <w:bCs/>
              </w:rPr>
              <w:t xml:space="preserve">9057290 /   </w:t>
            </w:r>
            <w:r w:rsidRPr="00D10FEA">
              <w:rPr>
                <w:bCs/>
              </w:rPr>
              <w:t>273211420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D10FEA" w:rsidRDefault="002E54E0" w:rsidP="00966C86">
            <w:pPr>
              <w:jc w:val="both"/>
              <w:rPr>
                <w:lang w:val="en-US"/>
              </w:rPr>
            </w:pPr>
            <w:r w:rsidRPr="00D10FEA">
              <w:rPr>
                <w:lang w:val="en-US"/>
              </w:rPr>
              <w:t>ALEXANDER TVARDOVSKIY</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D10FEA" w:rsidRDefault="002E54E0" w:rsidP="00966C86">
            <w:pPr>
              <w:tabs>
                <w:tab w:val="left" w:pos="2371"/>
                <w:tab w:val="left" w:pos="2513"/>
              </w:tabs>
              <w:rPr>
                <w:bCs/>
                <w:lang w:val="en-US"/>
              </w:rPr>
            </w:pPr>
            <w:r w:rsidRPr="00D10FEA">
              <w:rPr>
                <w:bCs/>
                <w:lang w:val="en-US"/>
              </w:rPr>
              <w:t>RussianFederation</w:t>
            </w:r>
            <w:r w:rsidRPr="00D10FEA">
              <w:rPr>
                <w:bCs/>
              </w:rPr>
              <w:t>. 14.09.20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F93E6E" w:rsidRDefault="002E54E0" w:rsidP="00966C86">
            <w:pPr>
              <w:tabs>
                <w:tab w:val="left" w:pos="3345"/>
              </w:tabs>
              <w:jc w:val="center"/>
            </w:pPr>
            <w:r w:rsidRPr="00F93E6E">
              <w:t>12</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F93E6E" w:rsidRDefault="002E54E0" w:rsidP="00966C86">
            <w:pPr>
              <w:jc w:val="center"/>
            </w:pPr>
            <w:r w:rsidRPr="00F93E6E">
              <w:t>273542430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F93E6E" w:rsidRDefault="002E54E0" w:rsidP="00966C86">
            <w:pPr>
              <w:jc w:val="both"/>
            </w:pPr>
            <w:r w:rsidRPr="00F93E6E">
              <w:rPr>
                <w:lang w:val="en-US"/>
              </w:rPr>
              <w:t>AFALINA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F93E6E" w:rsidRDefault="002E54E0" w:rsidP="00966C86">
            <w:pPr>
              <w:tabs>
                <w:tab w:val="left" w:pos="2371"/>
                <w:tab w:val="left" w:pos="2513"/>
              </w:tabs>
              <w:rPr>
                <w:bCs/>
              </w:rPr>
            </w:pPr>
            <w:r w:rsidRPr="00F93E6E">
              <w:rPr>
                <w:bCs/>
                <w:lang w:val="en-US"/>
              </w:rPr>
              <w:t>RussianFederation</w:t>
            </w:r>
            <w:r w:rsidRPr="00F93E6E">
              <w:rPr>
                <w:bCs/>
              </w:rPr>
              <w:t>. 06.10, 26.10.20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F93E6E" w:rsidRDefault="002E54E0" w:rsidP="00966C86">
            <w:pPr>
              <w:tabs>
                <w:tab w:val="left" w:pos="3345"/>
              </w:tabs>
              <w:jc w:val="center"/>
            </w:pPr>
            <w:r w:rsidRPr="00F93E6E">
              <w:t>13</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F93E6E" w:rsidRDefault="002E54E0" w:rsidP="00966C86">
            <w:pPr>
              <w:jc w:val="center"/>
              <w:rPr>
                <w:bCs/>
              </w:rPr>
            </w:pPr>
            <w:r w:rsidRPr="00F93E6E">
              <w:rPr>
                <w:bCs/>
              </w:rPr>
              <w:t>273218360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F93E6E" w:rsidRDefault="002E54E0" w:rsidP="00966C86">
            <w:pPr>
              <w:jc w:val="both"/>
              <w:rPr>
                <w:bCs/>
              </w:rPr>
            </w:pPr>
            <w:r w:rsidRPr="00F93E6E">
              <w:rPr>
                <w:bCs/>
              </w:rPr>
              <w:t>ANASTASIA</w:t>
            </w:r>
          </w:p>
        </w:tc>
        <w:tc>
          <w:tcPr>
            <w:tcW w:w="5812" w:type="dxa"/>
            <w:tcBorders>
              <w:top w:val="single" w:sz="6" w:space="0" w:color="auto"/>
              <w:left w:val="single" w:sz="6" w:space="0" w:color="auto"/>
              <w:bottom w:val="single" w:sz="4" w:space="0" w:color="auto"/>
              <w:right w:val="double" w:sz="4" w:space="0" w:color="auto"/>
            </w:tcBorders>
          </w:tcPr>
          <w:p w:rsidR="002E54E0" w:rsidRPr="00F93E6E" w:rsidRDefault="002E54E0" w:rsidP="00966C86">
            <w:pPr>
              <w:rPr>
                <w:bCs/>
              </w:rPr>
            </w:pPr>
            <w:r w:rsidRPr="00F93E6E">
              <w:rPr>
                <w:bCs/>
              </w:rPr>
              <w:t>Russian Federation. 06.10.20 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F93E6E" w:rsidRDefault="002E54E0" w:rsidP="00966C86">
            <w:pPr>
              <w:tabs>
                <w:tab w:val="left" w:pos="3345"/>
              </w:tabs>
              <w:ind w:left="24"/>
              <w:jc w:val="center"/>
            </w:pPr>
            <w:r w:rsidRPr="00F93E6E">
              <w:t>14</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F93E6E" w:rsidRDefault="002E54E0" w:rsidP="00966C86">
            <w:pPr>
              <w:jc w:val="center"/>
              <w:rPr>
                <w:bCs/>
              </w:rPr>
            </w:pPr>
            <w:r w:rsidRPr="00F93E6E">
              <w:rPr>
                <w:bCs/>
              </w:rPr>
              <w:t>273541310</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F93E6E" w:rsidRDefault="002E54E0" w:rsidP="00966C86">
            <w:pPr>
              <w:jc w:val="both"/>
              <w:rPr>
                <w:bCs/>
              </w:rPr>
            </w:pPr>
            <w:r w:rsidRPr="00F93E6E">
              <w:rPr>
                <w:bCs/>
              </w:rPr>
              <w:t xml:space="preserve">SELIGER </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F93E6E" w:rsidRDefault="002E54E0" w:rsidP="00966C86">
            <w:pPr>
              <w:tabs>
                <w:tab w:val="left" w:pos="2371"/>
                <w:tab w:val="left" w:pos="2513"/>
              </w:tabs>
              <w:rPr>
                <w:bCs/>
              </w:rPr>
            </w:pPr>
            <w:r w:rsidRPr="00F93E6E">
              <w:rPr>
                <w:bCs/>
              </w:rPr>
              <w:t>Russian Federation 26.10.20 ДУ «Держгідрографія»</w:t>
            </w:r>
          </w:p>
        </w:tc>
      </w:tr>
      <w:tr w:rsidR="002E54E0" w:rsidRPr="00D20DA0" w:rsidTr="00966C86">
        <w:trPr>
          <w:trHeight w:val="257"/>
        </w:trPr>
        <w:tc>
          <w:tcPr>
            <w:tcW w:w="11199" w:type="dxa"/>
            <w:gridSpan w:val="4"/>
            <w:tcBorders>
              <w:top w:val="single" w:sz="4" w:space="0" w:color="auto"/>
              <w:left w:val="double" w:sz="4" w:space="0" w:color="auto"/>
              <w:bottom w:val="single" w:sz="4" w:space="0" w:color="auto"/>
              <w:right w:val="double" w:sz="4" w:space="0" w:color="auto"/>
            </w:tcBorders>
            <w:vAlign w:val="center"/>
          </w:tcPr>
          <w:p w:rsidR="002E54E0" w:rsidRDefault="002E54E0" w:rsidP="00966C86">
            <w:pPr>
              <w:tabs>
                <w:tab w:val="left" w:pos="2371"/>
                <w:tab w:val="left" w:pos="2513"/>
              </w:tabs>
              <w:ind w:left="318" w:hanging="707"/>
              <w:jc w:val="both"/>
              <w:rPr>
                <w:b/>
                <w:bCs/>
                <w:sz w:val="28"/>
                <w:szCs w:val="28"/>
              </w:rPr>
            </w:pPr>
          </w:p>
          <w:p w:rsidR="002E54E0" w:rsidRPr="004664AA" w:rsidRDefault="002E54E0" w:rsidP="00966C86">
            <w:pPr>
              <w:tabs>
                <w:tab w:val="left" w:pos="2371"/>
                <w:tab w:val="left" w:pos="2513"/>
              </w:tabs>
              <w:ind w:left="318" w:hanging="707"/>
              <w:jc w:val="both"/>
              <w:rPr>
                <w:b/>
                <w:bCs/>
                <w:sz w:val="28"/>
                <w:szCs w:val="28"/>
              </w:rPr>
            </w:pPr>
            <w:r w:rsidRPr="004664AA">
              <w:rPr>
                <w:b/>
                <w:bCs/>
                <w:sz w:val="28"/>
                <w:szCs w:val="28"/>
              </w:rPr>
              <w:t>Чорноморськ</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9572680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lang w:val="en-US"/>
              </w:rPr>
              <w:t>KALOSLIMEN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 xml:space="preserve">. 20.09.15 </w:t>
            </w:r>
            <w:r w:rsidRPr="00D20DA0">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9443504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lang w:val="en-US"/>
              </w:rPr>
              <w:t>MYSTARKHANKUT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w:t>
            </w:r>
            <w:r w:rsidRPr="00D20DA0">
              <w:rPr>
                <w:bCs/>
              </w:rPr>
              <w:t xml:space="preserve"> на</w:t>
            </w:r>
            <w:r>
              <w:rPr>
                <w:bCs/>
              </w:rPr>
              <w:t xml:space="preserve"> постійній основі </w:t>
            </w:r>
            <w:r w:rsidRPr="00D20DA0">
              <w:rPr>
                <w:bCs/>
              </w:rPr>
              <w:t>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9557628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lang w:val="en-US"/>
              </w:rPr>
              <w:t>OCHERETAY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 xml:space="preserve">. </w:t>
            </w:r>
            <w:r w:rsidRPr="00D20DA0">
              <w:rPr>
                <w:bCs/>
              </w:rPr>
              <w:t>17</w:t>
            </w:r>
            <w:r>
              <w:rPr>
                <w:bCs/>
              </w:rPr>
              <w:t>.12.14, 01.07.15</w:t>
            </w:r>
            <w:r w:rsidRPr="00D20DA0">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273372830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lang w:val="en-US"/>
              </w:rPr>
              <w:t>GOUSAN</w:t>
            </w:r>
            <w:r w:rsidRPr="00D20DA0">
              <w:rPr>
                <w:bCs/>
              </w:rPr>
              <w:t>-5</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w:t>
            </w:r>
            <w:r w:rsidRPr="00D20DA0">
              <w:rPr>
                <w:bCs/>
              </w:rPr>
              <w:t xml:space="preserve"> на постійній осно</w:t>
            </w:r>
            <w:r>
              <w:rPr>
                <w:bCs/>
              </w:rPr>
              <w:t xml:space="preserve">ві </w:t>
            </w:r>
            <w:r w:rsidRPr="00D20DA0">
              <w:rPr>
                <w:bCs/>
              </w:rPr>
              <w:t>ВМС ЗСУ</w:t>
            </w:r>
          </w:p>
        </w:tc>
      </w:tr>
      <w:tr w:rsidR="002E54E0" w:rsidRPr="00D20DA0" w:rsidTr="00966C86">
        <w:trPr>
          <w:trHeight w:val="227"/>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9443499</w:t>
            </w:r>
            <w:r>
              <w:rPr>
                <w:bCs/>
              </w:rPr>
              <w:t xml:space="preserve"> / </w:t>
            </w:r>
            <w:r>
              <w:rPr>
                <w:bCs/>
              </w:rPr>
              <w:lastRenderedPageBreak/>
              <w:t>273378830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lang w:val="en-US"/>
              </w:rPr>
              <w:lastRenderedPageBreak/>
              <w:t>FEDOR</w:t>
            </w:r>
            <w:r>
              <w:rPr>
                <w:bCs/>
                <w:lang w:val="en-US"/>
              </w:rPr>
              <w:t>URUIPI</w:t>
            </w:r>
            <w:r w:rsidRPr="00D20DA0">
              <w:rPr>
                <w:bCs/>
                <w:lang w:val="en-US"/>
              </w:rPr>
              <w:t>N</w:t>
            </w:r>
            <w:r>
              <w:rPr>
                <w:bCs/>
                <w:lang w:val="en-US"/>
              </w:rPr>
              <w:t xml:space="preserve"> (</w:t>
            </w:r>
            <w:r>
              <w:rPr>
                <w:bCs/>
              </w:rPr>
              <w:t>Буксир</w:t>
            </w:r>
            <w:r>
              <w:rPr>
                <w:bCs/>
                <w:lang w:val="en-US"/>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 20.09.15</w:t>
            </w:r>
            <w:r w:rsidRPr="00D20DA0">
              <w:rPr>
                <w:bCs/>
              </w:rPr>
              <w:t xml:space="preserve"> ВМС ЗСУ</w:t>
            </w:r>
          </w:p>
        </w:tc>
      </w:tr>
      <w:tr w:rsidR="002E54E0" w:rsidRPr="00D20DA0" w:rsidTr="00966C86">
        <w:trPr>
          <w:trHeight w:val="85"/>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lastRenderedPageBreak/>
              <w:t>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8714009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rPr>
            </w:pPr>
            <w:r w:rsidRPr="00D20DA0">
              <w:rPr>
                <w:bCs/>
              </w:rPr>
              <w:t>PECHORA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 xml:space="preserve">. 04.08, 10.08, 15.08, 18.08, </w:t>
            </w:r>
            <w:r w:rsidRPr="00D20DA0">
              <w:rPr>
                <w:bCs/>
              </w:rPr>
              <w:t>02.09, 06.09, 16.09</w:t>
            </w:r>
            <w:r>
              <w:rPr>
                <w:bCs/>
              </w:rPr>
              <w:t xml:space="preserve">, 21.09.17 </w:t>
            </w:r>
            <w:r w:rsidRPr="00D20DA0">
              <w:rPr>
                <w:bCs/>
              </w:rPr>
              <w:t>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243E1A" w:rsidRDefault="002E54E0" w:rsidP="00966C86">
            <w:pPr>
              <w:jc w:val="center"/>
              <w:rPr>
                <w:bCs/>
              </w:rPr>
            </w:pPr>
            <w:r w:rsidRPr="00243E1A">
              <w:rPr>
                <w:bCs/>
              </w:rPr>
              <w:t>8841539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243E1A" w:rsidRDefault="002E54E0" w:rsidP="00966C86">
            <w:pPr>
              <w:jc w:val="both"/>
              <w:rPr>
                <w:bCs/>
              </w:rPr>
            </w:pPr>
            <w:r w:rsidRPr="00243E1A">
              <w:rPr>
                <w:bCs/>
              </w:rPr>
              <w:t>IRTYSH (STONE) (суховантаж)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43E1A" w:rsidRDefault="002E54E0" w:rsidP="00966C86">
            <w:pPr>
              <w:tabs>
                <w:tab w:val="left" w:pos="2371"/>
                <w:tab w:val="left" w:pos="2513"/>
              </w:tabs>
              <w:rPr>
                <w:bCs/>
              </w:rPr>
            </w:pPr>
            <w:r w:rsidRPr="00243E1A">
              <w:rPr>
                <w:bCs/>
                <w:lang w:val="en-US"/>
              </w:rPr>
              <w:t>RussianFederation</w:t>
            </w:r>
            <w:r w:rsidRPr="00243E1A">
              <w:rPr>
                <w:bCs/>
              </w:rPr>
              <w:t>. 09.10, 18.10, 20.10, 22.10, 23.10.18, 24.03.19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pPr>
            <w:r w:rsidRPr="00F53DC0">
              <w:t xml:space="preserve">8410275 / </w:t>
            </w:r>
            <w:r w:rsidRPr="00F53DC0">
              <w:rPr>
                <w:color w:val="000000"/>
              </w:rPr>
              <w:t>511347000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pPr>
            <w:r w:rsidRPr="00F53DC0">
              <w:rPr>
                <w:lang w:val="en-US"/>
              </w:rPr>
              <w:t>AMUR</w:t>
            </w:r>
          </w:p>
          <w:p w:rsidR="002E54E0" w:rsidRPr="00F53DC0" w:rsidRDefault="002E54E0" w:rsidP="00966C86">
            <w:r w:rsidRPr="00F53DC0">
              <w:rPr>
                <w:color w:val="000000" w:themeColor="text1"/>
              </w:rPr>
              <w:t>(самохідна баржа, днопоглиблююче)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rPr>
            </w:pPr>
            <w:r w:rsidRPr="00F53DC0">
              <w:rPr>
                <w:bCs/>
                <w:lang w:val="en-US"/>
              </w:rPr>
              <w:t>RussianFederation</w:t>
            </w:r>
            <w:r w:rsidRPr="00F53DC0">
              <w:rPr>
                <w:bCs/>
              </w:rPr>
              <w:t>. 21.09.17, 08.06, 12.06, 04.11.18 ДУ Держгідрографія, 15.09, 16.09.17, 05.04, 07.04, 10.04-13.04, 15.04, 16.04, 18.04, 08.06, 12.06, 09.10, 04.11, 26.11.18, 22.03, 24.03, 27.03, 29.03, 04.04, 05.04, 07.04, 08.04, 10.04, 12-15.04, 24.04, 26.04, 27.04, 29.04, 30.04, 03.05, 05.05, 25.05, 26.05, 28-30.05, 02.06, 03.06, 13.06, 16.06, 18.06, 20.06, 23.06, 25.06, 27.06, 01.07, 15.08, 21.08-24.08, 26.08, 27.08, 29.08, 12.09, 17.09, 23.09, 21.12, 23.12 – 26.12.19</w:t>
            </w:r>
            <w:r>
              <w:rPr>
                <w:bCs/>
              </w:rPr>
              <w:t>, 18.02.20</w:t>
            </w:r>
            <w:r w:rsidRPr="00F53DC0">
              <w:rPr>
                <w:bCs/>
              </w:rPr>
              <w:t xml:space="preserve">  ВМС ЗСУ</w:t>
            </w:r>
          </w:p>
        </w:tc>
      </w:tr>
      <w:tr w:rsidR="002E54E0" w:rsidRPr="00D20DA0" w:rsidTr="00966C86">
        <w:trPr>
          <w:trHeight w:val="341"/>
        </w:trPr>
        <w:tc>
          <w:tcPr>
            <w:tcW w:w="11199" w:type="dxa"/>
            <w:gridSpan w:val="4"/>
            <w:tcBorders>
              <w:top w:val="single" w:sz="4" w:space="0" w:color="auto"/>
              <w:left w:val="double" w:sz="4" w:space="0" w:color="auto"/>
              <w:bottom w:val="single" w:sz="4" w:space="0" w:color="auto"/>
              <w:right w:val="double" w:sz="4" w:space="0" w:color="auto"/>
            </w:tcBorders>
            <w:vAlign w:val="center"/>
          </w:tcPr>
          <w:p w:rsidR="002E54E0" w:rsidRPr="00D20DA0" w:rsidRDefault="002E54E0" w:rsidP="00966C86">
            <w:pPr>
              <w:tabs>
                <w:tab w:val="left" w:pos="2371"/>
                <w:tab w:val="left" w:pos="2513"/>
                <w:tab w:val="left" w:pos="3345"/>
              </w:tabs>
              <w:ind w:left="318" w:hanging="707"/>
              <w:jc w:val="both"/>
              <w:rPr>
                <w:b/>
                <w:sz w:val="28"/>
                <w:szCs w:val="28"/>
              </w:rPr>
            </w:pPr>
            <w:r w:rsidRPr="00D20DA0">
              <w:rPr>
                <w:b/>
                <w:sz w:val="28"/>
                <w:szCs w:val="28"/>
              </w:rPr>
              <w:t>Ялта</w:t>
            </w:r>
          </w:p>
        </w:tc>
      </w:tr>
      <w:tr w:rsidR="002E54E0" w:rsidRPr="00D20DA0" w:rsidTr="00966C86">
        <w:trPr>
          <w:trHeight w:val="25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pPr>
            <w:r w:rsidRPr="00D20DA0">
              <w:t>6602898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OCEANMAJESTY</w:t>
            </w:r>
            <w:r>
              <w:t xml:space="preserve"> (пасажир.</w:t>
            </w:r>
            <w:r w:rsidRPr="00D20DA0">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9D33C5" w:rsidRDefault="002E54E0" w:rsidP="00966C86">
            <w:pPr>
              <w:tabs>
                <w:tab w:val="left" w:pos="2371"/>
                <w:tab w:val="left" w:pos="2513"/>
              </w:tabs>
            </w:pPr>
            <w:r w:rsidRPr="00D20DA0">
              <w:rPr>
                <w:lang w:val="en-US"/>
              </w:rPr>
              <w:t>Portugal</w:t>
            </w:r>
            <w:r>
              <w:t xml:space="preserve">. </w:t>
            </w:r>
            <w:r w:rsidRPr="00D20DA0">
              <w:rPr>
                <w:bCs/>
              </w:rPr>
              <w:t>17.09.</w:t>
            </w:r>
            <w:r>
              <w:rPr>
                <w:bCs/>
              </w:rPr>
              <w:t xml:space="preserve">14 </w:t>
            </w:r>
            <w:r w:rsidRPr="00D20DA0">
              <w:rPr>
                <w:bCs/>
              </w:rPr>
              <w:t>ВМС ЗСУ</w:t>
            </w:r>
          </w:p>
        </w:tc>
      </w:tr>
      <w:tr w:rsidR="002E54E0" w:rsidRPr="00D20DA0" w:rsidTr="00966C86">
        <w:trPr>
          <w:trHeight w:val="196"/>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pPr>
            <w:r w:rsidRPr="00D20DA0">
              <w:t>7740570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NEFTERUDOVOZ</w:t>
            </w:r>
            <w:r w:rsidRPr="00D20DA0">
              <w:t>-29</w:t>
            </w:r>
            <w:r w:rsidRPr="00D20DA0">
              <w:rPr>
                <w:lang w:val="en-US"/>
              </w:rPr>
              <w:t>M</w:t>
            </w:r>
            <w:r>
              <w:t xml:space="preserve"> (тан.</w:t>
            </w:r>
            <w:r w:rsidRPr="00D20DA0">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9D33C5" w:rsidRDefault="002E54E0" w:rsidP="00966C86">
            <w:pPr>
              <w:tabs>
                <w:tab w:val="left" w:pos="2371"/>
                <w:tab w:val="left" w:pos="2513"/>
              </w:tabs>
            </w:pPr>
            <w:r w:rsidRPr="00D20DA0">
              <w:rPr>
                <w:lang w:val="en-US"/>
              </w:rPr>
              <w:t>RussianFederation</w:t>
            </w:r>
            <w:r>
              <w:t xml:space="preserve">. </w:t>
            </w:r>
            <w:r>
              <w:rPr>
                <w:bCs/>
              </w:rPr>
              <w:t>05.06.17</w:t>
            </w:r>
            <w:r w:rsidRPr="00D20DA0">
              <w:rPr>
                <w:bCs/>
              </w:rPr>
              <w:t xml:space="preserve"> ВМС ЗСУ</w:t>
            </w:r>
          </w:p>
        </w:tc>
      </w:tr>
      <w:tr w:rsidR="002E54E0" w:rsidRPr="00D20DA0" w:rsidTr="00966C86">
        <w:trPr>
          <w:trHeight w:val="221"/>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9D33C5" w:rsidRDefault="002E54E0" w:rsidP="00966C86">
            <w:pPr>
              <w:jc w:val="center"/>
            </w:pPr>
            <w:r w:rsidRPr="009D33C5">
              <w:t>7630282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NEFTERUDOVOZ</w:t>
            </w:r>
            <w:r w:rsidRPr="009D33C5">
              <w:t>-21</w:t>
            </w:r>
            <w:r w:rsidRPr="00D20DA0">
              <w:rPr>
                <w:lang w:val="en-US"/>
              </w:rPr>
              <w:t>M</w:t>
            </w:r>
            <w:r>
              <w:t xml:space="preserve"> танк.</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pPr>
            <w:r w:rsidRPr="00D20DA0">
              <w:t>Russian Federation</w:t>
            </w:r>
          </w:p>
        </w:tc>
      </w:tr>
      <w:tr w:rsidR="002E54E0" w:rsidRPr="00D20DA0" w:rsidTr="00966C86">
        <w:trPr>
          <w:trHeight w:val="152"/>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pPr>
            <w:r w:rsidRPr="00D20DA0">
              <w:rPr>
                <w:bCs/>
              </w:rPr>
              <w:t>319050100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TTKISS</w:t>
            </w:r>
            <w:r w:rsidRPr="00D20DA0">
              <w:t xml:space="preserve"> (прогулянкове)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pPr>
            <w:r w:rsidRPr="00D20DA0">
              <w:t>Cayman Islands</w:t>
            </w:r>
          </w:p>
        </w:tc>
      </w:tr>
      <w:tr w:rsidR="002E54E0" w:rsidRPr="002E54E0" w:rsidTr="00966C86">
        <w:trPr>
          <w:trHeight w:val="172"/>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235105944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LEGEND</w:t>
            </w:r>
            <w:r w:rsidRPr="00D20DA0">
              <w:t xml:space="preserve"> (парусне)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lang w:val="en-US"/>
              </w:rPr>
            </w:pPr>
            <w:r w:rsidRPr="00D20DA0">
              <w:rPr>
                <w:lang w:val="en-US"/>
              </w:rPr>
              <w:t>United Kingdom of Great Britain and Northern Ireland</w:t>
            </w:r>
          </w:p>
        </w:tc>
      </w:tr>
      <w:tr w:rsidR="002E54E0" w:rsidRPr="00D20DA0" w:rsidTr="00966C86">
        <w:trPr>
          <w:trHeight w:val="122"/>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273000000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DIZELIST(SEVASTOPOL)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lang w:val="en-US"/>
              </w:rPr>
            </w:pPr>
            <w:r w:rsidRPr="00D20DA0">
              <w:rPr>
                <w:bCs/>
                <w:lang w:val="en-US"/>
              </w:rPr>
              <w:t>Russian Federation</w:t>
            </w:r>
          </w:p>
        </w:tc>
      </w:tr>
      <w:tr w:rsidR="002E54E0" w:rsidRPr="00D20DA0" w:rsidTr="00966C86">
        <w:trPr>
          <w:trHeight w:val="167"/>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273354170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MARIA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Russian Federation</w:t>
            </w:r>
          </w:p>
        </w:tc>
      </w:tr>
      <w:tr w:rsidR="002E54E0" w:rsidRPr="00D20DA0" w:rsidTr="00966C86">
        <w:trPr>
          <w:trHeight w:val="72"/>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319050500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INDY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Cayman Islands</w:t>
            </w:r>
          </w:p>
        </w:tc>
      </w:tr>
      <w:tr w:rsidR="002E54E0" w:rsidRPr="00D20DA0" w:rsidTr="00966C86">
        <w:trPr>
          <w:trHeight w:val="118"/>
        </w:trPr>
        <w:tc>
          <w:tcPr>
            <w:tcW w:w="851" w:type="dxa"/>
            <w:tcBorders>
              <w:top w:val="single" w:sz="4" w:space="0" w:color="auto"/>
              <w:left w:val="double" w:sz="4" w:space="0" w:color="auto"/>
              <w:bottom w:val="single" w:sz="4" w:space="0" w:color="auto"/>
              <w:right w:val="single" w:sz="6" w:space="0" w:color="auto"/>
            </w:tcBorders>
            <w:vAlign w:val="center"/>
          </w:tcPr>
          <w:p w:rsidR="002E54E0" w:rsidRPr="009D33C5" w:rsidRDefault="002E54E0" w:rsidP="00966C86">
            <w:pPr>
              <w:tabs>
                <w:tab w:val="left" w:pos="3345"/>
              </w:tabs>
              <w:jc w:val="center"/>
              <w:rPr>
                <w:lang w:val="en-US"/>
              </w:rPr>
            </w:pPr>
            <w:r w:rsidRPr="009D33C5">
              <w:rPr>
                <w:lang w:val="en-US"/>
              </w:rPr>
              <w:t>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9D33C5" w:rsidRDefault="002E54E0" w:rsidP="00966C86">
            <w:pPr>
              <w:jc w:val="center"/>
              <w:rPr>
                <w:bCs/>
              </w:rPr>
            </w:pPr>
            <w:r w:rsidRPr="009D33C5">
              <w:rPr>
                <w:bCs/>
              </w:rPr>
              <w:t>273004702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9D33C5" w:rsidRDefault="002E54E0" w:rsidP="00966C86">
            <w:pPr>
              <w:jc w:val="both"/>
              <w:rPr>
                <w:lang w:val="en-US"/>
              </w:rPr>
            </w:pPr>
            <w:r w:rsidRPr="009D33C5">
              <w:rPr>
                <w:lang w:val="en-US"/>
              </w:rPr>
              <w:t>ALBATROS44</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9D33C5" w:rsidRDefault="002E54E0" w:rsidP="00966C86">
            <w:pPr>
              <w:tabs>
                <w:tab w:val="left" w:pos="2371"/>
                <w:tab w:val="left" w:pos="2513"/>
              </w:tabs>
              <w:rPr>
                <w:bCs/>
                <w:lang w:val="en-US"/>
              </w:rPr>
            </w:pPr>
            <w:r w:rsidRPr="009D33C5">
              <w:rPr>
                <w:bCs/>
                <w:lang w:val="en-US"/>
              </w:rPr>
              <w:t>Russian Federation</w:t>
            </w:r>
          </w:p>
        </w:tc>
      </w:tr>
      <w:tr w:rsidR="002E54E0" w:rsidRPr="00D20DA0" w:rsidTr="00966C86">
        <w:trPr>
          <w:trHeight w:val="150"/>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10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273379370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DISCOVERI</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Russian Federation</w:t>
            </w:r>
          </w:p>
        </w:tc>
      </w:tr>
      <w:tr w:rsidR="002E54E0" w:rsidRPr="00D20DA0" w:rsidTr="00966C86">
        <w:trPr>
          <w:trHeight w:val="54"/>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11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273373960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EOL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Russian Federation</w:t>
            </w:r>
          </w:p>
        </w:tc>
      </w:tr>
      <w:tr w:rsidR="002E54E0" w:rsidRPr="00D20DA0" w:rsidTr="00966C86">
        <w:trPr>
          <w:trHeight w:val="100"/>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12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273376940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A.DOVZHENKO</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Russian Federation</w:t>
            </w:r>
          </w:p>
        </w:tc>
      </w:tr>
      <w:tr w:rsidR="002E54E0" w:rsidRPr="00D20DA0" w:rsidTr="00966C86">
        <w:trPr>
          <w:trHeight w:val="146"/>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13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273377960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PETR CHAYKOVSKIY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Russian Federation</w:t>
            </w:r>
          </w:p>
        </w:tc>
      </w:tr>
      <w:tr w:rsidR="002E54E0" w:rsidRPr="00D20DA0" w:rsidTr="00966C86">
        <w:trPr>
          <w:trHeight w:val="49"/>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14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273378730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A.GLAZUNOV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Russian Federation</w:t>
            </w:r>
          </w:p>
        </w:tc>
      </w:tr>
      <w:tr w:rsidR="002E54E0" w:rsidRPr="00D20DA0" w:rsidTr="00966C86">
        <w:trPr>
          <w:trHeight w:val="54"/>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15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518788000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SANTA MARIA IVER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Cook Islands</w:t>
            </w:r>
          </w:p>
        </w:tc>
      </w:tr>
      <w:tr w:rsidR="002E54E0" w:rsidRPr="00D20DA0" w:rsidTr="00966C86">
        <w:trPr>
          <w:trHeight w:val="99"/>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16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273379270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SANTA BARBARA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Russian Federation</w:t>
            </w:r>
          </w:p>
        </w:tc>
      </w:tr>
      <w:tr w:rsidR="002E54E0" w:rsidRPr="00D20DA0" w:rsidTr="00966C86">
        <w:trPr>
          <w:trHeight w:val="45"/>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17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273384900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AQUADOR</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Russian Federation</w:t>
            </w:r>
          </w:p>
        </w:tc>
      </w:tr>
      <w:tr w:rsidR="002E54E0" w:rsidRPr="00D20DA0" w:rsidTr="00966C86">
        <w:trPr>
          <w:trHeight w:val="45"/>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18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273373970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PAUSTOVSKIY</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Russian Federation</w:t>
            </w:r>
          </w:p>
        </w:tc>
      </w:tr>
      <w:tr w:rsidR="002E54E0" w:rsidRPr="00D20DA0" w:rsidTr="00966C86">
        <w:trPr>
          <w:trHeight w:val="210"/>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19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273374950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G.PUSKIN</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lang w:val="en-US"/>
              </w:rPr>
            </w:pPr>
            <w:r w:rsidRPr="00D20DA0">
              <w:rPr>
                <w:bCs/>
                <w:lang w:val="en-US"/>
              </w:rPr>
              <w:t>Russian Federation</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YALTINETS</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 Federation</w:t>
            </w:r>
            <w:r>
              <w:rPr>
                <w:bCs/>
              </w:rPr>
              <w:t xml:space="preserve">.13.09.15 </w:t>
            </w:r>
            <w:r w:rsidRPr="00D20DA0">
              <w:rPr>
                <w:bCs/>
              </w:rPr>
              <w:t>ДУ «Держгідрографія»</w:t>
            </w:r>
          </w:p>
        </w:tc>
      </w:tr>
      <w:tr w:rsidR="002E54E0" w:rsidRPr="00D20DA0" w:rsidTr="00966C86">
        <w:trPr>
          <w:trHeight w:val="98"/>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9D33C5" w:rsidRDefault="002E54E0" w:rsidP="00966C86">
            <w:pPr>
              <w:jc w:val="both"/>
            </w:pPr>
            <w:r w:rsidRPr="00D20DA0">
              <w:rPr>
                <w:lang w:val="en-US"/>
              </w:rPr>
              <w:t>KOKTEBEL</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 xml:space="preserve">. 14.09.15 </w:t>
            </w:r>
            <w:r w:rsidRPr="00D20DA0">
              <w:rPr>
                <w:bCs/>
              </w:rPr>
              <w:t>ДУ «Держгідрографія»</w:t>
            </w:r>
          </w:p>
        </w:tc>
      </w:tr>
      <w:tr w:rsidR="002E54E0" w:rsidRPr="00D20DA0" w:rsidTr="00966C86">
        <w:trPr>
          <w:trHeight w:val="214"/>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9D33C5" w:rsidRDefault="002E54E0" w:rsidP="00966C86">
            <w:pPr>
              <w:jc w:val="both"/>
            </w:pPr>
            <w:r w:rsidRPr="00D20DA0">
              <w:rPr>
                <w:lang w:val="en-US"/>
              </w:rPr>
              <w:t>ALEXA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Pr>
                <w:bCs/>
              </w:rPr>
              <w:t xml:space="preserve">20.09.15 </w:t>
            </w:r>
            <w:r w:rsidRPr="00D20DA0">
              <w:rPr>
                <w:bCs/>
              </w:rPr>
              <w:t>ДУ «Держгідрографія»</w:t>
            </w:r>
          </w:p>
        </w:tc>
      </w:tr>
      <w:tr w:rsidR="002E54E0" w:rsidRPr="002E54E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9707039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9D33C5" w:rsidRDefault="002E54E0" w:rsidP="00966C86">
            <w:pPr>
              <w:jc w:val="both"/>
            </w:pPr>
            <w:r w:rsidRPr="00D20DA0">
              <w:rPr>
                <w:lang w:val="en-US"/>
              </w:rPr>
              <w:t>FORTYTWO</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2E54E0">
              <w:rPr>
                <w:bCs/>
                <w:lang w:val="en-US"/>
              </w:rPr>
              <w:t xml:space="preserve">Bahamas (Commonwealth of the). 02.10.15 </w:t>
            </w:r>
            <w:r w:rsidRPr="00D20DA0">
              <w:rPr>
                <w:bCs/>
              </w:rPr>
              <w:t>ДУ</w:t>
            </w:r>
            <w:r w:rsidRPr="002E54E0">
              <w:rPr>
                <w:bCs/>
                <w:lang w:val="en-US"/>
              </w:rPr>
              <w:t xml:space="preserve"> «</w:t>
            </w:r>
            <w:r w:rsidRPr="00D20DA0">
              <w:rPr>
                <w:bCs/>
              </w:rPr>
              <w:t>Держгідрографія</w:t>
            </w:r>
            <w:r w:rsidRPr="002E54E0">
              <w:rPr>
                <w:bCs/>
                <w:lang w:val="en-US"/>
              </w:rPr>
              <w:t>»</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D20DA0" w:rsidRDefault="002E54E0" w:rsidP="00966C86">
            <w:pPr>
              <w:tabs>
                <w:tab w:val="left" w:pos="3345"/>
              </w:tabs>
              <w:jc w:val="center"/>
              <w:rPr>
                <w:lang w:val="en-US"/>
              </w:rPr>
            </w:pPr>
            <w:r w:rsidRPr="00D20DA0">
              <w:rPr>
                <w:lang w:val="en-US"/>
              </w:rPr>
              <w:t>24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lang w:val="en-US"/>
              </w:rPr>
            </w:pPr>
            <w:r w:rsidRPr="00D20DA0">
              <w:rPr>
                <w:bCs/>
                <w:lang w:val="en-US"/>
              </w:rPr>
              <w:t>-</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lang w:val="en-US"/>
              </w:rPr>
            </w:pPr>
            <w:r w:rsidRPr="00D20DA0">
              <w:rPr>
                <w:lang w:val="en-US"/>
              </w:rPr>
              <w:t>SHTORM</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 Federation</w:t>
            </w:r>
            <w:r>
              <w:rPr>
                <w:bCs/>
              </w:rPr>
              <w:t xml:space="preserve">. </w:t>
            </w:r>
            <w:r w:rsidRPr="009D33C5">
              <w:rPr>
                <w:bCs/>
              </w:rPr>
              <w:t>2</w:t>
            </w:r>
            <w:r w:rsidRPr="00D20DA0">
              <w:rPr>
                <w:bCs/>
              </w:rPr>
              <w:t>0.1</w:t>
            </w:r>
            <w:r w:rsidRPr="009D33C5">
              <w:rPr>
                <w:bCs/>
              </w:rPr>
              <w:t>1</w:t>
            </w:r>
            <w:r>
              <w:rPr>
                <w:bCs/>
              </w:rPr>
              <w:t>.15</w:t>
            </w:r>
            <w:r w:rsidRPr="00D20DA0">
              <w:rPr>
                <w:bCs/>
              </w:rPr>
              <w:t>ДУ «Держгідрографія»</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9D33C5" w:rsidRDefault="002E54E0" w:rsidP="00966C86">
            <w:pPr>
              <w:jc w:val="center"/>
              <w:rPr>
                <w:bCs/>
              </w:rPr>
            </w:pPr>
            <w:r w:rsidRPr="009D33C5">
              <w:rPr>
                <w:bCs/>
              </w:rPr>
              <w:t>7514347</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9D33C5" w:rsidRDefault="002E54E0" w:rsidP="00966C86">
            <w:pPr>
              <w:jc w:val="both"/>
            </w:pPr>
            <w:r w:rsidRPr="00D20DA0">
              <w:rPr>
                <w:lang w:val="en-US"/>
              </w:rPr>
              <w:t>DIDA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Turkey</w:t>
            </w:r>
            <w:r>
              <w:rPr>
                <w:bCs/>
              </w:rPr>
              <w:t xml:space="preserve">. 06.04.15 </w:t>
            </w:r>
            <w:r w:rsidRPr="00D20DA0">
              <w:rPr>
                <w:bCs/>
              </w:rPr>
              <w:t>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9542271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ROYALHELENA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Bulgaria</w:t>
            </w:r>
            <w:r>
              <w:rPr>
                <w:bCs/>
              </w:rPr>
              <w:t>. 11.06.14 ВМС ЗСУ</w:t>
            </w:r>
          </w:p>
        </w:tc>
      </w:tr>
      <w:tr w:rsidR="002E54E0" w:rsidRPr="00D20DA0" w:rsidTr="00966C86">
        <w:trPr>
          <w:trHeight w:val="134"/>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7636860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SOVETSKAYARODINA</w:t>
            </w:r>
            <w:r>
              <w:rPr>
                <w:bCs/>
              </w:rPr>
              <w:t>(сух</w:t>
            </w:r>
            <w:r w:rsidRPr="00D20DA0">
              <w:rPr>
                <w:bCs/>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 18.03.15</w:t>
            </w:r>
            <w:r w:rsidRPr="00D20DA0">
              <w:rPr>
                <w:bCs/>
              </w:rPr>
              <w:t xml:space="preserve"> ВМС ЗСУ</w:t>
            </w:r>
          </w:p>
        </w:tc>
      </w:tr>
      <w:tr w:rsidR="002E54E0" w:rsidRPr="00D20DA0" w:rsidTr="00966C86">
        <w:trPr>
          <w:trHeight w:val="165"/>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8662610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EGERIA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Turkey</w:t>
            </w:r>
            <w:r>
              <w:rPr>
                <w:bCs/>
              </w:rPr>
              <w:t xml:space="preserve">. 19.08.14 </w:t>
            </w:r>
            <w:r w:rsidRPr="00D20DA0">
              <w:rPr>
                <w:bCs/>
              </w:rPr>
              <w:t>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29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rPr>
                <w:bCs/>
              </w:rPr>
              <w:t>7337684</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PYOTRLIDOV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w:t>
            </w:r>
            <w:r w:rsidRPr="00D20DA0">
              <w:rPr>
                <w:bCs/>
              </w:rPr>
              <w:t xml:space="preserve"> 08</w:t>
            </w:r>
            <w:r>
              <w:rPr>
                <w:bCs/>
              </w:rPr>
              <w:t>.11.15, 25.06.16</w:t>
            </w:r>
            <w:r w:rsidRPr="00D20DA0">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30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bCs/>
              </w:rPr>
            </w:pPr>
            <w:r w:rsidRPr="00D20DA0">
              <w:t>273339200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VOLGOBALT</w:t>
            </w:r>
            <w:r w:rsidRPr="00D20DA0">
              <w:t>-203</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.22.06.16</w:t>
            </w:r>
            <w:r w:rsidRPr="00D20DA0">
              <w:rPr>
                <w:bCs/>
              </w:rPr>
              <w:t xml:space="preserve"> БФ «Майдан ЗС»</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31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pPr>
            <w:r w:rsidRPr="00D20DA0">
              <w:t>8230338</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VOLGOBALT</w:t>
            </w:r>
            <w:r w:rsidRPr="00D20DA0">
              <w:t>-205</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 xml:space="preserve">.09.08.17 </w:t>
            </w:r>
            <w:r w:rsidRPr="00D20DA0">
              <w:rPr>
                <w:bCs/>
              </w:rPr>
              <w:t>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32</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pPr>
            <w:r w:rsidRPr="00D20DA0">
              <w:t>8330542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MIRANDA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D20DA0">
              <w:rPr>
                <w:bCs/>
                <w:lang w:val="en-US"/>
              </w:rPr>
              <w:t>RussianFederation</w:t>
            </w:r>
            <w:r>
              <w:rPr>
                <w:bCs/>
              </w:rPr>
              <w:t>. 11.08.17</w:t>
            </w:r>
            <w:r w:rsidRPr="00D20DA0">
              <w:rPr>
                <w:bCs/>
              </w:rPr>
              <w:t xml:space="preserve"> ВМС ЗСУ</w:t>
            </w:r>
          </w:p>
        </w:tc>
      </w:tr>
      <w:tr w:rsidR="002E54E0" w:rsidRPr="002E54E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33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pPr>
            <w:r w:rsidRPr="00D20DA0">
              <w:t>7032997</w:t>
            </w:r>
            <w:r>
              <w:t xml:space="preserve"> / </w:t>
            </w:r>
            <w:r w:rsidRPr="000F25C4">
              <w:rPr>
                <w:color w:val="000000"/>
                <w:lang w:eastAsia="uk-UA"/>
              </w:rPr>
              <w:t>273397120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9D042F" w:rsidRDefault="002E54E0" w:rsidP="00966C86">
            <w:pPr>
              <w:jc w:val="both"/>
            </w:pPr>
            <w:r w:rsidRPr="00D20DA0">
              <w:rPr>
                <w:lang w:val="en-US"/>
              </w:rPr>
              <w:t>KNYAZVLADIMIR</w:t>
            </w:r>
            <w:r>
              <w:t xml:space="preserve"> (</w:t>
            </w:r>
            <w:r>
              <w:rPr>
                <w:color w:val="000000"/>
                <w:lang w:eastAsia="uk-UA"/>
              </w:rPr>
              <w:t>п</w:t>
            </w:r>
            <w:r w:rsidRPr="000F25C4">
              <w:rPr>
                <w:color w:val="000000"/>
                <w:lang w:eastAsia="uk-UA"/>
              </w:rPr>
              <w:t>асажирське</w:t>
            </w:r>
            <w: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D20DA0">
              <w:rPr>
                <w:bCs/>
                <w:lang w:val="en-US"/>
              </w:rPr>
              <w:t>RussianFederation</w:t>
            </w:r>
            <w:r w:rsidRPr="002E54E0">
              <w:rPr>
                <w:bCs/>
                <w:lang w:val="en-US"/>
              </w:rPr>
              <w:t xml:space="preserve">. 05.09.17, 04.09.18,04.06, 03.09, 17.09, 23.09.19, 03.03, 10.03, 17.03.20, 15.06, 20.07, 27.07, 03.08, 10.08, 24.08.21 </w:t>
            </w:r>
            <w:r w:rsidRPr="00D20DA0">
              <w:rPr>
                <w:bCs/>
              </w:rPr>
              <w:t>ВМС</w:t>
            </w:r>
            <w:r w:rsidRPr="002E54E0">
              <w:rPr>
                <w:bCs/>
                <w:lang w:val="en-US"/>
              </w:rPr>
              <w:t xml:space="preserve"> </w:t>
            </w:r>
            <w:r w:rsidRPr="00D20DA0">
              <w:rPr>
                <w:bCs/>
              </w:rPr>
              <w:t>ЗСУ</w:t>
            </w:r>
            <w:r w:rsidRPr="002E54E0">
              <w:rPr>
                <w:bCs/>
                <w:lang w:val="en-US"/>
              </w:rPr>
              <w:t xml:space="preserve">, 19.09.17 </w:t>
            </w:r>
            <w:r w:rsidRPr="00D20DA0">
              <w:rPr>
                <w:bCs/>
              </w:rPr>
              <w:t>БФ</w:t>
            </w:r>
            <w:r w:rsidRPr="002E54E0">
              <w:rPr>
                <w:bCs/>
                <w:lang w:val="en-US"/>
              </w:rPr>
              <w:t xml:space="preserve"> «</w:t>
            </w:r>
            <w:r w:rsidRPr="00D20DA0">
              <w:rPr>
                <w:bCs/>
              </w:rPr>
              <w:t>Майдан</w:t>
            </w:r>
            <w:r w:rsidRPr="002E54E0">
              <w:rPr>
                <w:bCs/>
                <w:lang w:val="en-US"/>
              </w:rPr>
              <w:t xml:space="preserve"> </w:t>
            </w:r>
            <w:r w:rsidRPr="00D20DA0">
              <w:rPr>
                <w:bCs/>
              </w:rPr>
              <w:t>ЗС</w:t>
            </w:r>
            <w:r w:rsidRPr="002E54E0">
              <w:rPr>
                <w:bCs/>
                <w:lang w:val="en-US"/>
              </w:rPr>
              <w:t>»</w:t>
            </w:r>
          </w:p>
        </w:tc>
      </w:tr>
      <w:tr w:rsidR="002E54E0" w:rsidRPr="00D20DA0" w:rsidTr="00966C86">
        <w:trPr>
          <w:trHeight w:val="241"/>
        </w:trPr>
        <w:tc>
          <w:tcPr>
            <w:tcW w:w="851" w:type="dxa"/>
            <w:tcBorders>
              <w:top w:val="single" w:sz="4" w:space="0" w:color="auto"/>
              <w:left w:val="double" w:sz="4" w:space="0" w:color="auto"/>
              <w:bottom w:val="single" w:sz="4" w:space="0" w:color="auto"/>
              <w:right w:val="single" w:sz="6" w:space="0" w:color="auto"/>
            </w:tcBorders>
            <w:vAlign w:val="center"/>
          </w:tcPr>
          <w:p w:rsidR="002E54E0" w:rsidRPr="00713721" w:rsidRDefault="002E54E0" w:rsidP="00966C86">
            <w:pPr>
              <w:tabs>
                <w:tab w:val="left" w:pos="3345"/>
              </w:tabs>
              <w:jc w:val="center"/>
            </w:pPr>
            <w:r w:rsidRPr="00713721">
              <w:t>34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pPr>
            <w:r w:rsidRPr="00D20DA0">
              <w:t>8860822</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pPr>
            <w:r w:rsidRPr="00D20DA0">
              <w:rPr>
                <w:lang w:val="en-US"/>
              </w:rPr>
              <w:t>KAMA</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2371"/>
                <w:tab w:val="left" w:pos="2513"/>
              </w:tabs>
              <w:rPr>
                <w:bCs/>
              </w:rPr>
            </w:pPr>
            <w:r w:rsidRPr="00D20DA0">
              <w:rPr>
                <w:bCs/>
                <w:lang w:val="en-US"/>
              </w:rPr>
              <w:t>RussianFederation</w:t>
            </w:r>
            <w:r>
              <w:rPr>
                <w:bCs/>
              </w:rPr>
              <w:t>.</w:t>
            </w:r>
            <w:r w:rsidRPr="00D20DA0">
              <w:rPr>
                <w:bCs/>
              </w:rPr>
              <w:t xml:space="preserve"> 19</w:t>
            </w:r>
            <w:r>
              <w:rPr>
                <w:bCs/>
              </w:rPr>
              <w:t>.10, 02.11.17</w:t>
            </w:r>
            <w:r w:rsidRPr="00D20DA0">
              <w:rPr>
                <w:bCs/>
              </w:rPr>
              <w:t xml:space="preserve"> ВМС ЗСУ</w:t>
            </w:r>
          </w:p>
        </w:tc>
      </w:tr>
      <w:tr w:rsidR="002E54E0" w:rsidRPr="00D20DA0" w:rsidTr="00966C86">
        <w:trPr>
          <w:trHeight w:val="180"/>
        </w:trPr>
        <w:tc>
          <w:tcPr>
            <w:tcW w:w="851" w:type="dxa"/>
            <w:tcBorders>
              <w:top w:val="single" w:sz="4" w:space="0" w:color="auto"/>
              <w:left w:val="double" w:sz="4" w:space="0" w:color="auto"/>
              <w:bottom w:val="single" w:sz="4" w:space="0" w:color="auto"/>
              <w:right w:val="single" w:sz="6" w:space="0" w:color="auto"/>
            </w:tcBorders>
            <w:vAlign w:val="center"/>
          </w:tcPr>
          <w:p w:rsidR="002E54E0" w:rsidRPr="00713721" w:rsidRDefault="002E54E0" w:rsidP="00966C86">
            <w:pPr>
              <w:tabs>
                <w:tab w:val="left" w:pos="3345"/>
              </w:tabs>
              <w:jc w:val="center"/>
            </w:pPr>
            <w:r w:rsidRPr="00713721">
              <w:t>35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pStyle w:val="1"/>
              <w:jc w:val="center"/>
              <w:outlineLvl w:val="0"/>
              <w:rPr>
                <w:b w:val="0"/>
                <w:bCs w:val="0"/>
                <w:sz w:val="20"/>
                <w:szCs w:val="20"/>
              </w:rPr>
            </w:pPr>
            <w:r w:rsidRPr="00D20DA0">
              <w:rPr>
                <w:b w:val="0"/>
                <w:bCs w:val="0"/>
                <w:sz w:val="20"/>
                <w:szCs w:val="20"/>
              </w:rPr>
              <w:t>8133669</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bCs/>
                <w:color w:val="000000" w:themeColor="text1"/>
              </w:rPr>
            </w:pPr>
            <w:r w:rsidRPr="00D20DA0">
              <w:rPr>
                <w:bCs/>
                <w:color w:val="000000" w:themeColor="text1"/>
                <w:lang w:val="en-US"/>
              </w:rPr>
              <w:t>VALERIYGLUKHOV</w:t>
            </w:r>
          </w:p>
          <w:p w:rsidR="002E54E0" w:rsidRPr="00D20DA0" w:rsidRDefault="002E54E0" w:rsidP="00966C86">
            <w:pPr>
              <w:jc w:val="both"/>
              <w:rPr>
                <w:bCs/>
                <w:color w:val="222222"/>
              </w:rPr>
            </w:pPr>
            <w:r w:rsidRPr="00D20DA0">
              <w:rPr>
                <w:rStyle w:val="af7"/>
                <w:color w:val="000000" w:themeColor="text1"/>
                <w:lang w:val="en-US"/>
              </w:rPr>
              <w:t>NEFTERUDOVOZ</w:t>
            </w:r>
            <w:r w:rsidRPr="006F1A35">
              <w:rPr>
                <w:rStyle w:val="af7"/>
                <w:color w:val="000000" w:themeColor="text1"/>
              </w:rPr>
              <w:t xml:space="preserve"> 43</w:t>
            </w:r>
            <w:r w:rsidRPr="00D20DA0">
              <w:rPr>
                <w:rStyle w:val="af7"/>
                <w:color w:val="000000" w:themeColor="text1"/>
                <w:lang w:val="en-US"/>
              </w:rPr>
              <w:t>M</w:t>
            </w:r>
            <w:r>
              <w:rPr>
                <w:bCs/>
                <w:color w:val="000000" w:themeColor="text1"/>
              </w:rPr>
              <w:t>(танк.</w:t>
            </w:r>
            <w:r w:rsidRPr="00D20DA0">
              <w:rPr>
                <w:bCs/>
                <w:color w:val="222222"/>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D20DA0">
              <w:rPr>
                <w:bCs/>
                <w:lang w:val="en-US"/>
              </w:rPr>
              <w:t>RussianFederation</w:t>
            </w:r>
            <w:r>
              <w:rPr>
                <w:bCs/>
              </w:rPr>
              <w:t>.</w:t>
            </w:r>
            <w:r w:rsidRPr="00D20DA0">
              <w:rPr>
                <w:bCs/>
              </w:rPr>
              <w:t xml:space="preserve"> 2</w:t>
            </w:r>
            <w:r>
              <w:rPr>
                <w:bCs/>
              </w:rPr>
              <w:t>3.05, 03.06.17</w:t>
            </w:r>
            <w:r w:rsidRPr="00D20DA0">
              <w:rPr>
                <w:bCs/>
              </w:rPr>
              <w:t xml:space="preserve"> ВМС ЗСУ</w:t>
            </w:r>
          </w:p>
        </w:tc>
      </w:tr>
      <w:tr w:rsidR="002E54E0" w:rsidRPr="00D20DA0" w:rsidTr="00966C86">
        <w:trPr>
          <w:trHeight w:val="144"/>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lastRenderedPageBreak/>
              <w:t>36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pStyle w:val="1"/>
              <w:jc w:val="center"/>
              <w:outlineLvl w:val="0"/>
              <w:rPr>
                <w:b w:val="0"/>
                <w:bCs w:val="0"/>
                <w:sz w:val="20"/>
                <w:szCs w:val="20"/>
              </w:rPr>
            </w:pPr>
            <w:r w:rsidRPr="00D20DA0">
              <w:rPr>
                <w:b w:val="0"/>
                <w:color w:val="000000"/>
                <w:sz w:val="20"/>
                <w:szCs w:val="20"/>
              </w:rPr>
              <w:t>8860511</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F1A35" w:rsidRDefault="002E54E0" w:rsidP="00966C86">
            <w:pPr>
              <w:jc w:val="both"/>
              <w:rPr>
                <w:bCs/>
                <w:color w:val="000000" w:themeColor="text1"/>
              </w:rPr>
            </w:pPr>
            <w:r w:rsidRPr="00D20DA0">
              <w:rPr>
                <w:color w:val="000000"/>
                <w:lang w:eastAsia="uk-UA"/>
              </w:rPr>
              <w:t>NEPTUN 3</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D20DA0" w:rsidRDefault="002E54E0" w:rsidP="00966C86">
            <w:pPr>
              <w:tabs>
                <w:tab w:val="left" w:pos="916"/>
                <w:tab w:val="left" w:pos="1832"/>
                <w:tab w:val="left" w:pos="2371"/>
                <w:tab w:val="left" w:pos="251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D20DA0">
              <w:rPr>
                <w:bCs/>
                <w:lang w:val="en-US"/>
              </w:rPr>
              <w:t>RussianFederation</w:t>
            </w:r>
            <w:r>
              <w:rPr>
                <w:bCs/>
              </w:rPr>
              <w:t xml:space="preserve">.28.04.17 </w:t>
            </w:r>
            <w:r w:rsidRPr="00D20DA0">
              <w:rPr>
                <w:bCs/>
              </w:rPr>
              <w:t xml:space="preserve"> ВМС ЗСУ</w:t>
            </w:r>
          </w:p>
        </w:tc>
      </w:tr>
      <w:tr w:rsidR="002E54E0" w:rsidRPr="00D20DA0" w:rsidTr="00966C86">
        <w:trPr>
          <w:trHeight w:val="88"/>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37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Default="002E54E0" w:rsidP="00966C86">
            <w:pPr>
              <w:jc w:val="center"/>
            </w:pPr>
            <w:r w:rsidRPr="003A6F15">
              <w:t>8872590</w:t>
            </w:r>
          </w:p>
          <w:p w:rsidR="002E54E0" w:rsidRPr="00A438E9" w:rsidRDefault="002E54E0" w:rsidP="00966C86">
            <w:pPr>
              <w:jc w:val="center"/>
            </w:pPr>
            <w:r w:rsidRPr="003A6F15">
              <w:t>273359330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both"/>
              <w:rPr>
                <w:color w:val="000000"/>
                <w:lang w:eastAsia="uk-UA"/>
              </w:rPr>
            </w:pPr>
            <w:r w:rsidRPr="003A6F15">
              <w:rPr>
                <w:lang w:val="en-US"/>
              </w:rPr>
              <w:t>ARMAN</w:t>
            </w:r>
            <w:r w:rsidRPr="006F1A35">
              <w:t>-1</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3A6F15" w:rsidRDefault="002E54E0" w:rsidP="00966C86">
            <w:pPr>
              <w:tabs>
                <w:tab w:val="left" w:pos="2371"/>
                <w:tab w:val="left" w:pos="2513"/>
              </w:tabs>
              <w:rPr>
                <w:bCs/>
              </w:rPr>
            </w:pPr>
            <w:r w:rsidRPr="00D20DA0">
              <w:rPr>
                <w:bCs/>
              </w:rPr>
              <w:t>Russian Federation</w:t>
            </w:r>
            <w:r>
              <w:rPr>
                <w:bCs/>
              </w:rPr>
              <w:t xml:space="preserve">. 26.04.15 </w:t>
            </w:r>
            <w:r w:rsidRPr="00D20DA0">
              <w:rPr>
                <w:bCs/>
              </w:rPr>
              <w:t xml:space="preserve"> ВМС ЗСУ</w:t>
            </w:r>
          </w:p>
        </w:tc>
      </w:tr>
      <w:tr w:rsidR="002E54E0" w:rsidRPr="00D20DA0" w:rsidTr="00966C86">
        <w:trPr>
          <w:trHeight w:val="70"/>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38</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D20DA0" w:rsidRDefault="002E54E0" w:rsidP="00966C86">
            <w:pPr>
              <w:jc w:val="center"/>
              <w:rPr>
                <w:color w:val="000000" w:themeColor="text1"/>
              </w:rPr>
            </w:pPr>
            <w:r w:rsidRPr="00D20DA0">
              <w:rPr>
                <w:color w:val="000000" w:themeColor="text1"/>
              </w:rPr>
              <w:t>7111420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F1A35" w:rsidRDefault="002E54E0" w:rsidP="00966C86">
            <w:pPr>
              <w:jc w:val="both"/>
              <w:rPr>
                <w:color w:val="000000" w:themeColor="text1"/>
              </w:rPr>
            </w:pPr>
            <w:r w:rsidRPr="00D20DA0">
              <w:rPr>
                <w:color w:val="000000" w:themeColor="text1"/>
                <w:lang w:val="en-US"/>
              </w:rPr>
              <w:t>KOLGUEV</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F1A35" w:rsidRDefault="002E54E0" w:rsidP="00966C86">
            <w:pPr>
              <w:tabs>
                <w:tab w:val="left" w:pos="2371"/>
                <w:tab w:val="left" w:pos="2513"/>
              </w:tabs>
              <w:rPr>
                <w:color w:val="000000" w:themeColor="text1"/>
              </w:rPr>
            </w:pPr>
            <w:r w:rsidRPr="00D20DA0">
              <w:rPr>
                <w:color w:val="000000" w:themeColor="text1"/>
              </w:rPr>
              <w:t>Росія</w:t>
            </w:r>
            <w:r>
              <w:rPr>
                <w:color w:val="000000" w:themeColor="text1"/>
              </w:rPr>
              <w:t xml:space="preserve"> судн./опер. </w:t>
            </w:r>
            <w:r w:rsidRPr="00D20DA0">
              <w:rPr>
                <w:color w:val="000000" w:themeColor="text1"/>
              </w:rPr>
              <w:t>Росія</w:t>
            </w:r>
            <w:r>
              <w:rPr>
                <w:color w:val="000000" w:themeColor="text1"/>
              </w:rPr>
              <w:t xml:space="preserve">. </w:t>
            </w:r>
            <w:r>
              <w:rPr>
                <w:bCs/>
              </w:rPr>
              <w:t>28.05, 13.06, 20.06, 23.06.17</w:t>
            </w:r>
            <w:r w:rsidRPr="00D20DA0">
              <w:rPr>
                <w:bCs/>
              </w:rPr>
              <w:t xml:space="preserve"> ВМС ЗСУ</w:t>
            </w:r>
          </w:p>
        </w:tc>
      </w:tr>
      <w:tr w:rsidR="002E54E0" w:rsidRPr="00D20DA0" w:rsidTr="00966C86">
        <w:trPr>
          <w:trHeight w:val="291"/>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39</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center"/>
              <w:rPr>
                <w:bCs/>
              </w:rPr>
            </w:pPr>
            <w:r w:rsidRPr="00F53DC0">
              <w:rPr>
                <w:bCs/>
              </w:rPr>
              <w:t>8841539 / 273374390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F53DC0" w:rsidRDefault="002E54E0" w:rsidP="00966C86">
            <w:pPr>
              <w:jc w:val="both"/>
              <w:rPr>
                <w:bCs/>
              </w:rPr>
            </w:pPr>
            <w:r w:rsidRPr="00F53DC0">
              <w:rPr>
                <w:bCs/>
              </w:rPr>
              <w:t>IRTYSH (STONE) (сух</w:t>
            </w:r>
            <w:r>
              <w:rPr>
                <w:bCs/>
              </w:rPr>
              <w:t>овантаж, днопо</w:t>
            </w:r>
            <w:r w:rsidRPr="00F53DC0">
              <w:rPr>
                <w:bCs/>
              </w:rPr>
              <w:t>глиблююче)</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F53DC0" w:rsidRDefault="002E54E0" w:rsidP="00966C86">
            <w:pPr>
              <w:tabs>
                <w:tab w:val="left" w:pos="2371"/>
                <w:tab w:val="left" w:pos="2513"/>
              </w:tabs>
              <w:rPr>
                <w:bCs/>
                <w:lang w:val="en-US"/>
              </w:rPr>
            </w:pPr>
            <w:r w:rsidRPr="00F53DC0">
              <w:rPr>
                <w:bCs/>
                <w:lang w:val="en-US"/>
              </w:rPr>
              <w:t>RussianFederation</w:t>
            </w:r>
            <w:r w:rsidRPr="00F53DC0">
              <w:rPr>
                <w:bCs/>
              </w:rPr>
              <w:t xml:space="preserve">. 26.07, 14.09, 22.09, 15.10, 25.11.18, 24.01, </w:t>
            </w:r>
            <w:r w:rsidRPr="00F53DC0">
              <w:rPr>
                <w:bCs/>
                <w:lang w:val="en-US"/>
              </w:rPr>
              <w:t xml:space="preserve">11.02, 22.02, 27.02, 09.03, 15.03, 18.03, 30.03, </w:t>
            </w:r>
            <w:r w:rsidRPr="00F53DC0">
              <w:rPr>
                <w:bCs/>
              </w:rPr>
              <w:t>02.08, 04.09, 25.09, 02.10, 03.12, 21.12, 26.12.19</w:t>
            </w:r>
            <w:r>
              <w:rPr>
                <w:bCs/>
              </w:rPr>
              <w:t>, 18.02.20</w:t>
            </w:r>
            <w:r w:rsidRPr="00F53DC0">
              <w:rPr>
                <w:bCs/>
              </w:rPr>
              <w:t xml:space="preserve"> ВМС ЗСУ</w:t>
            </w:r>
          </w:p>
        </w:tc>
      </w:tr>
      <w:tr w:rsidR="002E54E0" w:rsidRPr="00D20DA0" w:rsidTr="00966C86">
        <w:trPr>
          <w:trHeight w:val="291"/>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40</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center"/>
              <w:rPr>
                <w:bCs/>
              </w:rPr>
            </w:pPr>
            <w:r w:rsidRPr="0042769F">
              <w:rPr>
                <w:bCs/>
              </w:rPr>
              <w:t>8714009 / 273370420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2769F" w:rsidRDefault="002E54E0" w:rsidP="00966C86">
            <w:pPr>
              <w:jc w:val="both"/>
              <w:rPr>
                <w:bCs/>
                <w:lang w:val="en-US"/>
              </w:rPr>
            </w:pPr>
            <w:r w:rsidRPr="0042769F">
              <w:rPr>
                <w:bCs/>
              </w:rPr>
              <w:t>PECHORA</w:t>
            </w:r>
            <w:r w:rsidRPr="0042769F">
              <w:rPr>
                <w:bCs/>
                <w:lang w:val="en-US"/>
              </w:rPr>
              <w:t xml:space="preserve"> (</w:t>
            </w:r>
            <w:r w:rsidRPr="0042769F">
              <w:rPr>
                <w:bCs/>
              </w:rPr>
              <w:t>днопоглиблювач</w:t>
            </w:r>
            <w:r w:rsidRPr="0042769F">
              <w:rPr>
                <w:bCs/>
                <w:lang w:val="en-US"/>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2769F" w:rsidRDefault="002E54E0" w:rsidP="00966C86">
            <w:pPr>
              <w:tabs>
                <w:tab w:val="left" w:pos="2371"/>
                <w:tab w:val="left" w:pos="2513"/>
              </w:tabs>
              <w:rPr>
                <w:bCs/>
              </w:rPr>
            </w:pPr>
            <w:r w:rsidRPr="0042769F">
              <w:rPr>
                <w:bCs/>
                <w:lang w:val="en-US"/>
              </w:rPr>
              <w:t>RussianFederation</w:t>
            </w:r>
            <w:r w:rsidRPr="0042769F">
              <w:rPr>
                <w:bCs/>
              </w:rPr>
              <w:t>. 04.08, 10.08, 15.08, 18.08, 02.09, 06.09, 16.09, 21.09.17, 24.09, 16.10, 05.11, 24.11.18, 20.01, 16.</w:t>
            </w:r>
            <w:r w:rsidRPr="0042769F">
              <w:rPr>
                <w:bCs/>
                <w:lang w:val="en-US"/>
              </w:rPr>
              <w:t>02, 22.03, 30.03, 09.04, 16.04, 23.04, 26.04, 29.04, 06.</w:t>
            </w:r>
            <w:r w:rsidRPr="0042769F">
              <w:rPr>
                <w:bCs/>
              </w:rPr>
              <w:t>05, 19.05, 26.05, 01.06, 07.06, 22.06, 27.06, 05.07, 08.07, 17.07, 28.07, 11.08, 15.08, 23.08, 31.08, 27.09, 04.10, 16.10, 07.12, 11.12.19</w:t>
            </w:r>
            <w:r>
              <w:rPr>
                <w:bCs/>
              </w:rPr>
              <w:t>, 23.02.20</w:t>
            </w:r>
            <w:r w:rsidRPr="0042769F">
              <w:rPr>
                <w:bCs/>
              </w:rPr>
              <w:t xml:space="preserve"> ВМС ЗСУ</w:t>
            </w:r>
          </w:p>
        </w:tc>
      </w:tr>
      <w:tr w:rsidR="002E54E0" w:rsidRPr="00D20DA0" w:rsidTr="00966C86">
        <w:trPr>
          <w:trHeight w:val="291"/>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41</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center"/>
            </w:pPr>
            <w:r w:rsidRPr="006D4186">
              <w:t>8885200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6D4186" w:rsidRDefault="002E54E0" w:rsidP="00966C86">
            <w:pPr>
              <w:jc w:val="both"/>
            </w:pPr>
            <w:r w:rsidRPr="006D4186">
              <w:rPr>
                <w:lang w:val="en-US"/>
              </w:rPr>
              <w:t>BEREZOVETS</w:t>
            </w:r>
            <w:r w:rsidRPr="006D4186">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6D4186" w:rsidRDefault="002E54E0" w:rsidP="00966C86">
            <w:pPr>
              <w:tabs>
                <w:tab w:val="left" w:pos="2371"/>
                <w:tab w:val="left" w:pos="2513"/>
              </w:tabs>
              <w:rPr>
                <w:bCs/>
              </w:rPr>
            </w:pPr>
            <w:r w:rsidRPr="006D4186">
              <w:rPr>
                <w:bCs/>
                <w:lang w:val="en-US"/>
              </w:rPr>
              <w:t>RussianFederation</w:t>
            </w:r>
            <w:r w:rsidRPr="006D4186">
              <w:rPr>
                <w:bCs/>
              </w:rPr>
              <w:t>. 08.11.18  ВМС ЗСУ</w:t>
            </w:r>
          </w:p>
        </w:tc>
      </w:tr>
      <w:tr w:rsidR="002E54E0" w:rsidRPr="00D20DA0" w:rsidTr="00966C86">
        <w:trPr>
          <w:trHeight w:val="291"/>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42</w:t>
            </w:r>
          </w:p>
        </w:tc>
        <w:tc>
          <w:tcPr>
            <w:tcW w:w="1276" w:type="dxa"/>
            <w:tcBorders>
              <w:top w:val="single" w:sz="6" w:space="0" w:color="auto"/>
              <w:left w:val="single" w:sz="6" w:space="0" w:color="auto"/>
              <w:bottom w:val="single" w:sz="4" w:space="0" w:color="auto"/>
              <w:right w:val="single" w:sz="6" w:space="0" w:color="auto"/>
            </w:tcBorders>
            <w:vAlign w:val="center"/>
          </w:tcPr>
          <w:p w:rsidR="002E54E0" w:rsidRPr="00243E1A" w:rsidRDefault="002E54E0" w:rsidP="00966C86">
            <w:pPr>
              <w:jc w:val="center"/>
            </w:pPr>
            <w:r w:rsidRPr="00243E1A">
              <w:t>8862856</w:t>
            </w:r>
          </w:p>
        </w:tc>
        <w:tc>
          <w:tcPr>
            <w:tcW w:w="3260" w:type="dxa"/>
            <w:tcBorders>
              <w:top w:val="single" w:sz="6" w:space="0" w:color="auto"/>
              <w:left w:val="single" w:sz="6" w:space="0" w:color="auto"/>
              <w:bottom w:val="single" w:sz="4" w:space="0" w:color="auto"/>
              <w:right w:val="single" w:sz="6" w:space="0" w:color="auto"/>
            </w:tcBorders>
            <w:vAlign w:val="center"/>
          </w:tcPr>
          <w:p w:rsidR="002E54E0" w:rsidRPr="00243E1A" w:rsidRDefault="002E54E0" w:rsidP="00966C86">
            <w:pPr>
              <w:jc w:val="both"/>
            </w:pPr>
            <w:r w:rsidRPr="00243E1A">
              <w:rPr>
                <w:lang w:val="en-US"/>
              </w:rPr>
              <w:t>ZELENGA</w:t>
            </w:r>
          </w:p>
        </w:tc>
        <w:tc>
          <w:tcPr>
            <w:tcW w:w="5812" w:type="dxa"/>
            <w:tcBorders>
              <w:top w:val="single" w:sz="6" w:space="0" w:color="auto"/>
              <w:left w:val="single" w:sz="6" w:space="0" w:color="auto"/>
              <w:bottom w:val="single" w:sz="4" w:space="0" w:color="auto"/>
              <w:right w:val="double" w:sz="4" w:space="0" w:color="auto"/>
            </w:tcBorders>
            <w:vAlign w:val="center"/>
          </w:tcPr>
          <w:p w:rsidR="002E54E0" w:rsidRPr="009E6DA2" w:rsidRDefault="002E54E0" w:rsidP="00966C86">
            <w:pPr>
              <w:tabs>
                <w:tab w:val="left" w:pos="2371"/>
                <w:tab w:val="left" w:pos="2513"/>
              </w:tabs>
              <w:rPr>
                <w:bCs/>
              </w:rPr>
            </w:pPr>
            <w:r w:rsidRPr="00243E1A">
              <w:rPr>
                <w:bCs/>
                <w:lang w:val="en-US"/>
              </w:rPr>
              <w:t>RussianFederation</w:t>
            </w:r>
            <w:r w:rsidRPr="00243E1A">
              <w:rPr>
                <w:bCs/>
              </w:rPr>
              <w:t>. 25.09.18 ДУ «Держгідрографія»</w:t>
            </w:r>
            <w:r w:rsidRPr="009E6DA2">
              <w:rPr>
                <w:bCs/>
              </w:rPr>
              <w:t xml:space="preserve">, 12.03.19 </w:t>
            </w:r>
            <w:r w:rsidRPr="00243E1A">
              <w:rPr>
                <w:bCs/>
              </w:rPr>
              <w:t>ВМС ЗСУ</w:t>
            </w:r>
          </w:p>
        </w:tc>
      </w:tr>
      <w:tr w:rsidR="002E54E0" w:rsidRPr="002E54E0" w:rsidTr="00966C86">
        <w:trPr>
          <w:trHeight w:val="291"/>
        </w:trPr>
        <w:tc>
          <w:tcPr>
            <w:tcW w:w="851" w:type="dxa"/>
            <w:tcBorders>
              <w:top w:val="single" w:sz="4" w:space="0" w:color="auto"/>
              <w:left w:val="double" w:sz="4" w:space="0" w:color="auto"/>
              <w:bottom w:val="single" w:sz="4" w:space="0" w:color="auto"/>
              <w:right w:val="single" w:sz="6" w:space="0" w:color="auto"/>
            </w:tcBorders>
            <w:vAlign w:val="center"/>
          </w:tcPr>
          <w:p w:rsidR="002E54E0" w:rsidRPr="00C9590E" w:rsidRDefault="002E54E0" w:rsidP="00966C86">
            <w:pPr>
              <w:tabs>
                <w:tab w:val="left" w:pos="3345"/>
              </w:tabs>
              <w:jc w:val="center"/>
              <w:rPr>
                <w:lang w:val="en-US"/>
              </w:rPr>
            </w:pPr>
            <w:r w:rsidRPr="00C9590E">
              <w:rPr>
                <w:lang w:val="en-US"/>
              </w:rPr>
              <w:t>43</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center"/>
            </w:pPr>
            <w:r w:rsidRPr="007458FA">
              <w:t>8877241</w:t>
            </w:r>
            <w:r>
              <w:t xml:space="preserve"> / </w:t>
            </w:r>
            <w:r w:rsidRPr="007E5E89">
              <w:rPr>
                <w:color w:val="000000"/>
              </w:rPr>
              <w:t>273379650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7458FA" w:rsidRDefault="002E54E0" w:rsidP="00966C86">
            <w:pPr>
              <w:jc w:val="both"/>
            </w:pPr>
            <w:r w:rsidRPr="007458FA">
              <w:rPr>
                <w:lang w:val="en-US"/>
              </w:rPr>
              <w:t>RM</w:t>
            </w:r>
            <w:r w:rsidRPr="007458FA">
              <w:t xml:space="preserve">3 </w:t>
            </w: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2E54E0" w:rsidRDefault="002E54E0" w:rsidP="00966C86">
            <w:pPr>
              <w:tabs>
                <w:tab w:val="left" w:pos="2371"/>
                <w:tab w:val="left" w:pos="2513"/>
              </w:tabs>
              <w:rPr>
                <w:bCs/>
                <w:lang w:val="en-US"/>
              </w:rPr>
            </w:pPr>
            <w:r w:rsidRPr="007458FA">
              <w:rPr>
                <w:bCs/>
                <w:lang w:val="en-US"/>
              </w:rPr>
              <w:t>RussianFederation</w:t>
            </w:r>
            <w:r w:rsidRPr="002E54E0">
              <w:rPr>
                <w:bCs/>
                <w:lang w:val="en-US"/>
              </w:rPr>
              <w:t>. 21.07, 01.08, 09.08, 21.08, 04.09, 08.10, 27.11.17, 01.09.19, 13.02, 22.02.</w:t>
            </w:r>
            <w:r w:rsidRPr="00A541F8">
              <w:rPr>
                <w:bCs/>
                <w:lang w:val="en-US"/>
              </w:rPr>
              <w:t>20</w:t>
            </w:r>
            <w:r w:rsidRPr="002E54E0">
              <w:rPr>
                <w:bCs/>
                <w:lang w:val="en-US"/>
              </w:rPr>
              <w:t xml:space="preserve"> </w:t>
            </w:r>
            <w:r w:rsidRPr="007458FA">
              <w:rPr>
                <w:bCs/>
              </w:rPr>
              <w:t>ВМС</w:t>
            </w:r>
            <w:r w:rsidRPr="002E54E0">
              <w:rPr>
                <w:bCs/>
                <w:lang w:val="en-US"/>
              </w:rPr>
              <w:t xml:space="preserve"> </w:t>
            </w:r>
            <w:r w:rsidRPr="007458FA">
              <w:rPr>
                <w:bCs/>
              </w:rPr>
              <w:t>ЗСУ</w:t>
            </w:r>
            <w:r w:rsidRPr="002E54E0">
              <w:rPr>
                <w:bCs/>
                <w:lang w:val="en-US"/>
              </w:rPr>
              <w:t xml:space="preserve">, </w:t>
            </w:r>
            <w:r w:rsidRPr="007458FA">
              <w:rPr>
                <w:bCs/>
              </w:rPr>
              <w:t>БФ</w:t>
            </w:r>
            <w:r w:rsidRPr="002E54E0">
              <w:rPr>
                <w:bCs/>
                <w:lang w:val="en-US"/>
              </w:rPr>
              <w:t xml:space="preserve"> «</w:t>
            </w:r>
            <w:r w:rsidRPr="00B07AEC">
              <w:rPr>
                <w:bCs/>
              </w:rPr>
              <w:t>Майдан</w:t>
            </w:r>
            <w:r w:rsidRPr="002E54E0">
              <w:rPr>
                <w:bCs/>
                <w:lang w:val="en-US"/>
              </w:rPr>
              <w:t xml:space="preserve"> </w:t>
            </w:r>
            <w:r w:rsidRPr="007458FA">
              <w:rPr>
                <w:bCs/>
              </w:rPr>
              <w:t>ЗС</w:t>
            </w:r>
            <w:r w:rsidRPr="002E54E0">
              <w:rPr>
                <w:bCs/>
                <w:lang w:val="en-US"/>
              </w:rPr>
              <w:t xml:space="preserve">» </w:t>
            </w:r>
          </w:p>
        </w:tc>
      </w:tr>
      <w:tr w:rsidR="002E54E0" w:rsidRPr="00D20DA0" w:rsidTr="00966C86">
        <w:trPr>
          <w:trHeight w:val="291"/>
        </w:trPr>
        <w:tc>
          <w:tcPr>
            <w:tcW w:w="851" w:type="dxa"/>
            <w:tcBorders>
              <w:top w:val="single" w:sz="4" w:space="0" w:color="auto"/>
              <w:left w:val="double" w:sz="4" w:space="0" w:color="auto"/>
              <w:bottom w:val="single" w:sz="4" w:space="0" w:color="auto"/>
              <w:right w:val="single" w:sz="6" w:space="0" w:color="auto"/>
            </w:tcBorders>
            <w:vAlign w:val="center"/>
          </w:tcPr>
          <w:p w:rsidR="002E54E0" w:rsidRPr="008B0A8B" w:rsidRDefault="002E54E0" w:rsidP="00966C86">
            <w:pPr>
              <w:tabs>
                <w:tab w:val="left" w:pos="3345"/>
              </w:tabs>
              <w:jc w:val="center"/>
            </w:pPr>
            <w:r>
              <w:t>44</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0515C" w:rsidRDefault="002E54E0" w:rsidP="00966C86">
            <w:pPr>
              <w:jc w:val="center"/>
              <w:rPr>
                <w:bCs/>
              </w:rPr>
            </w:pPr>
            <w:r w:rsidRPr="0040515C">
              <w:rPr>
                <w:bCs/>
              </w:rPr>
              <w:t>8727587</w:t>
            </w:r>
            <w:r>
              <w:rPr>
                <w:bCs/>
              </w:rPr>
              <w:t xml:space="preserve"> / 677075500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B76B32" w:rsidRDefault="002E54E0" w:rsidP="00966C86">
            <w:pPr>
              <w:rPr>
                <w:bCs/>
              </w:rPr>
            </w:pPr>
            <w:r w:rsidRPr="0040515C">
              <w:rPr>
                <w:bCs/>
                <w:lang w:val="en-US"/>
              </w:rPr>
              <w:t>SELIM 1</w:t>
            </w:r>
            <w:r w:rsidRPr="0042769F">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8B0A8B" w:rsidRDefault="002E54E0" w:rsidP="00966C86">
            <w:pPr>
              <w:tabs>
                <w:tab w:val="left" w:pos="2371"/>
                <w:tab w:val="left" w:pos="2513"/>
              </w:tabs>
              <w:rPr>
                <w:bCs/>
              </w:rPr>
            </w:pPr>
            <w:r w:rsidRPr="0040515C">
              <w:rPr>
                <w:bCs/>
              </w:rPr>
              <w:t xml:space="preserve">Прапор Танзанія. Судновласник/оператор Україна (інформація отримана від Представництва Президента України в АРК 04.02.19). Дата заходження </w:t>
            </w:r>
            <w:r>
              <w:rPr>
                <w:bCs/>
              </w:rPr>
              <w:t>05.06.20 ВМС ЗСУ</w:t>
            </w:r>
          </w:p>
        </w:tc>
      </w:tr>
      <w:tr w:rsidR="002E54E0" w:rsidRPr="00D20DA0" w:rsidTr="00966C86">
        <w:trPr>
          <w:trHeight w:val="291"/>
        </w:trPr>
        <w:tc>
          <w:tcPr>
            <w:tcW w:w="851" w:type="dxa"/>
            <w:tcBorders>
              <w:top w:val="single" w:sz="4" w:space="0" w:color="auto"/>
              <w:left w:val="double" w:sz="4" w:space="0" w:color="auto"/>
              <w:bottom w:val="single" w:sz="4" w:space="0" w:color="auto"/>
              <w:right w:val="single" w:sz="6" w:space="0" w:color="auto"/>
            </w:tcBorders>
            <w:vAlign w:val="center"/>
          </w:tcPr>
          <w:p w:rsidR="002E54E0" w:rsidRDefault="002E54E0" w:rsidP="00966C86">
            <w:pPr>
              <w:tabs>
                <w:tab w:val="left" w:pos="3345"/>
              </w:tabs>
              <w:jc w:val="center"/>
            </w:pPr>
            <w:r>
              <w:t>45</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0515C" w:rsidRDefault="002E54E0" w:rsidP="00966C86">
            <w:pPr>
              <w:jc w:val="center"/>
              <w:rPr>
                <w:bCs/>
              </w:rPr>
            </w:pPr>
            <w:r w:rsidRPr="00FF1780">
              <w:t>8943416</w:t>
            </w:r>
            <w:r>
              <w:t xml:space="preserve"> / </w:t>
            </w:r>
            <w:r w:rsidRPr="002C7F3C">
              <w:t>667021000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0515C" w:rsidRDefault="002E54E0" w:rsidP="00966C86">
            <w:pPr>
              <w:rPr>
                <w:bCs/>
                <w:lang w:val="en-US"/>
              </w:rPr>
            </w:pPr>
            <w:r w:rsidRPr="00FF1780">
              <w:t>ALTAIR</w:t>
            </w:r>
            <w:r w:rsidRPr="007458FA">
              <w:rPr>
                <w:bCs/>
              </w:rPr>
              <w:t>(суховантаж)</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0515C" w:rsidRDefault="002E54E0" w:rsidP="00966C86">
            <w:pPr>
              <w:tabs>
                <w:tab w:val="left" w:pos="2371"/>
                <w:tab w:val="left" w:pos="2513"/>
              </w:tabs>
              <w:rPr>
                <w:bCs/>
              </w:rPr>
            </w:pPr>
            <w:r>
              <w:rPr>
                <w:bCs/>
              </w:rPr>
              <w:t xml:space="preserve">Прапор Сьєрра-Леоне. 29.10.20 </w:t>
            </w:r>
            <w:r w:rsidRPr="006D4186">
              <w:rPr>
                <w:bCs/>
              </w:rPr>
              <w:t>ВМС ЗСУ</w:t>
            </w:r>
          </w:p>
        </w:tc>
      </w:tr>
      <w:tr w:rsidR="002E54E0" w:rsidRPr="00D20DA0" w:rsidTr="00966C86">
        <w:trPr>
          <w:trHeight w:val="291"/>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46</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pPr>
            <w:r w:rsidRPr="0043734D">
              <w:t>9076533/ 273441280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rPr>
                <w:lang w:val="en-US"/>
              </w:rPr>
            </w:pPr>
            <w:r w:rsidRPr="0043734D">
              <w:rPr>
                <w:lang w:val="en-US"/>
              </w:rPr>
              <w:t>ATOLL (</w:t>
            </w:r>
            <w:r w:rsidRPr="0043734D">
              <w:t>буксир</w:t>
            </w:r>
            <w:r w:rsidRPr="0043734D">
              <w:rPr>
                <w:lang w:val="en-US"/>
              </w:rPr>
              <w:t>)</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lang w:val="en-US"/>
              </w:rPr>
              <w:t>RussianFederation</w:t>
            </w:r>
            <w:r w:rsidRPr="0043734D">
              <w:rPr>
                <w:bCs/>
              </w:rPr>
              <w:t>. 20.12.20  ВМС ЗСУ</w:t>
            </w:r>
          </w:p>
        </w:tc>
      </w:tr>
      <w:tr w:rsidR="002E54E0" w:rsidRPr="00D20DA0" w:rsidTr="00966C86">
        <w:trPr>
          <w:trHeight w:val="291"/>
        </w:trPr>
        <w:tc>
          <w:tcPr>
            <w:tcW w:w="851" w:type="dxa"/>
            <w:tcBorders>
              <w:top w:val="single" w:sz="4" w:space="0" w:color="auto"/>
              <w:left w:val="double" w:sz="4" w:space="0" w:color="auto"/>
              <w:bottom w:val="single" w:sz="4" w:space="0" w:color="auto"/>
              <w:right w:val="single" w:sz="6" w:space="0" w:color="auto"/>
            </w:tcBorders>
            <w:vAlign w:val="center"/>
          </w:tcPr>
          <w:p w:rsidR="002E54E0" w:rsidRPr="0043734D" w:rsidRDefault="002E54E0" w:rsidP="00966C86">
            <w:pPr>
              <w:tabs>
                <w:tab w:val="left" w:pos="3345"/>
              </w:tabs>
              <w:jc w:val="center"/>
            </w:pPr>
            <w:r w:rsidRPr="0043734D">
              <w:t>47</w:t>
            </w:r>
          </w:p>
        </w:tc>
        <w:tc>
          <w:tcPr>
            <w:tcW w:w="1276"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center"/>
              <w:rPr>
                <w:bCs/>
              </w:rPr>
            </w:pPr>
            <w:r w:rsidRPr="0043734D">
              <w:rPr>
                <w:bCs/>
              </w:rPr>
              <w:t>8727472 /</w:t>
            </w:r>
          </w:p>
          <w:p w:rsidR="002E54E0" w:rsidRPr="0043734D" w:rsidRDefault="002E54E0" w:rsidP="00966C86">
            <w:pPr>
              <w:jc w:val="center"/>
              <w:rPr>
                <w:bCs/>
              </w:rPr>
            </w:pPr>
            <w:r w:rsidRPr="0043734D">
              <w:rPr>
                <w:bCs/>
              </w:rPr>
              <w:t>273435170</w:t>
            </w:r>
          </w:p>
        </w:tc>
        <w:tc>
          <w:tcPr>
            <w:tcW w:w="3260" w:type="dxa"/>
            <w:tcBorders>
              <w:top w:val="single" w:sz="4" w:space="0" w:color="auto"/>
              <w:left w:val="single" w:sz="6" w:space="0" w:color="auto"/>
              <w:bottom w:val="single" w:sz="4" w:space="0" w:color="auto"/>
              <w:right w:val="single" w:sz="6" w:space="0" w:color="auto"/>
            </w:tcBorders>
            <w:shd w:val="clear" w:color="auto" w:fill="auto"/>
            <w:vAlign w:val="center"/>
          </w:tcPr>
          <w:p w:rsidR="002E54E0" w:rsidRPr="0043734D" w:rsidRDefault="002E54E0" w:rsidP="00966C86">
            <w:pPr>
              <w:jc w:val="both"/>
              <w:rPr>
                <w:bCs/>
              </w:rPr>
            </w:pPr>
            <w:r w:rsidRPr="0043734D">
              <w:rPr>
                <w:bCs/>
              </w:rPr>
              <w:t>CHERNOMORETS 35</w:t>
            </w:r>
          </w:p>
          <w:p w:rsidR="002E54E0" w:rsidRPr="0043734D" w:rsidRDefault="002E54E0" w:rsidP="00966C86">
            <w:pPr>
              <w:jc w:val="both"/>
              <w:rPr>
                <w:bCs/>
              </w:rPr>
            </w:pPr>
            <w:r w:rsidRPr="0043734D">
              <w:rPr>
                <w:bCs/>
              </w:rPr>
              <w:t>(Плавкран)</w:t>
            </w:r>
          </w:p>
        </w:tc>
        <w:tc>
          <w:tcPr>
            <w:tcW w:w="5812" w:type="dxa"/>
            <w:tcBorders>
              <w:top w:val="single" w:sz="4" w:space="0" w:color="auto"/>
              <w:left w:val="single" w:sz="6" w:space="0" w:color="auto"/>
              <w:bottom w:val="single" w:sz="4" w:space="0" w:color="auto"/>
              <w:right w:val="double" w:sz="4" w:space="0" w:color="auto"/>
            </w:tcBorders>
            <w:shd w:val="clear" w:color="auto" w:fill="auto"/>
            <w:vAlign w:val="center"/>
          </w:tcPr>
          <w:p w:rsidR="002E54E0" w:rsidRPr="0043734D" w:rsidRDefault="002E54E0" w:rsidP="00966C86">
            <w:pPr>
              <w:tabs>
                <w:tab w:val="left" w:pos="2371"/>
                <w:tab w:val="left" w:pos="2513"/>
              </w:tabs>
              <w:rPr>
                <w:bCs/>
              </w:rPr>
            </w:pPr>
            <w:r w:rsidRPr="0043734D">
              <w:rPr>
                <w:bCs/>
              </w:rPr>
              <w:t>Russian Federation. 21.12.20 ВМС ЗСУ</w:t>
            </w:r>
          </w:p>
        </w:tc>
      </w:tr>
      <w:tr w:rsidR="002E54E0" w:rsidRPr="00B07AEC" w:rsidTr="00966C86">
        <w:trPr>
          <w:trHeight w:val="170"/>
        </w:trPr>
        <w:tc>
          <w:tcPr>
            <w:tcW w:w="11199" w:type="dxa"/>
            <w:gridSpan w:val="4"/>
            <w:tcBorders>
              <w:top w:val="single" w:sz="4" w:space="0" w:color="auto"/>
              <w:left w:val="single" w:sz="4" w:space="0" w:color="auto"/>
              <w:bottom w:val="single" w:sz="4" w:space="0" w:color="auto"/>
              <w:right w:val="single" w:sz="4" w:space="0" w:color="auto"/>
            </w:tcBorders>
            <w:vAlign w:val="center"/>
          </w:tcPr>
          <w:p w:rsidR="002E54E0" w:rsidRPr="00B65E5F" w:rsidRDefault="002E54E0" w:rsidP="00966C86">
            <w:pPr>
              <w:tabs>
                <w:tab w:val="left" w:pos="3345"/>
              </w:tabs>
              <w:rPr>
                <w:sz w:val="24"/>
                <w:szCs w:val="24"/>
              </w:rPr>
            </w:pPr>
            <w:r>
              <w:rPr>
                <w:b/>
              </w:rPr>
              <w:t>Порти: Севастополь ‒ 393, Керч ‒ 320</w:t>
            </w:r>
            <w:r w:rsidRPr="00B07AEC">
              <w:rPr>
                <w:b/>
              </w:rPr>
              <w:t xml:space="preserve">, Феодосія ‒ </w:t>
            </w:r>
            <w:r>
              <w:rPr>
                <w:b/>
              </w:rPr>
              <w:t>96</w:t>
            </w:r>
            <w:r w:rsidRPr="00B07AEC">
              <w:rPr>
                <w:b/>
              </w:rPr>
              <w:t>, Камиш-Бурун –</w:t>
            </w:r>
            <w:r>
              <w:rPr>
                <w:b/>
              </w:rPr>
              <w:t xml:space="preserve"> 86, Ялта ‒ 47</w:t>
            </w:r>
            <w:r w:rsidRPr="00B07AEC">
              <w:rPr>
                <w:b/>
              </w:rPr>
              <w:t>, Крим – 54</w:t>
            </w:r>
            <w:r>
              <w:rPr>
                <w:b/>
              </w:rPr>
              <w:t>, Чорноморськ – 8, Євпаторія ‒14Всього - 1018</w:t>
            </w:r>
          </w:p>
        </w:tc>
      </w:tr>
    </w:tbl>
    <w:p w:rsidR="002E54E0" w:rsidRPr="00B07AEC" w:rsidRDefault="002E54E0" w:rsidP="002E54E0">
      <w:pPr>
        <w:ind w:right="225"/>
        <w:jc w:val="both"/>
        <w:rPr>
          <w:b/>
        </w:rPr>
      </w:pPr>
      <w:r w:rsidRPr="00B07AEC">
        <w:rPr>
          <w:b/>
        </w:rPr>
        <w:t xml:space="preserve">Інформація отримана за даними технічних засобів автоматичної ідентифікаційної системи АІС ДУ «Держгідрографія», за результатами перевірок суден у портах України ДП «Адміністрація морських портів України» та за інформацією бази даних Командування Військово-Морських Сил Збройних Сил України, БФ «Майдан закордонних справ», </w:t>
      </w:r>
      <w:r w:rsidRPr="00B07AEC">
        <w:rPr>
          <w:b/>
          <w:bCs/>
        </w:rPr>
        <w:t>Представництва Президента України в АРК.</w:t>
      </w:r>
    </w:p>
    <w:p w:rsidR="002E54E0" w:rsidRPr="00B07AEC" w:rsidRDefault="002E54E0" w:rsidP="002E54E0">
      <w:pPr>
        <w:ind w:right="225"/>
        <w:rPr>
          <w:b/>
          <w:i/>
        </w:rPr>
      </w:pPr>
      <w:r w:rsidRPr="00B07AEC">
        <w:rPr>
          <w:b/>
          <w:i/>
        </w:rPr>
        <w:t>Наявна інформація є оперативною та потребує перевірки.</w:t>
      </w:r>
    </w:p>
    <w:p w:rsidR="002E54E0" w:rsidRPr="00B07AEC" w:rsidRDefault="002E54E0" w:rsidP="002E54E0">
      <w:pPr>
        <w:ind w:right="225"/>
        <w:rPr>
          <w:b/>
          <w:i/>
        </w:rPr>
      </w:pPr>
      <w:r w:rsidRPr="00B07AEC">
        <w:rPr>
          <w:b/>
          <w:i/>
        </w:rPr>
        <w:t>Жирним шрифтом виділено судна, які заходили протягомтижня.</w:t>
      </w:r>
    </w:p>
    <w:p w:rsidR="00B567EF" w:rsidRPr="002E54E0" w:rsidRDefault="00B567EF" w:rsidP="002E54E0"/>
    <w:sectPr w:rsidR="00B567EF" w:rsidRPr="002E54E0" w:rsidSect="002E54E0">
      <w:headerReference w:type="even" r:id="rId11"/>
      <w:pgSz w:w="11907" w:h="16839" w:code="1"/>
      <w:pgMar w:top="567" w:right="567" w:bottom="1134" w:left="567"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BA2" w:rsidRDefault="00182BA2">
      <w:r>
        <w:separator/>
      </w:r>
    </w:p>
  </w:endnote>
  <w:endnote w:type="continuationSeparator" w:id="1">
    <w:p w:rsidR="00182BA2" w:rsidRDefault="00182B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ヒラギノ角ゴ Pro W3">
    <w:altName w:val="MS PMincho"/>
    <w:panose1 w:val="00000000000000000000"/>
    <w:charset w:val="80"/>
    <w:family w:val="roman"/>
    <w:notTrueType/>
    <w:pitch w:val="default"/>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Andale Sans UI">
    <w:altName w:val="Times New Roman"/>
    <w:charset w:val="CC"/>
    <w:family w:val="auto"/>
    <w:pitch w:val="variable"/>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BA2" w:rsidRDefault="00182BA2">
      <w:r>
        <w:separator/>
      </w:r>
    </w:p>
  </w:footnote>
  <w:footnote w:type="continuationSeparator" w:id="1">
    <w:p w:rsidR="00182BA2" w:rsidRDefault="00182B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C8" w:rsidRDefault="002E54E0">
    <w:pPr>
      <w:pStyle w:val="afb"/>
    </w:pPr>
  </w:p>
  <w:p w:rsidR="006F1AC8" w:rsidRDefault="002E54E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17751D5"/>
    <w:multiLevelType w:val="hybridMultilevel"/>
    <w:tmpl w:val="5154722C"/>
    <w:lvl w:ilvl="0" w:tplc="93A00FF0">
      <w:numFmt w:val="bullet"/>
      <w:lvlText w:val=""/>
      <w:lvlJc w:val="left"/>
      <w:pPr>
        <w:ind w:left="850" w:hanging="356"/>
      </w:pPr>
      <w:rPr>
        <w:rFonts w:ascii="Symbol" w:eastAsia="Symbol" w:hAnsi="Symbol" w:cs="Symbol" w:hint="default"/>
        <w:b w:val="0"/>
        <w:bCs w:val="0"/>
        <w:i w:val="0"/>
        <w:iCs w:val="0"/>
        <w:w w:val="100"/>
        <w:sz w:val="23"/>
        <w:szCs w:val="23"/>
        <w:lang w:val="en-US" w:eastAsia="en-US" w:bidi="ar-SA"/>
      </w:rPr>
    </w:lvl>
    <w:lvl w:ilvl="1" w:tplc="C958E4B4">
      <w:numFmt w:val="bullet"/>
      <w:lvlText w:val=""/>
      <w:lvlJc w:val="left"/>
      <w:pPr>
        <w:ind w:left="1217" w:hanging="360"/>
      </w:pPr>
      <w:rPr>
        <w:rFonts w:ascii="Symbol" w:eastAsia="Symbol" w:hAnsi="Symbol" w:cs="Symbol" w:hint="default"/>
        <w:b w:val="0"/>
        <w:bCs w:val="0"/>
        <w:i w:val="0"/>
        <w:iCs w:val="0"/>
        <w:w w:val="100"/>
        <w:sz w:val="23"/>
        <w:szCs w:val="23"/>
        <w:lang w:val="en-US" w:eastAsia="en-US" w:bidi="ar-SA"/>
      </w:rPr>
    </w:lvl>
    <w:lvl w:ilvl="2" w:tplc="81C8455A">
      <w:numFmt w:val="bullet"/>
      <w:lvlText w:val="•"/>
      <w:lvlJc w:val="left"/>
      <w:pPr>
        <w:ind w:left="2268" w:hanging="360"/>
      </w:pPr>
      <w:rPr>
        <w:lang w:val="en-US" w:eastAsia="en-US" w:bidi="ar-SA"/>
      </w:rPr>
    </w:lvl>
    <w:lvl w:ilvl="3" w:tplc="220A5906">
      <w:numFmt w:val="bullet"/>
      <w:lvlText w:val="•"/>
      <w:lvlJc w:val="left"/>
      <w:pPr>
        <w:ind w:left="3317" w:hanging="360"/>
      </w:pPr>
      <w:rPr>
        <w:lang w:val="en-US" w:eastAsia="en-US" w:bidi="ar-SA"/>
      </w:rPr>
    </w:lvl>
    <w:lvl w:ilvl="4" w:tplc="908EFB80">
      <w:numFmt w:val="bullet"/>
      <w:lvlText w:val="•"/>
      <w:lvlJc w:val="left"/>
      <w:pPr>
        <w:ind w:left="4366" w:hanging="360"/>
      </w:pPr>
      <w:rPr>
        <w:lang w:val="en-US" w:eastAsia="en-US" w:bidi="ar-SA"/>
      </w:rPr>
    </w:lvl>
    <w:lvl w:ilvl="5" w:tplc="F72CE042">
      <w:numFmt w:val="bullet"/>
      <w:lvlText w:val="•"/>
      <w:lvlJc w:val="left"/>
      <w:pPr>
        <w:ind w:left="5415" w:hanging="360"/>
      </w:pPr>
      <w:rPr>
        <w:lang w:val="en-US" w:eastAsia="en-US" w:bidi="ar-SA"/>
      </w:rPr>
    </w:lvl>
    <w:lvl w:ilvl="6" w:tplc="EAA0793A">
      <w:numFmt w:val="bullet"/>
      <w:lvlText w:val="•"/>
      <w:lvlJc w:val="left"/>
      <w:pPr>
        <w:ind w:left="6464" w:hanging="360"/>
      </w:pPr>
      <w:rPr>
        <w:lang w:val="en-US" w:eastAsia="en-US" w:bidi="ar-SA"/>
      </w:rPr>
    </w:lvl>
    <w:lvl w:ilvl="7" w:tplc="42007B0C">
      <w:numFmt w:val="bullet"/>
      <w:lvlText w:val="•"/>
      <w:lvlJc w:val="left"/>
      <w:pPr>
        <w:ind w:left="7512" w:hanging="360"/>
      </w:pPr>
      <w:rPr>
        <w:lang w:val="en-US" w:eastAsia="en-US" w:bidi="ar-SA"/>
      </w:rPr>
    </w:lvl>
    <w:lvl w:ilvl="8" w:tplc="157EE056">
      <w:numFmt w:val="bullet"/>
      <w:lvlText w:val="•"/>
      <w:lvlJc w:val="left"/>
      <w:pPr>
        <w:ind w:left="8561" w:hanging="360"/>
      </w:pPr>
      <w:rPr>
        <w:lang w:val="en-US" w:eastAsia="en-US" w:bidi="ar-SA"/>
      </w:rPr>
    </w:lvl>
  </w:abstractNum>
  <w:abstractNum w:abstractNumId="2">
    <w:nsid w:val="10C515AF"/>
    <w:multiLevelType w:val="hybridMultilevel"/>
    <w:tmpl w:val="1884F92C"/>
    <w:lvl w:ilvl="0" w:tplc="BAD86B14">
      <w:numFmt w:val="bullet"/>
      <w:lvlText w:val=""/>
      <w:lvlJc w:val="left"/>
      <w:pPr>
        <w:ind w:left="838" w:hanging="360"/>
      </w:pPr>
      <w:rPr>
        <w:rFonts w:ascii="Symbol" w:eastAsia="Symbol" w:hAnsi="Symbol" w:cs="Symbol" w:hint="default"/>
        <w:b w:val="0"/>
        <w:bCs w:val="0"/>
        <w:i w:val="0"/>
        <w:iCs w:val="0"/>
        <w:w w:val="100"/>
        <w:sz w:val="23"/>
        <w:szCs w:val="23"/>
        <w:lang w:val="en-US" w:eastAsia="en-US" w:bidi="ar-SA"/>
      </w:rPr>
    </w:lvl>
    <w:lvl w:ilvl="1" w:tplc="5A90DEAA">
      <w:numFmt w:val="bullet"/>
      <w:lvlText w:val="o"/>
      <w:lvlJc w:val="left"/>
      <w:pPr>
        <w:ind w:left="1558" w:hanging="360"/>
      </w:pPr>
      <w:rPr>
        <w:rFonts w:ascii="Courier New" w:eastAsia="Courier New" w:hAnsi="Courier New" w:cs="Courier New" w:hint="default"/>
        <w:b w:val="0"/>
        <w:bCs w:val="0"/>
        <w:i w:val="0"/>
        <w:iCs w:val="0"/>
        <w:w w:val="100"/>
        <w:sz w:val="23"/>
        <w:szCs w:val="23"/>
        <w:lang w:val="en-US" w:eastAsia="en-US" w:bidi="ar-SA"/>
      </w:rPr>
    </w:lvl>
    <w:lvl w:ilvl="2" w:tplc="C5D636F4">
      <w:numFmt w:val="bullet"/>
      <w:lvlText w:val="•"/>
      <w:lvlJc w:val="left"/>
      <w:pPr>
        <w:ind w:left="2548" w:hanging="360"/>
      </w:pPr>
      <w:rPr>
        <w:lang w:val="en-US" w:eastAsia="en-US" w:bidi="ar-SA"/>
      </w:rPr>
    </w:lvl>
    <w:lvl w:ilvl="3" w:tplc="98E63A0A">
      <w:numFmt w:val="bullet"/>
      <w:lvlText w:val="•"/>
      <w:lvlJc w:val="left"/>
      <w:pPr>
        <w:ind w:left="3537" w:hanging="360"/>
      </w:pPr>
      <w:rPr>
        <w:lang w:val="en-US" w:eastAsia="en-US" w:bidi="ar-SA"/>
      </w:rPr>
    </w:lvl>
    <w:lvl w:ilvl="4" w:tplc="F55C8F4A">
      <w:numFmt w:val="bullet"/>
      <w:lvlText w:val="•"/>
      <w:lvlJc w:val="left"/>
      <w:pPr>
        <w:ind w:left="4526" w:hanging="360"/>
      </w:pPr>
      <w:rPr>
        <w:lang w:val="en-US" w:eastAsia="en-US" w:bidi="ar-SA"/>
      </w:rPr>
    </w:lvl>
    <w:lvl w:ilvl="5" w:tplc="89E8EE50">
      <w:numFmt w:val="bullet"/>
      <w:lvlText w:val="•"/>
      <w:lvlJc w:val="left"/>
      <w:pPr>
        <w:ind w:left="5515" w:hanging="360"/>
      </w:pPr>
      <w:rPr>
        <w:lang w:val="en-US" w:eastAsia="en-US" w:bidi="ar-SA"/>
      </w:rPr>
    </w:lvl>
    <w:lvl w:ilvl="6" w:tplc="046A96AC">
      <w:numFmt w:val="bullet"/>
      <w:lvlText w:val="•"/>
      <w:lvlJc w:val="left"/>
      <w:pPr>
        <w:ind w:left="6504" w:hanging="360"/>
      </w:pPr>
      <w:rPr>
        <w:lang w:val="en-US" w:eastAsia="en-US" w:bidi="ar-SA"/>
      </w:rPr>
    </w:lvl>
    <w:lvl w:ilvl="7" w:tplc="EE886776">
      <w:numFmt w:val="bullet"/>
      <w:lvlText w:val="•"/>
      <w:lvlJc w:val="left"/>
      <w:pPr>
        <w:ind w:left="7492" w:hanging="360"/>
      </w:pPr>
      <w:rPr>
        <w:lang w:val="en-US" w:eastAsia="en-US" w:bidi="ar-SA"/>
      </w:rPr>
    </w:lvl>
    <w:lvl w:ilvl="8" w:tplc="A11AFC84">
      <w:numFmt w:val="bullet"/>
      <w:lvlText w:val="•"/>
      <w:lvlJc w:val="left"/>
      <w:pPr>
        <w:ind w:left="8481" w:hanging="360"/>
      </w:pPr>
      <w:rPr>
        <w:lang w:val="en-US" w:eastAsia="en-US" w:bidi="ar-SA"/>
      </w:rPr>
    </w:lvl>
  </w:abstractNum>
  <w:abstractNum w:abstractNumId="3">
    <w:nsid w:val="1B292272"/>
    <w:multiLevelType w:val="hybridMultilevel"/>
    <w:tmpl w:val="F64E96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6B6E18"/>
    <w:multiLevelType w:val="hybridMultilevel"/>
    <w:tmpl w:val="BE30EA42"/>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72F59"/>
    <w:multiLevelType w:val="hybridMultilevel"/>
    <w:tmpl w:val="4544BFC2"/>
    <w:lvl w:ilvl="0" w:tplc="1F88F466">
      <w:start w:val="1"/>
      <w:numFmt w:val="decimal"/>
      <w:lvlText w:val="%1."/>
      <w:lvlJc w:val="left"/>
      <w:pPr>
        <w:ind w:left="622" w:hanging="505"/>
      </w:pPr>
      <w:rPr>
        <w:rFonts w:ascii="Calibri" w:eastAsia="Calibri" w:hAnsi="Calibri" w:cs="Calibri" w:hint="default"/>
        <w:b w:val="0"/>
        <w:bCs w:val="0"/>
        <w:i w:val="0"/>
        <w:iCs w:val="0"/>
        <w:w w:val="100"/>
        <w:sz w:val="16"/>
        <w:szCs w:val="16"/>
        <w:lang w:val="en-US" w:eastAsia="en-US" w:bidi="ar-SA"/>
      </w:rPr>
    </w:lvl>
    <w:lvl w:ilvl="1" w:tplc="7DE66CCE">
      <w:numFmt w:val="bullet"/>
      <w:lvlText w:val="•"/>
      <w:lvlJc w:val="left"/>
      <w:pPr>
        <w:ind w:left="1603" w:hanging="505"/>
      </w:pPr>
      <w:rPr>
        <w:lang w:val="en-US" w:eastAsia="en-US" w:bidi="ar-SA"/>
      </w:rPr>
    </w:lvl>
    <w:lvl w:ilvl="2" w:tplc="B9A234EE">
      <w:numFmt w:val="bullet"/>
      <w:lvlText w:val="•"/>
      <w:lvlJc w:val="left"/>
      <w:pPr>
        <w:ind w:left="2587" w:hanging="505"/>
      </w:pPr>
      <w:rPr>
        <w:lang w:val="en-US" w:eastAsia="en-US" w:bidi="ar-SA"/>
      </w:rPr>
    </w:lvl>
    <w:lvl w:ilvl="3" w:tplc="D610D914">
      <w:numFmt w:val="bullet"/>
      <w:lvlText w:val="•"/>
      <w:lvlJc w:val="left"/>
      <w:pPr>
        <w:ind w:left="3571" w:hanging="505"/>
      </w:pPr>
      <w:rPr>
        <w:lang w:val="en-US" w:eastAsia="en-US" w:bidi="ar-SA"/>
      </w:rPr>
    </w:lvl>
    <w:lvl w:ilvl="4" w:tplc="4F3C102E">
      <w:numFmt w:val="bullet"/>
      <w:lvlText w:val="•"/>
      <w:lvlJc w:val="left"/>
      <w:pPr>
        <w:ind w:left="4555" w:hanging="505"/>
      </w:pPr>
      <w:rPr>
        <w:lang w:val="en-US" w:eastAsia="en-US" w:bidi="ar-SA"/>
      </w:rPr>
    </w:lvl>
    <w:lvl w:ilvl="5" w:tplc="3A44D244">
      <w:numFmt w:val="bullet"/>
      <w:lvlText w:val="•"/>
      <w:lvlJc w:val="left"/>
      <w:pPr>
        <w:ind w:left="5539" w:hanging="505"/>
      </w:pPr>
      <w:rPr>
        <w:lang w:val="en-US" w:eastAsia="en-US" w:bidi="ar-SA"/>
      </w:rPr>
    </w:lvl>
    <w:lvl w:ilvl="6" w:tplc="189A0DFA">
      <w:numFmt w:val="bullet"/>
      <w:lvlText w:val="•"/>
      <w:lvlJc w:val="left"/>
      <w:pPr>
        <w:ind w:left="6523" w:hanging="505"/>
      </w:pPr>
      <w:rPr>
        <w:lang w:val="en-US" w:eastAsia="en-US" w:bidi="ar-SA"/>
      </w:rPr>
    </w:lvl>
    <w:lvl w:ilvl="7" w:tplc="9774B892">
      <w:numFmt w:val="bullet"/>
      <w:lvlText w:val="•"/>
      <w:lvlJc w:val="left"/>
      <w:pPr>
        <w:ind w:left="7507" w:hanging="505"/>
      </w:pPr>
      <w:rPr>
        <w:lang w:val="en-US" w:eastAsia="en-US" w:bidi="ar-SA"/>
      </w:rPr>
    </w:lvl>
    <w:lvl w:ilvl="8" w:tplc="31BA0004">
      <w:numFmt w:val="bullet"/>
      <w:lvlText w:val="•"/>
      <w:lvlJc w:val="left"/>
      <w:pPr>
        <w:ind w:left="8491" w:hanging="505"/>
      </w:pPr>
      <w:rPr>
        <w:lang w:val="en-US" w:eastAsia="en-US" w:bidi="ar-SA"/>
      </w:rPr>
    </w:lvl>
  </w:abstractNum>
  <w:abstractNum w:abstractNumId="6">
    <w:nsid w:val="2D833FAF"/>
    <w:multiLevelType w:val="multilevel"/>
    <w:tmpl w:val="A85A1624"/>
    <w:lvl w:ilvl="0">
      <w:start w:val="1"/>
      <w:numFmt w:val="decimal"/>
      <w:lvlText w:val="%1."/>
      <w:lvlJc w:val="left"/>
      <w:pPr>
        <w:ind w:left="504" w:hanging="504"/>
      </w:pPr>
      <w:rPr>
        <w:rFonts w:cs="Times New Roman"/>
      </w:rPr>
    </w:lvl>
    <w:lvl w:ilvl="1">
      <w:start w:val="1"/>
      <w:numFmt w:val="decimal"/>
      <w:lvlText w:val="%1.%2."/>
      <w:lvlJc w:val="left"/>
      <w:pPr>
        <w:ind w:left="6533" w:hanging="720"/>
      </w:pPr>
      <w:rPr>
        <w:rFonts w:ascii="Times New Roman" w:hAnsi="Times New Roman" w:cs="Times New Roman"/>
      </w:rPr>
    </w:lvl>
    <w:lvl w:ilvl="2">
      <w:start w:val="1"/>
      <w:numFmt w:val="decimal"/>
      <w:lvlText w:val="%1.%2.%3."/>
      <w:lvlJc w:val="left"/>
      <w:pPr>
        <w:ind w:left="1854" w:hanging="720"/>
      </w:pPr>
      <w:rPr>
        <w:rFonts w:cs="Times New Roman"/>
      </w:rPr>
    </w:lvl>
    <w:lvl w:ilvl="3">
      <w:start w:val="1"/>
      <w:numFmt w:val="decimal"/>
      <w:lvlText w:val="%1.%2.%3.%4."/>
      <w:lvlJc w:val="left"/>
      <w:pPr>
        <w:ind w:left="2781" w:hanging="1080"/>
      </w:pPr>
      <w:rPr>
        <w:rFonts w:cs="Times New Roman"/>
      </w:rPr>
    </w:lvl>
    <w:lvl w:ilvl="4">
      <w:start w:val="1"/>
      <w:numFmt w:val="decimal"/>
      <w:lvlText w:val="%1.%2.%3.%4.%5."/>
      <w:lvlJc w:val="left"/>
      <w:pPr>
        <w:ind w:left="3348" w:hanging="1080"/>
      </w:pPr>
      <w:rPr>
        <w:rFonts w:cs="Times New Roman"/>
      </w:rPr>
    </w:lvl>
    <w:lvl w:ilvl="5">
      <w:start w:val="1"/>
      <w:numFmt w:val="decimal"/>
      <w:lvlText w:val="%1.%2.%3.%4.%5.%6."/>
      <w:lvlJc w:val="left"/>
      <w:pPr>
        <w:ind w:left="4275" w:hanging="1440"/>
      </w:pPr>
      <w:rPr>
        <w:rFonts w:cs="Times New Roman"/>
      </w:rPr>
    </w:lvl>
    <w:lvl w:ilvl="6">
      <w:start w:val="1"/>
      <w:numFmt w:val="decimal"/>
      <w:lvlText w:val="%1.%2.%3.%4.%5.%6.%7."/>
      <w:lvlJc w:val="left"/>
      <w:pPr>
        <w:ind w:left="5202" w:hanging="1800"/>
      </w:pPr>
      <w:rPr>
        <w:rFonts w:cs="Times New Roman"/>
      </w:rPr>
    </w:lvl>
    <w:lvl w:ilvl="7">
      <w:start w:val="1"/>
      <w:numFmt w:val="decimal"/>
      <w:lvlText w:val="%1.%2.%3.%4.%5.%6.%7.%8."/>
      <w:lvlJc w:val="left"/>
      <w:pPr>
        <w:ind w:left="5769" w:hanging="1800"/>
      </w:pPr>
      <w:rPr>
        <w:rFonts w:cs="Times New Roman"/>
      </w:rPr>
    </w:lvl>
    <w:lvl w:ilvl="8">
      <w:start w:val="1"/>
      <w:numFmt w:val="decimal"/>
      <w:lvlText w:val="%1.%2.%3.%4.%5.%6.%7.%8.%9."/>
      <w:lvlJc w:val="left"/>
      <w:pPr>
        <w:ind w:left="6696" w:hanging="2160"/>
      </w:pPr>
      <w:rPr>
        <w:rFonts w:cs="Times New Roman"/>
      </w:rPr>
    </w:lvl>
  </w:abstractNum>
  <w:abstractNum w:abstractNumId="7">
    <w:nsid w:val="38C76752"/>
    <w:multiLevelType w:val="hybridMultilevel"/>
    <w:tmpl w:val="CAF47350"/>
    <w:lvl w:ilvl="0" w:tplc="4646536E">
      <w:start w:val="1"/>
      <w:numFmt w:val="decimal"/>
      <w:lvlText w:val="%1"/>
      <w:lvlJc w:val="left"/>
      <w:pPr>
        <w:ind w:left="360" w:hanging="360"/>
      </w:pPr>
      <w:rPr>
        <w:rFonts w:hint="default"/>
        <w:b w:val="0"/>
      </w:rPr>
    </w:lvl>
    <w:lvl w:ilvl="1" w:tplc="04220019" w:tentative="1">
      <w:start w:val="1"/>
      <w:numFmt w:val="lowerLetter"/>
      <w:lvlText w:val="%2."/>
      <w:lvlJc w:val="left"/>
      <w:pPr>
        <w:ind w:left="1299" w:hanging="360"/>
      </w:pPr>
    </w:lvl>
    <w:lvl w:ilvl="2" w:tplc="0422001B" w:tentative="1">
      <w:start w:val="1"/>
      <w:numFmt w:val="lowerRoman"/>
      <w:lvlText w:val="%3."/>
      <w:lvlJc w:val="right"/>
      <w:pPr>
        <w:ind w:left="2019" w:hanging="180"/>
      </w:pPr>
    </w:lvl>
    <w:lvl w:ilvl="3" w:tplc="0422000F" w:tentative="1">
      <w:start w:val="1"/>
      <w:numFmt w:val="decimal"/>
      <w:lvlText w:val="%4."/>
      <w:lvlJc w:val="left"/>
      <w:pPr>
        <w:ind w:left="2739" w:hanging="360"/>
      </w:pPr>
    </w:lvl>
    <w:lvl w:ilvl="4" w:tplc="04220019" w:tentative="1">
      <w:start w:val="1"/>
      <w:numFmt w:val="lowerLetter"/>
      <w:lvlText w:val="%5."/>
      <w:lvlJc w:val="left"/>
      <w:pPr>
        <w:ind w:left="3459" w:hanging="360"/>
      </w:pPr>
    </w:lvl>
    <w:lvl w:ilvl="5" w:tplc="0422001B" w:tentative="1">
      <w:start w:val="1"/>
      <w:numFmt w:val="lowerRoman"/>
      <w:lvlText w:val="%6."/>
      <w:lvlJc w:val="right"/>
      <w:pPr>
        <w:ind w:left="4179" w:hanging="180"/>
      </w:pPr>
    </w:lvl>
    <w:lvl w:ilvl="6" w:tplc="0422000F" w:tentative="1">
      <w:start w:val="1"/>
      <w:numFmt w:val="decimal"/>
      <w:lvlText w:val="%7."/>
      <w:lvlJc w:val="left"/>
      <w:pPr>
        <w:ind w:left="4899" w:hanging="360"/>
      </w:pPr>
    </w:lvl>
    <w:lvl w:ilvl="7" w:tplc="04220019" w:tentative="1">
      <w:start w:val="1"/>
      <w:numFmt w:val="lowerLetter"/>
      <w:lvlText w:val="%8."/>
      <w:lvlJc w:val="left"/>
      <w:pPr>
        <w:ind w:left="5619" w:hanging="360"/>
      </w:pPr>
    </w:lvl>
    <w:lvl w:ilvl="8" w:tplc="0422001B" w:tentative="1">
      <w:start w:val="1"/>
      <w:numFmt w:val="lowerRoman"/>
      <w:lvlText w:val="%9."/>
      <w:lvlJc w:val="right"/>
      <w:pPr>
        <w:ind w:left="6339" w:hanging="180"/>
      </w:pPr>
    </w:lvl>
  </w:abstractNum>
  <w:abstractNum w:abstractNumId="8">
    <w:nsid w:val="418A1C38"/>
    <w:multiLevelType w:val="hybridMultilevel"/>
    <w:tmpl w:val="7AC2EFC2"/>
    <w:lvl w:ilvl="0" w:tplc="A8AC375E">
      <w:numFmt w:val="bullet"/>
      <w:lvlText w:val=""/>
      <w:lvlJc w:val="left"/>
      <w:pPr>
        <w:ind w:left="478" w:hanging="361"/>
      </w:pPr>
      <w:rPr>
        <w:rFonts w:ascii="Symbol" w:eastAsia="Symbol" w:hAnsi="Symbol" w:cs="Symbol" w:hint="default"/>
        <w:b w:val="0"/>
        <w:bCs w:val="0"/>
        <w:i w:val="0"/>
        <w:iCs w:val="0"/>
        <w:w w:val="100"/>
        <w:sz w:val="23"/>
        <w:szCs w:val="23"/>
        <w:lang w:val="en-US" w:eastAsia="en-US" w:bidi="ar-SA"/>
      </w:rPr>
    </w:lvl>
    <w:lvl w:ilvl="1" w:tplc="63A4E762">
      <w:numFmt w:val="bullet"/>
      <w:lvlText w:val="•"/>
      <w:lvlJc w:val="left"/>
      <w:pPr>
        <w:ind w:left="1477" w:hanging="361"/>
      </w:pPr>
      <w:rPr>
        <w:lang w:val="en-US" w:eastAsia="en-US" w:bidi="ar-SA"/>
      </w:rPr>
    </w:lvl>
    <w:lvl w:ilvl="2" w:tplc="4B764BE6">
      <w:numFmt w:val="bullet"/>
      <w:lvlText w:val="•"/>
      <w:lvlJc w:val="left"/>
      <w:pPr>
        <w:ind w:left="2475" w:hanging="361"/>
      </w:pPr>
      <w:rPr>
        <w:lang w:val="en-US" w:eastAsia="en-US" w:bidi="ar-SA"/>
      </w:rPr>
    </w:lvl>
    <w:lvl w:ilvl="3" w:tplc="3B4E6B08">
      <w:numFmt w:val="bullet"/>
      <w:lvlText w:val="•"/>
      <w:lvlJc w:val="left"/>
      <w:pPr>
        <w:ind w:left="3473" w:hanging="361"/>
      </w:pPr>
      <w:rPr>
        <w:lang w:val="en-US" w:eastAsia="en-US" w:bidi="ar-SA"/>
      </w:rPr>
    </w:lvl>
    <w:lvl w:ilvl="4" w:tplc="A0C88596">
      <w:numFmt w:val="bullet"/>
      <w:lvlText w:val="•"/>
      <w:lvlJc w:val="left"/>
      <w:pPr>
        <w:ind w:left="4471" w:hanging="361"/>
      </w:pPr>
      <w:rPr>
        <w:lang w:val="en-US" w:eastAsia="en-US" w:bidi="ar-SA"/>
      </w:rPr>
    </w:lvl>
    <w:lvl w:ilvl="5" w:tplc="62FE2466">
      <w:numFmt w:val="bullet"/>
      <w:lvlText w:val="•"/>
      <w:lvlJc w:val="left"/>
      <w:pPr>
        <w:ind w:left="5469" w:hanging="361"/>
      </w:pPr>
      <w:rPr>
        <w:lang w:val="en-US" w:eastAsia="en-US" w:bidi="ar-SA"/>
      </w:rPr>
    </w:lvl>
    <w:lvl w:ilvl="6" w:tplc="A4560C18">
      <w:numFmt w:val="bullet"/>
      <w:lvlText w:val="•"/>
      <w:lvlJc w:val="left"/>
      <w:pPr>
        <w:ind w:left="6467" w:hanging="361"/>
      </w:pPr>
      <w:rPr>
        <w:lang w:val="en-US" w:eastAsia="en-US" w:bidi="ar-SA"/>
      </w:rPr>
    </w:lvl>
    <w:lvl w:ilvl="7" w:tplc="6F4C48DC">
      <w:numFmt w:val="bullet"/>
      <w:lvlText w:val="•"/>
      <w:lvlJc w:val="left"/>
      <w:pPr>
        <w:ind w:left="7465" w:hanging="361"/>
      </w:pPr>
      <w:rPr>
        <w:lang w:val="en-US" w:eastAsia="en-US" w:bidi="ar-SA"/>
      </w:rPr>
    </w:lvl>
    <w:lvl w:ilvl="8" w:tplc="949EE7EE">
      <w:numFmt w:val="bullet"/>
      <w:lvlText w:val="•"/>
      <w:lvlJc w:val="left"/>
      <w:pPr>
        <w:ind w:left="8463" w:hanging="361"/>
      </w:pPr>
      <w:rPr>
        <w:lang w:val="en-US" w:eastAsia="en-US" w:bidi="ar-SA"/>
      </w:rPr>
    </w:lvl>
  </w:abstractNum>
  <w:abstractNum w:abstractNumId="9">
    <w:nsid w:val="461442DE"/>
    <w:multiLevelType w:val="hybridMultilevel"/>
    <w:tmpl w:val="1E16ACAC"/>
    <w:lvl w:ilvl="0" w:tplc="F57AEA2A">
      <w:numFmt w:val="bullet"/>
      <w:lvlText w:val=""/>
      <w:lvlJc w:val="left"/>
      <w:pPr>
        <w:ind w:left="400" w:hanging="284"/>
      </w:pPr>
      <w:rPr>
        <w:rFonts w:ascii="Symbol" w:eastAsia="Symbol" w:hAnsi="Symbol" w:cs="Symbol" w:hint="default"/>
        <w:b/>
        <w:bCs/>
        <w:i w:val="0"/>
        <w:iCs w:val="0"/>
        <w:w w:val="99"/>
        <w:sz w:val="20"/>
        <w:szCs w:val="20"/>
        <w:lang w:val="en-US" w:eastAsia="en-US" w:bidi="ar-SA"/>
      </w:rPr>
    </w:lvl>
    <w:lvl w:ilvl="1" w:tplc="CC460EC2">
      <w:numFmt w:val="bullet"/>
      <w:lvlText w:val="o"/>
      <w:lvlJc w:val="left"/>
      <w:pPr>
        <w:ind w:left="838" w:hanging="360"/>
      </w:pPr>
      <w:rPr>
        <w:rFonts w:ascii="Courier New" w:eastAsia="Courier New" w:hAnsi="Courier New" w:cs="Courier New" w:hint="default"/>
        <w:b w:val="0"/>
        <w:bCs w:val="0"/>
        <w:i w:val="0"/>
        <w:iCs w:val="0"/>
        <w:w w:val="100"/>
        <w:sz w:val="23"/>
        <w:szCs w:val="23"/>
        <w:lang w:val="en-US" w:eastAsia="en-US" w:bidi="ar-SA"/>
      </w:rPr>
    </w:lvl>
    <w:lvl w:ilvl="2" w:tplc="832223A0">
      <w:numFmt w:val="bullet"/>
      <w:lvlText w:val="•"/>
      <w:lvlJc w:val="left"/>
      <w:pPr>
        <w:ind w:left="1906" w:hanging="360"/>
      </w:pPr>
      <w:rPr>
        <w:lang w:val="en-US" w:eastAsia="en-US" w:bidi="ar-SA"/>
      </w:rPr>
    </w:lvl>
    <w:lvl w:ilvl="3" w:tplc="067647DC">
      <w:numFmt w:val="bullet"/>
      <w:lvlText w:val="•"/>
      <w:lvlJc w:val="left"/>
      <w:pPr>
        <w:ind w:left="2973" w:hanging="360"/>
      </w:pPr>
      <w:rPr>
        <w:lang w:val="en-US" w:eastAsia="en-US" w:bidi="ar-SA"/>
      </w:rPr>
    </w:lvl>
    <w:lvl w:ilvl="4" w:tplc="340030F4">
      <w:numFmt w:val="bullet"/>
      <w:lvlText w:val="•"/>
      <w:lvlJc w:val="left"/>
      <w:pPr>
        <w:ind w:left="4039" w:hanging="360"/>
      </w:pPr>
      <w:rPr>
        <w:lang w:val="en-US" w:eastAsia="en-US" w:bidi="ar-SA"/>
      </w:rPr>
    </w:lvl>
    <w:lvl w:ilvl="5" w:tplc="4BD6D1CA">
      <w:numFmt w:val="bullet"/>
      <w:lvlText w:val="•"/>
      <w:lvlJc w:val="left"/>
      <w:pPr>
        <w:ind w:left="5106" w:hanging="360"/>
      </w:pPr>
      <w:rPr>
        <w:lang w:val="en-US" w:eastAsia="en-US" w:bidi="ar-SA"/>
      </w:rPr>
    </w:lvl>
    <w:lvl w:ilvl="6" w:tplc="C792B880">
      <w:numFmt w:val="bullet"/>
      <w:lvlText w:val="•"/>
      <w:lvlJc w:val="left"/>
      <w:pPr>
        <w:ind w:left="6172" w:hanging="360"/>
      </w:pPr>
      <w:rPr>
        <w:lang w:val="en-US" w:eastAsia="en-US" w:bidi="ar-SA"/>
      </w:rPr>
    </w:lvl>
    <w:lvl w:ilvl="7" w:tplc="7C5C50AA">
      <w:numFmt w:val="bullet"/>
      <w:lvlText w:val="•"/>
      <w:lvlJc w:val="left"/>
      <w:pPr>
        <w:ind w:left="7239" w:hanging="360"/>
      </w:pPr>
      <w:rPr>
        <w:lang w:val="en-US" w:eastAsia="en-US" w:bidi="ar-SA"/>
      </w:rPr>
    </w:lvl>
    <w:lvl w:ilvl="8" w:tplc="1CA8E2E2">
      <w:numFmt w:val="bullet"/>
      <w:lvlText w:val="•"/>
      <w:lvlJc w:val="left"/>
      <w:pPr>
        <w:ind w:left="8306" w:hanging="360"/>
      </w:pPr>
      <w:rPr>
        <w:lang w:val="en-US" w:eastAsia="en-US" w:bidi="ar-SA"/>
      </w:rPr>
    </w:lvl>
  </w:abstractNum>
  <w:abstractNum w:abstractNumId="10">
    <w:nsid w:val="72171FDD"/>
    <w:multiLevelType w:val="hybridMultilevel"/>
    <w:tmpl w:val="2A56A71C"/>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D34486"/>
    <w:multiLevelType w:val="hybridMultilevel"/>
    <w:tmpl w:val="0C72CC98"/>
    <w:lvl w:ilvl="0" w:tplc="8BA0163C">
      <w:numFmt w:val="bullet"/>
      <w:lvlText w:val=""/>
      <w:lvlJc w:val="left"/>
      <w:pPr>
        <w:ind w:left="590" w:hanging="361"/>
      </w:pPr>
      <w:rPr>
        <w:rFonts w:ascii="Symbol" w:eastAsia="Symbol" w:hAnsi="Symbol" w:cs="Symbol" w:hint="default"/>
        <w:b w:val="0"/>
        <w:bCs w:val="0"/>
        <w:i w:val="0"/>
        <w:iCs w:val="0"/>
        <w:w w:val="100"/>
        <w:sz w:val="24"/>
        <w:szCs w:val="24"/>
        <w:lang w:val="en-US" w:eastAsia="en-US" w:bidi="ar-SA"/>
      </w:rPr>
    </w:lvl>
    <w:lvl w:ilvl="1" w:tplc="45B46A3A">
      <w:numFmt w:val="bullet"/>
      <w:lvlText w:val="•"/>
      <w:lvlJc w:val="left"/>
      <w:pPr>
        <w:ind w:left="1583" w:hanging="361"/>
      </w:pPr>
      <w:rPr>
        <w:lang w:val="en-US" w:eastAsia="en-US" w:bidi="ar-SA"/>
      </w:rPr>
    </w:lvl>
    <w:lvl w:ilvl="2" w:tplc="B7DE3EAC">
      <w:numFmt w:val="bullet"/>
      <w:lvlText w:val="•"/>
      <w:lvlJc w:val="left"/>
      <w:pPr>
        <w:ind w:left="2567" w:hanging="361"/>
      </w:pPr>
      <w:rPr>
        <w:lang w:val="en-US" w:eastAsia="en-US" w:bidi="ar-SA"/>
      </w:rPr>
    </w:lvl>
    <w:lvl w:ilvl="3" w:tplc="AA982A88">
      <w:numFmt w:val="bullet"/>
      <w:lvlText w:val="•"/>
      <w:lvlJc w:val="left"/>
      <w:pPr>
        <w:ind w:left="3551" w:hanging="361"/>
      </w:pPr>
      <w:rPr>
        <w:lang w:val="en-US" w:eastAsia="en-US" w:bidi="ar-SA"/>
      </w:rPr>
    </w:lvl>
    <w:lvl w:ilvl="4" w:tplc="09C405EC">
      <w:numFmt w:val="bullet"/>
      <w:lvlText w:val="•"/>
      <w:lvlJc w:val="left"/>
      <w:pPr>
        <w:ind w:left="4535" w:hanging="361"/>
      </w:pPr>
      <w:rPr>
        <w:lang w:val="en-US" w:eastAsia="en-US" w:bidi="ar-SA"/>
      </w:rPr>
    </w:lvl>
    <w:lvl w:ilvl="5" w:tplc="71007B48">
      <w:numFmt w:val="bullet"/>
      <w:lvlText w:val="•"/>
      <w:lvlJc w:val="left"/>
      <w:pPr>
        <w:ind w:left="5519" w:hanging="361"/>
      </w:pPr>
      <w:rPr>
        <w:lang w:val="en-US" w:eastAsia="en-US" w:bidi="ar-SA"/>
      </w:rPr>
    </w:lvl>
    <w:lvl w:ilvl="6" w:tplc="E6D29818">
      <w:numFmt w:val="bullet"/>
      <w:lvlText w:val="•"/>
      <w:lvlJc w:val="left"/>
      <w:pPr>
        <w:ind w:left="6503" w:hanging="361"/>
      </w:pPr>
      <w:rPr>
        <w:lang w:val="en-US" w:eastAsia="en-US" w:bidi="ar-SA"/>
      </w:rPr>
    </w:lvl>
    <w:lvl w:ilvl="7" w:tplc="71EE24D8">
      <w:numFmt w:val="bullet"/>
      <w:lvlText w:val="•"/>
      <w:lvlJc w:val="left"/>
      <w:pPr>
        <w:ind w:left="7487" w:hanging="361"/>
      </w:pPr>
      <w:rPr>
        <w:lang w:val="en-US" w:eastAsia="en-US" w:bidi="ar-SA"/>
      </w:rPr>
    </w:lvl>
    <w:lvl w:ilvl="8" w:tplc="E0107666">
      <w:numFmt w:val="bullet"/>
      <w:lvlText w:val="•"/>
      <w:lvlJc w:val="left"/>
      <w:pPr>
        <w:ind w:left="8471" w:hanging="361"/>
      </w:pPr>
      <w:rPr>
        <w:lang w:val="en-US" w:eastAsia="en-US" w:bidi="ar-SA"/>
      </w:rPr>
    </w:lvl>
  </w:abstractNum>
  <w:num w:numId="1">
    <w:abstractNumId w:val="1"/>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8"/>
  </w:num>
  <w:num w:numId="4">
    <w:abstractNumId w:val="2"/>
  </w:num>
  <w:num w:numId="5">
    <w:abstractNumId w:val="9"/>
  </w:num>
  <w:num w:numId="6">
    <w:abstractNumId w:val="11"/>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ttachedTemplate r:id="rId1"/>
  <w:stylePaneFormatFilter w:val="3F01"/>
  <w:defaultTabStop w:val="720"/>
  <w:noPunctuationKerning/>
  <w:characterSpacingControl w:val="doNotCompress"/>
  <w:footnotePr>
    <w:footnote w:id="0"/>
    <w:footnote w:id="1"/>
  </w:footnotePr>
  <w:endnotePr>
    <w:endnote w:id="0"/>
    <w:endnote w:id="1"/>
  </w:endnotePr>
  <w:compat/>
  <w:rsids>
    <w:rsidRoot w:val="00E00EDC"/>
    <w:rsid w:val="00000B7F"/>
    <w:rsid w:val="00003382"/>
    <w:rsid w:val="000038C4"/>
    <w:rsid w:val="00007991"/>
    <w:rsid w:val="000250BB"/>
    <w:rsid w:val="00031D53"/>
    <w:rsid w:val="00035176"/>
    <w:rsid w:val="00066F40"/>
    <w:rsid w:val="00077D55"/>
    <w:rsid w:val="0009341A"/>
    <w:rsid w:val="000B0C54"/>
    <w:rsid w:val="000E49FF"/>
    <w:rsid w:val="000F1F41"/>
    <w:rsid w:val="001171EA"/>
    <w:rsid w:val="0012467F"/>
    <w:rsid w:val="0013399E"/>
    <w:rsid w:val="001619F2"/>
    <w:rsid w:val="00166970"/>
    <w:rsid w:val="00172D0A"/>
    <w:rsid w:val="0018241A"/>
    <w:rsid w:val="00182BA2"/>
    <w:rsid w:val="0019246F"/>
    <w:rsid w:val="00193E4A"/>
    <w:rsid w:val="001A354E"/>
    <w:rsid w:val="001B43FD"/>
    <w:rsid w:val="001B793E"/>
    <w:rsid w:val="00200DF0"/>
    <w:rsid w:val="00205625"/>
    <w:rsid w:val="00214C03"/>
    <w:rsid w:val="00253A4A"/>
    <w:rsid w:val="00275DDC"/>
    <w:rsid w:val="002A6FD9"/>
    <w:rsid w:val="002B3BE7"/>
    <w:rsid w:val="002E241C"/>
    <w:rsid w:val="002E54E0"/>
    <w:rsid w:val="003035AE"/>
    <w:rsid w:val="003223CB"/>
    <w:rsid w:val="00323A03"/>
    <w:rsid w:val="00331F03"/>
    <w:rsid w:val="00357B08"/>
    <w:rsid w:val="00363A88"/>
    <w:rsid w:val="00366BF7"/>
    <w:rsid w:val="003838AA"/>
    <w:rsid w:val="00384798"/>
    <w:rsid w:val="003877A2"/>
    <w:rsid w:val="003909E6"/>
    <w:rsid w:val="003A6ED0"/>
    <w:rsid w:val="003D2AFC"/>
    <w:rsid w:val="00407AEA"/>
    <w:rsid w:val="004128C0"/>
    <w:rsid w:val="0047229D"/>
    <w:rsid w:val="004832A9"/>
    <w:rsid w:val="0048490F"/>
    <w:rsid w:val="0049799A"/>
    <w:rsid w:val="00497E68"/>
    <w:rsid w:val="004B22D7"/>
    <w:rsid w:val="004C585D"/>
    <w:rsid w:val="004C6682"/>
    <w:rsid w:val="004F3A9D"/>
    <w:rsid w:val="004F7DE1"/>
    <w:rsid w:val="00501D64"/>
    <w:rsid w:val="0058667D"/>
    <w:rsid w:val="005901F1"/>
    <w:rsid w:val="005A2117"/>
    <w:rsid w:val="005A3F58"/>
    <w:rsid w:val="005C06B0"/>
    <w:rsid w:val="005D2567"/>
    <w:rsid w:val="0064668F"/>
    <w:rsid w:val="00656AF0"/>
    <w:rsid w:val="00667A62"/>
    <w:rsid w:val="00682BF9"/>
    <w:rsid w:val="00692757"/>
    <w:rsid w:val="00696292"/>
    <w:rsid w:val="00696890"/>
    <w:rsid w:val="006B636C"/>
    <w:rsid w:val="006B6A89"/>
    <w:rsid w:val="006C2C59"/>
    <w:rsid w:val="006D69B1"/>
    <w:rsid w:val="006E06C8"/>
    <w:rsid w:val="006E7615"/>
    <w:rsid w:val="00704878"/>
    <w:rsid w:val="007140AF"/>
    <w:rsid w:val="00736AE2"/>
    <w:rsid w:val="00740BAC"/>
    <w:rsid w:val="00760C20"/>
    <w:rsid w:val="00783DF5"/>
    <w:rsid w:val="00792D7E"/>
    <w:rsid w:val="007A40DB"/>
    <w:rsid w:val="007F358C"/>
    <w:rsid w:val="007F5A6F"/>
    <w:rsid w:val="007F696D"/>
    <w:rsid w:val="008267F1"/>
    <w:rsid w:val="00876EB8"/>
    <w:rsid w:val="00876F60"/>
    <w:rsid w:val="00880CEF"/>
    <w:rsid w:val="008A67F9"/>
    <w:rsid w:val="008A6A53"/>
    <w:rsid w:val="008C36F0"/>
    <w:rsid w:val="008E76A5"/>
    <w:rsid w:val="008F3D56"/>
    <w:rsid w:val="008F67FE"/>
    <w:rsid w:val="00902F7F"/>
    <w:rsid w:val="00903818"/>
    <w:rsid w:val="009077BB"/>
    <w:rsid w:val="0093444E"/>
    <w:rsid w:val="00937187"/>
    <w:rsid w:val="0095374E"/>
    <w:rsid w:val="00954BF4"/>
    <w:rsid w:val="00960345"/>
    <w:rsid w:val="009B0E54"/>
    <w:rsid w:val="009C47E5"/>
    <w:rsid w:val="009C5909"/>
    <w:rsid w:val="009E5CFC"/>
    <w:rsid w:val="009F7057"/>
    <w:rsid w:val="00A00B0C"/>
    <w:rsid w:val="00A0216C"/>
    <w:rsid w:val="00A12BBF"/>
    <w:rsid w:val="00A141AC"/>
    <w:rsid w:val="00A35ADB"/>
    <w:rsid w:val="00A97EF0"/>
    <w:rsid w:val="00AD1330"/>
    <w:rsid w:val="00AF6001"/>
    <w:rsid w:val="00B16F98"/>
    <w:rsid w:val="00B31956"/>
    <w:rsid w:val="00B567EF"/>
    <w:rsid w:val="00B853E7"/>
    <w:rsid w:val="00B90738"/>
    <w:rsid w:val="00B9337E"/>
    <w:rsid w:val="00BA01CA"/>
    <w:rsid w:val="00BA3A8E"/>
    <w:rsid w:val="00BA6448"/>
    <w:rsid w:val="00BD1F17"/>
    <w:rsid w:val="00BF555E"/>
    <w:rsid w:val="00BF7C1E"/>
    <w:rsid w:val="00C03929"/>
    <w:rsid w:val="00C60E1C"/>
    <w:rsid w:val="00C91F6D"/>
    <w:rsid w:val="00CB7771"/>
    <w:rsid w:val="00CD2B6F"/>
    <w:rsid w:val="00CE348C"/>
    <w:rsid w:val="00CF57CB"/>
    <w:rsid w:val="00D3417B"/>
    <w:rsid w:val="00D56DB4"/>
    <w:rsid w:val="00D85119"/>
    <w:rsid w:val="00D879D0"/>
    <w:rsid w:val="00DA7809"/>
    <w:rsid w:val="00DB39ED"/>
    <w:rsid w:val="00DC23AB"/>
    <w:rsid w:val="00E00EDC"/>
    <w:rsid w:val="00E14C39"/>
    <w:rsid w:val="00E24F9D"/>
    <w:rsid w:val="00E62262"/>
    <w:rsid w:val="00E62BB4"/>
    <w:rsid w:val="00E64D57"/>
    <w:rsid w:val="00EA18EE"/>
    <w:rsid w:val="00EA3837"/>
    <w:rsid w:val="00EC34C8"/>
    <w:rsid w:val="00EE1880"/>
    <w:rsid w:val="00EE6F33"/>
    <w:rsid w:val="00F01094"/>
    <w:rsid w:val="00F144FD"/>
    <w:rsid w:val="00F337DF"/>
    <w:rsid w:val="00F45445"/>
    <w:rsid w:val="00F63D18"/>
    <w:rsid w:val="00FB19DE"/>
    <w:rsid w:val="00FB7D7D"/>
    <w:rsid w:val="00FC6B38"/>
    <w:rsid w:val="00FD63B1"/>
    <w:rsid w:val="00FE6606"/>
    <w:rsid w:val="00FF2B28"/>
    <w:rsid w:val="00FF50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index heading"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Body Text" w:qFormat="1"/>
    <w:lsdException w:name="Body Text Indent" w:uiPriority="99"/>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Body Text 2" w:uiPriority="99" w:qFormat="1"/>
    <w:lsdException w:name="Body Text Indent 3" w:uiPriority="99" w:qFormat="1"/>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qFormat="1"/>
    <w:lsdException w:name="annotation subject" w:uiPriority="99"/>
    <w:lsdException w:name="No List" w:uiPriority="99"/>
    <w:lsdException w:name="Balloon Text" w:uiPriority="99"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6A5"/>
    <w:rPr>
      <w:sz w:val="24"/>
      <w:szCs w:val="24"/>
      <w:lang w:val="ru-RU" w:eastAsia="ru-RU"/>
    </w:rPr>
  </w:style>
  <w:style w:type="paragraph" w:styleId="1">
    <w:name w:val="heading 1"/>
    <w:basedOn w:val="a"/>
    <w:next w:val="a"/>
    <w:link w:val="10"/>
    <w:uiPriority w:val="9"/>
    <w:qFormat/>
    <w:rsid w:val="008E76A5"/>
    <w:pPr>
      <w:keepNext/>
      <w:spacing w:before="240" w:after="60"/>
      <w:outlineLvl w:val="0"/>
    </w:pPr>
    <w:rPr>
      <w:rFonts w:ascii="Arial" w:hAnsi="Arial" w:cs="Arial"/>
      <w:b/>
      <w:bCs/>
      <w:kern w:val="32"/>
      <w:sz w:val="32"/>
      <w:szCs w:val="32"/>
    </w:rPr>
  </w:style>
  <w:style w:type="paragraph" w:styleId="2">
    <w:name w:val="heading 2"/>
    <w:basedOn w:val="a"/>
    <w:link w:val="20"/>
    <w:uiPriority w:val="1"/>
    <w:unhideWhenUsed/>
    <w:qFormat/>
    <w:rsid w:val="000038C4"/>
    <w:pPr>
      <w:keepNext/>
      <w:keepLines/>
      <w:suppressAutoHyphen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3">
    <w:name w:val="heading 3"/>
    <w:basedOn w:val="11"/>
    <w:link w:val="30"/>
    <w:uiPriority w:val="1"/>
    <w:qFormat/>
    <w:rsid w:val="000038C4"/>
    <w:pPr>
      <w:outlineLvl w:val="2"/>
    </w:pPr>
  </w:style>
  <w:style w:type="paragraph" w:styleId="4">
    <w:name w:val="heading 4"/>
    <w:basedOn w:val="a"/>
    <w:next w:val="a"/>
    <w:link w:val="40"/>
    <w:semiHidden/>
    <w:unhideWhenUsed/>
    <w:qFormat/>
    <w:rsid w:val="0019246F"/>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semiHidden/>
    <w:unhideWhenUsed/>
    <w:qFormat/>
    <w:rsid w:val="0093444E"/>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semiHidden/>
    <w:unhideWhenUsed/>
    <w:qFormat/>
    <w:rsid w:val="003035A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E76A5"/>
    <w:pPr>
      <w:tabs>
        <w:tab w:val="center" w:pos="4320"/>
        <w:tab w:val="right" w:pos="8640"/>
      </w:tabs>
      <w:spacing w:after="480"/>
    </w:pPr>
  </w:style>
  <w:style w:type="paragraph" w:styleId="a5">
    <w:name w:val="footer"/>
    <w:basedOn w:val="a"/>
    <w:uiPriority w:val="99"/>
    <w:rsid w:val="008E76A5"/>
    <w:pPr>
      <w:tabs>
        <w:tab w:val="center" w:pos="4320"/>
        <w:tab w:val="right" w:pos="8640"/>
      </w:tabs>
    </w:pPr>
  </w:style>
  <w:style w:type="paragraph" w:styleId="a6">
    <w:name w:val="Closing"/>
    <w:basedOn w:val="a"/>
    <w:rsid w:val="008E76A5"/>
    <w:pPr>
      <w:spacing w:after="960"/>
    </w:pPr>
  </w:style>
  <w:style w:type="paragraph" w:styleId="a7">
    <w:name w:val="Signature"/>
    <w:basedOn w:val="a"/>
    <w:link w:val="a8"/>
    <w:rsid w:val="008E76A5"/>
  </w:style>
  <w:style w:type="paragraph" w:styleId="a9">
    <w:name w:val="Body Text"/>
    <w:basedOn w:val="a"/>
    <w:link w:val="aa"/>
    <w:qFormat/>
    <w:rsid w:val="008E76A5"/>
    <w:pPr>
      <w:spacing w:after="240"/>
    </w:pPr>
  </w:style>
  <w:style w:type="paragraph" w:styleId="ab">
    <w:name w:val="Salutation"/>
    <w:basedOn w:val="a"/>
    <w:next w:val="a"/>
    <w:rsid w:val="008E76A5"/>
    <w:pPr>
      <w:spacing w:before="480" w:after="240"/>
    </w:pPr>
  </w:style>
  <w:style w:type="paragraph" w:styleId="ac">
    <w:name w:val="Date"/>
    <w:basedOn w:val="a"/>
    <w:next w:val="a"/>
    <w:rsid w:val="008E76A5"/>
    <w:pPr>
      <w:spacing w:after="480"/>
    </w:pPr>
  </w:style>
  <w:style w:type="paragraph" w:styleId="ad">
    <w:name w:val="Balloon Text"/>
    <w:basedOn w:val="a"/>
    <w:uiPriority w:val="99"/>
    <w:semiHidden/>
    <w:qFormat/>
    <w:rsid w:val="008E76A5"/>
    <w:rPr>
      <w:rFonts w:ascii="Tahoma" w:hAnsi="Tahoma" w:cs="Tahoma"/>
      <w:sz w:val="16"/>
      <w:szCs w:val="16"/>
    </w:rPr>
  </w:style>
  <w:style w:type="paragraph" w:customStyle="1" w:styleId="SenderAddress">
    <w:name w:val="Sender Address"/>
    <w:basedOn w:val="a"/>
    <w:rsid w:val="008E76A5"/>
    <w:rPr>
      <w:lang w:bidi="ru-RU"/>
    </w:rPr>
  </w:style>
  <w:style w:type="paragraph" w:customStyle="1" w:styleId="RecipientAddress">
    <w:name w:val="Recipient Address"/>
    <w:basedOn w:val="a"/>
    <w:rsid w:val="008E76A5"/>
    <w:rPr>
      <w:lang w:bidi="ru-RU"/>
    </w:rPr>
  </w:style>
  <w:style w:type="paragraph" w:customStyle="1" w:styleId="ccEnclosure">
    <w:name w:val="cc:/Enclosure"/>
    <w:basedOn w:val="a"/>
    <w:rsid w:val="008E76A5"/>
    <w:pPr>
      <w:tabs>
        <w:tab w:val="left" w:pos="1440"/>
      </w:tabs>
      <w:spacing w:before="240" w:after="240"/>
      <w:ind w:left="1440" w:hanging="1440"/>
    </w:pPr>
    <w:rPr>
      <w:lang w:bidi="ru-RU"/>
    </w:rPr>
  </w:style>
  <w:style w:type="character" w:styleId="ae">
    <w:name w:val="page number"/>
    <w:basedOn w:val="a0"/>
    <w:rsid w:val="008E76A5"/>
  </w:style>
  <w:style w:type="character" w:customStyle="1" w:styleId="20">
    <w:name w:val="Заголовок 2 Знак"/>
    <w:basedOn w:val="a0"/>
    <w:link w:val="2"/>
    <w:uiPriority w:val="1"/>
    <w:rsid w:val="000038C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1"/>
    <w:rsid w:val="000038C4"/>
    <w:rPr>
      <w:rFonts w:ascii="Liberation Sans" w:eastAsia="Droid Sans Fallback" w:hAnsi="Liberation Sans" w:cs="FreeSans"/>
      <w:color w:val="000000"/>
      <w:sz w:val="28"/>
      <w:szCs w:val="28"/>
    </w:rPr>
  </w:style>
  <w:style w:type="character" w:customStyle="1" w:styleId="12">
    <w:name w:val="Гиперссылка1"/>
    <w:qFormat/>
    <w:rsid w:val="000038C4"/>
    <w:rPr>
      <w:color w:val="0B2DED"/>
      <w:sz w:val="20"/>
      <w:u w:val="single"/>
    </w:rPr>
  </w:style>
  <w:style w:type="character" w:customStyle="1" w:styleId="ListLabel1">
    <w:name w:val="ListLabel 1"/>
    <w:qFormat/>
    <w:rsid w:val="000038C4"/>
    <w:rPr>
      <w:rFonts w:cs="Courier New"/>
    </w:rPr>
  </w:style>
  <w:style w:type="character" w:customStyle="1" w:styleId="ListLabel2">
    <w:name w:val="ListLabel 2"/>
    <w:qFormat/>
    <w:rsid w:val="000038C4"/>
    <w:rPr>
      <w:rFonts w:ascii="Times New Roman" w:hAnsi="Times New Roman"/>
      <w:b/>
      <w:sz w:val="24"/>
    </w:rPr>
  </w:style>
  <w:style w:type="character" w:customStyle="1" w:styleId="-">
    <w:name w:val="Интернет-ссылка"/>
    <w:rsid w:val="000038C4"/>
    <w:rPr>
      <w:color w:val="000080"/>
      <w:u w:val="single"/>
    </w:rPr>
  </w:style>
  <w:style w:type="paragraph" w:customStyle="1" w:styleId="11">
    <w:name w:val="Заголовок1"/>
    <w:basedOn w:val="a"/>
    <w:next w:val="a9"/>
    <w:qFormat/>
    <w:rsid w:val="000038C4"/>
    <w:pPr>
      <w:keepNext/>
      <w:suppressAutoHyphens/>
      <w:spacing w:before="240" w:after="120"/>
    </w:pPr>
    <w:rPr>
      <w:rFonts w:ascii="Liberation Sans" w:eastAsia="Droid Sans Fallback" w:hAnsi="Liberation Sans" w:cs="FreeSans"/>
      <w:color w:val="000000"/>
      <w:sz w:val="28"/>
      <w:szCs w:val="28"/>
      <w:lang w:val="en-US" w:eastAsia="en-US"/>
    </w:rPr>
  </w:style>
  <w:style w:type="paragraph" w:styleId="af">
    <w:name w:val="List"/>
    <w:basedOn w:val="a9"/>
    <w:rsid w:val="000038C4"/>
    <w:pPr>
      <w:suppressAutoHyphens/>
      <w:spacing w:after="140" w:line="288" w:lineRule="auto"/>
    </w:pPr>
    <w:rPr>
      <w:rFonts w:ascii="Garamond" w:eastAsia="ヒラギノ角ゴ Pro W3" w:hAnsi="Garamond" w:cs="FreeSans"/>
      <w:color w:val="000000"/>
      <w:sz w:val="22"/>
      <w:lang w:val="en-US" w:eastAsia="en-US"/>
    </w:rPr>
  </w:style>
  <w:style w:type="paragraph" w:styleId="af0">
    <w:name w:val="Title"/>
    <w:basedOn w:val="a"/>
    <w:link w:val="af1"/>
    <w:uiPriority w:val="99"/>
    <w:qFormat/>
    <w:rsid w:val="000038C4"/>
    <w:pPr>
      <w:suppressLineNumbers/>
      <w:suppressAutoHyphens/>
      <w:spacing w:before="120" w:after="120"/>
    </w:pPr>
    <w:rPr>
      <w:rFonts w:ascii="Garamond" w:eastAsia="ヒラギノ角ゴ Pro W3" w:hAnsi="Garamond" w:cs="FreeSans"/>
      <w:i/>
      <w:iCs/>
      <w:color w:val="000000"/>
      <w:lang w:val="en-US" w:eastAsia="en-US"/>
    </w:rPr>
  </w:style>
  <w:style w:type="character" w:customStyle="1" w:styleId="af1">
    <w:name w:val="Название Знак"/>
    <w:basedOn w:val="a0"/>
    <w:link w:val="af0"/>
    <w:uiPriority w:val="99"/>
    <w:rsid w:val="000038C4"/>
    <w:rPr>
      <w:rFonts w:ascii="Garamond" w:eastAsia="ヒラギノ角ゴ Pro W3" w:hAnsi="Garamond" w:cs="FreeSans"/>
      <w:i/>
      <w:iCs/>
      <w:color w:val="000000"/>
      <w:sz w:val="24"/>
      <w:szCs w:val="24"/>
    </w:rPr>
  </w:style>
  <w:style w:type="paragraph" w:styleId="13">
    <w:name w:val="index 1"/>
    <w:basedOn w:val="a"/>
    <w:next w:val="a"/>
    <w:autoRedefine/>
    <w:rsid w:val="000038C4"/>
    <w:pPr>
      <w:ind w:left="240" w:hanging="240"/>
    </w:pPr>
  </w:style>
  <w:style w:type="paragraph" w:styleId="af2">
    <w:name w:val="index heading"/>
    <w:basedOn w:val="a"/>
    <w:qFormat/>
    <w:rsid w:val="000038C4"/>
    <w:pPr>
      <w:suppressLineNumbers/>
      <w:suppressAutoHyphens/>
    </w:pPr>
    <w:rPr>
      <w:rFonts w:ascii="Garamond" w:eastAsia="ヒラギノ角ゴ Pro W3" w:hAnsi="Garamond" w:cs="FreeSans"/>
      <w:color w:val="000000"/>
      <w:sz w:val="22"/>
      <w:lang w:val="en-US" w:eastAsia="en-US"/>
    </w:rPr>
  </w:style>
  <w:style w:type="paragraph" w:customStyle="1" w:styleId="FreeFormA">
    <w:name w:val="Free Form A"/>
    <w:autoRedefine/>
    <w:qFormat/>
    <w:rsid w:val="000038C4"/>
    <w:pPr>
      <w:suppressAutoHyphens/>
    </w:pPr>
    <w:rPr>
      <w:rFonts w:eastAsia="ヒラギノ角ゴ Pro W3"/>
      <w:color w:val="000000"/>
      <w:sz w:val="22"/>
    </w:rPr>
  </w:style>
  <w:style w:type="paragraph" w:customStyle="1" w:styleId="DocumentLabel">
    <w:name w:val="Document Label"/>
    <w:autoRedefine/>
    <w:qFormat/>
    <w:rsid w:val="000038C4"/>
    <w:pPr>
      <w:suppressAutoHyphens/>
      <w:spacing w:after="40" w:line="240" w:lineRule="atLeast"/>
      <w:jc w:val="center"/>
    </w:pPr>
    <w:rPr>
      <w:rFonts w:ascii="Garamond" w:eastAsia="ヒラギノ角ゴ Pro W3" w:hAnsi="Garamond"/>
      <w:b/>
      <w:caps/>
      <w:color w:val="000000"/>
      <w:spacing w:val="20"/>
      <w:sz w:val="18"/>
    </w:rPr>
  </w:style>
  <w:style w:type="paragraph" w:customStyle="1" w:styleId="Heading1AA">
    <w:name w:val="Heading 1 A A"/>
    <w:autoRedefine/>
    <w:qFormat/>
    <w:rsid w:val="000038C4"/>
    <w:pPr>
      <w:keepNext/>
      <w:keepLines/>
      <w:suppressAutoHyphens/>
      <w:spacing w:after="180" w:line="240" w:lineRule="atLeast"/>
      <w:jc w:val="center"/>
      <w:outlineLvl w:val="0"/>
    </w:pPr>
    <w:rPr>
      <w:rFonts w:ascii="Garamond" w:eastAsia="ヒラギノ角ゴ Pro W3" w:hAnsi="Garamond"/>
      <w:caps/>
      <w:color w:val="000000"/>
      <w:spacing w:val="20"/>
      <w:sz w:val="18"/>
    </w:rPr>
  </w:style>
  <w:style w:type="paragraph" w:customStyle="1" w:styleId="BodyText2">
    <w:name w:val="Body Text2"/>
    <w:autoRedefine/>
    <w:qFormat/>
    <w:rsid w:val="000038C4"/>
    <w:pPr>
      <w:suppressAutoHyphens/>
      <w:jc w:val="both"/>
    </w:pPr>
    <w:rPr>
      <w:rFonts w:eastAsia="ヒラギノ角ゴ Pro W3"/>
      <w:b/>
      <w:sz w:val="24"/>
      <w:u w:val="single" w:color="000000"/>
    </w:rPr>
  </w:style>
  <w:style w:type="paragraph" w:customStyle="1" w:styleId="FreeFormB">
    <w:name w:val="Free Form B"/>
    <w:qFormat/>
    <w:rsid w:val="000038C4"/>
    <w:pPr>
      <w:suppressAutoHyphens/>
    </w:pPr>
    <w:rPr>
      <w:rFonts w:eastAsia="ヒラギノ角ゴ Pro W3"/>
      <w:color w:val="000000"/>
      <w:sz w:val="22"/>
    </w:rPr>
  </w:style>
  <w:style w:type="paragraph" w:customStyle="1" w:styleId="BodyA">
    <w:name w:val="Body A"/>
    <w:autoRedefine/>
    <w:qFormat/>
    <w:rsid w:val="000038C4"/>
    <w:pPr>
      <w:suppressAutoHyphens/>
    </w:pPr>
    <w:rPr>
      <w:rFonts w:eastAsia="ヒラギノ角ゴ Pro W3"/>
      <w:b/>
      <w:bCs/>
      <w:sz w:val="24"/>
      <w:szCs w:val="24"/>
    </w:rPr>
  </w:style>
  <w:style w:type="paragraph" w:customStyle="1" w:styleId="af3">
    <w:name w:val="Блочная цитата"/>
    <w:basedOn w:val="a"/>
    <w:qFormat/>
    <w:rsid w:val="000038C4"/>
    <w:pPr>
      <w:suppressAutoHyphens/>
    </w:pPr>
    <w:rPr>
      <w:rFonts w:ascii="Garamond" w:eastAsia="ヒラギノ角ゴ Pro W3" w:hAnsi="Garamond"/>
      <w:color w:val="000000"/>
      <w:sz w:val="22"/>
      <w:lang w:val="en-US" w:eastAsia="en-US"/>
    </w:rPr>
  </w:style>
  <w:style w:type="paragraph" w:customStyle="1" w:styleId="af4">
    <w:name w:val="Заглавие"/>
    <w:basedOn w:val="11"/>
    <w:rsid w:val="000038C4"/>
  </w:style>
  <w:style w:type="paragraph" w:styleId="af5">
    <w:name w:val="Subtitle"/>
    <w:basedOn w:val="11"/>
    <w:link w:val="af6"/>
    <w:uiPriority w:val="99"/>
    <w:qFormat/>
    <w:rsid w:val="000038C4"/>
  </w:style>
  <w:style w:type="character" w:customStyle="1" w:styleId="af6">
    <w:name w:val="Подзаголовок Знак"/>
    <w:basedOn w:val="a0"/>
    <w:link w:val="af5"/>
    <w:uiPriority w:val="99"/>
    <w:rsid w:val="000038C4"/>
    <w:rPr>
      <w:rFonts w:ascii="Liberation Sans" w:eastAsia="Droid Sans Fallback" w:hAnsi="Liberation Sans" w:cs="FreeSans"/>
      <w:color w:val="000000"/>
      <w:sz w:val="28"/>
      <w:szCs w:val="28"/>
    </w:rPr>
  </w:style>
  <w:style w:type="character" w:customStyle="1" w:styleId="50">
    <w:name w:val="Заголовок 5 Знак"/>
    <w:basedOn w:val="a0"/>
    <w:link w:val="5"/>
    <w:qFormat/>
    <w:rsid w:val="0093444E"/>
    <w:rPr>
      <w:rFonts w:asciiTheme="majorHAnsi" w:eastAsiaTheme="majorEastAsia" w:hAnsiTheme="majorHAnsi" w:cstheme="majorBidi"/>
      <w:color w:val="243F60" w:themeColor="accent1" w:themeShade="7F"/>
      <w:sz w:val="24"/>
      <w:szCs w:val="24"/>
      <w:lang w:val="ru-RU" w:eastAsia="ru-RU"/>
    </w:rPr>
  </w:style>
  <w:style w:type="character" w:styleId="af7">
    <w:name w:val="Strong"/>
    <w:basedOn w:val="a0"/>
    <w:uiPriority w:val="22"/>
    <w:qFormat/>
    <w:rsid w:val="0093444E"/>
    <w:rPr>
      <w:b/>
      <w:bCs/>
    </w:rPr>
  </w:style>
  <w:style w:type="paragraph" w:styleId="af8">
    <w:name w:val="Normal (Web)"/>
    <w:basedOn w:val="a"/>
    <w:uiPriority w:val="99"/>
    <w:unhideWhenUsed/>
    <w:qFormat/>
    <w:rsid w:val="0093444E"/>
    <w:pPr>
      <w:suppressAutoHyphens/>
      <w:spacing w:after="280" w:line="276" w:lineRule="auto"/>
    </w:pPr>
    <w:rPr>
      <w:color w:val="00000A"/>
    </w:rPr>
  </w:style>
  <w:style w:type="character" w:styleId="af9">
    <w:name w:val="Hyperlink"/>
    <w:uiPriority w:val="99"/>
    <w:rsid w:val="0093444E"/>
    <w:rPr>
      <w:color w:val="0000FF"/>
      <w:u w:val="single"/>
    </w:rPr>
  </w:style>
  <w:style w:type="character" w:customStyle="1" w:styleId="a4">
    <w:name w:val="Верхний колонтитул Знак"/>
    <w:basedOn w:val="a0"/>
    <w:link w:val="a3"/>
    <w:uiPriority w:val="99"/>
    <w:qFormat/>
    <w:rsid w:val="0064668F"/>
    <w:rPr>
      <w:sz w:val="24"/>
      <w:szCs w:val="24"/>
      <w:lang w:val="ru-RU" w:eastAsia="ru-RU"/>
    </w:rPr>
  </w:style>
  <w:style w:type="paragraph" w:styleId="afa">
    <w:name w:val="List Paragraph"/>
    <w:basedOn w:val="a"/>
    <w:uiPriority w:val="34"/>
    <w:unhideWhenUsed/>
    <w:qFormat/>
    <w:rsid w:val="0064668F"/>
    <w:pPr>
      <w:spacing w:after="160" w:line="259" w:lineRule="auto"/>
      <w:ind w:left="720"/>
      <w:contextualSpacing/>
    </w:pPr>
    <w:rPr>
      <w:rFonts w:ascii="Calibri" w:eastAsia="Calibri" w:hAnsi="Calibri"/>
      <w:sz w:val="22"/>
      <w:szCs w:val="22"/>
      <w:lang w:eastAsia="en-US"/>
    </w:rPr>
  </w:style>
  <w:style w:type="paragraph" w:customStyle="1" w:styleId="afb">
    <w:name w:val="Верхний колонтитул четной страницы"/>
    <w:basedOn w:val="afc"/>
    <w:uiPriority w:val="49"/>
    <w:semiHidden/>
    <w:unhideWhenUsed/>
    <w:rsid w:val="0064668F"/>
    <w:pPr>
      <w:pBdr>
        <w:bottom w:val="single" w:sz="4" w:space="1" w:color="4F81BD" w:themeColor="accent1"/>
      </w:pBdr>
      <w:spacing w:after="160"/>
    </w:pPr>
    <w:rPr>
      <w:rFonts w:ascii="Calibri" w:eastAsia="Calibri" w:hAnsi="Calibri"/>
      <w:b/>
      <w:color w:val="1F497D" w:themeColor="text2"/>
      <w:sz w:val="20"/>
      <w:szCs w:val="22"/>
      <w:lang w:eastAsia="en-US"/>
    </w:rPr>
  </w:style>
  <w:style w:type="paragraph" w:styleId="afc">
    <w:name w:val="No Spacing"/>
    <w:uiPriority w:val="1"/>
    <w:qFormat/>
    <w:rsid w:val="0064668F"/>
    <w:rPr>
      <w:sz w:val="24"/>
      <w:szCs w:val="24"/>
      <w:lang w:val="ru-RU" w:eastAsia="ru-RU"/>
    </w:rPr>
  </w:style>
  <w:style w:type="character" w:customStyle="1" w:styleId="90">
    <w:name w:val="Заголовок 9 Знак"/>
    <w:basedOn w:val="a0"/>
    <w:link w:val="9"/>
    <w:semiHidden/>
    <w:rsid w:val="003035AE"/>
    <w:rPr>
      <w:rFonts w:asciiTheme="majorHAnsi" w:eastAsiaTheme="majorEastAsia" w:hAnsiTheme="majorHAnsi" w:cstheme="majorBidi"/>
      <w:i/>
      <w:iCs/>
      <w:color w:val="404040" w:themeColor="text1" w:themeTint="BF"/>
      <w:lang w:val="ru-RU" w:eastAsia="ru-RU"/>
    </w:rPr>
  </w:style>
  <w:style w:type="paragraph" w:customStyle="1" w:styleId="TableContents">
    <w:name w:val="Table Contents"/>
    <w:basedOn w:val="a"/>
    <w:rsid w:val="003035AE"/>
    <w:pPr>
      <w:widowControl w:val="0"/>
      <w:suppressLineNumbers/>
      <w:suppressAutoHyphens/>
    </w:pPr>
    <w:rPr>
      <w:rFonts w:eastAsia="DejaVu Sans"/>
      <w:szCs w:val="20"/>
      <w:lang w:val="en-US" w:eastAsia="zh-CN"/>
    </w:rPr>
  </w:style>
  <w:style w:type="paragraph" w:styleId="afd">
    <w:name w:val="Body Text Indent"/>
    <w:basedOn w:val="a"/>
    <w:link w:val="afe"/>
    <w:uiPriority w:val="99"/>
    <w:rsid w:val="0009341A"/>
    <w:pPr>
      <w:spacing w:after="120"/>
      <w:ind w:left="283"/>
    </w:pPr>
  </w:style>
  <w:style w:type="character" w:customStyle="1" w:styleId="afe">
    <w:name w:val="Основной текст с отступом Знак"/>
    <w:basedOn w:val="a0"/>
    <w:link w:val="afd"/>
    <w:uiPriority w:val="99"/>
    <w:qFormat/>
    <w:rsid w:val="0009341A"/>
    <w:rPr>
      <w:sz w:val="24"/>
      <w:szCs w:val="24"/>
      <w:lang w:val="ru-RU" w:eastAsia="ru-RU"/>
    </w:rPr>
  </w:style>
  <w:style w:type="table" w:styleId="aff">
    <w:name w:val="Table Grid"/>
    <w:basedOn w:val="a1"/>
    <w:rsid w:val="000250BB"/>
    <w:rPr>
      <w:rFonts w:asciiTheme="minorHAnsi" w:hAnsiTheme="minorHAnsi" w:cs="Calibri"/>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Prop">
    <w:name w:val="StyleProp"/>
    <w:basedOn w:val="a"/>
    <w:rsid w:val="00792D7E"/>
    <w:pPr>
      <w:spacing w:line="200" w:lineRule="exact"/>
      <w:ind w:firstLine="227"/>
      <w:jc w:val="both"/>
    </w:pPr>
    <w:rPr>
      <w:sz w:val="18"/>
      <w:szCs w:val="20"/>
      <w:lang w:val="uk-UA"/>
    </w:rPr>
  </w:style>
  <w:style w:type="paragraph" w:customStyle="1" w:styleId="StyleZakonu">
    <w:name w:val="StyleZakonu"/>
    <w:basedOn w:val="a"/>
    <w:link w:val="StyleZakonu0"/>
    <w:uiPriority w:val="99"/>
    <w:rsid w:val="00792D7E"/>
    <w:pPr>
      <w:spacing w:after="60" w:line="220" w:lineRule="exact"/>
      <w:ind w:firstLine="284"/>
      <w:jc w:val="both"/>
    </w:pPr>
    <w:rPr>
      <w:sz w:val="20"/>
      <w:szCs w:val="20"/>
      <w:lang w:val="uk-UA"/>
    </w:rPr>
  </w:style>
  <w:style w:type="character" w:customStyle="1" w:styleId="rvts0">
    <w:name w:val="rvts0"/>
    <w:qFormat/>
    <w:rsid w:val="00792D7E"/>
  </w:style>
  <w:style w:type="character" w:customStyle="1" w:styleId="StyleZakonu0">
    <w:name w:val="StyleZakonu Знак"/>
    <w:link w:val="StyleZakonu"/>
    <w:uiPriority w:val="99"/>
    <w:locked/>
    <w:rsid w:val="00792D7E"/>
    <w:rPr>
      <w:lang w:val="uk-UA" w:eastAsia="ru-RU"/>
    </w:rPr>
  </w:style>
  <w:style w:type="paragraph" w:customStyle="1" w:styleId="Iaaeiaiea">
    <w:name w:val="Iaaeiaiea"/>
    <w:basedOn w:val="a"/>
    <w:qFormat/>
    <w:rsid w:val="00876F60"/>
    <w:pPr>
      <w:overflowPunct w:val="0"/>
      <w:autoSpaceDE w:val="0"/>
      <w:autoSpaceDN w:val="0"/>
      <w:adjustRightInd w:val="0"/>
      <w:spacing w:before="120"/>
      <w:ind w:firstLine="709"/>
      <w:jc w:val="both"/>
      <w:textAlignment w:val="baseline"/>
    </w:pPr>
    <w:rPr>
      <w:rFonts w:ascii="Arial" w:hAnsi="Arial"/>
      <w:sz w:val="22"/>
      <w:szCs w:val="20"/>
      <w:lang w:val="uk-UA"/>
    </w:rPr>
  </w:style>
  <w:style w:type="paragraph" w:customStyle="1" w:styleId="rvps2">
    <w:name w:val="rvps2"/>
    <w:basedOn w:val="a"/>
    <w:qFormat/>
    <w:rsid w:val="00205625"/>
    <w:pPr>
      <w:spacing w:before="100" w:beforeAutospacing="1" w:after="100" w:afterAutospacing="1"/>
    </w:pPr>
  </w:style>
  <w:style w:type="character" w:customStyle="1" w:styleId="rvts23">
    <w:name w:val="rvts23"/>
    <w:basedOn w:val="a0"/>
    <w:rsid w:val="00035176"/>
  </w:style>
  <w:style w:type="character" w:customStyle="1" w:styleId="rvts9">
    <w:name w:val="rvts9"/>
    <w:basedOn w:val="a0"/>
    <w:qFormat/>
    <w:rsid w:val="00035176"/>
  </w:style>
  <w:style w:type="character" w:customStyle="1" w:styleId="aff0">
    <w:name w:val="Абзац списка Знак"/>
    <w:link w:val="14"/>
    <w:uiPriority w:val="99"/>
    <w:qFormat/>
    <w:locked/>
    <w:rsid w:val="00384798"/>
    <w:rPr>
      <w:rFonts w:ascii="Calibri" w:eastAsia="Calibri" w:hAnsi="Calibri"/>
      <w:lang w:val="ru-RU"/>
    </w:rPr>
  </w:style>
  <w:style w:type="paragraph" w:customStyle="1" w:styleId="14">
    <w:name w:val="Абзац списка1"/>
    <w:basedOn w:val="a"/>
    <w:link w:val="aff0"/>
    <w:uiPriority w:val="99"/>
    <w:qFormat/>
    <w:rsid w:val="00384798"/>
    <w:pPr>
      <w:spacing w:after="200" w:line="276" w:lineRule="auto"/>
      <w:ind w:left="720"/>
      <w:contextualSpacing/>
    </w:pPr>
    <w:rPr>
      <w:rFonts w:ascii="Calibri" w:eastAsia="Calibri" w:hAnsi="Calibri"/>
      <w:sz w:val="20"/>
      <w:szCs w:val="20"/>
      <w:lang w:eastAsia="en-US"/>
    </w:rPr>
  </w:style>
  <w:style w:type="character" w:customStyle="1" w:styleId="ListLabel20">
    <w:name w:val="ListLabel 20"/>
    <w:qFormat/>
    <w:rsid w:val="00B90738"/>
    <w:rPr>
      <w:kern w:val="2"/>
      <w:sz w:val="26"/>
      <w:szCs w:val="26"/>
      <w:lang w:val="uk-UA"/>
    </w:rPr>
  </w:style>
  <w:style w:type="character" w:styleId="aff1">
    <w:name w:val="FollowedHyperlink"/>
    <w:basedOn w:val="a0"/>
    <w:uiPriority w:val="99"/>
    <w:semiHidden/>
    <w:unhideWhenUsed/>
    <w:rsid w:val="00FD63B1"/>
    <w:rPr>
      <w:color w:val="800080"/>
      <w:u w:val="single"/>
    </w:rPr>
  </w:style>
  <w:style w:type="character" w:customStyle="1" w:styleId="40">
    <w:name w:val="Заголовок 4 Знак"/>
    <w:basedOn w:val="a0"/>
    <w:link w:val="4"/>
    <w:semiHidden/>
    <w:rsid w:val="0019246F"/>
    <w:rPr>
      <w:rFonts w:asciiTheme="majorHAnsi" w:eastAsiaTheme="majorEastAsia" w:hAnsiTheme="majorHAnsi" w:cstheme="majorBidi"/>
      <w:i/>
      <w:iCs/>
      <w:color w:val="365F91" w:themeColor="accent1" w:themeShade="BF"/>
      <w:sz w:val="24"/>
      <w:szCs w:val="24"/>
      <w:lang w:val="ru-RU" w:eastAsia="ru-RU"/>
    </w:rPr>
  </w:style>
  <w:style w:type="paragraph" w:customStyle="1" w:styleId="21">
    <w:name w:val="Основной текст 21"/>
    <w:basedOn w:val="a"/>
    <w:qFormat/>
    <w:rsid w:val="0019246F"/>
    <w:pPr>
      <w:suppressAutoHyphens/>
    </w:pPr>
    <w:rPr>
      <w:b/>
      <w:sz w:val="28"/>
      <w:szCs w:val="20"/>
      <w:lang w:eastAsia="zh-CN"/>
    </w:rPr>
  </w:style>
  <w:style w:type="paragraph" w:customStyle="1" w:styleId="15">
    <w:name w:val="Обычный1"/>
    <w:qFormat/>
    <w:rsid w:val="0019246F"/>
    <w:pPr>
      <w:suppressAutoHyphens/>
    </w:pPr>
    <w:rPr>
      <w:rFonts w:eastAsia="Arial"/>
      <w:lang w:val="uk-UA" w:eastAsia="zh-CN"/>
    </w:rPr>
  </w:style>
  <w:style w:type="character" w:customStyle="1" w:styleId="10">
    <w:name w:val="Заголовок 1 Знак"/>
    <w:basedOn w:val="a0"/>
    <w:link w:val="1"/>
    <w:uiPriority w:val="9"/>
    <w:rsid w:val="003909E6"/>
    <w:rPr>
      <w:rFonts w:ascii="Arial" w:hAnsi="Arial" w:cs="Arial"/>
      <w:b/>
      <w:bCs/>
      <w:kern w:val="32"/>
      <w:sz w:val="32"/>
      <w:szCs w:val="32"/>
      <w:lang w:val="ru-RU" w:eastAsia="ru-RU"/>
    </w:rPr>
  </w:style>
  <w:style w:type="character" w:customStyle="1" w:styleId="aa">
    <w:name w:val="Основной текст Знак"/>
    <w:basedOn w:val="a0"/>
    <w:link w:val="a9"/>
    <w:qFormat/>
    <w:rsid w:val="003909E6"/>
    <w:rPr>
      <w:sz w:val="24"/>
      <w:szCs w:val="24"/>
      <w:lang w:val="ru-RU" w:eastAsia="ru-RU"/>
    </w:rPr>
  </w:style>
  <w:style w:type="paragraph" w:customStyle="1" w:styleId="TableParagraph">
    <w:name w:val="Table Paragraph"/>
    <w:basedOn w:val="a"/>
    <w:uiPriority w:val="1"/>
    <w:qFormat/>
    <w:rsid w:val="003909E6"/>
    <w:pPr>
      <w:widowControl w:val="0"/>
      <w:autoSpaceDE w:val="0"/>
      <w:autoSpaceDN w:val="0"/>
      <w:spacing w:before="17"/>
    </w:pPr>
    <w:rPr>
      <w:rFonts w:ascii="Calibri" w:eastAsia="Calibri" w:hAnsi="Calibri" w:cs="Calibri"/>
      <w:sz w:val="22"/>
      <w:szCs w:val="22"/>
      <w:lang w:val="en-US" w:eastAsia="en-US"/>
    </w:rPr>
  </w:style>
  <w:style w:type="table" w:customStyle="1" w:styleId="TableNormal">
    <w:name w:val="Table Normal"/>
    <w:uiPriority w:val="2"/>
    <w:semiHidden/>
    <w:qFormat/>
    <w:rsid w:val="003909E6"/>
    <w:pPr>
      <w:widowControl w:val="0"/>
      <w:autoSpaceDE w:val="0"/>
      <w:autoSpaceDN w:val="0"/>
    </w:pPr>
    <w:rPr>
      <w:rFonts w:asciiTheme="minorHAnsi" w:eastAsiaTheme="minorHAnsi" w:hAnsiTheme="minorHAnsi" w:cstheme="minorBidi"/>
      <w:sz w:val="22"/>
      <w:szCs w:val="22"/>
    </w:rPr>
    <w:tblPr>
      <w:tblCellMar>
        <w:top w:w="0" w:type="dxa"/>
        <w:left w:w="0" w:type="dxa"/>
        <w:bottom w:w="0" w:type="dxa"/>
        <w:right w:w="0" w:type="dxa"/>
      </w:tblCellMar>
    </w:tblPr>
  </w:style>
  <w:style w:type="character" w:customStyle="1" w:styleId="aff2">
    <w:name w:val="Основной текст_"/>
    <w:link w:val="16"/>
    <w:qFormat/>
    <w:locked/>
    <w:rsid w:val="006D69B1"/>
    <w:rPr>
      <w:sz w:val="28"/>
      <w:szCs w:val="28"/>
      <w:shd w:val="clear" w:color="auto" w:fill="FFFFFF"/>
    </w:rPr>
  </w:style>
  <w:style w:type="paragraph" w:customStyle="1" w:styleId="16">
    <w:name w:val="Основной текст1"/>
    <w:basedOn w:val="a"/>
    <w:link w:val="aff2"/>
    <w:qFormat/>
    <w:rsid w:val="006D69B1"/>
    <w:pPr>
      <w:widowControl w:val="0"/>
      <w:shd w:val="clear" w:color="auto" w:fill="FFFFFF"/>
      <w:ind w:firstLine="400"/>
    </w:pPr>
    <w:rPr>
      <w:sz w:val="28"/>
      <w:szCs w:val="28"/>
      <w:lang w:val="en-US" w:eastAsia="en-US"/>
    </w:rPr>
  </w:style>
  <w:style w:type="character" w:customStyle="1" w:styleId="UnresolvedMention">
    <w:name w:val="Unresolved Mention"/>
    <w:basedOn w:val="a0"/>
    <w:uiPriority w:val="99"/>
    <w:semiHidden/>
    <w:unhideWhenUsed/>
    <w:rsid w:val="00EC34C8"/>
    <w:rPr>
      <w:color w:val="605E5C"/>
      <w:shd w:val="clear" w:color="auto" w:fill="E1DFDD"/>
    </w:rPr>
  </w:style>
  <w:style w:type="paragraph" w:styleId="31">
    <w:name w:val="Body Text 3"/>
    <w:basedOn w:val="a"/>
    <w:link w:val="32"/>
    <w:semiHidden/>
    <w:unhideWhenUsed/>
    <w:rsid w:val="00DC23AB"/>
    <w:pPr>
      <w:spacing w:after="120"/>
    </w:pPr>
    <w:rPr>
      <w:sz w:val="16"/>
      <w:szCs w:val="16"/>
    </w:rPr>
  </w:style>
  <w:style w:type="character" w:customStyle="1" w:styleId="32">
    <w:name w:val="Основной текст 3 Знак"/>
    <w:basedOn w:val="a0"/>
    <w:link w:val="31"/>
    <w:semiHidden/>
    <w:rsid w:val="00DC23AB"/>
    <w:rPr>
      <w:sz w:val="16"/>
      <w:szCs w:val="16"/>
      <w:lang w:val="ru-RU" w:eastAsia="ru-RU"/>
    </w:rPr>
  </w:style>
  <w:style w:type="paragraph" w:customStyle="1" w:styleId="aff3">
    <w:name w:val="îáû÷íûé"/>
    <w:uiPriority w:val="99"/>
    <w:rsid w:val="00DC23AB"/>
    <w:pPr>
      <w:pBdr>
        <w:top w:val="none" w:sz="96" w:space="31" w:color="FFFFFF" w:frame="1"/>
        <w:left w:val="none" w:sz="96" w:space="31" w:color="FFFFFF" w:frame="1"/>
        <w:bottom w:val="none" w:sz="96" w:space="31" w:color="FFFFFF" w:frame="1"/>
        <w:right w:val="none" w:sz="96" w:space="31" w:color="FFFFFF" w:frame="1"/>
        <w:bar w:val="none" w:sz="0" w:color="000000"/>
      </w:pBdr>
      <w:ind w:left="567" w:right="136" w:hanging="567"/>
      <w:jc w:val="both"/>
    </w:pPr>
    <w:rPr>
      <w:rFonts w:ascii="Arial" w:eastAsia="Arial Unicode MS" w:hAnsi="Arial Unicode MS" w:cs="Arial Unicode MS"/>
      <w:color w:val="000000"/>
      <w:sz w:val="24"/>
      <w:szCs w:val="24"/>
      <w:u w:color="000000"/>
      <w:lang w:val="ru-RU" w:eastAsia="ru-RU"/>
    </w:rPr>
  </w:style>
  <w:style w:type="paragraph" w:customStyle="1" w:styleId="33">
    <w:name w:val="Îñíîâíîé òåêñò 3"/>
    <w:uiPriority w:val="99"/>
    <w:rsid w:val="00DC23AB"/>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Arial" w:eastAsia="Arial Unicode MS" w:hAnsi="Arial Unicode MS" w:cs="Arial Unicode MS"/>
      <w:color w:val="000000"/>
      <w:sz w:val="22"/>
      <w:szCs w:val="22"/>
      <w:u w:color="000000"/>
      <w:lang w:val="ru-RU" w:eastAsia="ru-RU"/>
    </w:rPr>
  </w:style>
  <w:style w:type="paragraph" w:customStyle="1" w:styleId="ConsPlusNonformat">
    <w:name w:val="ConsPlusNonformat"/>
    <w:uiPriority w:val="99"/>
    <w:rsid w:val="00DC23AB"/>
    <w:pPr>
      <w:widowControl w:val="0"/>
      <w:pBdr>
        <w:top w:val="none" w:sz="96" w:space="31" w:color="FFFFFF" w:frame="1"/>
        <w:left w:val="none" w:sz="96" w:space="31" w:color="FFFFFF" w:frame="1"/>
        <w:bottom w:val="none" w:sz="96" w:space="31" w:color="FFFFFF" w:frame="1"/>
        <w:right w:val="none" w:sz="96" w:space="31" w:color="FFFFFF" w:frame="1"/>
        <w:bar w:val="none" w:sz="0" w:color="000000"/>
      </w:pBdr>
    </w:pPr>
    <w:rPr>
      <w:rFonts w:ascii="Arial Unicode MS" w:eastAsia="Arial Unicode MS" w:hAnsi="Courier New" w:cs="Arial Unicode MS"/>
      <w:color w:val="000000"/>
      <w:u w:color="000000"/>
      <w:lang w:val="ru-RU" w:eastAsia="ru-RU"/>
    </w:rPr>
  </w:style>
  <w:style w:type="character" w:customStyle="1" w:styleId="NoSpacingChar">
    <w:name w:val="No Spacing Char"/>
    <w:link w:val="17"/>
    <w:locked/>
    <w:rsid w:val="003A6ED0"/>
    <w:rPr>
      <w:color w:val="00000A"/>
      <w:sz w:val="22"/>
      <w:szCs w:val="22"/>
    </w:rPr>
  </w:style>
  <w:style w:type="paragraph" w:customStyle="1" w:styleId="17">
    <w:name w:val="Без интервала1"/>
    <w:link w:val="NoSpacingChar"/>
    <w:rsid w:val="003A6ED0"/>
    <w:rPr>
      <w:color w:val="00000A"/>
      <w:sz w:val="22"/>
      <w:szCs w:val="22"/>
    </w:rPr>
  </w:style>
  <w:style w:type="paragraph" w:customStyle="1" w:styleId="22">
    <w:name w:val="Абзац списка2"/>
    <w:basedOn w:val="a"/>
    <w:rsid w:val="003A6ED0"/>
    <w:pPr>
      <w:ind w:left="720"/>
    </w:pPr>
    <w:rPr>
      <w:rFonts w:ascii="Calibri" w:hAnsi="Calibri" w:cs="Calibri"/>
      <w:color w:val="00000A"/>
      <w:sz w:val="28"/>
      <w:szCs w:val="28"/>
      <w:lang w:val="uk-UA" w:eastAsia="en-US"/>
    </w:rPr>
  </w:style>
  <w:style w:type="paragraph" w:customStyle="1" w:styleId="Standard">
    <w:name w:val="Standard"/>
    <w:rsid w:val="003A6ED0"/>
    <w:pPr>
      <w:suppressAutoHyphens/>
      <w:autoSpaceDN w:val="0"/>
      <w:spacing w:after="160" w:line="256" w:lineRule="auto"/>
    </w:pPr>
    <w:rPr>
      <w:rFonts w:ascii="Calibri" w:hAnsi="Calibri"/>
      <w:sz w:val="22"/>
      <w:szCs w:val="22"/>
      <w:lang w:val="uk-UA"/>
    </w:rPr>
  </w:style>
  <w:style w:type="paragraph" w:customStyle="1" w:styleId="2258">
    <w:name w:val="2258"/>
    <w:aliases w:val="baiaagaaboqcaaad6ayaaax2bgaaaaaaaaaaaaaaaaaaaaaaaaaaaaaaaaaaaaaaaaaaaaaaaaaaaaaaaaaaaaaaaaaaaaaaaaaaaaaaaaaaaaaaaaaaaaaaaaaaaaaaaaaaaaaaaaaaaaaaaaaaaaaaaaaaaaaaaaaaaaaaaaaaaaaaaaaaaaaaaaaaaaaaaaaaaaaaaaaaaaaaaaaaaaaaaaaaaaaaaaaaaaaa"/>
    <w:basedOn w:val="a"/>
    <w:rsid w:val="003A6ED0"/>
    <w:pPr>
      <w:spacing w:before="100" w:beforeAutospacing="1" w:after="100" w:afterAutospacing="1"/>
    </w:pPr>
    <w:rPr>
      <w:lang w:val="uk-UA" w:eastAsia="uk-UA"/>
    </w:rPr>
  </w:style>
  <w:style w:type="character" w:customStyle="1" w:styleId="docdata">
    <w:name w:val="docdata"/>
    <w:aliases w:val="docy,v5,2113,baiaagaaboqcaaaddwyaaawfbgaaaaaaaaaaaaaaaaaaaaaaaaaaaaaaaaaaaaaaaaaaaaaaaaaaaaaaaaaaaaaaaaaaaaaaaaaaaaaaaaaaaaaaaaaaaaaaaaaaaaaaaaaaaaaaaaaaaaaaaaaaaaaaaaaaaaaaaaaaaaaaaaaaaaaaaaaaaaaaaaaaaaaaaaaaaaaaaaaaaaaaaaaaaaaaaaaaaaaaaaaaaaa"/>
    <w:rsid w:val="003A6ED0"/>
  </w:style>
  <w:style w:type="character" w:customStyle="1" w:styleId="aff4">
    <w:name w:val="Шрифт абзацу за промовчанням"/>
    <w:rsid w:val="003A6ED0"/>
  </w:style>
  <w:style w:type="character" w:customStyle="1" w:styleId="aff5">
    <w:name w:val="Нижний колонтитул Знак"/>
    <w:basedOn w:val="a0"/>
    <w:uiPriority w:val="99"/>
    <w:qFormat/>
    <w:rsid w:val="005A3F58"/>
  </w:style>
  <w:style w:type="character" w:customStyle="1" w:styleId="23">
    <w:name w:val="Основной текст 2 Знак"/>
    <w:basedOn w:val="a0"/>
    <w:link w:val="23"/>
    <w:uiPriority w:val="99"/>
    <w:qFormat/>
    <w:rsid w:val="005A3F58"/>
    <w:rPr>
      <w:rFonts w:ascii="Times New Roman" w:eastAsia="Times New Roman" w:hAnsi="Times New Roman" w:cs="Times New Roman"/>
      <w:sz w:val="24"/>
      <w:szCs w:val="24"/>
      <w:lang w:val="uk-UA" w:eastAsia="ru-RU"/>
    </w:rPr>
  </w:style>
  <w:style w:type="character" w:customStyle="1" w:styleId="aff6">
    <w:name w:val="Без интервала Знак"/>
    <w:uiPriority w:val="99"/>
    <w:qFormat/>
    <w:locked/>
    <w:rsid w:val="005A3F58"/>
    <w:rPr>
      <w:rFonts w:ascii="Times New Roman" w:eastAsia="Times New Roman" w:hAnsi="Times New Roman" w:cs="Times New Roman"/>
      <w:sz w:val="28"/>
      <w:szCs w:val="28"/>
      <w:lang w:eastAsia="ru-RU"/>
    </w:rPr>
  </w:style>
  <w:style w:type="character" w:customStyle="1" w:styleId="aff7">
    <w:name w:val="Знак Знак"/>
    <w:basedOn w:val="a0"/>
    <w:qFormat/>
    <w:rsid w:val="005A3F58"/>
    <w:rPr>
      <w:rFonts w:cs="Times New Roman"/>
      <w:spacing w:val="11"/>
      <w:sz w:val="23"/>
      <w:szCs w:val="23"/>
      <w:lang w:bidi="ar-SA"/>
    </w:rPr>
  </w:style>
  <w:style w:type="character" w:customStyle="1" w:styleId="34">
    <w:name w:val="Основной текст с отступом 3 Знак"/>
    <w:basedOn w:val="a0"/>
    <w:link w:val="34"/>
    <w:uiPriority w:val="99"/>
    <w:qFormat/>
    <w:rsid w:val="005A3F58"/>
    <w:rPr>
      <w:sz w:val="16"/>
      <w:szCs w:val="16"/>
    </w:rPr>
  </w:style>
  <w:style w:type="character" w:customStyle="1" w:styleId="aff8">
    <w:name w:val="Текст выноски Знак"/>
    <w:basedOn w:val="a0"/>
    <w:uiPriority w:val="99"/>
    <w:semiHidden/>
    <w:qFormat/>
    <w:rsid w:val="005A3F58"/>
    <w:rPr>
      <w:rFonts w:ascii="Tahoma" w:hAnsi="Tahoma" w:cs="Tahoma"/>
      <w:sz w:val="16"/>
      <w:szCs w:val="16"/>
    </w:rPr>
  </w:style>
  <w:style w:type="paragraph" w:customStyle="1" w:styleId="aff9">
    <w:name w:val="Заголовок"/>
    <w:basedOn w:val="a"/>
    <w:next w:val="a9"/>
    <w:qFormat/>
    <w:rsid w:val="005A3F58"/>
    <w:pPr>
      <w:keepNext/>
      <w:spacing w:before="240" w:after="120" w:line="276" w:lineRule="auto"/>
    </w:pPr>
    <w:rPr>
      <w:rFonts w:ascii="Liberation Sans" w:eastAsia="Noto Sans CJK SC" w:hAnsi="Liberation Sans" w:cs="Lohit Devanagari"/>
      <w:sz w:val="28"/>
      <w:szCs w:val="28"/>
    </w:rPr>
  </w:style>
  <w:style w:type="paragraph" w:customStyle="1" w:styleId="Caption">
    <w:name w:val="Caption"/>
    <w:basedOn w:val="a"/>
    <w:qFormat/>
    <w:rsid w:val="005A3F58"/>
    <w:pPr>
      <w:suppressLineNumbers/>
      <w:spacing w:before="120" w:after="120" w:line="276" w:lineRule="auto"/>
    </w:pPr>
    <w:rPr>
      <w:rFonts w:asciiTheme="minorHAnsi" w:eastAsiaTheme="minorEastAsia" w:hAnsiTheme="minorHAnsi" w:cs="Lohit Devanagari"/>
      <w:i/>
      <w:iCs/>
    </w:rPr>
  </w:style>
  <w:style w:type="paragraph" w:customStyle="1" w:styleId="Header">
    <w:name w:val="Header"/>
    <w:basedOn w:val="a"/>
    <w:uiPriority w:val="99"/>
    <w:unhideWhenUsed/>
    <w:rsid w:val="005A3F58"/>
    <w:pPr>
      <w:tabs>
        <w:tab w:val="center" w:pos="4677"/>
        <w:tab w:val="right" w:pos="9355"/>
      </w:tabs>
    </w:pPr>
    <w:rPr>
      <w:rFonts w:asciiTheme="minorHAnsi" w:eastAsiaTheme="minorEastAsia" w:hAnsiTheme="minorHAnsi" w:cstheme="minorBidi"/>
      <w:sz w:val="22"/>
      <w:szCs w:val="22"/>
    </w:rPr>
  </w:style>
  <w:style w:type="paragraph" w:customStyle="1" w:styleId="Footer">
    <w:name w:val="Footer"/>
    <w:basedOn w:val="a"/>
    <w:uiPriority w:val="99"/>
    <w:semiHidden/>
    <w:unhideWhenUsed/>
    <w:rsid w:val="005A3F58"/>
    <w:pPr>
      <w:tabs>
        <w:tab w:val="center" w:pos="4677"/>
        <w:tab w:val="right" w:pos="9355"/>
      </w:tabs>
    </w:pPr>
    <w:rPr>
      <w:rFonts w:asciiTheme="minorHAnsi" w:eastAsiaTheme="minorEastAsia" w:hAnsiTheme="minorHAnsi" w:cstheme="minorBidi"/>
      <w:sz w:val="22"/>
      <w:szCs w:val="22"/>
    </w:rPr>
  </w:style>
  <w:style w:type="paragraph" w:styleId="24">
    <w:name w:val="Body Text 2"/>
    <w:basedOn w:val="a"/>
    <w:link w:val="210"/>
    <w:uiPriority w:val="99"/>
    <w:unhideWhenUsed/>
    <w:qFormat/>
    <w:rsid w:val="005A3F58"/>
    <w:pPr>
      <w:spacing w:after="120" w:line="480" w:lineRule="auto"/>
      <w:jc w:val="both"/>
    </w:pPr>
    <w:rPr>
      <w:lang w:val="uk-UA"/>
    </w:rPr>
  </w:style>
  <w:style w:type="character" w:customStyle="1" w:styleId="210">
    <w:name w:val="Основной текст 2 Знак1"/>
    <w:basedOn w:val="a0"/>
    <w:link w:val="24"/>
    <w:uiPriority w:val="99"/>
    <w:rsid w:val="005A3F58"/>
    <w:rPr>
      <w:sz w:val="24"/>
      <w:szCs w:val="24"/>
      <w:lang w:val="uk-UA" w:eastAsia="ru-RU"/>
    </w:rPr>
  </w:style>
  <w:style w:type="paragraph" w:customStyle="1" w:styleId="affa">
    <w:name w:val="Знак Знак Знак Знак"/>
    <w:basedOn w:val="a"/>
    <w:qFormat/>
    <w:rsid w:val="005A3F58"/>
    <w:rPr>
      <w:rFonts w:ascii="Verdana" w:hAnsi="Verdana" w:cs="Verdana"/>
      <w:sz w:val="20"/>
      <w:szCs w:val="20"/>
      <w:lang w:val="en-US"/>
    </w:rPr>
  </w:style>
  <w:style w:type="paragraph" w:styleId="35">
    <w:name w:val="Body Text Indent 3"/>
    <w:basedOn w:val="a"/>
    <w:link w:val="310"/>
    <w:uiPriority w:val="99"/>
    <w:unhideWhenUsed/>
    <w:qFormat/>
    <w:rsid w:val="005A3F58"/>
    <w:pPr>
      <w:spacing w:after="120" w:line="276" w:lineRule="auto"/>
      <w:ind w:left="283"/>
    </w:pPr>
    <w:rPr>
      <w:rFonts w:asciiTheme="minorHAnsi" w:eastAsiaTheme="minorEastAsia" w:hAnsiTheme="minorHAnsi" w:cstheme="minorBidi"/>
      <w:sz w:val="16"/>
      <w:szCs w:val="16"/>
    </w:rPr>
  </w:style>
  <w:style w:type="character" w:customStyle="1" w:styleId="310">
    <w:name w:val="Основной текст с отступом 3 Знак1"/>
    <w:basedOn w:val="a0"/>
    <w:link w:val="35"/>
    <w:uiPriority w:val="99"/>
    <w:rsid w:val="005A3F58"/>
    <w:rPr>
      <w:rFonts w:asciiTheme="minorHAnsi" w:eastAsiaTheme="minorEastAsia" w:hAnsiTheme="minorHAnsi" w:cstheme="minorBidi"/>
      <w:sz w:val="16"/>
      <w:szCs w:val="16"/>
      <w:lang w:val="ru-RU" w:eastAsia="ru-RU"/>
    </w:rPr>
  </w:style>
  <w:style w:type="paragraph" w:customStyle="1" w:styleId="Oaioiaea">
    <w:name w:val="Oaio?iaea"/>
    <w:basedOn w:val="a"/>
    <w:qFormat/>
    <w:rsid w:val="00DB39ED"/>
    <w:pPr>
      <w:widowControl w:val="0"/>
      <w:suppressAutoHyphens/>
      <w:spacing w:after="120"/>
      <w:jc w:val="center"/>
      <w:textAlignment w:val="baseline"/>
    </w:pPr>
    <w:rPr>
      <w:rFonts w:ascii="Arial" w:hAnsi="Arial"/>
      <w:b/>
      <w:sz w:val="22"/>
      <w:szCs w:val="20"/>
      <w:lang w:val="uk-UA" w:eastAsia="uk-UA"/>
    </w:rPr>
  </w:style>
  <w:style w:type="paragraph" w:customStyle="1" w:styleId="Heading5">
    <w:name w:val="Heading 5"/>
    <w:basedOn w:val="a"/>
    <w:qFormat/>
    <w:rsid w:val="00000B7F"/>
    <w:pPr>
      <w:keepNext/>
      <w:ind w:right="-50"/>
      <w:jc w:val="center"/>
      <w:outlineLvl w:val="4"/>
    </w:pPr>
    <w:rPr>
      <w:b/>
      <w:bCs/>
      <w:lang w:val="uk-UA"/>
    </w:rPr>
  </w:style>
  <w:style w:type="paragraph" w:customStyle="1" w:styleId="Style1">
    <w:name w:val="Style1"/>
    <w:basedOn w:val="a"/>
    <w:qFormat/>
    <w:rsid w:val="00000B7F"/>
    <w:pPr>
      <w:widowControl w:val="0"/>
      <w:spacing w:line="323" w:lineRule="exact"/>
      <w:ind w:firstLine="893"/>
      <w:jc w:val="both"/>
    </w:pPr>
  </w:style>
  <w:style w:type="character" w:styleId="affb">
    <w:name w:val="Emphasis"/>
    <w:qFormat/>
    <w:rsid w:val="00D56DB4"/>
    <w:rPr>
      <w:i/>
      <w:iCs/>
    </w:rPr>
  </w:style>
  <w:style w:type="paragraph" w:customStyle="1" w:styleId="affc">
    <w:name w:val="Содержимое таблицы"/>
    <w:basedOn w:val="a"/>
    <w:rsid w:val="002E54E0"/>
    <w:pPr>
      <w:widowControl w:val="0"/>
      <w:suppressLineNumbers/>
      <w:suppressAutoHyphens/>
    </w:pPr>
    <w:rPr>
      <w:rFonts w:eastAsia="Andale Sans UI"/>
      <w:kern w:val="1"/>
      <w:lang w:val="uk-UA"/>
    </w:rPr>
  </w:style>
  <w:style w:type="character" w:customStyle="1" w:styleId="value">
    <w:name w:val="value"/>
    <w:basedOn w:val="a0"/>
    <w:rsid w:val="002E54E0"/>
  </w:style>
  <w:style w:type="character" w:customStyle="1" w:styleId="apple-converted-space">
    <w:name w:val="apple-converted-space"/>
    <w:basedOn w:val="a0"/>
    <w:rsid w:val="002E54E0"/>
  </w:style>
  <w:style w:type="character" w:customStyle="1" w:styleId="a8">
    <w:name w:val="Подпись Знак"/>
    <w:basedOn w:val="a0"/>
    <w:link w:val="a7"/>
    <w:rsid w:val="002E54E0"/>
    <w:rPr>
      <w:sz w:val="24"/>
      <w:szCs w:val="24"/>
      <w:lang w:val="ru-RU" w:eastAsia="ru-RU"/>
    </w:rPr>
  </w:style>
  <w:style w:type="character" w:styleId="affd">
    <w:name w:val="annotation reference"/>
    <w:basedOn w:val="a0"/>
    <w:uiPriority w:val="99"/>
    <w:semiHidden/>
    <w:unhideWhenUsed/>
    <w:rsid w:val="002E54E0"/>
    <w:rPr>
      <w:sz w:val="16"/>
      <w:szCs w:val="16"/>
    </w:rPr>
  </w:style>
  <w:style w:type="paragraph" w:styleId="affe">
    <w:name w:val="annotation text"/>
    <w:basedOn w:val="a"/>
    <w:link w:val="afff"/>
    <w:uiPriority w:val="99"/>
    <w:semiHidden/>
    <w:unhideWhenUsed/>
    <w:rsid w:val="002E54E0"/>
    <w:rPr>
      <w:sz w:val="20"/>
      <w:szCs w:val="20"/>
      <w:lang w:val="uk-UA"/>
    </w:rPr>
  </w:style>
  <w:style w:type="character" w:customStyle="1" w:styleId="afff">
    <w:name w:val="Текст примечания Знак"/>
    <w:basedOn w:val="a0"/>
    <w:link w:val="affe"/>
    <w:uiPriority w:val="99"/>
    <w:semiHidden/>
    <w:rsid w:val="002E54E0"/>
    <w:rPr>
      <w:lang w:val="uk-UA" w:eastAsia="ru-RU"/>
    </w:rPr>
  </w:style>
  <w:style w:type="paragraph" w:styleId="afff0">
    <w:name w:val="annotation subject"/>
    <w:basedOn w:val="affe"/>
    <w:next w:val="affe"/>
    <w:link w:val="afff1"/>
    <w:uiPriority w:val="99"/>
    <w:semiHidden/>
    <w:unhideWhenUsed/>
    <w:rsid w:val="002E54E0"/>
    <w:rPr>
      <w:b/>
      <w:bCs/>
    </w:rPr>
  </w:style>
  <w:style w:type="character" w:customStyle="1" w:styleId="afff1">
    <w:name w:val="Тема примечания Знак"/>
    <w:basedOn w:val="afff"/>
    <w:link w:val="afff0"/>
    <w:uiPriority w:val="99"/>
    <w:semiHidden/>
    <w:rsid w:val="002E54E0"/>
    <w:rPr>
      <w:b/>
      <w:bCs/>
    </w:rPr>
  </w:style>
  <w:style w:type="paragraph" w:customStyle="1" w:styleId="Default">
    <w:name w:val="Default"/>
    <w:rsid w:val="002E54E0"/>
    <w:pPr>
      <w:autoSpaceDE w:val="0"/>
      <w:autoSpaceDN w:val="0"/>
      <w:adjustRightInd w:val="0"/>
    </w:pPr>
    <w:rPr>
      <w:rFonts w:eastAsiaTheme="minorHAnsi"/>
      <w:color w:val="000000"/>
      <w:sz w:val="24"/>
      <w:szCs w:val="24"/>
      <w:lang w:val="ru-RU"/>
    </w:rPr>
  </w:style>
</w:styles>
</file>

<file path=word/webSettings.xml><?xml version="1.0" encoding="utf-8"?>
<w:webSettings xmlns:r="http://schemas.openxmlformats.org/officeDocument/2006/relationships" xmlns:w="http://schemas.openxmlformats.org/wordprocessingml/2006/main">
  <w:divs>
    <w:div w:id="19553584">
      <w:bodyDiv w:val="1"/>
      <w:marLeft w:val="0"/>
      <w:marRight w:val="0"/>
      <w:marTop w:val="0"/>
      <w:marBottom w:val="0"/>
      <w:divBdr>
        <w:top w:val="none" w:sz="0" w:space="0" w:color="auto"/>
        <w:left w:val="none" w:sz="0" w:space="0" w:color="auto"/>
        <w:bottom w:val="none" w:sz="0" w:space="0" w:color="auto"/>
        <w:right w:val="none" w:sz="0" w:space="0" w:color="auto"/>
      </w:divBdr>
    </w:div>
    <w:div w:id="107047157">
      <w:bodyDiv w:val="1"/>
      <w:marLeft w:val="0"/>
      <w:marRight w:val="0"/>
      <w:marTop w:val="0"/>
      <w:marBottom w:val="0"/>
      <w:divBdr>
        <w:top w:val="none" w:sz="0" w:space="0" w:color="auto"/>
        <w:left w:val="none" w:sz="0" w:space="0" w:color="auto"/>
        <w:bottom w:val="none" w:sz="0" w:space="0" w:color="auto"/>
        <w:right w:val="none" w:sz="0" w:space="0" w:color="auto"/>
      </w:divBdr>
    </w:div>
    <w:div w:id="1263225337">
      <w:bodyDiv w:val="1"/>
      <w:marLeft w:val="0"/>
      <w:marRight w:val="0"/>
      <w:marTop w:val="0"/>
      <w:marBottom w:val="0"/>
      <w:divBdr>
        <w:top w:val="none" w:sz="0" w:space="0" w:color="auto"/>
        <w:left w:val="none" w:sz="0" w:space="0" w:color="auto"/>
        <w:bottom w:val="none" w:sz="0" w:space="0" w:color="auto"/>
        <w:right w:val="none" w:sz="0" w:space="0" w:color="auto"/>
      </w:divBdr>
    </w:div>
    <w:div w:id="1799061151">
      <w:bodyDiv w:val="1"/>
      <w:marLeft w:val="0"/>
      <w:marRight w:val="0"/>
      <w:marTop w:val="0"/>
      <w:marBottom w:val="0"/>
      <w:divBdr>
        <w:top w:val="none" w:sz="0" w:space="0" w:color="auto"/>
        <w:left w:val="none" w:sz="0" w:space="0" w:color="auto"/>
        <w:bottom w:val="none" w:sz="0" w:space="0" w:color="auto"/>
        <w:right w:val="none" w:sz="0" w:space="0" w:color="auto"/>
      </w:divBdr>
    </w:div>
    <w:div w:id="1862818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arinetraffic.com/en/ais/index/ships/range/ship_type:7/_:0b35454740172e2388e7d303231a9d09" TargetMode="External"/><Relationship Id="rId4" Type="http://schemas.openxmlformats.org/officeDocument/2006/relationships/styles" Target="styles.xml"/><Relationship Id="rId9" Type="http://schemas.openxmlformats.org/officeDocument/2006/relationships/hyperlink" Target="http://www.marinetraffic.com/en/ais/index/ships/range/ship_type:8/_:0b35454740172e2388e7d303231a9d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urname192.temp.swtest.ru/prapor/su/ino.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0553E62-68BB-482E-A139-9DB8BFC39D1F}">
  <ds:schemaRefs>
    <ds:schemaRef ds:uri="http://schemas.openxmlformats.org/officeDocument/2006/bibliography"/>
  </ds:schemaRefs>
</ds:datastoreItem>
</file>

<file path=customXml/itemProps2.xml><?xml version="1.0" encoding="utf-8"?>
<ds:datastoreItem xmlns:ds="http://schemas.openxmlformats.org/officeDocument/2006/customXml" ds:itemID="{80A56D26-DA25-4459-A9BD-8F6A6119DA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questions.gif</Template>
  <TotalTime>2</TotalTime>
  <Pages>33</Pages>
  <Words>14977</Words>
  <Characters>85373</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DESKTOP-8ZZ5SE2SSP5J</dc:creator>
  <cp:lastModifiedBy>USER</cp:lastModifiedBy>
  <cp:revision>2</cp:revision>
  <dcterms:created xsi:type="dcterms:W3CDTF">2020-02-25T05:41:00Z</dcterms:created>
  <dcterms:modified xsi:type="dcterms:W3CDTF">2022-02-01T04:53:00Z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TC010261131049</vt:lpwstr>
  </property>
</Properties>
</file>